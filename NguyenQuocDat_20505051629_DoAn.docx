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886E2" w14:textId="77777777" w:rsidR="00237278" w:rsidRPr="00237278" w:rsidRDefault="00237278" w:rsidP="003A794E">
      <w:pPr>
        <w:spacing w:line="276" w:lineRule="auto"/>
        <w:ind w:firstLine="0"/>
        <w:jc w:val="center"/>
        <w:rPr>
          <w:sz w:val="28"/>
          <w:szCs w:val="28"/>
          <w:lang w:val="vi-VN"/>
        </w:rPr>
      </w:pPr>
      <w:r w:rsidRPr="00237278">
        <w:rPr>
          <w:sz w:val="28"/>
          <w:szCs w:val="28"/>
          <w:lang w:val="vi-VN"/>
        </w:rPr>
        <w:t>BỘ GIÁO DỤC VÀ ĐÀO TẠO</w:t>
      </w:r>
    </w:p>
    <w:p w14:paraId="656B72E7" w14:textId="77777777" w:rsidR="00237278" w:rsidRPr="00237278" w:rsidRDefault="00237278" w:rsidP="003A794E">
      <w:pPr>
        <w:spacing w:before="0" w:line="276" w:lineRule="auto"/>
        <w:ind w:firstLine="0"/>
        <w:jc w:val="center"/>
        <w:rPr>
          <w:sz w:val="28"/>
          <w:szCs w:val="28"/>
          <w:lang w:val="vi-VN"/>
        </w:rPr>
      </w:pPr>
      <w:r w:rsidRPr="00237278">
        <w:rPr>
          <w:b/>
          <w:sz w:val="28"/>
          <w:szCs w:val="28"/>
          <w:lang w:val="vi-VN"/>
        </w:rPr>
        <w:t>TRƯỜNG ĐẠI HỌC KINH TẾ - TÀI CHÍNH</w:t>
      </w:r>
    </w:p>
    <w:p w14:paraId="6623E9D9" w14:textId="77777777" w:rsidR="00F71482" w:rsidRPr="00237278" w:rsidRDefault="00237278" w:rsidP="002C6652">
      <w:pPr>
        <w:spacing w:line="276" w:lineRule="auto"/>
        <w:ind w:firstLine="0"/>
        <w:jc w:val="center"/>
        <w:rPr>
          <w:b/>
          <w:bCs/>
          <w:sz w:val="32"/>
        </w:rPr>
      </w:pPr>
      <w:r w:rsidRPr="00237278">
        <w:rPr>
          <w:b/>
          <w:sz w:val="28"/>
          <w:szCs w:val="28"/>
        </w:rPr>
        <w:t>THÀNH PHỐ HỒ CHÍ MINH</w:t>
      </w:r>
    </w:p>
    <w:p w14:paraId="0ACF132F" w14:textId="77777777" w:rsidR="00237278" w:rsidRDefault="00237278" w:rsidP="002C6652">
      <w:pPr>
        <w:spacing w:before="0"/>
        <w:jc w:val="center"/>
        <w:rPr>
          <w:b/>
          <w:bCs/>
          <w:sz w:val="32"/>
        </w:rPr>
      </w:pPr>
    </w:p>
    <w:p w14:paraId="451FB463" w14:textId="77777777" w:rsidR="00F71482" w:rsidRPr="00237278" w:rsidRDefault="00237278" w:rsidP="0021091D">
      <w:pPr>
        <w:spacing w:before="0"/>
        <w:jc w:val="center"/>
        <w:rPr>
          <w:b/>
          <w:bCs/>
          <w:sz w:val="32"/>
        </w:rPr>
      </w:pPr>
      <w:r w:rsidRPr="00237278">
        <w:rPr>
          <w:noProof/>
        </w:rPr>
        <w:drawing>
          <wp:inline distT="0" distB="0" distL="0" distR="0" wp14:anchorId="3AE68645" wp14:editId="33516D90">
            <wp:extent cx="2190750" cy="1539240"/>
            <wp:effectExtent l="0" t="0" r="0" b="3810"/>
            <wp:docPr id="1062" name="Picture 2">
              <a:extLst xmlns:a="http://schemas.openxmlformats.org/drawingml/2006/main">
                <a:ext uri="{FF2B5EF4-FFF2-40B4-BE49-F238E27FC236}">
                  <a16:creationId xmlns:a16="http://schemas.microsoft.com/office/drawing/2014/main" id="{A671E750-19B6-4646-9DB7-1A6181ECC8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2">
                      <a:extLst>
                        <a:ext uri="{FF2B5EF4-FFF2-40B4-BE49-F238E27FC236}">
                          <a16:creationId xmlns:a16="http://schemas.microsoft.com/office/drawing/2014/main" id="{A671E750-19B6-4646-9DB7-1A6181ECC8B1}"/>
                        </a:ext>
                      </a:extLst>
                    </pic:cNvPr>
                    <pic:cNvPicPr>
                      <a:picLocks noChangeAspect="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228767" cy="1565951"/>
                    </a:xfrm>
                    <a:prstGeom prst="rect">
                      <a:avLst/>
                    </a:prstGeom>
                    <a:noFill/>
                    <a:ln>
                      <a:noFill/>
                    </a:ln>
                  </pic:spPr>
                </pic:pic>
              </a:graphicData>
            </a:graphic>
          </wp:inline>
        </w:drawing>
      </w:r>
    </w:p>
    <w:p w14:paraId="6C580A49" w14:textId="77777777" w:rsidR="0099302E" w:rsidRPr="00237278" w:rsidRDefault="0099302E" w:rsidP="0021091D">
      <w:pPr>
        <w:spacing w:before="0"/>
        <w:jc w:val="center"/>
        <w:rPr>
          <w:b/>
          <w:bCs/>
          <w:sz w:val="32"/>
        </w:rPr>
      </w:pPr>
    </w:p>
    <w:p w14:paraId="088F87F0" w14:textId="77777777" w:rsidR="00237278" w:rsidRPr="007C5261" w:rsidRDefault="0099302E" w:rsidP="002C6652">
      <w:pPr>
        <w:spacing w:before="0"/>
        <w:ind w:firstLine="0"/>
        <w:jc w:val="center"/>
        <w:rPr>
          <w:b/>
          <w:bCs/>
          <w:sz w:val="40"/>
        </w:rPr>
      </w:pPr>
      <w:r w:rsidRPr="0099302E">
        <w:rPr>
          <w:b/>
          <w:bCs/>
          <w:sz w:val="40"/>
        </w:rPr>
        <w:t>ĐỒ ÁN CHUYÊN NGÀNH</w:t>
      </w:r>
    </w:p>
    <w:p w14:paraId="055EA795" w14:textId="30AE8DCF" w:rsidR="0099302E" w:rsidRPr="0000159C" w:rsidRDefault="0099302E" w:rsidP="0099302E">
      <w:pPr>
        <w:spacing w:before="0"/>
        <w:jc w:val="center"/>
        <w:rPr>
          <w:bCs/>
          <w:sz w:val="30"/>
          <w:szCs w:val="30"/>
        </w:rPr>
      </w:pPr>
      <w:r w:rsidRPr="0099302E">
        <w:rPr>
          <w:b/>
          <w:bCs/>
          <w:sz w:val="30"/>
          <w:szCs w:val="30"/>
        </w:rPr>
        <w:t>Ngành:</w:t>
      </w:r>
      <w:r w:rsidRPr="0000159C">
        <w:rPr>
          <w:bCs/>
          <w:sz w:val="30"/>
          <w:szCs w:val="30"/>
        </w:rPr>
        <w:t xml:space="preserve"> </w:t>
      </w:r>
      <w:r w:rsidR="003A2899">
        <w:rPr>
          <w:b/>
          <w:bCs/>
          <w:sz w:val="30"/>
          <w:szCs w:val="30"/>
        </w:rPr>
        <w:t>Công Nghệ Thông Tin</w:t>
      </w:r>
    </w:p>
    <w:p w14:paraId="1B4FA4BF" w14:textId="2C7348EC" w:rsidR="0099302E" w:rsidRPr="0099302E" w:rsidRDefault="0099302E" w:rsidP="0099302E">
      <w:pPr>
        <w:tabs>
          <w:tab w:val="left" w:pos="2640"/>
        </w:tabs>
        <w:spacing w:before="0"/>
        <w:jc w:val="center"/>
        <w:rPr>
          <w:b/>
          <w:bCs/>
          <w:sz w:val="30"/>
          <w:szCs w:val="30"/>
        </w:rPr>
      </w:pPr>
      <w:r w:rsidRPr="0099302E">
        <w:rPr>
          <w:b/>
          <w:bCs/>
          <w:sz w:val="30"/>
          <w:szCs w:val="30"/>
        </w:rPr>
        <w:t xml:space="preserve">Chuyên ngành: </w:t>
      </w:r>
      <w:r w:rsidR="003A2899">
        <w:rPr>
          <w:b/>
          <w:bCs/>
          <w:sz w:val="30"/>
          <w:szCs w:val="30"/>
        </w:rPr>
        <w:t>Công Nghệ Phần Mền</w:t>
      </w:r>
    </w:p>
    <w:p w14:paraId="596FEDE8" w14:textId="77777777" w:rsidR="00237278" w:rsidRDefault="00237278" w:rsidP="00237278">
      <w:pPr>
        <w:jc w:val="center"/>
        <w:rPr>
          <w:lang w:val="vi-VN"/>
        </w:rPr>
      </w:pPr>
    </w:p>
    <w:p w14:paraId="3606B1CD" w14:textId="77777777" w:rsidR="00922C63" w:rsidRDefault="00922C63" w:rsidP="00237278">
      <w:pPr>
        <w:jc w:val="center"/>
        <w:rPr>
          <w:b/>
          <w:sz w:val="36"/>
          <w:szCs w:val="40"/>
          <w:lang w:val="vi-VN"/>
        </w:rPr>
      </w:pPr>
    </w:p>
    <w:p w14:paraId="39DFDB1E" w14:textId="2A77F10C" w:rsidR="003A794E" w:rsidRPr="003A2899" w:rsidRDefault="00922C63" w:rsidP="00237278">
      <w:pPr>
        <w:jc w:val="center"/>
      </w:pPr>
      <w:r w:rsidRPr="0099302E">
        <w:rPr>
          <w:b/>
          <w:sz w:val="36"/>
          <w:szCs w:val="40"/>
          <w:lang w:val="vi-VN"/>
        </w:rPr>
        <w:t>TÊN ĐỀ TÀI</w:t>
      </w:r>
      <w:r>
        <w:rPr>
          <w:b/>
          <w:sz w:val="36"/>
          <w:szCs w:val="40"/>
          <w:lang w:val="vi-VN"/>
        </w:rPr>
        <w:t xml:space="preserve">: </w:t>
      </w:r>
      <w:r w:rsidR="003A2899">
        <w:rPr>
          <w:b/>
          <w:sz w:val="36"/>
          <w:szCs w:val="40"/>
        </w:rPr>
        <w:t>Thiết Kế Website Bán Hàng Nội Thất</w:t>
      </w:r>
    </w:p>
    <w:p w14:paraId="5BE5D8FA" w14:textId="77777777" w:rsidR="00922C63" w:rsidRDefault="00922C63" w:rsidP="0099302E">
      <w:pPr>
        <w:tabs>
          <w:tab w:val="left" w:pos="3261"/>
          <w:tab w:val="left" w:pos="5670"/>
        </w:tabs>
        <w:rPr>
          <w:bCs/>
          <w:sz w:val="28"/>
          <w:szCs w:val="28"/>
        </w:rPr>
      </w:pPr>
    </w:p>
    <w:p w14:paraId="1BC1C8D0" w14:textId="77777777" w:rsidR="00922C63" w:rsidRDefault="00922C63" w:rsidP="0099302E">
      <w:pPr>
        <w:tabs>
          <w:tab w:val="left" w:pos="3261"/>
          <w:tab w:val="left" w:pos="5670"/>
        </w:tabs>
        <w:rPr>
          <w:bCs/>
          <w:sz w:val="28"/>
          <w:szCs w:val="28"/>
        </w:rPr>
      </w:pPr>
    </w:p>
    <w:p w14:paraId="74418CCE" w14:textId="77777777" w:rsidR="00922C63" w:rsidRDefault="00922C63" w:rsidP="0099302E">
      <w:pPr>
        <w:tabs>
          <w:tab w:val="left" w:pos="3261"/>
          <w:tab w:val="left" w:pos="5670"/>
        </w:tabs>
        <w:rPr>
          <w:bCs/>
          <w:sz w:val="28"/>
          <w:szCs w:val="28"/>
        </w:rPr>
      </w:pPr>
    </w:p>
    <w:p w14:paraId="11C3B25A" w14:textId="0390F750" w:rsidR="0099302E" w:rsidRPr="00922C63" w:rsidRDefault="0099302E" w:rsidP="0099302E">
      <w:pPr>
        <w:tabs>
          <w:tab w:val="left" w:pos="3261"/>
          <w:tab w:val="left" w:pos="5670"/>
        </w:tabs>
        <w:rPr>
          <w:b/>
          <w:bCs/>
          <w:sz w:val="28"/>
          <w:szCs w:val="28"/>
        </w:rPr>
      </w:pPr>
      <w:r w:rsidRPr="00922C63">
        <w:rPr>
          <w:b/>
          <w:bCs/>
          <w:sz w:val="28"/>
          <w:szCs w:val="28"/>
        </w:rPr>
        <w:t>Giảng viên hướng dẫn</w:t>
      </w:r>
      <w:r w:rsidRPr="00922C63">
        <w:rPr>
          <w:b/>
          <w:bCs/>
          <w:sz w:val="28"/>
          <w:szCs w:val="28"/>
        </w:rPr>
        <w:tab/>
        <w:t xml:space="preserve">: ThS. </w:t>
      </w:r>
      <w:r w:rsidR="003A2899">
        <w:rPr>
          <w:b/>
          <w:bCs/>
          <w:sz w:val="28"/>
          <w:szCs w:val="28"/>
        </w:rPr>
        <w:t>Nguyễn Thị Hoài Linh</w:t>
      </w:r>
    </w:p>
    <w:p w14:paraId="1B9DCF62" w14:textId="77777777" w:rsidR="0099302E" w:rsidRPr="00922C63" w:rsidRDefault="0099302E" w:rsidP="0099302E">
      <w:pPr>
        <w:tabs>
          <w:tab w:val="left" w:pos="3261"/>
          <w:tab w:val="left" w:pos="5670"/>
        </w:tabs>
        <w:rPr>
          <w:b/>
          <w:bCs/>
          <w:sz w:val="28"/>
          <w:szCs w:val="28"/>
        </w:rPr>
      </w:pPr>
      <w:r w:rsidRPr="00922C63">
        <w:rPr>
          <w:b/>
          <w:bCs/>
          <w:sz w:val="28"/>
          <w:szCs w:val="28"/>
        </w:rPr>
        <w:t>Sinh viên thực hiện</w:t>
      </w:r>
      <w:r w:rsidRPr="00922C63">
        <w:rPr>
          <w:b/>
          <w:bCs/>
          <w:sz w:val="28"/>
          <w:szCs w:val="28"/>
        </w:rPr>
        <w:tab/>
        <w:t xml:space="preserve">: </w:t>
      </w:r>
    </w:p>
    <w:p w14:paraId="1029AE48" w14:textId="5DAAA2A4" w:rsidR="0099302E" w:rsidRDefault="0099302E" w:rsidP="00011EDF">
      <w:pPr>
        <w:tabs>
          <w:tab w:val="left" w:pos="4678"/>
          <w:tab w:val="left" w:pos="6570"/>
        </w:tabs>
        <w:ind w:left="1134"/>
        <w:rPr>
          <w:b/>
          <w:bCs/>
          <w:sz w:val="28"/>
          <w:szCs w:val="28"/>
        </w:rPr>
      </w:pPr>
      <w:r w:rsidRPr="0000159C">
        <w:rPr>
          <w:b/>
          <w:bCs/>
          <w:sz w:val="28"/>
          <w:szCs w:val="28"/>
        </w:rPr>
        <w:t xml:space="preserve">Nguyễn </w:t>
      </w:r>
      <w:r w:rsidR="003A2899">
        <w:rPr>
          <w:b/>
          <w:bCs/>
          <w:sz w:val="28"/>
          <w:szCs w:val="28"/>
        </w:rPr>
        <w:t>Quốc Đạt</w:t>
      </w:r>
      <w:r w:rsidRPr="0000159C">
        <w:rPr>
          <w:b/>
          <w:bCs/>
          <w:sz w:val="28"/>
          <w:szCs w:val="28"/>
        </w:rPr>
        <w:tab/>
      </w:r>
      <w:r w:rsidR="003A2899">
        <w:rPr>
          <w:b/>
          <w:bCs/>
          <w:sz w:val="28"/>
          <w:szCs w:val="28"/>
        </w:rPr>
        <w:t>205051629</w:t>
      </w:r>
      <w:r w:rsidR="00011EDF">
        <w:rPr>
          <w:b/>
          <w:bCs/>
          <w:sz w:val="28"/>
          <w:szCs w:val="28"/>
        </w:rPr>
        <w:tab/>
      </w:r>
      <w:r w:rsidR="00011EDF" w:rsidRPr="00011EDF">
        <w:rPr>
          <w:b/>
          <w:bCs/>
          <w:sz w:val="28"/>
          <w:szCs w:val="28"/>
        </w:rPr>
        <w:t>20D1TH-PM03</w:t>
      </w:r>
    </w:p>
    <w:p w14:paraId="3A0BC143" w14:textId="77777777" w:rsidR="0099302E" w:rsidRDefault="0099302E" w:rsidP="003A2899">
      <w:pPr>
        <w:tabs>
          <w:tab w:val="left" w:pos="4678"/>
          <w:tab w:val="left" w:pos="7088"/>
        </w:tabs>
        <w:ind w:firstLine="0"/>
        <w:rPr>
          <w:b/>
          <w:bCs/>
          <w:sz w:val="28"/>
          <w:szCs w:val="28"/>
        </w:rPr>
      </w:pPr>
    </w:p>
    <w:p w14:paraId="34D6E7A6" w14:textId="77777777" w:rsidR="003A2899" w:rsidRDefault="003A2899" w:rsidP="003A2899">
      <w:pPr>
        <w:tabs>
          <w:tab w:val="left" w:pos="4678"/>
          <w:tab w:val="left" w:pos="7088"/>
        </w:tabs>
        <w:ind w:firstLine="0"/>
        <w:rPr>
          <w:b/>
          <w:bCs/>
          <w:sz w:val="28"/>
          <w:szCs w:val="28"/>
        </w:rPr>
      </w:pPr>
    </w:p>
    <w:p w14:paraId="7001FB7B" w14:textId="77777777" w:rsidR="0099302E" w:rsidRPr="0000159C" w:rsidRDefault="0099302E" w:rsidP="0099302E">
      <w:pPr>
        <w:tabs>
          <w:tab w:val="left" w:pos="4678"/>
          <w:tab w:val="left" w:pos="7088"/>
        </w:tabs>
        <w:ind w:left="1134"/>
        <w:rPr>
          <w:b/>
          <w:bCs/>
          <w:sz w:val="28"/>
          <w:szCs w:val="28"/>
        </w:rPr>
      </w:pPr>
    </w:p>
    <w:p w14:paraId="17199D37" w14:textId="77777777" w:rsidR="0099302E" w:rsidRDefault="0099302E" w:rsidP="0099302E">
      <w:pPr>
        <w:tabs>
          <w:tab w:val="left" w:pos="4680"/>
        </w:tabs>
        <w:ind w:left="2400"/>
        <w:jc w:val="center"/>
        <w:rPr>
          <w:bCs/>
          <w:sz w:val="30"/>
          <w:szCs w:val="20"/>
        </w:rPr>
      </w:pPr>
    </w:p>
    <w:p w14:paraId="4CB10073" w14:textId="46C49BBC" w:rsidR="00237278" w:rsidRPr="0021091D" w:rsidRDefault="0099302E" w:rsidP="00922C63">
      <w:pPr>
        <w:tabs>
          <w:tab w:val="left" w:pos="3828"/>
          <w:tab w:val="left" w:pos="4820"/>
        </w:tabs>
        <w:spacing w:before="0"/>
        <w:jc w:val="center"/>
        <w:rPr>
          <w:b/>
          <w:lang w:val="vi-VN"/>
        </w:rPr>
        <w:sectPr w:rsidR="00237278" w:rsidRPr="0021091D" w:rsidSect="00D50E64">
          <w:pgSz w:w="11909" w:h="16834" w:code="9"/>
          <w:pgMar w:top="1134"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rFonts w:cs=".VnTime"/>
          <w:b/>
          <w:lang w:val="de-DE"/>
        </w:rPr>
        <w:t>TP. Hồ Chí Minh, n</w:t>
      </w:r>
      <w:r w:rsidRPr="00C93EC4">
        <w:rPr>
          <w:rFonts w:cs=".VnTime"/>
          <w:b/>
          <w:lang w:val="de-DE"/>
        </w:rPr>
        <w:t xml:space="preserve">ăm </w:t>
      </w:r>
      <w:r w:rsidR="00011EDF">
        <w:rPr>
          <w:rFonts w:cs=".VnTime"/>
          <w:b/>
          <w:lang w:val="de-DE"/>
        </w:rPr>
        <w:t>2024</w:t>
      </w:r>
    </w:p>
    <w:p w14:paraId="3D6B21D5" w14:textId="77777777" w:rsidR="00922C63" w:rsidRPr="00237278" w:rsidRDefault="00922C63" w:rsidP="00922C63">
      <w:pPr>
        <w:spacing w:line="276" w:lineRule="auto"/>
        <w:ind w:firstLine="0"/>
        <w:jc w:val="center"/>
        <w:rPr>
          <w:sz w:val="28"/>
          <w:szCs w:val="28"/>
          <w:lang w:val="vi-VN"/>
        </w:rPr>
      </w:pPr>
      <w:bookmarkStart w:id="0" w:name="_Toc276078086"/>
      <w:r w:rsidRPr="00237278">
        <w:rPr>
          <w:sz w:val="28"/>
          <w:szCs w:val="28"/>
          <w:lang w:val="vi-VN"/>
        </w:rPr>
        <w:lastRenderedPageBreak/>
        <w:t>BỘ GIÁO DỤC VÀ ĐÀO TẠO</w:t>
      </w:r>
    </w:p>
    <w:p w14:paraId="51FDAAFD" w14:textId="77777777" w:rsidR="00922C63" w:rsidRPr="00237278" w:rsidRDefault="00922C63" w:rsidP="00922C63">
      <w:pPr>
        <w:spacing w:before="0" w:line="276" w:lineRule="auto"/>
        <w:ind w:firstLine="0"/>
        <w:jc w:val="center"/>
        <w:rPr>
          <w:sz w:val="28"/>
          <w:szCs w:val="28"/>
          <w:lang w:val="vi-VN"/>
        </w:rPr>
      </w:pPr>
      <w:r w:rsidRPr="00237278">
        <w:rPr>
          <w:b/>
          <w:sz w:val="28"/>
          <w:szCs w:val="28"/>
          <w:lang w:val="vi-VN"/>
        </w:rPr>
        <w:t>TRƯỜNG ĐẠI HỌC KINH TẾ - TÀI CHÍNH</w:t>
      </w:r>
    </w:p>
    <w:p w14:paraId="0B95981C" w14:textId="77777777" w:rsidR="00922C63" w:rsidRPr="00237278" w:rsidRDefault="00922C63" w:rsidP="00922C63">
      <w:pPr>
        <w:spacing w:line="276" w:lineRule="auto"/>
        <w:ind w:firstLine="0"/>
        <w:jc w:val="center"/>
        <w:rPr>
          <w:b/>
          <w:bCs/>
          <w:sz w:val="32"/>
        </w:rPr>
      </w:pPr>
      <w:r w:rsidRPr="00237278">
        <w:rPr>
          <w:b/>
          <w:sz w:val="28"/>
          <w:szCs w:val="28"/>
        </w:rPr>
        <w:t>THÀNH PHỐ HỒ CHÍ MINH</w:t>
      </w:r>
    </w:p>
    <w:p w14:paraId="04F928BE" w14:textId="77777777" w:rsidR="00922C63" w:rsidRDefault="00922C63" w:rsidP="00922C63">
      <w:pPr>
        <w:spacing w:before="0"/>
        <w:jc w:val="center"/>
        <w:rPr>
          <w:b/>
          <w:bCs/>
          <w:sz w:val="32"/>
        </w:rPr>
      </w:pPr>
    </w:p>
    <w:p w14:paraId="659CA7D6" w14:textId="77777777" w:rsidR="00922C63" w:rsidRPr="00237278" w:rsidRDefault="00922C63" w:rsidP="00922C63">
      <w:pPr>
        <w:spacing w:before="0"/>
        <w:jc w:val="center"/>
        <w:rPr>
          <w:b/>
          <w:bCs/>
          <w:sz w:val="32"/>
        </w:rPr>
      </w:pPr>
    </w:p>
    <w:p w14:paraId="45DF9A07" w14:textId="77777777" w:rsidR="00922C63" w:rsidRPr="00237278" w:rsidRDefault="00922C63" w:rsidP="00922C63">
      <w:pPr>
        <w:spacing w:before="0"/>
        <w:jc w:val="center"/>
        <w:rPr>
          <w:b/>
          <w:bCs/>
          <w:sz w:val="32"/>
        </w:rPr>
      </w:pPr>
    </w:p>
    <w:p w14:paraId="2E24DDDA" w14:textId="77777777" w:rsidR="00922C63" w:rsidRPr="007C5261" w:rsidRDefault="00922C63" w:rsidP="00922C63">
      <w:pPr>
        <w:spacing w:before="0"/>
        <w:ind w:firstLine="0"/>
        <w:jc w:val="center"/>
        <w:rPr>
          <w:b/>
          <w:bCs/>
          <w:sz w:val="40"/>
        </w:rPr>
      </w:pPr>
      <w:r w:rsidRPr="0099302E">
        <w:rPr>
          <w:b/>
          <w:bCs/>
          <w:sz w:val="40"/>
        </w:rPr>
        <w:t>ĐỒ ÁN CHUYÊN NGÀNH</w:t>
      </w:r>
    </w:p>
    <w:p w14:paraId="575FCFD5" w14:textId="0FA12103" w:rsidR="00922C63" w:rsidRPr="0000159C" w:rsidRDefault="00922C63" w:rsidP="00922C63">
      <w:pPr>
        <w:spacing w:before="0"/>
        <w:jc w:val="center"/>
        <w:rPr>
          <w:bCs/>
          <w:sz w:val="30"/>
          <w:szCs w:val="30"/>
        </w:rPr>
      </w:pPr>
      <w:r w:rsidRPr="0099302E">
        <w:rPr>
          <w:b/>
          <w:bCs/>
          <w:sz w:val="30"/>
          <w:szCs w:val="30"/>
        </w:rPr>
        <w:t>Ngành:</w:t>
      </w:r>
      <w:r w:rsidRPr="0000159C">
        <w:rPr>
          <w:bCs/>
          <w:sz w:val="30"/>
          <w:szCs w:val="30"/>
        </w:rPr>
        <w:t xml:space="preserve"> </w:t>
      </w:r>
      <w:r w:rsidR="00011EDF">
        <w:rPr>
          <w:b/>
          <w:bCs/>
          <w:sz w:val="30"/>
          <w:szCs w:val="30"/>
        </w:rPr>
        <w:t>Công Nghệ Thông Tin</w:t>
      </w:r>
    </w:p>
    <w:p w14:paraId="11B4FDD7" w14:textId="667D3DF2" w:rsidR="00922C63" w:rsidRPr="0099302E" w:rsidRDefault="00922C63" w:rsidP="00922C63">
      <w:pPr>
        <w:tabs>
          <w:tab w:val="left" w:pos="2640"/>
        </w:tabs>
        <w:spacing w:before="0"/>
        <w:jc w:val="center"/>
        <w:rPr>
          <w:b/>
          <w:bCs/>
          <w:sz w:val="30"/>
          <w:szCs w:val="30"/>
        </w:rPr>
      </w:pPr>
      <w:r w:rsidRPr="0099302E">
        <w:rPr>
          <w:b/>
          <w:bCs/>
          <w:sz w:val="30"/>
          <w:szCs w:val="30"/>
        </w:rPr>
        <w:t xml:space="preserve">Chuyên ngành: </w:t>
      </w:r>
      <w:r w:rsidR="00011EDF">
        <w:rPr>
          <w:b/>
          <w:bCs/>
          <w:sz w:val="30"/>
          <w:szCs w:val="30"/>
        </w:rPr>
        <w:t>Công Nghệ Phần Mền</w:t>
      </w:r>
    </w:p>
    <w:p w14:paraId="677AE450" w14:textId="77777777" w:rsidR="00922C63" w:rsidRDefault="00922C63" w:rsidP="00922C63">
      <w:pPr>
        <w:jc w:val="center"/>
        <w:rPr>
          <w:lang w:val="vi-VN"/>
        </w:rPr>
      </w:pPr>
    </w:p>
    <w:p w14:paraId="7095CEA4" w14:textId="77777777" w:rsidR="00922C63" w:rsidRDefault="00922C63" w:rsidP="00922C63">
      <w:pPr>
        <w:jc w:val="center"/>
        <w:rPr>
          <w:b/>
          <w:sz w:val="36"/>
          <w:szCs w:val="40"/>
          <w:lang w:val="vi-VN"/>
        </w:rPr>
      </w:pPr>
    </w:p>
    <w:p w14:paraId="3E2553E7" w14:textId="77777777" w:rsidR="00922C63" w:rsidRDefault="00922C63" w:rsidP="00922C63">
      <w:pPr>
        <w:jc w:val="center"/>
        <w:rPr>
          <w:b/>
          <w:sz w:val="36"/>
          <w:szCs w:val="40"/>
          <w:lang w:val="vi-VN"/>
        </w:rPr>
      </w:pPr>
    </w:p>
    <w:p w14:paraId="3910952B" w14:textId="77777777" w:rsidR="00922C63" w:rsidRDefault="00922C63" w:rsidP="00922C63">
      <w:pPr>
        <w:jc w:val="center"/>
        <w:rPr>
          <w:b/>
          <w:sz w:val="36"/>
          <w:szCs w:val="40"/>
          <w:lang w:val="vi-VN"/>
        </w:rPr>
      </w:pPr>
    </w:p>
    <w:p w14:paraId="4C375AB4" w14:textId="08C9B089" w:rsidR="00922C63" w:rsidRPr="00011EDF" w:rsidRDefault="00922C63" w:rsidP="00922C63">
      <w:pPr>
        <w:jc w:val="center"/>
      </w:pPr>
      <w:r w:rsidRPr="0099302E">
        <w:rPr>
          <w:b/>
          <w:sz w:val="36"/>
          <w:szCs w:val="40"/>
          <w:lang w:val="vi-VN"/>
        </w:rPr>
        <w:t>TÊN ĐỀ TÀI</w:t>
      </w:r>
      <w:r>
        <w:rPr>
          <w:b/>
          <w:sz w:val="36"/>
          <w:szCs w:val="40"/>
          <w:lang w:val="vi-VN"/>
        </w:rPr>
        <w:t xml:space="preserve">: </w:t>
      </w:r>
      <w:r w:rsidR="00011EDF">
        <w:rPr>
          <w:b/>
          <w:sz w:val="36"/>
          <w:szCs w:val="40"/>
        </w:rPr>
        <w:t>Thiết Kế Website Bán Hàng Nội Thất</w:t>
      </w:r>
    </w:p>
    <w:p w14:paraId="029F7B31" w14:textId="77777777" w:rsidR="00922C63" w:rsidRDefault="00922C63" w:rsidP="00922C63">
      <w:pPr>
        <w:tabs>
          <w:tab w:val="left" w:pos="3261"/>
          <w:tab w:val="left" w:pos="5670"/>
        </w:tabs>
        <w:rPr>
          <w:bCs/>
          <w:sz w:val="28"/>
          <w:szCs w:val="28"/>
        </w:rPr>
      </w:pPr>
    </w:p>
    <w:p w14:paraId="3B45CB70" w14:textId="77777777" w:rsidR="00922C63" w:rsidRDefault="00922C63" w:rsidP="00922C63">
      <w:pPr>
        <w:tabs>
          <w:tab w:val="left" w:pos="3261"/>
          <w:tab w:val="left" w:pos="5670"/>
        </w:tabs>
        <w:rPr>
          <w:bCs/>
          <w:sz w:val="28"/>
          <w:szCs w:val="28"/>
        </w:rPr>
      </w:pPr>
    </w:p>
    <w:p w14:paraId="7F9A49D9" w14:textId="77777777" w:rsidR="00922C63" w:rsidRDefault="00922C63" w:rsidP="00922C63">
      <w:pPr>
        <w:tabs>
          <w:tab w:val="left" w:pos="3261"/>
          <w:tab w:val="left" w:pos="5670"/>
        </w:tabs>
        <w:rPr>
          <w:bCs/>
          <w:sz w:val="28"/>
          <w:szCs w:val="28"/>
        </w:rPr>
      </w:pPr>
    </w:p>
    <w:p w14:paraId="5D100995" w14:textId="516DE740" w:rsidR="00922C63" w:rsidRPr="00922C63" w:rsidRDefault="00922C63" w:rsidP="00922C63">
      <w:pPr>
        <w:tabs>
          <w:tab w:val="left" w:pos="3261"/>
          <w:tab w:val="left" w:pos="5670"/>
        </w:tabs>
        <w:rPr>
          <w:b/>
          <w:bCs/>
          <w:sz w:val="28"/>
          <w:szCs w:val="28"/>
        </w:rPr>
      </w:pPr>
      <w:r w:rsidRPr="00922C63">
        <w:rPr>
          <w:b/>
          <w:bCs/>
          <w:sz w:val="28"/>
          <w:szCs w:val="28"/>
        </w:rPr>
        <w:t>Giảng viên hướng dẫn</w:t>
      </w:r>
      <w:r w:rsidRPr="00922C63">
        <w:rPr>
          <w:b/>
          <w:bCs/>
          <w:sz w:val="28"/>
          <w:szCs w:val="28"/>
        </w:rPr>
        <w:tab/>
        <w:t xml:space="preserve">: ThS. </w:t>
      </w:r>
      <w:r w:rsidR="00011EDF">
        <w:rPr>
          <w:b/>
          <w:bCs/>
          <w:sz w:val="28"/>
          <w:szCs w:val="28"/>
        </w:rPr>
        <w:t>Nguyễn Thị Hoài Linh</w:t>
      </w:r>
    </w:p>
    <w:p w14:paraId="4B4C8DCB" w14:textId="77777777" w:rsidR="00922C63" w:rsidRPr="00922C63" w:rsidRDefault="00922C63" w:rsidP="00922C63">
      <w:pPr>
        <w:tabs>
          <w:tab w:val="left" w:pos="3261"/>
          <w:tab w:val="left" w:pos="5670"/>
        </w:tabs>
        <w:rPr>
          <w:b/>
          <w:bCs/>
          <w:sz w:val="28"/>
          <w:szCs w:val="28"/>
        </w:rPr>
      </w:pPr>
      <w:r w:rsidRPr="00922C63">
        <w:rPr>
          <w:b/>
          <w:bCs/>
          <w:sz w:val="28"/>
          <w:szCs w:val="28"/>
        </w:rPr>
        <w:t>Sinh viên thực hiện</w:t>
      </w:r>
      <w:r w:rsidRPr="00922C63">
        <w:rPr>
          <w:b/>
          <w:bCs/>
          <w:sz w:val="28"/>
          <w:szCs w:val="28"/>
        </w:rPr>
        <w:tab/>
        <w:t xml:space="preserve">: </w:t>
      </w:r>
    </w:p>
    <w:p w14:paraId="52E87777" w14:textId="73FFF461" w:rsidR="00922C63" w:rsidRDefault="00922C63" w:rsidP="00011EDF">
      <w:pPr>
        <w:tabs>
          <w:tab w:val="left" w:pos="4678"/>
          <w:tab w:val="left" w:pos="6660"/>
        </w:tabs>
        <w:ind w:left="1134"/>
        <w:rPr>
          <w:b/>
          <w:bCs/>
          <w:sz w:val="28"/>
          <w:szCs w:val="28"/>
        </w:rPr>
      </w:pPr>
      <w:r w:rsidRPr="0000159C">
        <w:rPr>
          <w:b/>
          <w:bCs/>
          <w:sz w:val="28"/>
          <w:szCs w:val="28"/>
        </w:rPr>
        <w:t xml:space="preserve">Nguyễn </w:t>
      </w:r>
      <w:r w:rsidR="00011EDF">
        <w:rPr>
          <w:b/>
          <w:bCs/>
          <w:sz w:val="28"/>
          <w:szCs w:val="28"/>
        </w:rPr>
        <w:t>Quốc Đạt</w:t>
      </w:r>
      <w:r w:rsidRPr="0000159C">
        <w:rPr>
          <w:b/>
          <w:bCs/>
          <w:sz w:val="28"/>
          <w:szCs w:val="28"/>
        </w:rPr>
        <w:tab/>
      </w:r>
      <w:r w:rsidR="00011EDF">
        <w:rPr>
          <w:b/>
          <w:bCs/>
          <w:sz w:val="28"/>
          <w:szCs w:val="28"/>
        </w:rPr>
        <w:t>205051629</w:t>
      </w:r>
      <w:r w:rsidRPr="0000159C">
        <w:rPr>
          <w:b/>
          <w:bCs/>
          <w:sz w:val="28"/>
          <w:szCs w:val="28"/>
        </w:rPr>
        <w:tab/>
      </w:r>
      <w:r w:rsidR="00011EDF" w:rsidRPr="00011EDF">
        <w:rPr>
          <w:b/>
          <w:bCs/>
          <w:sz w:val="28"/>
          <w:szCs w:val="28"/>
        </w:rPr>
        <w:t>20D1TH-PM03</w:t>
      </w:r>
    </w:p>
    <w:p w14:paraId="079D630A" w14:textId="77777777" w:rsidR="00922C63" w:rsidRDefault="00922C63" w:rsidP="00922C63">
      <w:pPr>
        <w:tabs>
          <w:tab w:val="left" w:pos="4678"/>
          <w:tab w:val="left" w:pos="7088"/>
        </w:tabs>
        <w:ind w:left="1134"/>
        <w:rPr>
          <w:b/>
          <w:bCs/>
          <w:sz w:val="28"/>
          <w:szCs w:val="28"/>
        </w:rPr>
      </w:pPr>
    </w:p>
    <w:p w14:paraId="3BED2145" w14:textId="77777777" w:rsidR="00922C63" w:rsidRDefault="00922C63" w:rsidP="00922C63">
      <w:pPr>
        <w:tabs>
          <w:tab w:val="left" w:pos="4678"/>
          <w:tab w:val="left" w:pos="7088"/>
        </w:tabs>
        <w:ind w:left="1134"/>
        <w:rPr>
          <w:b/>
          <w:bCs/>
          <w:sz w:val="28"/>
          <w:szCs w:val="28"/>
        </w:rPr>
      </w:pPr>
    </w:p>
    <w:p w14:paraId="742014DB" w14:textId="77777777" w:rsidR="00011EDF" w:rsidRDefault="00011EDF" w:rsidP="00922C63">
      <w:pPr>
        <w:tabs>
          <w:tab w:val="left" w:pos="4678"/>
          <w:tab w:val="left" w:pos="7088"/>
        </w:tabs>
        <w:ind w:left="1134"/>
        <w:rPr>
          <w:b/>
          <w:bCs/>
          <w:sz w:val="28"/>
          <w:szCs w:val="28"/>
        </w:rPr>
      </w:pPr>
    </w:p>
    <w:p w14:paraId="1322151B" w14:textId="77777777" w:rsidR="00922C63" w:rsidRPr="0000159C" w:rsidRDefault="00922C63" w:rsidP="00922C63">
      <w:pPr>
        <w:tabs>
          <w:tab w:val="left" w:pos="4678"/>
          <w:tab w:val="left" w:pos="7088"/>
        </w:tabs>
        <w:ind w:left="1134"/>
        <w:rPr>
          <w:b/>
          <w:bCs/>
          <w:sz w:val="28"/>
          <w:szCs w:val="28"/>
        </w:rPr>
      </w:pPr>
    </w:p>
    <w:p w14:paraId="1D9079C3" w14:textId="77777777" w:rsidR="00922C63" w:rsidRDefault="00922C63" w:rsidP="00922C63">
      <w:pPr>
        <w:tabs>
          <w:tab w:val="left" w:pos="4680"/>
        </w:tabs>
        <w:ind w:left="2400"/>
        <w:jc w:val="center"/>
        <w:rPr>
          <w:bCs/>
          <w:sz w:val="30"/>
          <w:szCs w:val="20"/>
        </w:rPr>
      </w:pPr>
    </w:p>
    <w:p w14:paraId="4A9BF638" w14:textId="078B612A" w:rsidR="00922C63" w:rsidRPr="0021091D" w:rsidRDefault="00922C63" w:rsidP="00922C63">
      <w:pPr>
        <w:tabs>
          <w:tab w:val="left" w:pos="3828"/>
          <w:tab w:val="left" w:pos="4820"/>
        </w:tabs>
        <w:spacing w:before="0"/>
        <w:jc w:val="center"/>
        <w:rPr>
          <w:b/>
          <w:lang w:val="vi-VN"/>
        </w:rPr>
        <w:sectPr w:rsidR="00922C63" w:rsidRPr="0021091D" w:rsidSect="00D50E64">
          <w:pgSz w:w="11909" w:h="16834" w:code="9"/>
          <w:pgMar w:top="1134" w:right="1134" w:bottom="1134" w:left="1985"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Pr>
          <w:rFonts w:cs=".VnTime"/>
          <w:b/>
          <w:lang w:val="de-DE"/>
        </w:rPr>
        <w:t>TP. Hồ Chí Minh, n</w:t>
      </w:r>
      <w:r w:rsidRPr="00C93EC4">
        <w:rPr>
          <w:rFonts w:cs=".VnTime"/>
          <w:b/>
          <w:lang w:val="de-DE"/>
        </w:rPr>
        <w:t xml:space="preserve">ăm </w:t>
      </w:r>
      <w:r w:rsidR="00011EDF">
        <w:rPr>
          <w:rFonts w:cs=".VnTime"/>
          <w:b/>
          <w:lang w:val="de-DE"/>
        </w:rPr>
        <w:t>2024</w:t>
      </w:r>
    </w:p>
    <w:p w14:paraId="5C41AE04" w14:textId="77777777" w:rsidR="00313AB2" w:rsidRPr="00464760" w:rsidRDefault="008A00FC" w:rsidP="00821A3F">
      <w:pPr>
        <w:pStyle w:val="Heading1"/>
        <w:numPr>
          <w:ilvl w:val="0"/>
          <w:numId w:val="0"/>
        </w:numPr>
        <w:spacing w:beforeLines="120" w:before="288" w:afterLines="120" w:after="288"/>
        <w:rPr>
          <w:rFonts w:cs="Times New Roman"/>
          <w:sz w:val="26"/>
          <w:szCs w:val="26"/>
        </w:rPr>
      </w:pPr>
      <w:bookmarkStart w:id="1" w:name="_Toc156208998"/>
      <w:bookmarkEnd w:id="0"/>
      <w:r w:rsidRPr="00464760">
        <w:rPr>
          <w:rFonts w:cs="Times New Roman"/>
          <w:sz w:val="26"/>
          <w:szCs w:val="26"/>
        </w:rPr>
        <w:lastRenderedPageBreak/>
        <w:t>MỤC LỤC</w:t>
      </w:r>
      <w:bookmarkEnd w:id="1"/>
    </w:p>
    <w:sdt>
      <w:sdtPr>
        <w:rPr>
          <w:b/>
          <w:bCs/>
          <w:sz w:val="26"/>
        </w:rPr>
        <w:id w:val="61952818"/>
        <w:docPartObj>
          <w:docPartGallery w:val="Table of Contents"/>
          <w:docPartUnique/>
        </w:docPartObj>
      </w:sdtPr>
      <w:sdtEndPr>
        <w:rPr>
          <w:b w:val="0"/>
          <w:bCs w:val="0"/>
        </w:rPr>
      </w:sdtEndPr>
      <w:sdtContent>
        <w:p w14:paraId="54FE4566" w14:textId="43BF14A1" w:rsidR="003A7241" w:rsidRPr="00464760" w:rsidRDefault="00181457" w:rsidP="00821A3F">
          <w:pPr>
            <w:pStyle w:val="TOC1"/>
            <w:spacing w:beforeLines="120" w:before="288" w:afterLines="120" w:after="288"/>
            <w:rPr>
              <w:rFonts w:eastAsiaTheme="minorEastAsia"/>
              <w:noProof/>
              <w:kern w:val="2"/>
              <w:sz w:val="28"/>
              <w:szCs w:val="28"/>
              <w14:ligatures w14:val="standardContextual"/>
            </w:rPr>
          </w:pPr>
          <w:r w:rsidRPr="00464760">
            <w:rPr>
              <w:sz w:val="26"/>
            </w:rPr>
            <w:fldChar w:fldCharType="begin"/>
          </w:r>
          <w:r w:rsidR="00CC2D19" w:rsidRPr="00464760">
            <w:rPr>
              <w:sz w:val="26"/>
            </w:rPr>
            <w:instrText xml:space="preserve"> TOC \o "1-3" \h \z \u </w:instrText>
          </w:r>
          <w:r w:rsidRPr="00464760">
            <w:rPr>
              <w:sz w:val="26"/>
            </w:rPr>
            <w:fldChar w:fldCharType="separate"/>
          </w:r>
          <w:hyperlink w:anchor="_Toc156208998" w:history="1">
            <w:r w:rsidR="003A7241" w:rsidRPr="00464760">
              <w:rPr>
                <w:rStyle w:val="Hyperlink"/>
                <w:noProof/>
                <w:sz w:val="28"/>
                <w:szCs w:val="28"/>
              </w:rPr>
              <w:t>MỤC LỤC</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_Toc156208998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i</w:t>
            </w:r>
            <w:r w:rsidR="003A7241" w:rsidRPr="00464760">
              <w:rPr>
                <w:noProof/>
                <w:webHidden/>
                <w:sz w:val="28"/>
                <w:szCs w:val="28"/>
              </w:rPr>
              <w:fldChar w:fldCharType="end"/>
            </w:r>
          </w:hyperlink>
        </w:p>
        <w:p w14:paraId="39B94521" w14:textId="6F514651" w:rsidR="003A7241" w:rsidRPr="00464760" w:rsidRDefault="00000000" w:rsidP="00821A3F">
          <w:pPr>
            <w:pStyle w:val="TOC1"/>
            <w:spacing w:beforeLines="120" w:before="288" w:afterLines="120" w:after="288"/>
            <w:rPr>
              <w:rFonts w:eastAsiaTheme="minorEastAsia"/>
              <w:noProof/>
              <w:kern w:val="2"/>
              <w:sz w:val="28"/>
              <w:szCs w:val="28"/>
              <w14:ligatures w14:val="standardContextual"/>
            </w:rPr>
          </w:pPr>
          <w:hyperlink w:anchor="_Toc156208999" w:history="1">
            <w:r w:rsidR="003A7241" w:rsidRPr="00464760">
              <w:rPr>
                <w:rStyle w:val="Hyperlink"/>
                <w:noProof/>
                <w:sz w:val="28"/>
                <w:szCs w:val="28"/>
              </w:rPr>
              <w:t>DANH MỤC CÁC KÍ HIỆU, CHỮ VIẾT TẮT</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_Toc156208999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v</w:t>
            </w:r>
            <w:r w:rsidR="003A7241" w:rsidRPr="00464760">
              <w:rPr>
                <w:noProof/>
                <w:webHidden/>
                <w:sz w:val="28"/>
                <w:szCs w:val="28"/>
              </w:rPr>
              <w:fldChar w:fldCharType="end"/>
            </w:r>
          </w:hyperlink>
        </w:p>
        <w:p w14:paraId="139DCC1F" w14:textId="0E6ECC17" w:rsidR="003A7241" w:rsidRPr="00464760" w:rsidRDefault="00000000" w:rsidP="00821A3F">
          <w:pPr>
            <w:pStyle w:val="TOC1"/>
            <w:spacing w:beforeLines="120" w:before="288" w:afterLines="120" w:after="288"/>
            <w:rPr>
              <w:rFonts w:eastAsiaTheme="minorEastAsia"/>
              <w:noProof/>
              <w:kern w:val="2"/>
              <w:sz w:val="28"/>
              <w:szCs w:val="28"/>
              <w14:ligatures w14:val="standardContextual"/>
            </w:rPr>
          </w:pPr>
          <w:hyperlink w:anchor="_Toc156209000" w:history="1">
            <w:r w:rsidR="003A7241" w:rsidRPr="00464760">
              <w:rPr>
                <w:rStyle w:val="Hyperlink"/>
                <w:noProof/>
                <w:sz w:val="28"/>
                <w:szCs w:val="28"/>
              </w:rPr>
              <w:t>DANH MỤC CÁC HÌNH VẼ, ĐỒ THỊ</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_Toc156209000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vi</w:t>
            </w:r>
            <w:r w:rsidR="003A7241" w:rsidRPr="00464760">
              <w:rPr>
                <w:noProof/>
                <w:webHidden/>
                <w:sz w:val="28"/>
                <w:szCs w:val="28"/>
              </w:rPr>
              <w:fldChar w:fldCharType="end"/>
            </w:r>
          </w:hyperlink>
        </w:p>
        <w:p w14:paraId="27AC7F87" w14:textId="6655C2A8" w:rsidR="003A7241" w:rsidRPr="00464760" w:rsidRDefault="00000000" w:rsidP="00821A3F">
          <w:pPr>
            <w:pStyle w:val="TOC1"/>
            <w:tabs>
              <w:tab w:val="left" w:pos="2133"/>
            </w:tabs>
            <w:spacing w:beforeLines="120" w:before="288" w:afterLines="120" w:after="288"/>
            <w:rPr>
              <w:rFonts w:eastAsiaTheme="minorEastAsia"/>
              <w:noProof/>
              <w:kern w:val="2"/>
              <w:sz w:val="28"/>
              <w:szCs w:val="28"/>
              <w14:ligatures w14:val="standardContextual"/>
            </w:rPr>
          </w:pPr>
          <w:hyperlink w:anchor="_Toc156209001" w:history="1">
            <w:r w:rsidR="003A7241" w:rsidRPr="00464760">
              <w:rPr>
                <w:rStyle w:val="Hyperlink"/>
                <w:noProof/>
                <w:sz w:val="28"/>
                <w:szCs w:val="28"/>
              </w:rPr>
              <w:t>Chương 1 .</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TỔNG QUAN</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_Toc156209001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w:t>
            </w:r>
            <w:r w:rsidR="003A7241" w:rsidRPr="00464760">
              <w:rPr>
                <w:noProof/>
                <w:webHidden/>
                <w:sz w:val="28"/>
                <w:szCs w:val="28"/>
              </w:rPr>
              <w:fldChar w:fldCharType="end"/>
            </w:r>
          </w:hyperlink>
        </w:p>
        <w:p w14:paraId="1FA535B6" w14:textId="3BDB5991"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02" w:history="1">
            <w:r w:rsidR="003A7241" w:rsidRPr="00464760">
              <w:rPr>
                <w:rStyle w:val="Hyperlink"/>
                <w:noProof/>
                <w:sz w:val="28"/>
                <w:szCs w:val="28"/>
              </w:rPr>
              <w:t>1.1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lỜI MỞ ĐẦU</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_Toc156209002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w:t>
            </w:r>
            <w:r w:rsidR="003A7241" w:rsidRPr="00464760">
              <w:rPr>
                <w:noProof/>
                <w:webHidden/>
                <w:sz w:val="28"/>
                <w:szCs w:val="28"/>
              </w:rPr>
              <w:fldChar w:fldCharType="end"/>
            </w:r>
          </w:hyperlink>
        </w:p>
        <w:p w14:paraId="200A4E87" w14:textId="20700ECF"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03" w:history="1">
            <w:r w:rsidR="003A7241" w:rsidRPr="00464760">
              <w:rPr>
                <w:rStyle w:val="Hyperlink"/>
                <w:noProof/>
                <w:sz w:val="28"/>
                <w:szCs w:val="28"/>
              </w:rPr>
              <w:t>1.1.1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Tính cấp thiết của đề tài</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_Toc156209003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2</w:t>
            </w:r>
            <w:r w:rsidR="003A7241" w:rsidRPr="00464760">
              <w:rPr>
                <w:noProof/>
                <w:webHidden/>
                <w:sz w:val="28"/>
                <w:szCs w:val="28"/>
              </w:rPr>
              <w:fldChar w:fldCharType="end"/>
            </w:r>
          </w:hyperlink>
        </w:p>
        <w:p w14:paraId="4673487D" w14:textId="077169D0"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04" w:history="1">
            <w:r w:rsidR="003A7241" w:rsidRPr="00464760">
              <w:rPr>
                <w:rStyle w:val="Hyperlink"/>
                <w:noProof/>
                <w:sz w:val="28"/>
                <w:szCs w:val="28"/>
              </w:rPr>
              <w:t>1.1.2</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Mục tiêu đề tài</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_Toc156209004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2</w:t>
            </w:r>
            <w:r w:rsidR="003A7241" w:rsidRPr="00464760">
              <w:rPr>
                <w:noProof/>
                <w:webHidden/>
                <w:sz w:val="28"/>
                <w:szCs w:val="28"/>
              </w:rPr>
              <w:fldChar w:fldCharType="end"/>
            </w:r>
          </w:hyperlink>
        </w:p>
        <w:p w14:paraId="4FB0CD22" w14:textId="64AB2987"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05" w:history="1">
            <w:r w:rsidR="003A7241" w:rsidRPr="00464760">
              <w:rPr>
                <w:rStyle w:val="Hyperlink"/>
                <w:noProof/>
                <w:sz w:val="28"/>
                <w:szCs w:val="28"/>
              </w:rPr>
              <w:t>1.1.3</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Phạm vi nghiên cứu</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_Toc156209005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3</w:t>
            </w:r>
            <w:r w:rsidR="003A7241" w:rsidRPr="00464760">
              <w:rPr>
                <w:noProof/>
                <w:webHidden/>
                <w:sz w:val="28"/>
                <w:szCs w:val="28"/>
              </w:rPr>
              <w:fldChar w:fldCharType="end"/>
            </w:r>
          </w:hyperlink>
        </w:p>
        <w:p w14:paraId="4CBA7681" w14:textId="30390489"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06" w:history="1">
            <w:r w:rsidR="003A7241" w:rsidRPr="00464760">
              <w:rPr>
                <w:rStyle w:val="Hyperlink"/>
                <w:noProof/>
                <w:sz w:val="28"/>
                <w:szCs w:val="28"/>
              </w:rPr>
              <w:t>1.1.4</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Ý nghĩa thực tiễn của đề tài</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_Toc156209006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3</w:t>
            </w:r>
            <w:r w:rsidR="003A7241" w:rsidRPr="00464760">
              <w:rPr>
                <w:noProof/>
                <w:webHidden/>
                <w:sz w:val="28"/>
                <w:szCs w:val="28"/>
              </w:rPr>
              <w:fldChar w:fldCharType="end"/>
            </w:r>
          </w:hyperlink>
        </w:p>
        <w:p w14:paraId="286114F2" w14:textId="1F3F3109"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07" w:history="1">
            <w:r w:rsidR="003A7241" w:rsidRPr="00464760">
              <w:rPr>
                <w:rStyle w:val="Hyperlink"/>
                <w:noProof/>
                <w:sz w:val="28"/>
                <w:szCs w:val="28"/>
              </w:rPr>
              <w:t>1.1.5</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Kết cấu của đề tài</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_Toc156209007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3</w:t>
            </w:r>
            <w:r w:rsidR="003A7241" w:rsidRPr="00464760">
              <w:rPr>
                <w:noProof/>
                <w:webHidden/>
                <w:sz w:val="28"/>
                <w:szCs w:val="28"/>
              </w:rPr>
              <w:fldChar w:fldCharType="end"/>
            </w:r>
          </w:hyperlink>
        </w:p>
        <w:p w14:paraId="2F6D58D7" w14:textId="751A8D79" w:rsidR="003A7241" w:rsidRPr="00464760" w:rsidRDefault="00000000" w:rsidP="00821A3F">
          <w:pPr>
            <w:pStyle w:val="TOC1"/>
            <w:tabs>
              <w:tab w:val="left" w:pos="2133"/>
            </w:tabs>
            <w:spacing w:beforeLines="120" w:before="288" w:afterLines="120" w:after="288"/>
            <w:rPr>
              <w:rFonts w:eastAsiaTheme="minorEastAsia"/>
              <w:noProof/>
              <w:kern w:val="2"/>
              <w:sz w:val="28"/>
              <w:szCs w:val="28"/>
              <w14:ligatures w14:val="standardContextual"/>
            </w:rPr>
          </w:pPr>
          <w:hyperlink w:anchor="_Toc156209008" w:history="1">
            <w:r w:rsidR="003A7241" w:rsidRPr="00464760">
              <w:rPr>
                <w:rStyle w:val="Hyperlink"/>
                <w:noProof/>
                <w:sz w:val="28"/>
                <w:szCs w:val="28"/>
              </w:rPr>
              <w:t>Chương 2 .</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CƠ SỞ LÝ THUYẾT</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_Toc156209008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4</w:t>
            </w:r>
            <w:r w:rsidR="003A7241" w:rsidRPr="00464760">
              <w:rPr>
                <w:noProof/>
                <w:webHidden/>
                <w:sz w:val="28"/>
                <w:szCs w:val="28"/>
              </w:rPr>
              <w:fldChar w:fldCharType="end"/>
            </w:r>
          </w:hyperlink>
        </w:p>
        <w:p w14:paraId="10F5EA2E" w14:textId="297A276E"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09" w:history="1">
            <w:r w:rsidR="003A7241" w:rsidRPr="00464760">
              <w:rPr>
                <w:rStyle w:val="Hyperlink"/>
                <w:noProof/>
                <w:sz w:val="28"/>
                <w:szCs w:val="28"/>
              </w:rPr>
              <w:t>2.1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Cơ sở lý thuyết thiết kế website</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_Toc156209009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4</w:t>
            </w:r>
            <w:r w:rsidR="003A7241" w:rsidRPr="00464760">
              <w:rPr>
                <w:noProof/>
                <w:webHidden/>
                <w:sz w:val="28"/>
                <w:szCs w:val="28"/>
              </w:rPr>
              <w:fldChar w:fldCharType="end"/>
            </w:r>
          </w:hyperlink>
        </w:p>
        <w:p w14:paraId="4525916C" w14:textId="49C4AC74"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10" w:history="1">
            <w:r w:rsidR="003A7241" w:rsidRPr="00464760">
              <w:rPr>
                <w:rStyle w:val="Hyperlink"/>
                <w:noProof/>
                <w:sz w:val="28"/>
                <w:szCs w:val="28"/>
              </w:rPr>
              <w:t>2.1.1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Khái niệm website</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_Toc156209010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4</w:t>
            </w:r>
            <w:r w:rsidR="003A7241" w:rsidRPr="00464760">
              <w:rPr>
                <w:noProof/>
                <w:webHidden/>
                <w:sz w:val="28"/>
                <w:szCs w:val="28"/>
              </w:rPr>
              <w:fldChar w:fldCharType="end"/>
            </w:r>
          </w:hyperlink>
        </w:p>
        <w:p w14:paraId="4D48A43D" w14:textId="74FB2AA7"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11" w:history="1">
            <w:r w:rsidR="003A7241" w:rsidRPr="00464760">
              <w:rPr>
                <w:rStyle w:val="Hyperlink"/>
                <w:noProof/>
                <w:sz w:val="28"/>
                <w:szCs w:val="28"/>
              </w:rPr>
              <w:t>2.1.2</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Thiết kế website tĩnh</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_Toc156209011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4</w:t>
            </w:r>
            <w:r w:rsidR="003A7241" w:rsidRPr="00464760">
              <w:rPr>
                <w:noProof/>
                <w:webHidden/>
                <w:sz w:val="28"/>
                <w:szCs w:val="28"/>
              </w:rPr>
              <w:fldChar w:fldCharType="end"/>
            </w:r>
          </w:hyperlink>
        </w:p>
        <w:p w14:paraId="76D1A75A" w14:textId="2898B658"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12" w:history="1">
            <w:r w:rsidR="003A7241" w:rsidRPr="00464760">
              <w:rPr>
                <w:rStyle w:val="Hyperlink"/>
                <w:noProof/>
                <w:sz w:val="28"/>
                <w:szCs w:val="28"/>
              </w:rPr>
              <w:t>2.1.3</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Thiết kế website động</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_Toc156209012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5</w:t>
            </w:r>
            <w:r w:rsidR="003A7241" w:rsidRPr="00464760">
              <w:rPr>
                <w:noProof/>
                <w:webHidden/>
                <w:sz w:val="28"/>
                <w:szCs w:val="28"/>
              </w:rPr>
              <w:fldChar w:fldCharType="end"/>
            </w:r>
          </w:hyperlink>
        </w:p>
        <w:p w14:paraId="640E16D0" w14:textId="12E67697"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13" w:history="1">
            <w:r w:rsidR="003A7241" w:rsidRPr="00464760">
              <w:rPr>
                <w:rStyle w:val="Hyperlink"/>
                <w:noProof/>
                <w:sz w:val="28"/>
                <w:szCs w:val="28"/>
              </w:rPr>
              <w:t>2.2</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cấu trúc trang website</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_Toc156209013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6</w:t>
            </w:r>
            <w:r w:rsidR="003A7241" w:rsidRPr="00464760">
              <w:rPr>
                <w:noProof/>
                <w:webHidden/>
                <w:sz w:val="28"/>
                <w:szCs w:val="28"/>
              </w:rPr>
              <w:fldChar w:fldCharType="end"/>
            </w:r>
          </w:hyperlink>
        </w:p>
        <w:p w14:paraId="0B8E11CB" w14:textId="74FACFEC"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14" w:history="1">
            <w:r w:rsidR="003A7241" w:rsidRPr="00464760">
              <w:rPr>
                <w:rStyle w:val="Hyperlink"/>
                <w:noProof/>
                <w:sz w:val="28"/>
                <w:szCs w:val="28"/>
              </w:rPr>
              <w:t>2.2.1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Giới thiệu thành phần, cấu trúc của một trang web</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_Toc156209014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6</w:t>
            </w:r>
            <w:r w:rsidR="003A7241" w:rsidRPr="00464760">
              <w:rPr>
                <w:noProof/>
                <w:webHidden/>
                <w:sz w:val="28"/>
                <w:szCs w:val="28"/>
              </w:rPr>
              <w:fldChar w:fldCharType="end"/>
            </w:r>
          </w:hyperlink>
        </w:p>
        <w:p w14:paraId="644D3F42" w14:textId="6BD510D0"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15" w:history="1">
            <w:r w:rsidR="003A7241" w:rsidRPr="00464760">
              <w:rPr>
                <w:rStyle w:val="Hyperlink"/>
                <w:noProof/>
                <w:sz w:val="28"/>
                <w:szCs w:val="28"/>
              </w:rPr>
              <w:t>2.2.2</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Các trang cơ bản trong một tran web</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_Toc156209015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7</w:t>
            </w:r>
            <w:r w:rsidR="003A7241" w:rsidRPr="00464760">
              <w:rPr>
                <w:noProof/>
                <w:webHidden/>
                <w:sz w:val="28"/>
                <w:szCs w:val="28"/>
              </w:rPr>
              <w:fldChar w:fldCharType="end"/>
            </w:r>
          </w:hyperlink>
        </w:p>
        <w:p w14:paraId="0280AEC2" w14:textId="3BE01516"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16" w:history="1">
            <w:r w:rsidR="003A7241" w:rsidRPr="00464760">
              <w:rPr>
                <w:rStyle w:val="Hyperlink"/>
                <w:noProof/>
                <w:sz w:val="28"/>
                <w:szCs w:val="28"/>
              </w:rPr>
              <w:t>2.2.3</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Các yếu tố cần xác định khi tạo một website</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_Toc156209016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7</w:t>
            </w:r>
            <w:r w:rsidR="003A7241" w:rsidRPr="00464760">
              <w:rPr>
                <w:noProof/>
                <w:webHidden/>
                <w:sz w:val="28"/>
                <w:szCs w:val="28"/>
              </w:rPr>
              <w:fldChar w:fldCharType="end"/>
            </w:r>
          </w:hyperlink>
        </w:p>
        <w:p w14:paraId="1DBCEB8C" w14:textId="7B0AD10E"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17" w:history="1">
            <w:r w:rsidR="003A7241" w:rsidRPr="00464760">
              <w:rPr>
                <w:rStyle w:val="Hyperlink"/>
                <w:noProof/>
                <w:sz w:val="28"/>
                <w:szCs w:val="28"/>
              </w:rPr>
              <w:t>2.3</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Cơ sở dữ liệu</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_Toc156209017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8</w:t>
            </w:r>
            <w:r w:rsidR="003A7241" w:rsidRPr="00464760">
              <w:rPr>
                <w:noProof/>
                <w:webHidden/>
                <w:sz w:val="28"/>
                <w:szCs w:val="28"/>
              </w:rPr>
              <w:fldChar w:fldCharType="end"/>
            </w:r>
          </w:hyperlink>
        </w:p>
        <w:p w14:paraId="73A50DA2" w14:textId="7B92AEE3"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18" w:history="1">
            <w:r w:rsidR="003A7241" w:rsidRPr="00464760">
              <w:rPr>
                <w:rStyle w:val="Hyperlink"/>
                <w:noProof/>
                <w:sz w:val="28"/>
                <w:szCs w:val="28"/>
              </w:rPr>
              <w:t>2.4</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những yếu tố tạo nên thành công của một trang web</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_Toc156209018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9</w:t>
            </w:r>
            <w:r w:rsidR="003A7241" w:rsidRPr="00464760">
              <w:rPr>
                <w:noProof/>
                <w:webHidden/>
                <w:sz w:val="28"/>
                <w:szCs w:val="28"/>
              </w:rPr>
              <w:fldChar w:fldCharType="end"/>
            </w:r>
          </w:hyperlink>
        </w:p>
        <w:p w14:paraId="1E090467" w14:textId="680BBDC9"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19" w:history="1">
            <w:r w:rsidR="003A7241" w:rsidRPr="00464760">
              <w:rPr>
                <w:rStyle w:val="Hyperlink"/>
                <w:noProof/>
                <w:sz w:val="28"/>
                <w:szCs w:val="28"/>
              </w:rPr>
              <w:t>2.4.1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Chất lượng hệ thống</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_Toc156209019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9</w:t>
            </w:r>
            <w:r w:rsidR="003A7241" w:rsidRPr="00464760">
              <w:rPr>
                <w:noProof/>
                <w:webHidden/>
                <w:sz w:val="28"/>
                <w:szCs w:val="28"/>
              </w:rPr>
              <w:fldChar w:fldCharType="end"/>
            </w:r>
          </w:hyperlink>
        </w:p>
        <w:p w14:paraId="5AFAA355" w14:textId="2AB9EBDE"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20" w:history="1">
            <w:r w:rsidR="003A7241" w:rsidRPr="00464760">
              <w:rPr>
                <w:rStyle w:val="Hyperlink"/>
                <w:noProof/>
                <w:sz w:val="28"/>
                <w:szCs w:val="28"/>
              </w:rPr>
              <w:t>2.4.2</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Chất lượng thông tin</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_Toc156209020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9</w:t>
            </w:r>
            <w:r w:rsidR="003A7241" w:rsidRPr="00464760">
              <w:rPr>
                <w:noProof/>
                <w:webHidden/>
                <w:sz w:val="28"/>
                <w:szCs w:val="28"/>
              </w:rPr>
              <w:fldChar w:fldCharType="end"/>
            </w:r>
          </w:hyperlink>
        </w:p>
        <w:p w14:paraId="5C58CB65" w14:textId="2C8AC39E"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21" w:history="1">
            <w:r w:rsidR="003A7241" w:rsidRPr="00464760">
              <w:rPr>
                <w:rStyle w:val="Hyperlink"/>
                <w:noProof/>
                <w:sz w:val="28"/>
                <w:szCs w:val="28"/>
              </w:rPr>
              <w:t>2.4.3</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Khả năng sử dụng</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_Toc156209021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10</w:t>
            </w:r>
            <w:r w:rsidR="003A7241" w:rsidRPr="00464760">
              <w:rPr>
                <w:noProof/>
                <w:webHidden/>
                <w:sz w:val="28"/>
                <w:szCs w:val="28"/>
              </w:rPr>
              <w:fldChar w:fldCharType="end"/>
            </w:r>
          </w:hyperlink>
        </w:p>
        <w:p w14:paraId="557FC186" w14:textId="10E95090"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22" w:history="1">
            <w:r w:rsidR="003A7241" w:rsidRPr="00464760">
              <w:rPr>
                <w:rStyle w:val="Hyperlink"/>
                <w:noProof/>
                <w:sz w:val="28"/>
                <w:szCs w:val="28"/>
              </w:rPr>
              <w:t>2.4.4</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Sự hài lòng của người sử dụng</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_Toc156209022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10</w:t>
            </w:r>
            <w:r w:rsidR="003A7241" w:rsidRPr="00464760">
              <w:rPr>
                <w:noProof/>
                <w:webHidden/>
                <w:sz w:val="28"/>
                <w:szCs w:val="28"/>
              </w:rPr>
              <w:fldChar w:fldCharType="end"/>
            </w:r>
          </w:hyperlink>
        </w:p>
        <w:p w14:paraId="213017BC" w14:textId="25B824A1"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23" w:history="1">
            <w:r w:rsidR="003A7241" w:rsidRPr="00464760">
              <w:rPr>
                <w:rStyle w:val="Hyperlink"/>
                <w:noProof/>
                <w:sz w:val="28"/>
                <w:szCs w:val="28"/>
              </w:rPr>
              <w:t>2.4.5</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Tác động cá nhân</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_Toc156209023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11</w:t>
            </w:r>
            <w:r w:rsidR="003A7241" w:rsidRPr="00464760">
              <w:rPr>
                <w:noProof/>
                <w:webHidden/>
                <w:sz w:val="28"/>
                <w:szCs w:val="28"/>
              </w:rPr>
              <w:fldChar w:fldCharType="end"/>
            </w:r>
          </w:hyperlink>
        </w:p>
        <w:p w14:paraId="4D0B49E8" w14:textId="21428EFC"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24" w:history="1">
            <w:r w:rsidR="003A7241" w:rsidRPr="00464760">
              <w:rPr>
                <w:rStyle w:val="Hyperlink"/>
                <w:noProof/>
                <w:sz w:val="28"/>
                <w:szCs w:val="28"/>
              </w:rPr>
              <w:t>2.4.6</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Tác động tổ chức</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_Toc156209024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11</w:t>
            </w:r>
            <w:r w:rsidR="003A7241" w:rsidRPr="00464760">
              <w:rPr>
                <w:noProof/>
                <w:webHidden/>
                <w:sz w:val="28"/>
                <w:szCs w:val="28"/>
              </w:rPr>
              <w:fldChar w:fldCharType="end"/>
            </w:r>
          </w:hyperlink>
        </w:p>
        <w:p w14:paraId="451F357A" w14:textId="0E1E16EA"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25" w:history="1">
            <w:r w:rsidR="003A7241" w:rsidRPr="00464760">
              <w:rPr>
                <w:rStyle w:val="Hyperlink"/>
                <w:noProof/>
                <w:sz w:val="28"/>
                <w:szCs w:val="28"/>
              </w:rPr>
              <w:t>2.4.7</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Mối quan hệ của những yếu tó tạo nên thành công trang web</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_Toc156209025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11</w:t>
            </w:r>
            <w:r w:rsidR="003A7241" w:rsidRPr="00464760">
              <w:rPr>
                <w:noProof/>
                <w:webHidden/>
                <w:sz w:val="28"/>
                <w:szCs w:val="28"/>
              </w:rPr>
              <w:fldChar w:fldCharType="end"/>
            </w:r>
          </w:hyperlink>
        </w:p>
        <w:p w14:paraId="59536E3F" w14:textId="380CF5D4" w:rsidR="003A7241" w:rsidRPr="00464760" w:rsidRDefault="00000000" w:rsidP="00821A3F">
          <w:pPr>
            <w:pStyle w:val="TOC1"/>
            <w:tabs>
              <w:tab w:val="left" w:pos="2133"/>
            </w:tabs>
            <w:spacing w:beforeLines="120" w:before="288" w:afterLines="120" w:after="288"/>
            <w:rPr>
              <w:rFonts w:eastAsiaTheme="minorEastAsia"/>
              <w:noProof/>
              <w:kern w:val="2"/>
              <w:sz w:val="28"/>
              <w:szCs w:val="28"/>
              <w14:ligatures w14:val="standardContextual"/>
            </w:rPr>
          </w:pPr>
          <w:hyperlink w:anchor="_Toc156209026" w:history="1">
            <w:r w:rsidR="003A7241" w:rsidRPr="00464760">
              <w:rPr>
                <w:rStyle w:val="Hyperlink"/>
                <w:noProof/>
                <w:sz w:val="28"/>
                <w:szCs w:val="28"/>
              </w:rPr>
              <w:t>Chương 3 .</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NGHIÊN CỨU WORDPRESS</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_Toc156209026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12</w:t>
            </w:r>
            <w:r w:rsidR="003A7241" w:rsidRPr="00464760">
              <w:rPr>
                <w:noProof/>
                <w:webHidden/>
                <w:sz w:val="28"/>
                <w:szCs w:val="28"/>
              </w:rPr>
              <w:fldChar w:fldCharType="end"/>
            </w:r>
          </w:hyperlink>
        </w:p>
        <w:p w14:paraId="70B95A6C" w14:textId="6FF9B145"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27" w:history="1">
            <w:r w:rsidR="003A7241" w:rsidRPr="00464760">
              <w:rPr>
                <w:rStyle w:val="Hyperlink"/>
                <w:noProof/>
                <w:sz w:val="28"/>
                <w:szCs w:val="28"/>
              </w:rPr>
              <w:t>3.1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worldpress là gì?</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_Toc156209027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12</w:t>
            </w:r>
            <w:r w:rsidR="003A7241" w:rsidRPr="00464760">
              <w:rPr>
                <w:noProof/>
                <w:webHidden/>
                <w:sz w:val="28"/>
                <w:szCs w:val="28"/>
              </w:rPr>
              <w:fldChar w:fldCharType="end"/>
            </w:r>
          </w:hyperlink>
        </w:p>
        <w:p w14:paraId="11CEE4E3" w14:textId="63E2A8B1"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28" w:history="1">
            <w:r w:rsidR="003A7241" w:rsidRPr="00464760">
              <w:rPr>
                <w:rStyle w:val="Hyperlink"/>
                <w:noProof/>
                <w:sz w:val="28"/>
                <w:szCs w:val="28"/>
              </w:rPr>
              <w:t>3.2</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thành tựu của wordpress</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_Toc156209028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12</w:t>
            </w:r>
            <w:r w:rsidR="003A7241" w:rsidRPr="00464760">
              <w:rPr>
                <w:noProof/>
                <w:webHidden/>
                <w:sz w:val="28"/>
                <w:szCs w:val="28"/>
              </w:rPr>
              <w:fldChar w:fldCharType="end"/>
            </w:r>
          </w:hyperlink>
        </w:p>
        <w:p w14:paraId="492F917C" w14:textId="5B6F4CFD"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29" w:history="1">
            <w:r w:rsidR="003A7241" w:rsidRPr="00464760">
              <w:rPr>
                <w:rStyle w:val="Hyperlink"/>
                <w:noProof/>
                <w:sz w:val="28"/>
                <w:szCs w:val="28"/>
              </w:rPr>
              <w:t>3.3</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phân loại wordpress</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_Toc156209029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14</w:t>
            </w:r>
            <w:r w:rsidR="003A7241" w:rsidRPr="00464760">
              <w:rPr>
                <w:noProof/>
                <w:webHidden/>
                <w:sz w:val="28"/>
                <w:szCs w:val="28"/>
              </w:rPr>
              <w:fldChar w:fldCharType="end"/>
            </w:r>
          </w:hyperlink>
        </w:p>
        <w:p w14:paraId="40ED24A7" w14:textId="0FCC3ECC"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30" w:history="1">
            <w:r w:rsidR="003A7241" w:rsidRPr="00464760">
              <w:rPr>
                <w:rStyle w:val="Hyperlink"/>
                <w:noProof/>
                <w:sz w:val="28"/>
                <w:szCs w:val="28"/>
              </w:rPr>
              <w:t>3.3.1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WordPress.Com</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_Toc156209030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14</w:t>
            </w:r>
            <w:r w:rsidR="003A7241" w:rsidRPr="00464760">
              <w:rPr>
                <w:noProof/>
                <w:webHidden/>
                <w:sz w:val="28"/>
                <w:szCs w:val="28"/>
              </w:rPr>
              <w:fldChar w:fldCharType="end"/>
            </w:r>
          </w:hyperlink>
        </w:p>
        <w:p w14:paraId="64A3F601" w14:textId="7E23C789"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31" w:history="1">
            <w:r w:rsidR="003A7241" w:rsidRPr="00464760">
              <w:rPr>
                <w:rStyle w:val="Hyperlink"/>
                <w:noProof/>
                <w:sz w:val="28"/>
                <w:szCs w:val="28"/>
              </w:rPr>
              <w:t>3.3.2</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WordPress.Org</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_Toc156209031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15</w:t>
            </w:r>
            <w:r w:rsidR="003A7241" w:rsidRPr="00464760">
              <w:rPr>
                <w:noProof/>
                <w:webHidden/>
                <w:sz w:val="28"/>
                <w:szCs w:val="28"/>
              </w:rPr>
              <w:fldChar w:fldCharType="end"/>
            </w:r>
          </w:hyperlink>
        </w:p>
        <w:p w14:paraId="01216E51" w14:textId="330C62CD"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32" w:history="1">
            <w:r w:rsidR="003A7241" w:rsidRPr="00464760">
              <w:rPr>
                <w:rStyle w:val="Hyperlink"/>
                <w:noProof/>
                <w:sz w:val="28"/>
                <w:szCs w:val="28"/>
              </w:rPr>
              <w:t>3.4</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Lý do lựa chọn wordpress</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_Toc156209032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16</w:t>
            </w:r>
            <w:r w:rsidR="003A7241" w:rsidRPr="00464760">
              <w:rPr>
                <w:noProof/>
                <w:webHidden/>
                <w:sz w:val="28"/>
                <w:szCs w:val="28"/>
              </w:rPr>
              <w:fldChar w:fldCharType="end"/>
            </w:r>
          </w:hyperlink>
        </w:p>
        <w:p w14:paraId="7A91C6C1" w14:textId="77B03751"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33" w:history="1">
            <w:r w:rsidR="003A7241" w:rsidRPr="00464760">
              <w:rPr>
                <w:rStyle w:val="Hyperlink"/>
                <w:noProof/>
                <w:sz w:val="28"/>
                <w:szCs w:val="28"/>
              </w:rPr>
              <w:t>3.4.1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Dễ sử dụng</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_Toc156209033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16</w:t>
            </w:r>
            <w:r w:rsidR="003A7241" w:rsidRPr="00464760">
              <w:rPr>
                <w:noProof/>
                <w:webHidden/>
                <w:sz w:val="28"/>
                <w:szCs w:val="28"/>
              </w:rPr>
              <w:fldChar w:fldCharType="end"/>
            </w:r>
          </w:hyperlink>
        </w:p>
        <w:p w14:paraId="4582D632" w14:textId="2B22F4C2"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34" w:history="1">
            <w:r w:rsidR="003A7241" w:rsidRPr="00464760">
              <w:rPr>
                <w:rStyle w:val="Hyperlink"/>
                <w:noProof/>
                <w:sz w:val="28"/>
                <w:szCs w:val="28"/>
              </w:rPr>
              <w:t>3.4.2</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Cộng đồng hỗ trợ đông đảo</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_Toc156209034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16</w:t>
            </w:r>
            <w:r w:rsidR="003A7241" w:rsidRPr="00464760">
              <w:rPr>
                <w:noProof/>
                <w:webHidden/>
                <w:sz w:val="28"/>
                <w:szCs w:val="28"/>
              </w:rPr>
              <w:fldChar w:fldCharType="end"/>
            </w:r>
          </w:hyperlink>
        </w:p>
        <w:p w14:paraId="476019C0" w14:textId="5BC0D48E"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35" w:history="1">
            <w:r w:rsidR="003A7241" w:rsidRPr="00464760">
              <w:rPr>
                <w:rStyle w:val="Hyperlink"/>
                <w:noProof/>
                <w:sz w:val="28"/>
                <w:szCs w:val="28"/>
              </w:rPr>
              <w:t>3.4.3</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Nhiều gói giao diện có sẵn</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_Toc156209035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16</w:t>
            </w:r>
            <w:r w:rsidR="003A7241" w:rsidRPr="00464760">
              <w:rPr>
                <w:noProof/>
                <w:webHidden/>
                <w:sz w:val="28"/>
                <w:szCs w:val="28"/>
              </w:rPr>
              <w:fldChar w:fldCharType="end"/>
            </w:r>
          </w:hyperlink>
        </w:p>
        <w:p w14:paraId="4CC8AF92" w14:textId="79C01B7B"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36" w:history="1">
            <w:r w:rsidR="003A7241" w:rsidRPr="00464760">
              <w:rPr>
                <w:rStyle w:val="Hyperlink"/>
                <w:noProof/>
                <w:sz w:val="28"/>
                <w:szCs w:val="28"/>
              </w:rPr>
              <w:t>3.4.4</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Nhiều plugin hỗ trợ</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_Toc156209036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17</w:t>
            </w:r>
            <w:r w:rsidR="003A7241" w:rsidRPr="00464760">
              <w:rPr>
                <w:noProof/>
                <w:webHidden/>
                <w:sz w:val="28"/>
                <w:szCs w:val="28"/>
              </w:rPr>
              <w:fldChar w:fldCharType="end"/>
            </w:r>
          </w:hyperlink>
        </w:p>
        <w:p w14:paraId="4A043F31" w14:textId="1FFE7D78"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37" w:history="1">
            <w:r w:rsidR="003A7241" w:rsidRPr="00464760">
              <w:rPr>
                <w:rStyle w:val="Hyperlink"/>
                <w:noProof/>
                <w:sz w:val="28"/>
                <w:szCs w:val="28"/>
              </w:rPr>
              <w:t>3.4.5</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Dễ phát triển cho lập trình viên</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_Toc156209037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17</w:t>
            </w:r>
            <w:r w:rsidR="003A7241" w:rsidRPr="00464760">
              <w:rPr>
                <w:noProof/>
                <w:webHidden/>
                <w:sz w:val="28"/>
                <w:szCs w:val="28"/>
              </w:rPr>
              <w:fldChar w:fldCharType="end"/>
            </w:r>
          </w:hyperlink>
        </w:p>
        <w:p w14:paraId="1FF91BC3" w14:textId="591939A5"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38" w:history="1">
            <w:r w:rsidR="003A7241" w:rsidRPr="00464760">
              <w:rPr>
                <w:rStyle w:val="Hyperlink"/>
                <w:noProof/>
                <w:sz w:val="28"/>
                <w:szCs w:val="28"/>
              </w:rPr>
              <w:t>3.4.6</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Hỗ trợ nhiều ngôn ngữ</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_Toc156209038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17</w:t>
            </w:r>
            <w:r w:rsidR="003A7241" w:rsidRPr="00464760">
              <w:rPr>
                <w:noProof/>
                <w:webHidden/>
                <w:sz w:val="28"/>
                <w:szCs w:val="28"/>
              </w:rPr>
              <w:fldChar w:fldCharType="end"/>
            </w:r>
          </w:hyperlink>
        </w:p>
        <w:p w14:paraId="32AABCF7" w14:textId="3460031F"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39" w:history="1">
            <w:r w:rsidR="003A7241" w:rsidRPr="00464760">
              <w:rPr>
                <w:rStyle w:val="Hyperlink"/>
                <w:noProof/>
                <w:sz w:val="28"/>
                <w:szCs w:val="28"/>
              </w:rPr>
              <w:t>3.4.7</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Có thể làm nhiều loại website</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_Toc156209039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18</w:t>
            </w:r>
            <w:r w:rsidR="003A7241" w:rsidRPr="00464760">
              <w:rPr>
                <w:noProof/>
                <w:webHidden/>
                <w:sz w:val="28"/>
                <w:szCs w:val="28"/>
              </w:rPr>
              <w:fldChar w:fldCharType="end"/>
            </w:r>
          </w:hyperlink>
        </w:p>
        <w:p w14:paraId="5B202140" w14:textId="6E957534"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40" w:history="1">
            <w:r w:rsidR="003A7241" w:rsidRPr="00464760">
              <w:rPr>
                <w:rStyle w:val="Hyperlink"/>
                <w:noProof/>
                <w:sz w:val="28"/>
                <w:szCs w:val="28"/>
              </w:rPr>
              <w:t>3.5</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Các tính năng cơ bản của wordpress</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_Toc156209040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18</w:t>
            </w:r>
            <w:r w:rsidR="003A7241" w:rsidRPr="00464760">
              <w:rPr>
                <w:noProof/>
                <w:webHidden/>
                <w:sz w:val="28"/>
                <w:szCs w:val="28"/>
              </w:rPr>
              <w:fldChar w:fldCharType="end"/>
            </w:r>
          </w:hyperlink>
        </w:p>
        <w:p w14:paraId="7AA88610" w14:textId="453F7DC7"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41" w:history="1">
            <w:r w:rsidR="003A7241" w:rsidRPr="00464760">
              <w:rPr>
                <w:rStyle w:val="Hyperlink"/>
                <w:noProof/>
                <w:sz w:val="28"/>
                <w:szCs w:val="28"/>
              </w:rPr>
              <w:t>3.6</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Những hiểu lầm về wordpress</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_Toc156209041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20</w:t>
            </w:r>
            <w:r w:rsidR="003A7241" w:rsidRPr="00464760">
              <w:rPr>
                <w:noProof/>
                <w:webHidden/>
                <w:sz w:val="28"/>
                <w:szCs w:val="28"/>
              </w:rPr>
              <w:fldChar w:fldCharType="end"/>
            </w:r>
          </w:hyperlink>
        </w:p>
        <w:p w14:paraId="2E2C10A5" w14:textId="7A90B7A3"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42" w:history="1">
            <w:r w:rsidR="003A7241" w:rsidRPr="00464760">
              <w:rPr>
                <w:rStyle w:val="Hyperlink"/>
                <w:noProof/>
                <w:sz w:val="28"/>
                <w:szCs w:val="28"/>
              </w:rPr>
              <w:t>3.6.1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Wordpress chỉ là một phần mền</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_Toc156209042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20</w:t>
            </w:r>
            <w:r w:rsidR="003A7241" w:rsidRPr="00464760">
              <w:rPr>
                <w:noProof/>
                <w:webHidden/>
                <w:sz w:val="28"/>
                <w:szCs w:val="28"/>
              </w:rPr>
              <w:fldChar w:fldCharType="end"/>
            </w:r>
          </w:hyperlink>
        </w:p>
        <w:p w14:paraId="6B875518" w14:textId="39BA3F47"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43" w:history="1">
            <w:r w:rsidR="003A7241" w:rsidRPr="00464760">
              <w:rPr>
                <w:rStyle w:val="Hyperlink"/>
                <w:noProof/>
                <w:sz w:val="28"/>
                <w:szCs w:val="28"/>
              </w:rPr>
              <w:t>3.6.2</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Wordpress chỉ dành cho người không biết code</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_Toc156209043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20</w:t>
            </w:r>
            <w:r w:rsidR="003A7241" w:rsidRPr="00464760">
              <w:rPr>
                <w:noProof/>
                <w:webHidden/>
                <w:sz w:val="28"/>
                <w:szCs w:val="28"/>
              </w:rPr>
              <w:fldChar w:fldCharType="end"/>
            </w:r>
          </w:hyperlink>
        </w:p>
        <w:p w14:paraId="41D85AAD" w14:textId="57DB0F30" w:rsidR="003A7241" w:rsidRPr="00464760" w:rsidRDefault="00000000" w:rsidP="00821A3F">
          <w:pPr>
            <w:pStyle w:val="TOC1"/>
            <w:tabs>
              <w:tab w:val="left" w:pos="2133"/>
            </w:tabs>
            <w:spacing w:beforeLines="120" w:before="288" w:afterLines="120" w:after="288"/>
            <w:rPr>
              <w:rFonts w:eastAsiaTheme="minorEastAsia"/>
              <w:noProof/>
              <w:kern w:val="2"/>
              <w:sz w:val="28"/>
              <w:szCs w:val="28"/>
              <w14:ligatures w14:val="standardContextual"/>
            </w:rPr>
          </w:pPr>
          <w:hyperlink w:anchor="_Toc156209044" w:history="1">
            <w:r w:rsidR="003A7241" w:rsidRPr="00464760">
              <w:rPr>
                <w:rStyle w:val="Hyperlink"/>
                <w:noProof/>
                <w:sz w:val="28"/>
                <w:szCs w:val="28"/>
              </w:rPr>
              <w:t>Chương 4 .</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THIẾT KẾ WEBSITE BÁN HÀNG NỘI THẤT</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_Toc156209044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21</w:t>
            </w:r>
            <w:r w:rsidR="003A7241" w:rsidRPr="00464760">
              <w:rPr>
                <w:noProof/>
                <w:webHidden/>
                <w:sz w:val="28"/>
                <w:szCs w:val="28"/>
              </w:rPr>
              <w:fldChar w:fldCharType="end"/>
            </w:r>
          </w:hyperlink>
        </w:p>
        <w:p w14:paraId="241B7A7D" w14:textId="2FE1CF78" w:rsidR="003A7241" w:rsidRPr="00464760" w:rsidRDefault="00000000" w:rsidP="00821A3F">
          <w:pPr>
            <w:pStyle w:val="TOC2"/>
            <w:tabs>
              <w:tab w:val="left" w:pos="1440"/>
            </w:tabs>
            <w:spacing w:beforeLines="120" w:before="288" w:afterLines="120" w:after="288"/>
            <w:rPr>
              <w:rFonts w:eastAsiaTheme="minorEastAsia"/>
              <w:noProof/>
              <w:kern w:val="2"/>
              <w:sz w:val="28"/>
              <w:szCs w:val="28"/>
              <w14:ligatures w14:val="standardContextual"/>
            </w:rPr>
          </w:pPr>
          <w:hyperlink w:anchor="_Toc156209045" w:history="1">
            <w:r w:rsidR="003A7241" w:rsidRPr="00464760">
              <w:rPr>
                <w:rStyle w:val="Hyperlink"/>
                <w:noProof/>
                <w:sz w:val="28"/>
                <w:szCs w:val="28"/>
              </w:rPr>
              <w:t>4.1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pHÂN TÍCH HỆ THỐNG WEBSITE</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_Toc156209045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21</w:t>
            </w:r>
            <w:r w:rsidR="003A7241" w:rsidRPr="00464760">
              <w:rPr>
                <w:noProof/>
                <w:webHidden/>
                <w:sz w:val="28"/>
                <w:szCs w:val="28"/>
              </w:rPr>
              <w:fldChar w:fldCharType="end"/>
            </w:r>
          </w:hyperlink>
        </w:p>
        <w:p w14:paraId="4D36C681" w14:textId="3177FBAB"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46" w:history="1">
            <w:r w:rsidR="003A7241" w:rsidRPr="00464760">
              <w:rPr>
                <w:rStyle w:val="Hyperlink"/>
                <w:noProof/>
                <w:sz w:val="28"/>
                <w:szCs w:val="28"/>
              </w:rPr>
              <w:t>4.1.1</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Khảo sát hiện trạng website bán hàng nội thất</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_Toc156209046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21</w:t>
            </w:r>
            <w:r w:rsidR="003A7241" w:rsidRPr="00464760">
              <w:rPr>
                <w:noProof/>
                <w:webHidden/>
                <w:sz w:val="28"/>
                <w:szCs w:val="28"/>
              </w:rPr>
              <w:fldChar w:fldCharType="end"/>
            </w:r>
          </w:hyperlink>
        </w:p>
        <w:p w14:paraId="496A2C70" w14:textId="1A89EA95"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47" w:history="1">
            <w:r w:rsidR="003A7241" w:rsidRPr="00464760">
              <w:rPr>
                <w:rStyle w:val="Hyperlink"/>
                <w:noProof/>
                <w:sz w:val="28"/>
                <w:szCs w:val="28"/>
              </w:rPr>
              <w:t>4.1.2</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Các sơ đồ luồng dữ liệu</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_Toc156209047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24</w:t>
            </w:r>
            <w:r w:rsidR="003A7241" w:rsidRPr="00464760">
              <w:rPr>
                <w:noProof/>
                <w:webHidden/>
                <w:sz w:val="28"/>
                <w:szCs w:val="28"/>
              </w:rPr>
              <w:fldChar w:fldCharType="end"/>
            </w:r>
          </w:hyperlink>
        </w:p>
        <w:p w14:paraId="09379BE8" w14:textId="2C214AF7"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48" w:history="1">
            <w:r w:rsidR="003A7241" w:rsidRPr="00464760">
              <w:rPr>
                <w:rStyle w:val="Hyperlink"/>
                <w:noProof/>
                <w:sz w:val="28"/>
                <w:szCs w:val="28"/>
              </w:rPr>
              <w:t>4.1.3</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Cơ sở dữ liệu</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_Toc156209048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27</w:t>
            </w:r>
            <w:r w:rsidR="003A7241" w:rsidRPr="00464760">
              <w:rPr>
                <w:noProof/>
                <w:webHidden/>
                <w:sz w:val="28"/>
                <w:szCs w:val="28"/>
              </w:rPr>
              <w:fldChar w:fldCharType="end"/>
            </w:r>
          </w:hyperlink>
        </w:p>
        <w:p w14:paraId="3564D73E" w14:textId="4DB5D734"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49" w:history="1">
            <w:r w:rsidR="003A7241" w:rsidRPr="00464760">
              <w:rPr>
                <w:rStyle w:val="Hyperlink"/>
                <w:noProof/>
                <w:sz w:val="28"/>
                <w:szCs w:val="28"/>
              </w:rPr>
              <w:t>4.1.4</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Giao diện website bán hàng nội thất</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_Toc156209049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29</w:t>
            </w:r>
            <w:r w:rsidR="003A7241" w:rsidRPr="00464760">
              <w:rPr>
                <w:noProof/>
                <w:webHidden/>
                <w:sz w:val="28"/>
                <w:szCs w:val="28"/>
              </w:rPr>
              <w:fldChar w:fldCharType="end"/>
            </w:r>
          </w:hyperlink>
        </w:p>
        <w:p w14:paraId="78A235B2" w14:textId="5144274D"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50" w:history="1">
            <w:r w:rsidR="003A7241" w:rsidRPr="00464760">
              <w:rPr>
                <w:rStyle w:val="Hyperlink"/>
                <w:noProof/>
                <w:sz w:val="28"/>
                <w:szCs w:val="28"/>
              </w:rPr>
              <w:t>4.1.5</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Thiết kế các trang trong website</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_Toc156209050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38</w:t>
            </w:r>
            <w:r w:rsidR="003A7241" w:rsidRPr="00464760">
              <w:rPr>
                <w:noProof/>
                <w:webHidden/>
                <w:sz w:val="28"/>
                <w:szCs w:val="28"/>
              </w:rPr>
              <w:fldChar w:fldCharType="end"/>
            </w:r>
          </w:hyperlink>
        </w:p>
        <w:p w14:paraId="01F2D525" w14:textId="7F05C34D" w:rsidR="003A7241" w:rsidRPr="00464760" w:rsidRDefault="00000000" w:rsidP="00821A3F">
          <w:pPr>
            <w:pStyle w:val="TOC3"/>
            <w:tabs>
              <w:tab w:val="left" w:pos="1920"/>
            </w:tabs>
            <w:spacing w:beforeLines="120" w:before="288" w:afterLines="120" w:after="288"/>
            <w:rPr>
              <w:rFonts w:eastAsiaTheme="minorEastAsia"/>
              <w:noProof/>
              <w:kern w:val="2"/>
              <w:sz w:val="28"/>
              <w:szCs w:val="28"/>
              <w14:ligatures w14:val="standardContextual"/>
            </w:rPr>
          </w:pPr>
          <w:hyperlink w:anchor="_Toc156209051" w:history="1">
            <w:r w:rsidR="003A7241" w:rsidRPr="00464760">
              <w:rPr>
                <w:rStyle w:val="Hyperlink"/>
                <w:noProof/>
                <w:sz w:val="28"/>
                <w:szCs w:val="28"/>
              </w:rPr>
              <w:t>4.1.6</w:t>
            </w:r>
            <w:r w:rsidR="003A7241" w:rsidRPr="00464760">
              <w:rPr>
                <w:rFonts w:eastAsiaTheme="minorEastAsia"/>
                <w:noProof/>
                <w:kern w:val="2"/>
                <w:sz w:val="28"/>
                <w:szCs w:val="28"/>
                <w14:ligatures w14:val="standardContextual"/>
              </w:rPr>
              <w:tab/>
            </w:r>
            <w:r w:rsidR="003A7241" w:rsidRPr="00464760">
              <w:rPr>
                <w:rStyle w:val="Hyperlink"/>
                <w:noProof/>
                <w:sz w:val="28"/>
                <w:szCs w:val="28"/>
              </w:rPr>
              <w:t>Những phần mền và plugin sử dụng khi thiết kế website</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_Toc156209051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41</w:t>
            </w:r>
            <w:r w:rsidR="003A7241" w:rsidRPr="00464760">
              <w:rPr>
                <w:noProof/>
                <w:webHidden/>
                <w:sz w:val="28"/>
                <w:szCs w:val="28"/>
              </w:rPr>
              <w:fldChar w:fldCharType="end"/>
            </w:r>
          </w:hyperlink>
        </w:p>
        <w:p w14:paraId="5BE79A12" w14:textId="0E65D6FC" w:rsidR="003A7241" w:rsidRPr="00464760" w:rsidRDefault="00000000" w:rsidP="00821A3F">
          <w:pPr>
            <w:pStyle w:val="TOC1"/>
            <w:spacing w:beforeLines="120" w:before="288" w:afterLines="120" w:after="288"/>
            <w:rPr>
              <w:rFonts w:eastAsiaTheme="minorEastAsia"/>
              <w:noProof/>
              <w:kern w:val="2"/>
              <w:sz w:val="26"/>
              <w14:ligatures w14:val="standardContextual"/>
            </w:rPr>
          </w:pPr>
          <w:hyperlink w:anchor="_Toc156209052" w:history="1">
            <w:r w:rsidR="003A7241" w:rsidRPr="00464760">
              <w:rPr>
                <w:rStyle w:val="Hyperlink"/>
                <w:noProof/>
                <w:sz w:val="28"/>
                <w:szCs w:val="28"/>
              </w:rPr>
              <w:t>KẾT LUẬN</w:t>
            </w:r>
            <w:r w:rsidR="003A7241" w:rsidRPr="00464760">
              <w:rPr>
                <w:noProof/>
                <w:webHidden/>
                <w:sz w:val="28"/>
                <w:szCs w:val="28"/>
              </w:rPr>
              <w:tab/>
            </w:r>
            <w:r w:rsidR="003A7241" w:rsidRPr="00464760">
              <w:rPr>
                <w:noProof/>
                <w:webHidden/>
                <w:sz w:val="28"/>
                <w:szCs w:val="28"/>
              </w:rPr>
              <w:fldChar w:fldCharType="begin"/>
            </w:r>
            <w:r w:rsidR="003A7241" w:rsidRPr="00464760">
              <w:rPr>
                <w:noProof/>
                <w:webHidden/>
                <w:sz w:val="28"/>
                <w:szCs w:val="28"/>
              </w:rPr>
              <w:instrText xml:space="preserve"> PAGEREF _Toc156209052 \h </w:instrText>
            </w:r>
            <w:r w:rsidR="003A7241" w:rsidRPr="00464760">
              <w:rPr>
                <w:noProof/>
                <w:webHidden/>
                <w:sz w:val="28"/>
                <w:szCs w:val="28"/>
              </w:rPr>
            </w:r>
            <w:r w:rsidR="003A7241" w:rsidRPr="00464760">
              <w:rPr>
                <w:noProof/>
                <w:webHidden/>
                <w:sz w:val="28"/>
                <w:szCs w:val="28"/>
              </w:rPr>
              <w:fldChar w:fldCharType="separate"/>
            </w:r>
            <w:r w:rsidR="00A64DE3">
              <w:rPr>
                <w:noProof/>
                <w:webHidden/>
                <w:sz w:val="28"/>
                <w:szCs w:val="28"/>
              </w:rPr>
              <w:t>48</w:t>
            </w:r>
            <w:r w:rsidR="003A7241" w:rsidRPr="00464760">
              <w:rPr>
                <w:noProof/>
                <w:webHidden/>
                <w:sz w:val="28"/>
                <w:szCs w:val="28"/>
              </w:rPr>
              <w:fldChar w:fldCharType="end"/>
            </w:r>
          </w:hyperlink>
        </w:p>
        <w:p w14:paraId="5F0E9622" w14:textId="69C417E3" w:rsidR="003A7241" w:rsidRPr="00464760" w:rsidRDefault="00000000" w:rsidP="00821A3F">
          <w:pPr>
            <w:pStyle w:val="TOC1"/>
            <w:spacing w:beforeLines="120" w:before="288" w:afterLines="120" w:after="288"/>
            <w:rPr>
              <w:rFonts w:eastAsiaTheme="minorEastAsia"/>
              <w:noProof/>
              <w:kern w:val="2"/>
              <w:sz w:val="26"/>
              <w14:ligatures w14:val="standardContextual"/>
            </w:rPr>
          </w:pPr>
          <w:hyperlink w:anchor="_Toc156209053" w:history="1">
            <w:r w:rsidR="003A7241" w:rsidRPr="00464760">
              <w:rPr>
                <w:rStyle w:val="Hyperlink"/>
                <w:noProof/>
                <w:sz w:val="26"/>
              </w:rPr>
              <w:t>TÀI LIỆU THAM KHẢO</w:t>
            </w:r>
            <w:r w:rsidR="003A7241" w:rsidRPr="00464760">
              <w:rPr>
                <w:noProof/>
                <w:webHidden/>
                <w:sz w:val="26"/>
              </w:rPr>
              <w:tab/>
            </w:r>
            <w:r w:rsidR="003A7241" w:rsidRPr="00464760">
              <w:rPr>
                <w:noProof/>
                <w:webHidden/>
                <w:sz w:val="26"/>
              </w:rPr>
              <w:fldChar w:fldCharType="begin"/>
            </w:r>
            <w:r w:rsidR="003A7241" w:rsidRPr="00464760">
              <w:rPr>
                <w:noProof/>
                <w:webHidden/>
                <w:sz w:val="26"/>
              </w:rPr>
              <w:instrText xml:space="preserve"> PAGEREF _Toc156209053 \h </w:instrText>
            </w:r>
            <w:r w:rsidR="003A7241" w:rsidRPr="00464760">
              <w:rPr>
                <w:noProof/>
                <w:webHidden/>
                <w:sz w:val="26"/>
              </w:rPr>
            </w:r>
            <w:r w:rsidR="003A7241" w:rsidRPr="00464760">
              <w:rPr>
                <w:noProof/>
                <w:webHidden/>
                <w:sz w:val="26"/>
              </w:rPr>
              <w:fldChar w:fldCharType="separate"/>
            </w:r>
            <w:r w:rsidR="00A64DE3">
              <w:rPr>
                <w:noProof/>
                <w:webHidden/>
                <w:sz w:val="26"/>
              </w:rPr>
              <w:t>54</w:t>
            </w:r>
            <w:r w:rsidR="003A7241" w:rsidRPr="00464760">
              <w:rPr>
                <w:noProof/>
                <w:webHidden/>
                <w:sz w:val="26"/>
              </w:rPr>
              <w:fldChar w:fldCharType="end"/>
            </w:r>
          </w:hyperlink>
        </w:p>
        <w:p w14:paraId="6E2FB59D" w14:textId="2FD61245" w:rsidR="00CC2D19" w:rsidRPr="00464760" w:rsidRDefault="00181457" w:rsidP="00821A3F">
          <w:pPr>
            <w:spacing w:beforeLines="120" w:before="288" w:afterLines="120" w:after="288"/>
          </w:pPr>
          <w:r w:rsidRPr="00464760">
            <w:fldChar w:fldCharType="end"/>
          </w:r>
        </w:p>
      </w:sdtContent>
    </w:sdt>
    <w:p w14:paraId="37574C82" w14:textId="77777777" w:rsidR="00B6254B" w:rsidRPr="00821A3F" w:rsidRDefault="00B6254B" w:rsidP="00821A3F">
      <w:pPr>
        <w:spacing w:beforeLines="120" w:before="288" w:afterLines="120" w:after="288"/>
        <w:ind w:firstLine="0"/>
        <w:jc w:val="left"/>
      </w:pPr>
      <w:r w:rsidRPr="00464760">
        <w:br w:type="page"/>
      </w:r>
    </w:p>
    <w:p w14:paraId="2B1EF676" w14:textId="77777777" w:rsidR="00A9525E" w:rsidRPr="00821A3F" w:rsidRDefault="008A00FC" w:rsidP="00821A3F">
      <w:pPr>
        <w:pStyle w:val="Heading1"/>
        <w:numPr>
          <w:ilvl w:val="0"/>
          <w:numId w:val="0"/>
        </w:numPr>
        <w:spacing w:beforeLines="120" w:before="288" w:afterLines="120" w:after="288"/>
        <w:rPr>
          <w:rFonts w:cs="Times New Roman"/>
          <w:noProof/>
          <w:sz w:val="26"/>
          <w:szCs w:val="26"/>
        </w:rPr>
      </w:pPr>
      <w:bookmarkStart w:id="2" w:name="_Toc72766031"/>
      <w:bookmarkStart w:id="3" w:name="_Toc156208999"/>
      <w:r w:rsidRPr="00821A3F">
        <w:rPr>
          <w:rFonts w:cs="Times New Roman"/>
          <w:sz w:val="26"/>
          <w:szCs w:val="26"/>
        </w:rPr>
        <w:lastRenderedPageBreak/>
        <w:t>DANH MỤC CÁC KÍ HIỆU, CHỮ VIẾT TẮT</w:t>
      </w:r>
      <w:bookmarkEnd w:id="2"/>
      <w:bookmarkEnd w:id="3"/>
    </w:p>
    <w:tbl>
      <w:tblPr>
        <w:tblStyle w:val="TableGrid"/>
        <w:tblW w:w="8784" w:type="dxa"/>
        <w:tblLook w:val="04A0" w:firstRow="1" w:lastRow="0" w:firstColumn="1" w:lastColumn="0" w:noHBand="0" w:noVBand="1"/>
      </w:tblPr>
      <w:tblGrid>
        <w:gridCol w:w="708"/>
        <w:gridCol w:w="1721"/>
        <w:gridCol w:w="2953"/>
        <w:gridCol w:w="3402"/>
      </w:tblGrid>
      <w:tr w:rsidR="00A9525E" w:rsidRPr="00821A3F" w14:paraId="095A6F03" w14:textId="77777777" w:rsidTr="00950421">
        <w:tc>
          <w:tcPr>
            <w:tcW w:w="708" w:type="dxa"/>
          </w:tcPr>
          <w:p w14:paraId="5DE1E189" w14:textId="77777777" w:rsidR="00A9525E" w:rsidRPr="00821A3F" w:rsidRDefault="00A9525E" w:rsidP="00821A3F">
            <w:pPr>
              <w:pStyle w:val="LeftNormal"/>
              <w:spacing w:beforeLines="120" w:before="288" w:afterLines="120" w:after="288"/>
              <w:jc w:val="center"/>
              <w:rPr>
                <w:b/>
              </w:rPr>
            </w:pPr>
            <w:r w:rsidRPr="00821A3F">
              <w:rPr>
                <w:b/>
              </w:rPr>
              <w:t>STT</w:t>
            </w:r>
          </w:p>
        </w:tc>
        <w:tc>
          <w:tcPr>
            <w:tcW w:w="1721" w:type="dxa"/>
          </w:tcPr>
          <w:p w14:paraId="3D96285A" w14:textId="77777777" w:rsidR="00A9525E" w:rsidRPr="00821A3F" w:rsidRDefault="00A9525E" w:rsidP="00821A3F">
            <w:pPr>
              <w:pStyle w:val="LeftNormal"/>
              <w:spacing w:beforeLines="120" w:before="288" w:afterLines="120" w:after="288"/>
              <w:rPr>
                <w:b/>
              </w:rPr>
            </w:pPr>
            <w:r w:rsidRPr="00821A3F">
              <w:rPr>
                <w:b/>
              </w:rPr>
              <w:t>Chữ viết tắt/ Kí hiệu</w:t>
            </w:r>
          </w:p>
        </w:tc>
        <w:tc>
          <w:tcPr>
            <w:tcW w:w="2953" w:type="dxa"/>
          </w:tcPr>
          <w:p w14:paraId="4496C788" w14:textId="77777777" w:rsidR="00A9525E" w:rsidRPr="00821A3F" w:rsidRDefault="00A9525E" w:rsidP="00821A3F">
            <w:pPr>
              <w:pStyle w:val="LeftNormal"/>
              <w:spacing w:beforeLines="120" w:before="288" w:afterLines="120" w:after="288"/>
              <w:rPr>
                <w:b/>
              </w:rPr>
            </w:pPr>
            <w:r w:rsidRPr="00821A3F">
              <w:rPr>
                <w:b/>
              </w:rPr>
              <w:t>Từ gốc tiếng Anh</w:t>
            </w:r>
          </w:p>
        </w:tc>
        <w:tc>
          <w:tcPr>
            <w:tcW w:w="3402" w:type="dxa"/>
          </w:tcPr>
          <w:p w14:paraId="67718724" w14:textId="77777777" w:rsidR="00A9525E" w:rsidRPr="00821A3F" w:rsidRDefault="00A9525E" w:rsidP="00821A3F">
            <w:pPr>
              <w:pStyle w:val="LeftNormal"/>
              <w:spacing w:beforeLines="120" w:before="288" w:afterLines="120" w:after="288"/>
              <w:rPr>
                <w:b/>
              </w:rPr>
            </w:pPr>
            <w:r w:rsidRPr="00821A3F">
              <w:rPr>
                <w:b/>
              </w:rPr>
              <w:t>Dịch nghĩa tiếng Việt/chú thích</w:t>
            </w:r>
          </w:p>
        </w:tc>
      </w:tr>
      <w:tr w:rsidR="00A9525E" w:rsidRPr="00821A3F" w14:paraId="3AB05641" w14:textId="77777777" w:rsidTr="00950421">
        <w:tc>
          <w:tcPr>
            <w:tcW w:w="708" w:type="dxa"/>
          </w:tcPr>
          <w:p w14:paraId="6D616E06" w14:textId="77777777" w:rsidR="00A9525E" w:rsidRPr="00821A3F" w:rsidRDefault="00A9525E" w:rsidP="00821A3F">
            <w:pPr>
              <w:pStyle w:val="LeftNormal"/>
              <w:numPr>
                <w:ilvl w:val="0"/>
                <w:numId w:val="23"/>
              </w:numPr>
              <w:spacing w:beforeLines="120" w:before="288" w:afterLines="120" w:after="288"/>
              <w:jc w:val="center"/>
            </w:pPr>
          </w:p>
        </w:tc>
        <w:tc>
          <w:tcPr>
            <w:tcW w:w="1721" w:type="dxa"/>
          </w:tcPr>
          <w:p w14:paraId="4DC6D543" w14:textId="77777777" w:rsidR="00A9525E" w:rsidRPr="00821A3F" w:rsidRDefault="00A9525E" w:rsidP="00821A3F">
            <w:pPr>
              <w:spacing w:beforeLines="120" w:before="288" w:afterLines="120" w:after="288"/>
              <w:ind w:firstLine="0"/>
              <w:rPr>
                <w:i/>
              </w:rPr>
            </w:pPr>
            <w:r w:rsidRPr="00821A3F">
              <w:rPr>
                <w:i/>
              </w:rPr>
              <w:t>CSDL</w:t>
            </w:r>
          </w:p>
        </w:tc>
        <w:tc>
          <w:tcPr>
            <w:tcW w:w="2953" w:type="dxa"/>
          </w:tcPr>
          <w:p w14:paraId="5FF0598F" w14:textId="77777777" w:rsidR="00A9525E" w:rsidRPr="00821A3F" w:rsidRDefault="00A9525E" w:rsidP="00821A3F">
            <w:pPr>
              <w:spacing w:beforeLines="120" w:before="288" w:afterLines="120" w:after="288"/>
              <w:ind w:firstLine="0"/>
            </w:pPr>
            <w:r w:rsidRPr="00821A3F">
              <w:t>Database(s)</w:t>
            </w:r>
          </w:p>
        </w:tc>
        <w:tc>
          <w:tcPr>
            <w:tcW w:w="3402" w:type="dxa"/>
          </w:tcPr>
          <w:p w14:paraId="22A8A435" w14:textId="77777777" w:rsidR="00A9525E" w:rsidRPr="00821A3F" w:rsidRDefault="00A9525E" w:rsidP="00821A3F">
            <w:pPr>
              <w:spacing w:beforeLines="120" w:before="288" w:afterLines="120" w:after="288"/>
              <w:ind w:firstLine="0"/>
            </w:pPr>
            <w:r w:rsidRPr="00821A3F">
              <w:t>Cơ sở dữ liệu</w:t>
            </w:r>
          </w:p>
        </w:tc>
      </w:tr>
      <w:tr w:rsidR="00A9525E" w:rsidRPr="00821A3F" w14:paraId="13A6C744" w14:textId="77777777" w:rsidTr="00950421">
        <w:tc>
          <w:tcPr>
            <w:tcW w:w="708" w:type="dxa"/>
          </w:tcPr>
          <w:p w14:paraId="19E9BCA7" w14:textId="77777777" w:rsidR="00A9525E" w:rsidRPr="00821A3F" w:rsidRDefault="00A9525E" w:rsidP="00821A3F">
            <w:pPr>
              <w:pStyle w:val="LeftNormal"/>
              <w:numPr>
                <w:ilvl w:val="0"/>
                <w:numId w:val="23"/>
              </w:numPr>
              <w:spacing w:beforeLines="120" w:before="288" w:afterLines="120" w:after="288"/>
              <w:jc w:val="center"/>
            </w:pPr>
            <w:bookmarkStart w:id="4" w:name="_Ref474410557"/>
          </w:p>
        </w:tc>
        <w:bookmarkEnd w:id="4"/>
        <w:tc>
          <w:tcPr>
            <w:tcW w:w="1721" w:type="dxa"/>
          </w:tcPr>
          <w:p w14:paraId="36F71F9F" w14:textId="77777777" w:rsidR="00A9525E" w:rsidRPr="00821A3F" w:rsidRDefault="00A9525E" w:rsidP="00821A3F">
            <w:pPr>
              <w:spacing w:beforeLines="120" w:before="288" w:afterLines="120" w:after="288"/>
              <w:ind w:firstLine="0"/>
              <w:rPr>
                <w:i/>
              </w:rPr>
            </w:pPr>
            <w:r w:rsidRPr="00821A3F">
              <w:rPr>
                <w:i/>
              </w:rPr>
              <w:t>I</w:t>
            </w:r>
          </w:p>
        </w:tc>
        <w:tc>
          <w:tcPr>
            <w:tcW w:w="2953" w:type="dxa"/>
          </w:tcPr>
          <w:p w14:paraId="4184DF25" w14:textId="77777777" w:rsidR="00A9525E" w:rsidRPr="00821A3F" w:rsidRDefault="00A9525E" w:rsidP="00821A3F">
            <w:pPr>
              <w:spacing w:beforeLines="120" w:before="288" w:afterLines="120" w:after="288"/>
              <w:ind w:firstLine="0"/>
            </w:pPr>
            <w:r w:rsidRPr="00821A3F">
              <w:t>Items</w:t>
            </w:r>
          </w:p>
        </w:tc>
        <w:tc>
          <w:tcPr>
            <w:tcW w:w="3402" w:type="dxa"/>
          </w:tcPr>
          <w:p w14:paraId="217153C1" w14:textId="77777777" w:rsidR="00A9525E" w:rsidRPr="00821A3F" w:rsidRDefault="00A9525E" w:rsidP="00821A3F">
            <w:pPr>
              <w:spacing w:beforeLines="120" w:before="288" w:afterLines="120" w:after="288"/>
              <w:ind w:firstLine="0"/>
            </w:pPr>
            <w:r w:rsidRPr="00821A3F">
              <w:t>Tập các item</w:t>
            </w:r>
          </w:p>
        </w:tc>
      </w:tr>
      <w:tr w:rsidR="00A9525E" w:rsidRPr="00821A3F" w14:paraId="67FAF41F" w14:textId="77777777" w:rsidTr="00950421">
        <w:tc>
          <w:tcPr>
            <w:tcW w:w="708" w:type="dxa"/>
          </w:tcPr>
          <w:p w14:paraId="00373F5E" w14:textId="77777777" w:rsidR="00A9525E" w:rsidRPr="00821A3F" w:rsidRDefault="00A9525E" w:rsidP="00821A3F">
            <w:pPr>
              <w:pStyle w:val="LeftNormal"/>
              <w:numPr>
                <w:ilvl w:val="0"/>
                <w:numId w:val="23"/>
              </w:numPr>
              <w:spacing w:beforeLines="120" w:before="288" w:afterLines="120" w:after="288"/>
              <w:jc w:val="center"/>
            </w:pPr>
          </w:p>
        </w:tc>
        <w:tc>
          <w:tcPr>
            <w:tcW w:w="1721" w:type="dxa"/>
          </w:tcPr>
          <w:p w14:paraId="6286AD72" w14:textId="77777777" w:rsidR="00A9525E" w:rsidRPr="00821A3F" w:rsidRDefault="00A9525E" w:rsidP="00821A3F">
            <w:pPr>
              <w:spacing w:beforeLines="120" w:before="288" w:afterLines="120" w:after="288"/>
              <w:ind w:firstLine="0"/>
              <w:rPr>
                <w:i/>
              </w:rPr>
            </w:pPr>
            <w:r w:rsidRPr="00821A3F">
              <w:rPr>
                <w:i/>
              </w:rPr>
              <w:t>OOP</w:t>
            </w:r>
          </w:p>
        </w:tc>
        <w:tc>
          <w:tcPr>
            <w:tcW w:w="2953" w:type="dxa"/>
          </w:tcPr>
          <w:p w14:paraId="63B8E660" w14:textId="77777777" w:rsidR="00A9525E" w:rsidRPr="00821A3F" w:rsidRDefault="00A9525E" w:rsidP="00821A3F">
            <w:pPr>
              <w:spacing w:beforeLines="120" w:before="288" w:afterLines="120" w:after="288"/>
              <w:ind w:firstLine="0"/>
              <w:jc w:val="left"/>
            </w:pPr>
            <w:r w:rsidRPr="00821A3F">
              <w:t>Object Oriented Programming</w:t>
            </w:r>
          </w:p>
        </w:tc>
        <w:tc>
          <w:tcPr>
            <w:tcW w:w="3402" w:type="dxa"/>
          </w:tcPr>
          <w:p w14:paraId="476AD1AF" w14:textId="77777777" w:rsidR="00A9525E" w:rsidRPr="00821A3F" w:rsidRDefault="00A9525E" w:rsidP="00821A3F">
            <w:pPr>
              <w:spacing w:beforeLines="120" w:before="288" w:afterLines="120" w:after="288"/>
              <w:ind w:firstLine="0"/>
            </w:pPr>
            <w:r w:rsidRPr="00821A3F">
              <w:t>Lập trình hướng đối tượng</w:t>
            </w:r>
          </w:p>
        </w:tc>
      </w:tr>
      <w:tr w:rsidR="00A9525E" w:rsidRPr="00821A3F" w14:paraId="4592527B" w14:textId="77777777" w:rsidTr="00950421">
        <w:tc>
          <w:tcPr>
            <w:tcW w:w="708" w:type="dxa"/>
          </w:tcPr>
          <w:p w14:paraId="21744964" w14:textId="77777777" w:rsidR="00A9525E" w:rsidRPr="00821A3F" w:rsidRDefault="00A9525E" w:rsidP="00821A3F">
            <w:pPr>
              <w:pStyle w:val="LeftNormal"/>
              <w:numPr>
                <w:ilvl w:val="0"/>
                <w:numId w:val="23"/>
              </w:numPr>
              <w:spacing w:beforeLines="120" w:before="288" w:afterLines="120" w:after="288"/>
              <w:jc w:val="center"/>
            </w:pPr>
          </w:p>
        </w:tc>
        <w:tc>
          <w:tcPr>
            <w:tcW w:w="1721" w:type="dxa"/>
          </w:tcPr>
          <w:p w14:paraId="05304C09" w14:textId="23A1935A" w:rsidR="00A9525E" w:rsidRPr="00821A3F" w:rsidRDefault="00752B89" w:rsidP="00821A3F">
            <w:pPr>
              <w:spacing w:beforeLines="120" w:before="288" w:afterLines="120" w:after="288"/>
              <w:ind w:firstLine="0"/>
              <w:rPr>
                <w:i/>
              </w:rPr>
            </w:pPr>
            <w:r w:rsidRPr="00821A3F">
              <w:rPr>
                <w:i/>
              </w:rPr>
              <w:t>UX</w:t>
            </w:r>
          </w:p>
        </w:tc>
        <w:tc>
          <w:tcPr>
            <w:tcW w:w="2953" w:type="dxa"/>
          </w:tcPr>
          <w:p w14:paraId="28E1AC6B" w14:textId="61569499" w:rsidR="00A9525E" w:rsidRPr="00821A3F" w:rsidRDefault="00752B89" w:rsidP="00821A3F">
            <w:pPr>
              <w:spacing w:beforeLines="120" w:before="288" w:afterLines="120" w:after="288"/>
              <w:ind w:firstLine="0"/>
            </w:pPr>
            <w:r w:rsidRPr="00821A3F">
              <w:rPr>
                <w:color w:val="111111"/>
                <w:shd w:val="clear" w:color="auto" w:fill="FFFFFF"/>
              </w:rPr>
              <w:t>User Experience</w:t>
            </w:r>
          </w:p>
        </w:tc>
        <w:tc>
          <w:tcPr>
            <w:tcW w:w="3402" w:type="dxa"/>
          </w:tcPr>
          <w:p w14:paraId="74A052B8" w14:textId="41736A45" w:rsidR="00A9525E" w:rsidRPr="00821A3F" w:rsidRDefault="00917F01" w:rsidP="00821A3F">
            <w:pPr>
              <w:spacing w:beforeLines="120" w:before="288" w:afterLines="120" w:after="288"/>
              <w:ind w:firstLine="0"/>
              <w:rPr>
                <w:i/>
              </w:rPr>
            </w:pPr>
            <w:r w:rsidRPr="00821A3F">
              <w:rPr>
                <w:color w:val="222222"/>
                <w:shd w:val="clear" w:color="auto" w:fill="FFFFFF"/>
              </w:rPr>
              <w:t>UX là quá trình tạo ra sản phẩm cung cấp trải nghiệm có ý nghĩa liên quan tới người dùng (hay khách hàng)</w:t>
            </w:r>
          </w:p>
        </w:tc>
      </w:tr>
      <w:tr w:rsidR="00A9525E" w:rsidRPr="00821A3F" w14:paraId="394A9DEA" w14:textId="77777777" w:rsidTr="00950421">
        <w:tc>
          <w:tcPr>
            <w:tcW w:w="708" w:type="dxa"/>
          </w:tcPr>
          <w:p w14:paraId="1973196B" w14:textId="77777777" w:rsidR="00A9525E" w:rsidRPr="00821A3F" w:rsidRDefault="00A9525E" w:rsidP="00821A3F">
            <w:pPr>
              <w:pStyle w:val="LeftNormal"/>
              <w:numPr>
                <w:ilvl w:val="0"/>
                <w:numId w:val="23"/>
              </w:numPr>
              <w:spacing w:beforeLines="120" w:before="288" w:afterLines="120" w:after="288"/>
              <w:jc w:val="center"/>
            </w:pPr>
          </w:p>
        </w:tc>
        <w:tc>
          <w:tcPr>
            <w:tcW w:w="1721" w:type="dxa"/>
          </w:tcPr>
          <w:p w14:paraId="6FA2E473" w14:textId="43343F5E" w:rsidR="00A9525E" w:rsidRPr="00821A3F" w:rsidRDefault="00917F01" w:rsidP="00821A3F">
            <w:pPr>
              <w:spacing w:beforeLines="120" w:before="288" w:afterLines="120" w:after="288"/>
              <w:ind w:firstLine="0"/>
              <w:rPr>
                <w:i/>
              </w:rPr>
            </w:pPr>
            <w:r w:rsidRPr="00821A3F">
              <w:rPr>
                <w:i/>
              </w:rPr>
              <w:t>ID</w:t>
            </w:r>
          </w:p>
        </w:tc>
        <w:tc>
          <w:tcPr>
            <w:tcW w:w="2953" w:type="dxa"/>
          </w:tcPr>
          <w:p w14:paraId="57231406" w14:textId="49899809" w:rsidR="00A9525E" w:rsidRPr="00821A3F" w:rsidRDefault="00917F01" w:rsidP="00821A3F">
            <w:pPr>
              <w:spacing w:beforeLines="120" w:before="288" w:afterLines="120" w:after="288"/>
              <w:ind w:firstLine="0"/>
              <w:jc w:val="left"/>
            </w:pPr>
            <w:r w:rsidRPr="00821A3F">
              <w:t>identification</w:t>
            </w:r>
          </w:p>
        </w:tc>
        <w:tc>
          <w:tcPr>
            <w:tcW w:w="3402" w:type="dxa"/>
          </w:tcPr>
          <w:p w14:paraId="14207113" w14:textId="41FBACB1" w:rsidR="00917F01" w:rsidRPr="00821A3F" w:rsidRDefault="00917F01" w:rsidP="00821A3F">
            <w:pPr>
              <w:spacing w:beforeLines="120" w:before="288" w:afterLines="120" w:after="288"/>
              <w:ind w:firstLine="0"/>
            </w:pPr>
            <w:r w:rsidRPr="00821A3F">
              <w:t>ID có nghĩa là nhận dạng, nhận diện, nhận biết.</w:t>
            </w:r>
          </w:p>
          <w:p w14:paraId="77C41AF2" w14:textId="6F1CD23F" w:rsidR="00A9525E" w:rsidRPr="00821A3F" w:rsidRDefault="00A9525E" w:rsidP="00821A3F">
            <w:pPr>
              <w:spacing w:beforeLines="120" w:before="288" w:afterLines="120" w:after="288"/>
              <w:ind w:firstLine="0"/>
            </w:pPr>
          </w:p>
        </w:tc>
      </w:tr>
    </w:tbl>
    <w:p w14:paraId="3FDF2D82" w14:textId="77777777" w:rsidR="00A9525E" w:rsidRPr="00821A3F" w:rsidRDefault="00A9525E" w:rsidP="00821A3F">
      <w:pPr>
        <w:spacing w:beforeLines="120" w:before="288" w:afterLines="120" w:after="288"/>
        <w:ind w:firstLine="0"/>
        <w:jc w:val="left"/>
        <w:rPr>
          <w:b/>
          <w:bCs/>
          <w:kern w:val="32"/>
        </w:rPr>
      </w:pPr>
      <w:r w:rsidRPr="00821A3F">
        <w:br w:type="page"/>
      </w:r>
    </w:p>
    <w:p w14:paraId="2DD83BA6" w14:textId="77777777" w:rsidR="00313AB2" w:rsidRPr="00821A3F" w:rsidRDefault="008A00FC" w:rsidP="00821A3F">
      <w:pPr>
        <w:pStyle w:val="Heading1"/>
        <w:numPr>
          <w:ilvl w:val="0"/>
          <w:numId w:val="0"/>
        </w:numPr>
        <w:spacing w:beforeLines="120" w:before="288" w:afterLines="120" w:after="288"/>
        <w:rPr>
          <w:rFonts w:cs="Times New Roman"/>
          <w:sz w:val="26"/>
          <w:szCs w:val="26"/>
        </w:rPr>
      </w:pPr>
      <w:bookmarkStart w:id="5" w:name="_Toc156209000"/>
      <w:r w:rsidRPr="00821A3F">
        <w:rPr>
          <w:rFonts w:cs="Times New Roman"/>
          <w:sz w:val="26"/>
          <w:szCs w:val="26"/>
        </w:rPr>
        <w:lastRenderedPageBreak/>
        <w:t>DANH MỤC CÁC HÌNH VẼ, ĐỒ THỊ</w:t>
      </w:r>
      <w:bookmarkEnd w:id="5"/>
    </w:p>
    <w:p w14:paraId="5B750DDE" w14:textId="73011C5C" w:rsidR="00E011B9" w:rsidRPr="00821A3F" w:rsidRDefault="00181457" w:rsidP="00821A3F">
      <w:pPr>
        <w:pStyle w:val="TableofFigures"/>
        <w:tabs>
          <w:tab w:val="right" w:leader="dot" w:pos="8780"/>
        </w:tabs>
        <w:spacing w:beforeLines="120" w:before="288" w:afterLines="120" w:after="288"/>
        <w:rPr>
          <w:rFonts w:eastAsiaTheme="minorEastAsia"/>
          <w:noProof/>
        </w:rPr>
      </w:pPr>
      <w:r w:rsidRPr="00821A3F">
        <w:fldChar w:fldCharType="begin"/>
      </w:r>
      <w:r w:rsidR="00645E42" w:rsidRPr="00821A3F">
        <w:instrText xml:space="preserve"> TOC \h \z \c "Hình" </w:instrText>
      </w:r>
      <w:r w:rsidRPr="00821A3F">
        <w:fldChar w:fldCharType="separate"/>
      </w:r>
      <w:hyperlink w:anchor="_Toc278635328" w:history="1">
        <w:r w:rsidR="00E011B9" w:rsidRPr="00821A3F">
          <w:rPr>
            <w:rStyle w:val="Hyperlink"/>
            <w:noProof/>
          </w:rPr>
          <w:t xml:space="preserve">Hình </w:t>
        </w:r>
        <w:r w:rsidR="003A7241" w:rsidRPr="00821A3F">
          <w:rPr>
            <w:rStyle w:val="Hyperlink"/>
            <w:noProof/>
          </w:rPr>
          <w:t>3</w:t>
        </w:r>
        <w:r w:rsidR="00E011B9" w:rsidRPr="00821A3F">
          <w:rPr>
            <w:rStyle w:val="Hyperlink"/>
            <w:noProof/>
          </w:rPr>
          <w:t xml:space="preserve">.1. </w:t>
        </w:r>
        <w:r w:rsidR="003A7241" w:rsidRPr="00821A3F">
          <w:t>Thống kê số bài post được đăng trên mỗi giây trên wordpress</w:t>
        </w:r>
        <w:r w:rsidR="00E011B9" w:rsidRPr="00821A3F">
          <w:rPr>
            <w:rStyle w:val="Hyperlink"/>
            <w:noProof/>
          </w:rPr>
          <w:t xml:space="preserve"> </w:t>
        </w:r>
        <w:r w:rsidR="00E011B9" w:rsidRPr="00821A3F">
          <w:rPr>
            <w:noProof/>
            <w:webHidden/>
          </w:rPr>
          <w:tab/>
        </w:r>
        <w:r w:rsidR="003A7241" w:rsidRPr="00821A3F">
          <w:rPr>
            <w:noProof/>
            <w:webHidden/>
          </w:rPr>
          <w:t>1</w:t>
        </w:r>
        <w:r w:rsidR="006547B8">
          <w:rPr>
            <w:noProof/>
            <w:webHidden/>
          </w:rPr>
          <w:t>3</w:t>
        </w:r>
      </w:hyperlink>
    </w:p>
    <w:p w14:paraId="34A1F130" w14:textId="6B63F95C" w:rsidR="00E011B9"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29" w:history="1">
        <w:r w:rsidR="00E011B9" w:rsidRPr="00821A3F">
          <w:rPr>
            <w:rStyle w:val="Hyperlink"/>
            <w:noProof/>
          </w:rPr>
          <w:t xml:space="preserve">Hình </w:t>
        </w:r>
        <w:r w:rsidR="003A7241" w:rsidRPr="00821A3F">
          <w:rPr>
            <w:rStyle w:val="Hyperlink"/>
            <w:noProof/>
          </w:rPr>
          <w:t>3</w:t>
        </w:r>
        <w:r w:rsidR="00E011B9" w:rsidRPr="00821A3F">
          <w:rPr>
            <w:rStyle w:val="Hyperlink"/>
            <w:noProof/>
          </w:rPr>
          <w:t xml:space="preserve">.2. </w:t>
        </w:r>
        <w:r w:rsidR="003A7241" w:rsidRPr="00821A3F">
          <w:t>Bảng thống kê số website sử dụng CMS</w:t>
        </w:r>
        <w:r w:rsidR="00E011B9" w:rsidRPr="00821A3F">
          <w:rPr>
            <w:noProof/>
            <w:webHidden/>
          </w:rPr>
          <w:tab/>
        </w:r>
        <w:r w:rsidR="003A7241" w:rsidRPr="00821A3F">
          <w:rPr>
            <w:noProof/>
            <w:webHidden/>
          </w:rPr>
          <w:t>1</w:t>
        </w:r>
        <w:r w:rsidR="006547B8">
          <w:rPr>
            <w:noProof/>
            <w:webHidden/>
          </w:rPr>
          <w:t>4</w:t>
        </w:r>
      </w:hyperlink>
    </w:p>
    <w:p w14:paraId="43AE9BB9" w14:textId="4FFEAC03" w:rsidR="00E011B9"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0" w:history="1">
        <w:r w:rsidR="00E011B9" w:rsidRPr="00821A3F">
          <w:rPr>
            <w:rStyle w:val="Hyperlink"/>
            <w:noProof/>
          </w:rPr>
          <w:t xml:space="preserve">Hình </w:t>
        </w:r>
        <w:r w:rsidR="003A7241" w:rsidRPr="00821A3F">
          <w:rPr>
            <w:rStyle w:val="Hyperlink"/>
            <w:noProof/>
          </w:rPr>
          <w:t>4</w:t>
        </w:r>
        <w:r w:rsidR="00E011B9" w:rsidRPr="00821A3F">
          <w:rPr>
            <w:rStyle w:val="Hyperlink"/>
            <w:noProof/>
          </w:rPr>
          <w:t>.</w:t>
        </w:r>
        <w:r w:rsidR="003A7241" w:rsidRPr="00821A3F">
          <w:rPr>
            <w:rStyle w:val="Hyperlink"/>
            <w:noProof/>
          </w:rPr>
          <w:t>1</w:t>
        </w:r>
        <w:r w:rsidR="00E011B9" w:rsidRPr="00821A3F">
          <w:rPr>
            <w:rStyle w:val="Hyperlink"/>
            <w:noProof/>
          </w:rPr>
          <w:t>.</w:t>
        </w:r>
        <w:r w:rsidR="003A7241" w:rsidRPr="00821A3F">
          <w:rPr>
            <w:i/>
            <w:color w:val="000009"/>
          </w:rPr>
          <w:t xml:space="preserve"> Sơ</w:t>
        </w:r>
        <w:r w:rsidR="003A7241" w:rsidRPr="00821A3F">
          <w:rPr>
            <w:color w:val="000009"/>
            <w:spacing w:val="-2"/>
          </w:rPr>
          <w:t xml:space="preserve"> </w:t>
        </w:r>
        <w:r w:rsidR="003A7241" w:rsidRPr="00821A3F">
          <w:rPr>
            <w:i/>
            <w:color w:val="000009"/>
          </w:rPr>
          <w:t>đồ</w:t>
        </w:r>
        <w:r w:rsidR="003A7241" w:rsidRPr="00821A3F">
          <w:rPr>
            <w:color w:val="000009"/>
          </w:rPr>
          <w:t xml:space="preserve"> </w:t>
        </w:r>
        <w:r w:rsidR="003A7241" w:rsidRPr="00821A3F">
          <w:rPr>
            <w:i/>
            <w:color w:val="000009"/>
          </w:rPr>
          <w:t>phân</w:t>
        </w:r>
        <w:r w:rsidR="003A7241" w:rsidRPr="00821A3F">
          <w:rPr>
            <w:color w:val="000009"/>
            <w:spacing w:val="-3"/>
          </w:rPr>
          <w:t xml:space="preserve"> </w:t>
        </w:r>
        <w:r w:rsidR="003A7241" w:rsidRPr="00821A3F">
          <w:rPr>
            <w:i/>
            <w:color w:val="000009"/>
          </w:rPr>
          <w:t>cấp</w:t>
        </w:r>
        <w:r w:rsidR="003A7241" w:rsidRPr="00821A3F">
          <w:rPr>
            <w:color w:val="000009"/>
          </w:rPr>
          <w:t xml:space="preserve"> </w:t>
        </w:r>
        <w:r w:rsidR="003A7241" w:rsidRPr="00821A3F">
          <w:rPr>
            <w:i/>
            <w:color w:val="000009"/>
          </w:rPr>
          <w:t>chức</w:t>
        </w:r>
        <w:r w:rsidR="003A7241" w:rsidRPr="00821A3F">
          <w:rPr>
            <w:color w:val="000009"/>
            <w:spacing w:val="-1"/>
          </w:rPr>
          <w:t xml:space="preserve"> </w:t>
        </w:r>
        <w:r w:rsidR="003A7241" w:rsidRPr="00821A3F">
          <w:rPr>
            <w:i/>
            <w:color w:val="000009"/>
            <w:spacing w:val="-4"/>
          </w:rPr>
          <w:t>năng</w:t>
        </w:r>
        <w:r w:rsidR="00E011B9" w:rsidRPr="00821A3F">
          <w:rPr>
            <w:noProof/>
            <w:webHidden/>
          </w:rPr>
          <w:tab/>
        </w:r>
        <w:r w:rsidR="00181457" w:rsidRPr="00821A3F">
          <w:rPr>
            <w:noProof/>
            <w:webHidden/>
          </w:rPr>
          <w:fldChar w:fldCharType="begin"/>
        </w:r>
        <w:r w:rsidR="00E011B9" w:rsidRPr="00821A3F">
          <w:rPr>
            <w:noProof/>
            <w:webHidden/>
          </w:rPr>
          <w:instrText xml:space="preserve"> PAGEREF _Toc278635330 \h </w:instrText>
        </w:r>
        <w:r w:rsidR="00181457" w:rsidRPr="00821A3F">
          <w:rPr>
            <w:noProof/>
            <w:webHidden/>
          </w:rPr>
        </w:r>
        <w:r w:rsidR="00181457" w:rsidRPr="00821A3F">
          <w:rPr>
            <w:noProof/>
            <w:webHidden/>
          </w:rPr>
          <w:fldChar w:fldCharType="separate"/>
        </w:r>
        <w:r w:rsidR="00237278" w:rsidRPr="00821A3F">
          <w:rPr>
            <w:noProof/>
            <w:webHidden/>
          </w:rPr>
          <w:t>2</w:t>
        </w:r>
        <w:r w:rsidR="00181457" w:rsidRPr="00821A3F">
          <w:rPr>
            <w:noProof/>
            <w:webHidden/>
          </w:rPr>
          <w:fldChar w:fldCharType="end"/>
        </w:r>
      </w:hyperlink>
      <w:r w:rsidR="006547B8">
        <w:rPr>
          <w:noProof/>
        </w:rPr>
        <w:t>4</w:t>
      </w:r>
    </w:p>
    <w:p w14:paraId="1C98E785" w14:textId="7545D4D1" w:rsidR="00E011B9"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1" w:history="1">
        <w:r w:rsidR="00E011B9" w:rsidRPr="00821A3F">
          <w:rPr>
            <w:rStyle w:val="Hyperlink"/>
            <w:noProof/>
          </w:rPr>
          <w:t xml:space="preserve">Hình </w:t>
        </w:r>
        <w:r w:rsidR="003A7241" w:rsidRPr="00821A3F">
          <w:rPr>
            <w:rStyle w:val="Hyperlink"/>
            <w:noProof/>
          </w:rPr>
          <w:t>4</w:t>
        </w:r>
        <w:r w:rsidR="00E011B9" w:rsidRPr="00821A3F">
          <w:rPr>
            <w:rStyle w:val="Hyperlink"/>
            <w:noProof/>
          </w:rPr>
          <w:t>.</w:t>
        </w:r>
        <w:r w:rsidR="003A7241" w:rsidRPr="00821A3F">
          <w:rPr>
            <w:rStyle w:val="Hyperlink"/>
            <w:noProof/>
          </w:rPr>
          <w:t>2</w:t>
        </w:r>
        <w:r w:rsidR="00E011B9" w:rsidRPr="00821A3F">
          <w:rPr>
            <w:rStyle w:val="Hyperlink"/>
            <w:noProof/>
          </w:rPr>
          <w:t xml:space="preserve">. </w:t>
        </w:r>
        <w:r w:rsidR="003A7241" w:rsidRPr="00821A3F">
          <w:rPr>
            <w:i/>
            <w:color w:val="000009"/>
          </w:rPr>
          <w:t>Sơ</w:t>
        </w:r>
        <w:r w:rsidR="003A7241" w:rsidRPr="00821A3F">
          <w:rPr>
            <w:color w:val="000009"/>
            <w:spacing w:val="-2"/>
          </w:rPr>
          <w:t xml:space="preserve"> </w:t>
        </w:r>
        <w:r w:rsidR="003A7241" w:rsidRPr="00821A3F">
          <w:rPr>
            <w:i/>
            <w:color w:val="000009"/>
          </w:rPr>
          <w:t>đồ</w:t>
        </w:r>
        <w:r w:rsidR="003A7241" w:rsidRPr="00821A3F">
          <w:rPr>
            <w:color w:val="000009"/>
          </w:rPr>
          <w:t xml:space="preserve"> </w:t>
        </w:r>
        <w:r w:rsidR="003A7241" w:rsidRPr="00821A3F">
          <w:rPr>
            <w:i/>
            <w:color w:val="000009"/>
          </w:rPr>
          <w:t>ngữ cảnh</w:t>
        </w:r>
        <w:r w:rsidR="00E011B9" w:rsidRPr="00821A3F">
          <w:rPr>
            <w:noProof/>
            <w:webHidden/>
          </w:rPr>
          <w:tab/>
        </w:r>
        <w:r w:rsidR="00181457" w:rsidRPr="00821A3F">
          <w:rPr>
            <w:noProof/>
            <w:webHidden/>
          </w:rPr>
          <w:fldChar w:fldCharType="begin"/>
        </w:r>
        <w:r w:rsidR="00E011B9" w:rsidRPr="00821A3F">
          <w:rPr>
            <w:noProof/>
            <w:webHidden/>
          </w:rPr>
          <w:instrText xml:space="preserve"> PAGEREF _Toc278635331 \h </w:instrText>
        </w:r>
        <w:r w:rsidR="00181457" w:rsidRPr="00821A3F">
          <w:rPr>
            <w:noProof/>
            <w:webHidden/>
          </w:rPr>
        </w:r>
        <w:r w:rsidR="00181457" w:rsidRPr="00821A3F">
          <w:rPr>
            <w:noProof/>
            <w:webHidden/>
          </w:rPr>
          <w:fldChar w:fldCharType="separate"/>
        </w:r>
        <w:r w:rsidR="00237278" w:rsidRPr="00821A3F">
          <w:rPr>
            <w:noProof/>
            <w:webHidden/>
          </w:rPr>
          <w:t>2</w:t>
        </w:r>
        <w:r w:rsidR="00181457" w:rsidRPr="00821A3F">
          <w:rPr>
            <w:noProof/>
            <w:webHidden/>
          </w:rPr>
          <w:fldChar w:fldCharType="end"/>
        </w:r>
      </w:hyperlink>
      <w:r w:rsidR="006547B8">
        <w:rPr>
          <w:noProof/>
        </w:rPr>
        <w:t>5</w:t>
      </w:r>
    </w:p>
    <w:p w14:paraId="30F68E97" w14:textId="5B02897E" w:rsidR="00E011B9"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2" w:history="1">
        <w:r w:rsidR="00E011B9" w:rsidRPr="00821A3F">
          <w:rPr>
            <w:rStyle w:val="Hyperlink"/>
            <w:noProof/>
          </w:rPr>
          <w:t xml:space="preserve">Hình </w:t>
        </w:r>
        <w:r w:rsidR="003A7241" w:rsidRPr="00821A3F">
          <w:rPr>
            <w:rStyle w:val="Hyperlink"/>
            <w:noProof/>
          </w:rPr>
          <w:t>4</w:t>
        </w:r>
        <w:r w:rsidR="00E011B9" w:rsidRPr="00821A3F">
          <w:rPr>
            <w:rStyle w:val="Hyperlink"/>
            <w:noProof/>
          </w:rPr>
          <w:t>.</w:t>
        </w:r>
        <w:r w:rsidR="003A7241" w:rsidRPr="00821A3F">
          <w:rPr>
            <w:rStyle w:val="Hyperlink"/>
            <w:noProof/>
          </w:rPr>
          <w:t>3</w:t>
        </w:r>
        <w:r w:rsidR="00E011B9" w:rsidRPr="00821A3F">
          <w:rPr>
            <w:rStyle w:val="Hyperlink"/>
            <w:noProof/>
          </w:rPr>
          <w:t xml:space="preserve">. </w:t>
        </w:r>
        <w:r w:rsidR="003A7241" w:rsidRPr="00821A3F">
          <w:rPr>
            <w:i/>
            <w:color w:val="000009"/>
          </w:rPr>
          <w:t>Sơ</w:t>
        </w:r>
        <w:r w:rsidR="003A7241" w:rsidRPr="00821A3F">
          <w:rPr>
            <w:color w:val="000009"/>
            <w:spacing w:val="-2"/>
          </w:rPr>
          <w:t xml:space="preserve"> </w:t>
        </w:r>
        <w:r w:rsidR="003A7241" w:rsidRPr="00821A3F">
          <w:rPr>
            <w:i/>
            <w:color w:val="000009"/>
          </w:rPr>
          <w:t>đồ</w:t>
        </w:r>
        <w:r w:rsidR="003A7241" w:rsidRPr="00821A3F">
          <w:rPr>
            <w:color w:val="000009"/>
          </w:rPr>
          <w:t xml:space="preserve"> </w:t>
        </w:r>
        <w:r w:rsidR="003A7241" w:rsidRPr="00821A3F">
          <w:rPr>
            <w:i/>
            <w:color w:val="000009"/>
          </w:rPr>
          <w:t>mức 0</w:t>
        </w:r>
        <w:r w:rsidR="00E011B9" w:rsidRPr="00821A3F">
          <w:rPr>
            <w:noProof/>
            <w:webHidden/>
          </w:rPr>
          <w:tab/>
        </w:r>
        <w:r w:rsidR="00181457" w:rsidRPr="00821A3F">
          <w:rPr>
            <w:noProof/>
            <w:webHidden/>
          </w:rPr>
          <w:fldChar w:fldCharType="begin"/>
        </w:r>
        <w:r w:rsidR="00E011B9" w:rsidRPr="00821A3F">
          <w:rPr>
            <w:noProof/>
            <w:webHidden/>
          </w:rPr>
          <w:instrText xml:space="preserve"> PAGEREF _Toc278635332 \h </w:instrText>
        </w:r>
        <w:r w:rsidR="00181457" w:rsidRPr="00821A3F">
          <w:rPr>
            <w:noProof/>
            <w:webHidden/>
          </w:rPr>
        </w:r>
        <w:r w:rsidR="00181457" w:rsidRPr="00821A3F">
          <w:rPr>
            <w:noProof/>
            <w:webHidden/>
          </w:rPr>
          <w:fldChar w:fldCharType="separate"/>
        </w:r>
        <w:r w:rsidR="00237278" w:rsidRPr="00821A3F">
          <w:rPr>
            <w:noProof/>
            <w:webHidden/>
          </w:rPr>
          <w:t>2</w:t>
        </w:r>
        <w:r w:rsidR="00181457" w:rsidRPr="00821A3F">
          <w:rPr>
            <w:noProof/>
            <w:webHidden/>
          </w:rPr>
          <w:fldChar w:fldCharType="end"/>
        </w:r>
      </w:hyperlink>
      <w:r w:rsidR="006547B8">
        <w:rPr>
          <w:noProof/>
        </w:rPr>
        <w:t>5</w:t>
      </w:r>
    </w:p>
    <w:p w14:paraId="7DC91650" w14:textId="3A194FF8" w:rsidR="00E011B9"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3" w:history="1">
        <w:r w:rsidR="00E011B9" w:rsidRPr="00821A3F">
          <w:rPr>
            <w:rStyle w:val="Hyperlink"/>
            <w:noProof/>
          </w:rPr>
          <w:t xml:space="preserve">Hình </w:t>
        </w:r>
        <w:r w:rsidR="003A7241" w:rsidRPr="00821A3F">
          <w:rPr>
            <w:rStyle w:val="Hyperlink"/>
            <w:noProof/>
          </w:rPr>
          <w:t>4</w:t>
        </w:r>
        <w:r w:rsidR="00E011B9" w:rsidRPr="00821A3F">
          <w:rPr>
            <w:rStyle w:val="Hyperlink"/>
            <w:noProof/>
          </w:rPr>
          <w:t>.</w:t>
        </w:r>
        <w:r w:rsidR="003A7241" w:rsidRPr="00821A3F">
          <w:rPr>
            <w:rStyle w:val="Hyperlink"/>
            <w:noProof/>
          </w:rPr>
          <w:t>4</w:t>
        </w:r>
        <w:r w:rsidR="00E011B9" w:rsidRPr="00821A3F">
          <w:rPr>
            <w:rStyle w:val="Hyperlink"/>
            <w:noProof/>
          </w:rPr>
          <w:t xml:space="preserve">. </w:t>
        </w:r>
        <w:r w:rsidR="003A7241" w:rsidRPr="00821A3F">
          <w:rPr>
            <w:i/>
            <w:color w:val="000009"/>
          </w:rPr>
          <w:t>Sơ</w:t>
        </w:r>
        <w:r w:rsidR="003A7241" w:rsidRPr="00821A3F">
          <w:rPr>
            <w:color w:val="000009"/>
            <w:spacing w:val="-2"/>
          </w:rPr>
          <w:t xml:space="preserve"> </w:t>
        </w:r>
        <w:r w:rsidR="003A7241" w:rsidRPr="00821A3F">
          <w:rPr>
            <w:i/>
            <w:color w:val="000009"/>
          </w:rPr>
          <w:t>đồ</w:t>
        </w:r>
        <w:r w:rsidR="003A7241" w:rsidRPr="00821A3F">
          <w:rPr>
            <w:color w:val="000009"/>
          </w:rPr>
          <w:t xml:space="preserve"> </w:t>
        </w:r>
        <w:r w:rsidR="003A7241" w:rsidRPr="00821A3F">
          <w:rPr>
            <w:i/>
            <w:color w:val="000009"/>
          </w:rPr>
          <w:t>mức 1-Duyệt đơn hàng</w:t>
        </w:r>
        <w:r w:rsidR="00E011B9" w:rsidRPr="00821A3F">
          <w:rPr>
            <w:noProof/>
            <w:webHidden/>
          </w:rPr>
          <w:tab/>
        </w:r>
        <w:r w:rsidR="00181457" w:rsidRPr="00821A3F">
          <w:rPr>
            <w:noProof/>
            <w:webHidden/>
          </w:rPr>
          <w:fldChar w:fldCharType="begin"/>
        </w:r>
        <w:r w:rsidR="00E011B9" w:rsidRPr="00821A3F">
          <w:rPr>
            <w:noProof/>
            <w:webHidden/>
          </w:rPr>
          <w:instrText xml:space="preserve"> PAGEREF _Toc278635333 \h </w:instrText>
        </w:r>
        <w:r w:rsidR="00181457" w:rsidRPr="00821A3F">
          <w:rPr>
            <w:noProof/>
            <w:webHidden/>
          </w:rPr>
        </w:r>
        <w:r w:rsidR="00181457" w:rsidRPr="00821A3F">
          <w:rPr>
            <w:noProof/>
            <w:webHidden/>
          </w:rPr>
          <w:fldChar w:fldCharType="separate"/>
        </w:r>
        <w:r w:rsidR="00237278" w:rsidRPr="00821A3F">
          <w:rPr>
            <w:noProof/>
            <w:webHidden/>
          </w:rPr>
          <w:t>2</w:t>
        </w:r>
        <w:r w:rsidR="00181457" w:rsidRPr="00821A3F">
          <w:rPr>
            <w:noProof/>
            <w:webHidden/>
          </w:rPr>
          <w:fldChar w:fldCharType="end"/>
        </w:r>
      </w:hyperlink>
      <w:r w:rsidR="006547B8">
        <w:rPr>
          <w:noProof/>
        </w:rPr>
        <w:t>6</w:t>
      </w:r>
    </w:p>
    <w:p w14:paraId="2669E4A3" w14:textId="27DD168A" w:rsidR="00E011B9"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4" w:history="1">
        <w:r w:rsidR="00E011B9" w:rsidRPr="00821A3F">
          <w:rPr>
            <w:rStyle w:val="Hyperlink"/>
            <w:noProof/>
          </w:rPr>
          <w:t xml:space="preserve">Hình </w:t>
        </w:r>
        <w:r w:rsidR="003A7241" w:rsidRPr="00821A3F">
          <w:rPr>
            <w:rStyle w:val="Hyperlink"/>
            <w:noProof/>
          </w:rPr>
          <w:t>4</w:t>
        </w:r>
        <w:r w:rsidR="00E011B9" w:rsidRPr="00821A3F">
          <w:rPr>
            <w:rStyle w:val="Hyperlink"/>
            <w:noProof/>
          </w:rPr>
          <w:t>.</w:t>
        </w:r>
        <w:r w:rsidR="003A7241" w:rsidRPr="00821A3F">
          <w:rPr>
            <w:rStyle w:val="Hyperlink"/>
            <w:noProof/>
          </w:rPr>
          <w:t>5</w:t>
        </w:r>
        <w:r w:rsidR="00E011B9" w:rsidRPr="00821A3F">
          <w:rPr>
            <w:rStyle w:val="Hyperlink"/>
            <w:noProof/>
          </w:rPr>
          <w:t>.</w:t>
        </w:r>
        <w:r w:rsidR="00E011B9" w:rsidRPr="00821A3F">
          <w:rPr>
            <w:rStyle w:val="Hyperlink"/>
            <w:iCs/>
            <w:noProof/>
          </w:rPr>
          <w:t xml:space="preserve"> </w:t>
        </w:r>
        <w:r w:rsidR="003A7241" w:rsidRPr="00821A3F">
          <w:rPr>
            <w:i/>
            <w:color w:val="000009"/>
          </w:rPr>
          <w:t>Sơ</w:t>
        </w:r>
        <w:r w:rsidR="003A7241" w:rsidRPr="00821A3F">
          <w:rPr>
            <w:color w:val="000009"/>
            <w:spacing w:val="-2"/>
          </w:rPr>
          <w:t xml:space="preserve"> </w:t>
        </w:r>
        <w:r w:rsidR="003A7241" w:rsidRPr="00821A3F">
          <w:rPr>
            <w:i/>
            <w:color w:val="000009"/>
          </w:rPr>
          <w:t>đồ</w:t>
        </w:r>
        <w:r w:rsidR="003A7241" w:rsidRPr="00821A3F">
          <w:rPr>
            <w:color w:val="000009"/>
          </w:rPr>
          <w:t xml:space="preserve"> </w:t>
        </w:r>
        <w:r w:rsidR="003A7241" w:rsidRPr="00821A3F">
          <w:rPr>
            <w:i/>
            <w:color w:val="000009"/>
          </w:rPr>
          <w:t>mức 1- Duyệt thanh toán</w:t>
        </w:r>
        <w:r w:rsidR="00E011B9" w:rsidRPr="00821A3F">
          <w:rPr>
            <w:noProof/>
            <w:webHidden/>
          </w:rPr>
          <w:tab/>
        </w:r>
        <w:r w:rsidR="00181457" w:rsidRPr="00821A3F">
          <w:rPr>
            <w:noProof/>
            <w:webHidden/>
          </w:rPr>
          <w:fldChar w:fldCharType="begin"/>
        </w:r>
        <w:r w:rsidR="00E011B9" w:rsidRPr="00821A3F">
          <w:rPr>
            <w:noProof/>
            <w:webHidden/>
          </w:rPr>
          <w:instrText xml:space="preserve"> PAGEREF _Toc278635334 \h </w:instrText>
        </w:r>
        <w:r w:rsidR="00181457" w:rsidRPr="00821A3F">
          <w:rPr>
            <w:noProof/>
            <w:webHidden/>
          </w:rPr>
        </w:r>
        <w:r w:rsidR="00181457" w:rsidRPr="00821A3F">
          <w:rPr>
            <w:noProof/>
            <w:webHidden/>
          </w:rPr>
          <w:fldChar w:fldCharType="separate"/>
        </w:r>
        <w:r w:rsidR="00237278" w:rsidRPr="00821A3F">
          <w:rPr>
            <w:noProof/>
            <w:webHidden/>
          </w:rPr>
          <w:t>2</w:t>
        </w:r>
        <w:r w:rsidR="00181457" w:rsidRPr="00821A3F">
          <w:rPr>
            <w:noProof/>
            <w:webHidden/>
          </w:rPr>
          <w:fldChar w:fldCharType="end"/>
        </w:r>
      </w:hyperlink>
      <w:r w:rsidR="006547B8">
        <w:rPr>
          <w:noProof/>
        </w:rPr>
        <w:t>6</w:t>
      </w:r>
    </w:p>
    <w:p w14:paraId="47751882" w14:textId="5EA085C0" w:rsidR="00E011B9" w:rsidRPr="00821A3F" w:rsidRDefault="00000000" w:rsidP="00821A3F">
      <w:pPr>
        <w:pStyle w:val="TableofFigures"/>
        <w:tabs>
          <w:tab w:val="right" w:leader="dot" w:pos="8780"/>
        </w:tabs>
        <w:spacing w:beforeLines="120" w:before="288" w:afterLines="120" w:after="288"/>
        <w:rPr>
          <w:noProof/>
        </w:rPr>
      </w:pPr>
      <w:hyperlink w:anchor="_Toc278635335" w:history="1">
        <w:r w:rsidR="00E011B9" w:rsidRPr="00821A3F">
          <w:rPr>
            <w:rStyle w:val="Hyperlink"/>
            <w:noProof/>
          </w:rPr>
          <w:t xml:space="preserve">Hình </w:t>
        </w:r>
        <w:r w:rsidR="00776307" w:rsidRPr="00821A3F">
          <w:rPr>
            <w:rStyle w:val="Hyperlink"/>
            <w:noProof/>
          </w:rPr>
          <w:t>4</w:t>
        </w:r>
        <w:r w:rsidR="00E011B9" w:rsidRPr="00821A3F">
          <w:rPr>
            <w:rStyle w:val="Hyperlink"/>
            <w:noProof/>
          </w:rPr>
          <w:t>.</w:t>
        </w:r>
        <w:r w:rsidR="00776307" w:rsidRPr="00821A3F">
          <w:rPr>
            <w:rStyle w:val="Hyperlink"/>
            <w:noProof/>
          </w:rPr>
          <w:t>6</w:t>
        </w:r>
        <w:r w:rsidR="00E011B9" w:rsidRPr="00821A3F">
          <w:rPr>
            <w:rStyle w:val="Hyperlink"/>
            <w:noProof/>
          </w:rPr>
          <w:t xml:space="preserve">. </w:t>
        </w:r>
        <w:r w:rsidR="003A7241" w:rsidRPr="00821A3F">
          <w:rPr>
            <w:i/>
            <w:color w:val="000009"/>
          </w:rPr>
          <w:t>Sơ</w:t>
        </w:r>
        <w:r w:rsidR="003A7241" w:rsidRPr="00821A3F">
          <w:rPr>
            <w:color w:val="000009"/>
            <w:spacing w:val="-2"/>
          </w:rPr>
          <w:t xml:space="preserve"> </w:t>
        </w:r>
        <w:r w:rsidR="003A7241" w:rsidRPr="00821A3F">
          <w:rPr>
            <w:i/>
            <w:color w:val="000009"/>
          </w:rPr>
          <w:t>đồ</w:t>
        </w:r>
        <w:r w:rsidR="003A7241" w:rsidRPr="00821A3F">
          <w:rPr>
            <w:color w:val="000009"/>
          </w:rPr>
          <w:t xml:space="preserve"> mức 1- Xử lý giao dịch kho</w:t>
        </w:r>
        <w:r w:rsidR="00E011B9" w:rsidRPr="00821A3F">
          <w:rPr>
            <w:noProof/>
            <w:webHidden/>
          </w:rPr>
          <w:tab/>
        </w:r>
        <w:r w:rsidR="00181457" w:rsidRPr="00821A3F">
          <w:rPr>
            <w:noProof/>
            <w:webHidden/>
          </w:rPr>
          <w:fldChar w:fldCharType="begin"/>
        </w:r>
        <w:r w:rsidR="00E011B9" w:rsidRPr="00821A3F">
          <w:rPr>
            <w:noProof/>
            <w:webHidden/>
          </w:rPr>
          <w:instrText xml:space="preserve"> PAGEREF _Toc278635335 \h </w:instrText>
        </w:r>
        <w:r w:rsidR="00181457" w:rsidRPr="00821A3F">
          <w:rPr>
            <w:noProof/>
            <w:webHidden/>
          </w:rPr>
        </w:r>
        <w:r w:rsidR="00181457" w:rsidRPr="00821A3F">
          <w:rPr>
            <w:noProof/>
            <w:webHidden/>
          </w:rPr>
          <w:fldChar w:fldCharType="separate"/>
        </w:r>
        <w:r w:rsidR="00237278" w:rsidRPr="00821A3F">
          <w:rPr>
            <w:noProof/>
            <w:webHidden/>
          </w:rPr>
          <w:t>2</w:t>
        </w:r>
        <w:r w:rsidR="00181457" w:rsidRPr="00821A3F">
          <w:rPr>
            <w:noProof/>
            <w:webHidden/>
          </w:rPr>
          <w:fldChar w:fldCharType="end"/>
        </w:r>
      </w:hyperlink>
      <w:r w:rsidR="006547B8">
        <w:rPr>
          <w:noProof/>
        </w:rPr>
        <w:t>7</w:t>
      </w:r>
    </w:p>
    <w:p w14:paraId="1D5CEB12" w14:textId="32B64444" w:rsidR="003A7241" w:rsidRPr="00821A3F" w:rsidRDefault="00000000" w:rsidP="00821A3F">
      <w:pPr>
        <w:pStyle w:val="TableofFigures"/>
        <w:tabs>
          <w:tab w:val="right" w:leader="dot" w:pos="8780"/>
        </w:tabs>
        <w:spacing w:beforeLines="120" w:before="288" w:afterLines="120" w:after="288"/>
        <w:rPr>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7</w:t>
        </w:r>
        <w:r w:rsidR="003A7241" w:rsidRPr="00821A3F">
          <w:rPr>
            <w:rStyle w:val="Hyperlink"/>
            <w:noProof/>
          </w:rPr>
          <w:t xml:space="preserve">. </w:t>
        </w:r>
        <w:r w:rsidR="00776307" w:rsidRPr="00821A3F">
          <w:rPr>
            <w:i/>
            <w:color w:val="000009"/>
          </w:rPr>
          <w:t>Sơ</w:t>
        </w:r>
        <w:r w:rsidR="00776307" w:rsidRPr="00821A3F">
          <w:rPr>
            <w:color w:val="000009"/>
            <w:spacing w:val="-2"/>
          </w:rPr>
          <w:t xml:space="preserve"> </w:t>
        </w:r>
        <w:r w:rsidR="00776307" w:rsidRPr="00821A3F">
          <w:rPr>
            <w:i/>
            <w:color w:val="000009"/>
          </w:rPr>
          <w:t>đồ</w:t>
        </w:r>
        <w:r w:rsidR="00776307" w:rsidRPr="00821A3F">
          <w:rPr>
            <w:color w:val="000009"/>
          </w:rPr>
          <w:t xml:space="preserve"> </w:t>
        </w:r>
        <w:r w:rsidR="00776307" w:rsidRPr="00821A3F">
          <w:rPr>
            <w:i/>
            <w:color w:val="000009"/>
          </w:rPr>
          <w:t>mức 2-Duyệt đơn hàng</w:t>
        </w:r>
        <w:r w:rsidR="003A7241" w:rsidRPr="00821A3F">
          <w:rPr>
            <w:noProof/>
            <w:webHidden/>
          </w:rPr>
          <w:tab/>
        </w:r>
        <w:r w:rsidR="003A7241" w:rsidRPr="00821A3F">
          <w:rPr>
            <w:noProof/>
            <w:webHidden/>
          </w:rPr>
          <w:fldChar w:fldCharType="begin"/>
        </w:r>
        <w:r w:rsidR="003A7241" w:rsidRPr="00821A3F">
          <w:rPr>
            <w:noProof/>
            <w:webHidden/>
          </w:rPr>
          <w:instrText xml:space="preserve"> PAGEREF _Toc278635335 \h </w:instrText>
        </w:r>
        <w:r w:rsidR="003A7241" w:rsidRPr="00821A3F">
          <w:rPr>
            <w:noProof/>
            <w:webHidden/>
          </w:rPr>
        </w:r>
        <w:r w:rsidR="003A7241" w:rsidRPr="00821A3F">
          <w:rPr>
            <w:noProof/>
            <w:webHidden/>
          </w:rPr>
          <w:fldChar w:fldCharType="separate"/>
        </w:r>
        <w:r w:rsidR="003A7241" w:rsidRPr="00821A3F">
          <w:rPr>
            <w:noProof/>
            <w:webHidden/>
          </w:rPr>
          <w:t>2</w:t>
        </w:r>
        <w:r w:rsidR="003A7241" w:rsidRPr="00821A3F">
          <w:rPr>
            <w:noProof/>
            <w:webHidden/>
          </w:rPr>
          <w:fldChar w:fldCharType="end"/>
        </w:r>
      </w:hyperlink>
      <w:r w:rsidR="006547B8">
        <w:rPr>
          <w:noProof/>
        </w:rPr>
        <w:t>7</w:t>
      </w:r>
    </w:p>
    <w:p w14:paraId="079A1898" w14:textId="7A7135FE" w:rsidR="003A7241" w:rsidRPr="00821A3F" w:rsidRDefault="00000000" w:rsidP="00821A3F">
      <w:pPr>
        <w:pStyle w:val="TableofFigures"/>
        <w:tabs>
          <w:tab w:val="right" w:leader="dot" w:pos="8780"/>
        </w:tabs>
        <w:spacing w:beforeLines="120" w:before="288" w:afterLines="120" w:after="288"/>
        <w:rPr>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8</w:t>
        </w:r>
        <w:r w:rsidR="003A7241" w:rsidRPr="00821A3F">
          <w:rPr>
            <w:rStyle w:val="Hyperlink"/>
            <w:noProof/>
          </w:rPr>
          <w:t xml:space="preserve">. </w:t>
        </w:r>
        <w:r w:rsidR="00776307" w:rsidRPr="00821A3F">
          <w:rPr>
            <w:i/>
            <w:color w:val="000009"/>
          </w:rPr>
          <w:t>Bảng</w:t>
        </w:r>
        <w:r w:rsidR="00776307" w:rsidRPr="00821A3F">
          <w:rPr>
            <w:color w:val="000009"/>
            <w:spacing w:val="-2"/>
          </w:rPr>
          <w:t xml:space="preserve"> </w:t>
        </w:r>
        <w:r w:rsidR="00776307" w:rsidRPr="00821A3F">
          <w:rPr>
            <w:i/>
            <w:color w:val="000009"/>
          </w:rPr>
          <w:t>cơ</w:t>
        </w:r>
        <w:r w:rsidR="00776307" w:rsidRPr="00821A3F">
          <w:rPr>
            <w:color w:val="000009"/>
            <w:spacing w:val="-2"/>
          </w:rPr>
          <w:t xml:space="preserve"> </w:t>
        </w:r>
        <w:r w:rsidR="00776307" w:rsidRPr="00821A3F">
          <w:rPr>
            <w:i/>
            <w:color w:val="000009"/>
          </w:rPr>
          <w:t>sở</w:t>
        </w:r>
        <w:r w:rsidR="00776307" w:rsidRPr="00821A3F">
          <w:rPr>
            <w:color w:val="000009"/>
            <w:spacing w:val="-1"/>
          </w:rPr>
          <w:t xml:space="preserve"> </w:t>
        </w:r>
        <w:r w:rsidR="00776307" w:rsidRPr="00821A3F">
          <w:rPr>
            <w:i/>
            <w:color w:val="000009"/>
          </w:rPr>
          <w:t>dữ</w:t>
        </w:r>
        <w:r w:rsidR="00776307" w:rsidRPr="00821A3F">
          <w:rPr>
            <w:color w:val="000009"/>
            <w:spacing w:val="-1"/>
          </w:rPr>
          <w:t xml:space="preserve"> </w:t>
        </w:r>
        <w:r w:rsidR="00776307" w:rsidRPr="00821A3F">
          <w:rPr>
            <w:i/>
            <w:color w:val="000009"/>
          </w:rPr>
          <w:t>liệu</w:t>
        </w:r>
        <w:r w:rsidR="00776307" w:rsidRPr="00821A3F">
          <w:rPr>
            <w:color w:val="000009"/>
            <w:spacing w:val="-2"/>
          </w:rPr>
          <w:t xml:space="preserve"> </w:t>
        </w:r>
        <w:r w:rsidR="00776307" w:rsidRPr="00821A3F">
          <w:rPr>
            <w:i/>
            <w:color w:val="000009"/>
            <w:spacing w:val="-2"/>
          </w:rPr>
          <w:t>wp_comment</w:t>
        </w:r>
        <w:r w:rsidR="003A7241" w:rsidRPr="00821A3F">
          <w:rPr>
            <w:noProof/>
            <w:webHidden/>
          </w:rPr>
          <w:tab/>
        </w:r>
        <w:r w:rsidR="003A7241" w:rsidRPr="00821A3F">
          <w:rPr>
            <w:noProof/>
            <w:webHidden/>
          </w:rPr>
          <w:fldChar w:fldCharType="begin"/>
        </w:r>
        <w:r w:rsidR="003A7241" w:rsidRPr="00821A3F">
          <w:rPr>
            <w:noProof/>
            <w:webHidden/>
          </w:rPr>
          <w:instrText xml:space="preserve"> PAGEREF _Toc278635335 \h </w:instrText>
        </w:r>
        <w:r w:rsidR="003A7241" w:rsidRPr="00821A3F">
          <w:rPr>
            <w:noProof/>
            <w:webHidden/>
          </w:rPr>
        </w:r>
        <w:r w:rsidR="003A7241" w:rsidRPr="00821A3F">
          <w:rPr>
            <w:noProof/>
            <w:webHidden/>
          </w:rPr>
          <w:fldChar w:fldCharType="separate"/>
        </w:r>
        <w:r w:rsidR="003A7241" w:rsidRPr="00821A3F">
          <w:rPr>
            <w:noProof/>
            <w:webHidden/>
          </w:rPr>
          <w:t>2</w:t>
        </w:r>
        <w:r w:rsidR="003A7241" w:rsidRPr="00821A3F">
          <w:rPr>
            <w:noProof/>
            <w:webHidden/>
          </w:rPr>
          <w:fldChar w:fldCharType="end"/>
        </w:r>
      </w:hyperlink>
      <w:r w:rsidR="006547B8">
        <w:rPr>
          <w:noProof/>
        </w:rPr>
        <w:t>8</w:t>
      </w:r>
    </w:p>
    <w:p w14:paraId="1BE3F57B" w14:textId="53EFBCFB" w:rsidR="003A7241" w:rsidRPr="00821A3F" w:rsidRDefault="00000000" w:rsidP="00821A3F">
      <w:pPr>
        <w:pStyle w:val="TableofFigures"/>
        <w:tabs>
          <w:tab w:val="right" w:leader="dot" w:pos="8780"/>
        </w:tabs>
        <w:spacing w:beforeLines="120" w:before="288" w:afterLines="120" w:after="288"/>
        <w:rPr>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9</w:t>
        </w:r>
        <w:r w:rsidR="003A7241" w:rsidRPr="00821A3F">
          <w:rPr>
            <w:rStyle w:val="Hyperlink"/>
            <w:noProof/>
          </w:rPr>
          <w:t xml:space="preserve">. </w:t>
        </w:r>
        <w:r w:rsidR="00776307" w:rsidRPr="00821A3F">
          <w:rPr>
            <w:i/>
            <w:color w:val="000009"/>
          </w:rPr>
          <w:t>Bảng</w:t>
        </w:r>
        <w:r w:rsidR="00776307" w:rsidRPr="00821A3F">
          <w:rPr>
            <w:color w:val="000009"/>
            <w:spacing w:val="-6"/>
          </w:rPr>
          <w:t xml:space="preserve"> </w:t>
        </w:r>
        <w:r w:rsidR="00776307" w:rsidRPr="00821A3F">
          <w:rPr>
            <w:i/>
            <w:color w:val="000009"/>
          </w:rPr>
          <w:t>cơ</w:t>
        </w:r>
        <w:r w:rsidR="00776307" w:rsidRPr="00821A3F">
          <w:rPr>
            <w:color w:val="000009"/>
            <w:spacing w:val="-4"/>
          </w:rPr>
          <w:t xml:space="preserve"> </w:t>
        </w:r>
        <w:r w:rsidR="00776307" w:rsidRPr="00821A3F">
          <w:rPr>
            <w:i/>
            <w:color w:val="000009"/>
          </w:rPr>
          <w:t>sở</w:t>
        </w:r>
        <w:r w:rsidR="00776307" w:rsidRPr="00821A3F">
          <w:rPr>
            <w:color w:val="000009"/>
            <w:spacing w:val="-4"/>
          </w:rPr>
          <w:t xml:space="preserve"> </w:t>
        </w:r>
        <w:r w:rsidR="00776307" w:rsidRPr="00821A3F">
          <w:rPr>
            <w:i/>
            <w:color w:val="000009"/>
          </w:rPr>
          <w:t>dữ</w:t>
        </w:r>
        <w:r w:rsidR="00776307" w:rsidRPr="00821A3F">
          <w:rPr>
            <w:color w:val="000009"/>
            <w:spacing w:val="-3"/>
          </w:rPr>
          <w:t xml:space="preserve"> </w:t>
        </w:r>
        <w:r w:rsidR="00776307" w:rsidRPr="00821A3F">
          <w:rPr>
            <w:i/>
            <w:color w:val="000009"/>
          </w:rPr>
          <w:t>liệu</w:t>
        </w:r>
        <w:r w:rsidR="00776307" w:rsidRPr="00821A3F">
          <w:rPr>
            <w:color w:val="000009"/>
            <w:spacing w:val="-5"/>
          </w:rPr>
          <w:t xml:space="preserve"> </w:t>
        </w:r>
        <w:r w:rsidR="00776307" w:rsidRPr="00821A3F">
          <w:rPr>
            <w:i/>
            <w:color w:val="000009"/>
            <w:spacing w:val="-2"/>
          </w:rPr>
          <w:t>wp_product</w:t>
        </w:r>
        <w:r w:rsidR="003A7241" w:rsidRPr="00821A3F">
          <w:rPr>
            <w:noProof/>
            <w:webHidden/>
          </w:rPr>
          <w:tab/>
        </w:r>
        <w:r w:rsidR="003A7241" w:rsidRPr="00821A3F">
          <w:rPr>
            <w:noProof/>
            <w:webHidden/>
          </w:rPr>
          <w:fldChar w:fldCharType="begin"/>
        </w:r>
        <w:r w:rsidR="003A7241" w:rsidRPr="00821A3F">
          <w:rPr>
            <w:noProof/>
            <w:webHidden/>
          </w:rPr>
          <w:instrText xml:space="preserve"> PAGEREF _Toc278635335 \h </w:instrText>
        </w:r>
        <w:r w:rsidR="003A7241" w:rsidRPr="00821A3F">
          <w:rPr>
            <w:noProof/>
            <w:webHidden/>
          </w:rPr>
        </w:r>
        <w:r w:rsidR="003A7241" w:rsidRPr="00821A3F">
          <w:rPr>
            <w:noProof/>
            <w:webHidden/>
          </w:rPr>
          <w:fldChar w:fldCharType="separate"/>
        </w:r>
        <w:r w:rsidR="003A7241" w:rsidRPr="00821A3F">
          <w:rPr>
            <w:noProof/>
            <w:webHidden/>
          </w:rPr>
          <w:t>2</w:t>
        </w:r>
        <w:r w:rsidR="003A7241" w:rsidRPr="00821A3F">
          <w:rPr>
            <w:noProof/>
            <w:webHidden/>
          </w:rPr>
          <w:fldChar w:fldCharType="end"/>
        </w:r>
      </w:hyperlink>
      <w:r w:rsidR="006547B8">
        <w:rPr>
          <w:noProof/>
        </w:rPr>
        <w:t>8</w:t>
      </w:r>
    </w:p>
    <w:p w14:paraId="34866368" w14:textId="31C5BE25" w:rsidR="003A7241" w:rsidRPr="00821A3F" w:rsidRDefault="00000000" w:rsidP="00821A3F">
      <w:pPr>
        <w:pStyle w:val="TableofFigures"/>
        <w:tabs>
          <w:tab w:val="right" w:leader="dot" w:pos="8780"/>
        </w:tabs>
        <w:spacing w:beforeLines="120" w:before="288" w:afterLines="120" w:after="288"/>
        <w:rPr>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10</w:t>
        </w:r>
        <w:r w:rsidR="003A7241" w:rsidRPr="00821A3F">
          <w:rPr>
            <w:rStyle w:val="Hyperlink"/>
            <w:noProof/>
          </w:rPr>
          <w:t xml:space="preserve">. </w:t>
        </w:r>
        <w:r w:rsidR="00776307" w:rsidRPr="00821A3F">
          <w:rPr>
            <w:i/>
            <w:color w:val="000009"/>
          </w:rPr>
          <w:t>Bảng</w:t>
        </w:r>
        <w:r w:rsidR="00776307" w:rsidRPr="00821A3F">
          <w:rPr>
            <w:color w:val="000009"/>
            <w:spacing w:val="-2"/>
          </w:rPr>
          <w:t xml:space="preserve"> </w:t>
        </w:r>
        <w:r w:rsidR="00776307" w:rsidRPr="00821A3F">
          <w:rPr>
            <w:i/>
            <w:color w:val="000009"/>
          </w:rPr>
          <w:t>cơ</w:t>
        </w:r>
        <w:r w:rsidR="00776307" w:rsidRPr="00821A3F">
          <w:rPr>
            <w:color w:val="000009"/>
            <w:spacing w:val="-2"/>
          </w:rPr>
          <w:t xml:space="preserve"> </w:t>
        </w:r>
        <w:r w:rsidR="00776307" w:rsidRPr="00821A3F">
          <w:rPr>
            <w:i/>
            <w:color w:val="000009"/>
          </w:rPr>
          <w:t>sở</w:t>
        </w:r>
        <w:r w:rsidR="00776307" w:rsidRPr="00821A3F">
          <w:rPr>
            <w:color w:val="000009"/>
            <w:spacing w:val="-1"/>
          </w:rPr>
          <w:t xml:space="preserve"> </w:t>
        </w:r>
        <w:r w:rsidR="00776307" w:rsidRPr="00821A3F">
          <w:rPr>
            <w:i/>
            <w:color w:val="000009"/>
          </w:rPr>
          <w:t>dữ</w:t>
        </w:r>
        <w:r w:rsidR="00776307" w:rsidRPr="00821A3F">
          <w:rPr>
            <w:color w:val="000009"/>
            <w:spacing w:val="-1"/>
          </w:rPr>
          <w:t xml:space="preserve"> </w:t>
        </w:r>
        <w:r w:rsidR="00776307" w:rsidRPr="00821A3F">
          <w:rPr>
            <w:i/>
            <w:color w:val="000009"/>
          </w:rPr>
          <w:t>liệu</w:t>
        </w:r>
        <w:r w:rsidR="00776307" w:rsidRPr="00821A3F">
          <w:rPr>
            <w:color w:val="000009"/>
            <w:spacing w:val="-2"/>
          </w:rPr>
          <w:t xml:space="preserve"> </w:t>
        </w:r>
        <w:r w:rsidR="00776307" w:rsidRPr="00821A3F">
          <w:rPr>
            <w:i/>
            <w:color w:val="000009"/>
            <w:spacing w:val="-2"/>
          </w:rPr>
          <w:t>wp_categories</w:t>
        </w:r>
        <w:r w:rsidR="003A7241" w:rsidRPr="00821A3F">
          <w:rPr>
            <w:noProof/>
            <w:webHidden/>
          </w:rPr>
          <w:tab/>
        </w:r>
        <w:r w:rsidR="003A7241" w:rsidRPr="00821A3F">
          <w:rPr>
            <w:noProof/>
            <w:webHidden/>
          </w:rPr>
          <w:fldChar w:fldCharType="begin"/>
        </w:r>
        <w:r w:rsidR="003A7241" w:rsidRPr="00821A3F">
          <w:rPr>
            <w:noProof/>
            <w:webHidden/>
          </w:rPr>
          <w:instrText xml:space="preserve"> PAGEREF _Toc278635335 \h </w:instrText>
        </w:r>
        <w:r w:rsidR="003A7241" w:rsidRPr="00821A3F">
          <w:rPr>
            <w:noProof/>
            <w:webHidden/>
          </w:rPr>
        </w:r>
        <w:r w:rsidR="003A7241" w:rsidRPr="00821A3F">
          <w:rPr>
            <w:noProof/>
            <w:webHidden/>
          </w:rPr>
          <w:fldChar w:fldCharType="separate"/>
        </w:r>
        <w:r w:rsidR="003A7241" w:rsidRPr="00821A3F">
          <w:rPr>
            <w:noProof/>
            <w:webHidden/>
          </w:rPr>
          <w:t>2</w:t>
        </w:r>
        <w:r w:rsidR="003A7241" w:rsidRPr="00821A3F">
          <w:rPr>
            <w:noProof/>
            <w:webHidden/>
          </w:rPr>
          <w:fldChar w:fldCharType="end"/>
        </w:r>
      </w:hyperlink>
      <w:r w:rsidR="006547B8">
        <w:rPr>
          <w:noProof/>
        </w:rPr>
        <w:t>8</w:t>
      </w:r>
    </w:p>
    <w:p w14:paraId="20F74AD8" w14:textId="1698B70F" w:rsidR="003A7241" w:rsidRPr="00821A3F" w:rsidRDefault="00000000" w:rsidP="00821A3F">
      <w:pPr>
        <w:pStyle w:val="TableofFigures"/>
        <w:tabs>
          <w:tab w:val="right" w:leader="dot" w:pos="8780"/>
        </w:tabs>
        <w:spacing w:beforeLines="120" w:before="288" w:afterLines="120" w:after="288"/>
        <w:rPr>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11</w:t>
        </w:r>
        <w:r w:rsidR="003A7241" w:rsidRPr="00821A3F">
          <w:rPr>
            <w:rStyle w:val="Hyperlink"/>
            <w:noProof/>
          </w:rPr>
          <w:t xml:space="preserve">. </w:t>
        </w:r>
        <w:r w:rsidR="00776307" w:rsidRPr="00821A3F">
          <w:rPr>
            <w:i/>
            <w:color w:val="000009"/>
          </w:rPr>
          <w:t>Sơ</w:t>
        </w:r>
        <w:r w:rsidR="00776307" w:rsidRPr="00821A3F">
          <w:rPr>
            <w:color w:val="000009"/>
            <w:spacing w:val="-2"/>
          </w:rPr>
          <w:t xml:space="preserve"> </w:t>
        </w:r>
        <w:r w:rsidR="00776307" w:rsidRPr="00821A3F">
          <w:rPr>
            <w:i/>
            <w:color w:val="000009"/>
          </w:rPr>
          <w:t>đồ</w:t>
        </w:r>
        <w:r w:rsidR="00776307" w:rsidRPr="00821A3F">
          <w:rPr>
            <w:color w:val="000009"/>
          </w:rPr>
          <w:t xml:space="preserve"> </w:t>
        </w:r>
        <w:r w:rsidR="00776307" w:rsidRPr="00821A3F">
          <w:rPr>
            <w:i/>
            <w:color w:val="000009"/>
            <w:spacing w:val="-2"/>
          </w:rPr>
          <w:t>relationship</w:t>
        </w:r>
        <w:r w:rsidR="003A7241" w:rsidRPr="00821A3F">
          <w:rPr>
            <w:noProof/>
            <w:webHidden/>
          </w:rPr>
          <w:tab/>
        </w:r>
        <w:r w:rsidR="006547B8">
          <w:rPr>
            <w:noProof/>
            <w:webHidden/>
          </w:rPr>
          <w:t>2</w:t>
        </w:r>
      </w:hyperlink>
      <w:r w:rsidR="006547B8">
        <w:rPr>
          <w:noProof/>
        </w:rPr>
        <w:t>9</w:t>
      </w:r>
    </w:p>
    <w:p w14:paraId="2152F55C" w14:textId="7D021535" w:rsidR="003A7241" w:rsidRPr="00821A3F" w:rsidRDefault="00000000" w:rsidP="00821A3F">
      <w:pPr>
        <w:pStyle w:val="TableofFigures"/>
        <w:tabs>
          <w:tab w:val="right" w:leader="dot" w:pos="8780"/>
        </w:tabs>
        <w:spacing w:beforeLines="120" w:before="288" w:afterLines="120" w:after="288"/>
        <w:rPr>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12</w:t>
        </w:r>
        <w:r w:rsidR="003A7241" w:rsidRPr="00821A3F">
          <w:rPr>
            <w:rStyle w:val="Hyperlink"/>
            <w:noProof/>
          </w:rPr>
          <w:t xml:space="preserve">. </w:t>
        </w:r>
        <w:r w:rsidR="00776307" w:rsidRPr="00821A3F">
          <w:rPr>
            <w:i/>
            <w:color w:val="000009"/>
          </w:rPr>
          <w:t>Ảnh Flatsome</w:t>
        </w:r>
        <w:r w:rsidR="003A7241" w:rsidRPr="00821A3F">
          <w:rPr>
            <w:noProof/>
            <w:webHidden/>
          </w:rPr>
          <w:tab/>
        </w:r>
        <w:r w:rsidR="006547B8">
          <w:rPr>
            <w:noProof/>
            <w:webHidden/>
          </w:rPr>
          <w:t>3</w:t>
        </w:r>
      </w:hyperlink>
      <w:r w:rsidR="006547B8">
        <w:rPr>
          <w:noProof/>
        </w:rPr>
        <w:t>0</w:t>
      </w:r>
    </w:p>
    <w:p w14:paraId="1C4F5AC6" w14:textId="082D3FA4" w:rsidR="003A7241" w:rsidRPr="00821A3F" w:rsidRDefault="00000000" w:rsidP="00821A3F">
      <w:pPr>
        <w:pStyle w:val="TableofFigures"/>
        <w:tabs>
          <w:tab w:val="right" w:leader="dot" w:pos="8780"/>
        </w:tabs>
        <w:spacing w:beforeLines="120" w:before="288" w:afterLines="120" w:after="288"/>
        <w:rPr>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1</w:t>
        </w:r>
        <w:r w:rsidR="003A7241" w:rsidRPr="00821A3F">
          <w:rPr>
            <w:rStyle w:val="Hyperlink"/>
            <w:noProof/>
          </w:rPr>
          <w:t xml:space="preserve">3. </w:t>
        </w:r>
        <w:r w:rsidR="00776307" w:rsidRPr="00821A3F">
          <w:rPr>
            <w:i/>
            <w:color w:val="000009"/>
          </w:rPr>
          <w:t>Giao diện trang chủ</w:t>
        </w:r>
        <w:r w:rsidR="003A7241" w:rsidRPr="00821A3F">
          <w:rPr>
            <w:noProof/>
            <w:webHidden/>
          </w:rPr>
          <w:tab/>
        </w:r>
        <w:r w:rsidR="006547B8">
          <w:rPr>
            <w:noProof/>
            <w:webHidden/>
          </w:rPr>
          <w:t>3</w:t>
        </w:r>
      </w:hyperlink>
      <w:r w:rsidR="006547B8">
        <w:rPr>
          <w:noProof/>
        </w:rPr>
        <w:t>0</w:t>
      </w:r>
    </w:p>
    <w:p w14:paraId="4D1949F9" w14:textId="7FB74600" w:rsidR="003A7241" w:rsidRPr="00821A3F" w:rsidRDefault="00000000" w:rsidP="00821A3F">
      <w:pPr>
        <w:pStyle w:val="TableofFigures"/>
        <w:tabs>
          <w:tab w:val="right" w:leader="dot" w:pos="8780"/>
        </w:tabs>
        <w:spacing w:beforeLines="120" w:before="288" w:afterLines="120" w:after="288"/>
        <w:rPr>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14</w:t>
        </w:r>
        <w:r w:rsidR="003A7241" w:rsidRPr="00821A3F">
          <w:rPr>
            <w:rStyle w:val="Hyperlink"/>
            <w:noProof/>
          </w:rPr>
          <w:t xml:space="preserve">. </w:t>
        </w:r>
        <w:r w:rsidR="00776307" w:rsidRPr="00821A3F">
          <w:rPr>
            <w:i/>
            <w:color w:val="000009"/>
          </w:rPr>
          <w:t>Giao diện administration</w:t>
        </w:r>
        <w:r w:rsidR="003A7241" w:rsidRPr="00821A3F">
          <w:rPr>
            <w:noProof/>
            <w:webHidden/>
          </w:rPr>
          <w:tab/>
        </w:r>
        <w:r w:rsidR="006547B8">
          <w:rPr>
            <w:noProof/>
            <w:webHidden/>
          </w:rPr>
          <w:t>3</w:t>
        </w:r>
      </w:hyperlink>
      <w:r w:rsidR="006547B8">
        <w:rPr>
          <w:noProof/>
        </w:rPr>
        <w:t>1</w:t>
      </w:r>
    </w:p>
    <w:p w14:paraId="72BEDAAF" w14:textId="535F282F" w:rsidR="003A7241"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15</w:t>
        </w:r>
        <w:r w:rsidR="003A7241" w:rsidRPr="00821A3F">
          <w:rPr>
            <w:rStyle w:val="Hyperlink"/>
            <w:noProof/>
          </w:rPr>
          <w:t xml:space="preserve">. </w:t>
        </w:r>
        <w:r w:rsidR="00776307" w:rsidRPr="00821A3F">
          <w:rPr>
            <w:i/>
            <w:color w:val="000009"/>
          </w:rPr>
          <w:t>Giao diện trang con Sofa</w:t>
        </w:r>
        <w:r w:rsidR="003A7241" w:rsidRPr="00821A3F">
          <w:rPr>
            <w:noProof/>
            <w:webHidden/>
          </w:rPr>
          <w:tab/>
        </w:r>
        <w:r w:rsidR="006547B8">
          <w:rPr>
            <w:noProof/>
            <w:webHidden/>
          </w:rPr>
          <w:t>3</w:t>
        </w:r>
      </w:hyperlink>
      <w:r w:rsidR="006547B8">
        <w:rPr>
          <w:noProof/>
        </w:rPr>
        <w:t>1</w:t>
      </w:r>
    </w:p>
    <w:p w14:paraId="15A4094D" w14:textId="70C8A09B" w:rsidR="003A7241"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16</w:t>
        </w:r>
        <w:r w:rsidR="003A7241" w:rsidRPr="00821A3F">
          <w:rPr>
            <w:rStyle w:val="Hyperlink"/>
            <w:noProof/>
          </w:rPr>
          <w:t xml:space="preserve">. </w:t>
        </w:r>
        <w:r w:rsidR="00776307" w:rsidRPr="00821A3F">
          <w:rPr>
            <w:i/>
            <w:color w:val="000009"/>
          </w:rPr>
          <w:t>Giao diện trang con giường ngủ</w:t>
        </w:r>
        <w:r w:rsidR="003A7241" w:rsidRPr="00821A3F">
          <w:rPr>
            <w:noProof/>
            <w:webHidden/>
          </w:rPr>
          <w:tab/>
        </w:r>
        <w:r w:rsidR="006547B8">
          <w:rPr>
            <w:noProof/>
            <w:webHidden/>
          </w:rPr>
          <w:t>3</w:t>
        </w:r>
      </w:hyperlink>
      <w:r w:rsidR="006547B8">
        <w:rPr>
          <w:noProof/>
        </w:rPr>
        <w:t>2</w:t>
      </w:r>
    </w:p>
    <w:p w14:paraId="7C65646B" w14:textId="3D90EF96" w:rsidR="003A7241"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17</w:t>
        </w:r>
        <w:r w:rsidR="003A7241" w:rsidRPr="00821A3F">
          <w:rPr>
            <w:rStyle w:val="Hyperlink"/>
            <w:noProof/>
          </w:rPr>
          <w:t xml:space="preserve">. </w:t>
        </w:r>
        <w:r w:rsidR="00776307" w:rsidRPr="00821A3F">
          <w:rPr>
            <w:i/>
            <w:color w:val="000009"/>
          </w:rPr>
          <w:t>Giao diện trang con ghế cao cấp</w:t>
        </w:r>
        <w:r w:rsidR="003A7241" w:rsidRPr="00821A3F">
          <w:rPr>
            <w:noProof/>
            <w:webHidden/>
          </w:rPr>
          <w:tab/>
        </w:r>
        <w:r w:rsidR="006547B8">
          <w:rPr>
            <w:noProof/>
            <w:webHidden/>
          </w:rPr>
          <w:t>3</w:t>
        </w:r>
      </w:hyperlink>
      <w:r w:rsidR="006547B8">
        <w:rPr>
          <w:noProof/>
        </w:rPr>
        <w:t>2</w:t>
      </w:r>
    </w:p>
    <w:p w14:paraId="2289A5A2" w14:textId="5F0D0962" w:rsidR="003A7241" w:rsidRPr="00821A3F" w:rsidRDefault="00000000" w:rsidP="00821A3F">
      <w:pPr>
        <w:pStyle w:val="TableofFigures"/>
        <w:tabs>
          <w:tab w:val="right" w:leader="dot" w:pos="8780"/>
        </w:tabs>
        <w:spacing w:beforeLines="120" w:before="288" w:afterLines="120" w:after="288"/>
        <w:rPr>
          <w:noProof/>
        </w:rPr>
      </w:pPr>
      <w:hyperlink w:anchor="_Toc278635335" w:history="1">
        <w:r w:rsidR="003A7241" w:rsidRPr="00821A3F">
          <w:rPr>
            <w:rStyle w:val="Hyperlink"/>
            <w:noProof/>
          </w:rPr>
          <w:t xml:space="preserve">Hình </w:t>
        </w:r>
        <w:r w:rsidR="00776307" w:rsidRPr="00821A3F">
          <w:rPr>
            <w:rStyle w:val="Hyperlink"/>
            <w:noProof/>
          </w:rPr>
          <w:t>4</w:t>
        </w:r>
        <w:r w:rsidR="003A7241" w:rsidRPr="00821A3F">
          <w:rPr>
            <w:rStyle w:val="Hyperlink"/>
            <w:noProof/>
          </w:rPr>
          <w:t>.</w:t>
        </w:r>
        <w:r w:rsidR="00776307" w:rsidRPr="00821A3F">
          <w:rPr>
            <w:rStyle w:val="Hyperlink"/>
            <w:noProof/>
          </w:rPr>
          <w:t>18</w:t>
        </w:r>
        <w:r w:rsidR="003A7241" w:rsidRPr="00821A3F">
          <w:rPr>
            <w:rStyle w:val="Hyperlink"/>
            <w:noProof/>
          </w:rPr>
          <w:t xml:space="preserve">. </w:t>
        </w:r>
        <w:r w:rsidR="00776307" w:rsidRPr="00821A3F">
          <w:rPr>
            <w:i/>
            <w:color w:val="000009"/>
          </w:rPr>
          <w:t>Giao diện trang con kệ tivi</w:t>
        </w:r>
        <w:r w:rsidR="003A7241" w:rsidRPr="00821A3F">
          <w:rPr>
            <w:noProof/>
            <w:webHidden/>
          </w:rPr>
          <w:tab/>
        </w:r>
        <w:r w:rsidR="00776307" w:rsidRPr="00821A3F">
          <w:rPr>
            <w:noProof/>
            <w:webHidden/>
          </w:rPr>
          <w:t>3</w:t>
        </w:r>
      </w:hyperlink>
      <w:r w:rsidR="006547B8">
        <w:rPr>
          <w:noProof/>
        </w:rPr>
        <w:t>3</w:t>
      </w:r>
    </w:p>
    <w:p w14:paraId="6C713D94" w14:textId="0591717B" w:rsidR="00776307" w:rsidRPr="00821A3F" w:rsidRDefault="00000000" w:rsidP="00821A3F">
      <w:pPr>
        <w:pStyle w:val="TableofFigures"/>
        <w:tabs>
          <w:tab w:val="right" w:leader="dot" w:pos="8780"/>
        </w:tabs>
        <w:spacing w:beforeLines="120" w:before="288" w:afterLines="120" w:after="288"/>
        <w:rPr>
          <w:noProof/>
        </w:rPr>
      </w:pPr>
      <w:hyperlink w:anchor="_Toc278635335" w:history="1">
        <w:r w:rsidR="00776307" w:rsidRPr="00821A3F">
          <w:rPr>
            <w:rStyle w:val="Hyperlink"/>
            <w:noProof/>
          </w:rPr>
          <w:t xml:space="preserve">Hình 4.19. </w:t>
        </w:r>
        <w:r w:rsidR="00776307" w:rsidRPr="00821A3F">
          <w:rPr>
            <w:i/>
            <w:color w:val="000009"/>
          </w:rPr>
          <w:t>Giao diện trang con cây cảnh</w:t>
        </w:r>
        <w:r w:rsidR="00776307" w:rsidRPr="00821A3F">
          <w:rPr>
            <w:noProof/>
            <w:webHidden/>
          </w:rPr>
          <w:tab/>
          <w:t>3</w:t>
        </w:r>
      </w:hyperlink>
      <w:r w:rsidR="006547B8">
        <w:rPr>
          <w:noProof/>
        </w:rPr>
        <w:t>4</w:t>
      </w:r>
    </w:p>
    <w:p w14:paraId="50255C38" w14:textId="2357C635"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 xml:space="preserve">Hình 4.20. </w:t>
        </w:r>
        <w:r w:rsidR="00776307" w:rsidRPr="00821A3F">
          <w:rPr>
            <w:i/>
            <w:color w:val="000009"/>
          </w:rPr>
          <w:t xml:space="preserve">Giao diện </w:t>
        </w:r>
        <w:r w:rsidR="00776307" w:rsidRPr="00821A3F">
          <w:rPr>
            <w:lang w:eastAsia="ja-JP"/>
          </w:rPr>
          <w:t>lắp đặt điện nước</w:t>
        </w:r>
        <w:r w:rsidR="00776307" w:rsidRPr="00821A3F">
          <w:rPr>
            <w:noProof/>
            <w:webHidden/>
          </w:rPr>
          <w:tab/>
          <w:t>3</w:t>
        </w:r>
      </w:hyperlink>
      <w:r w:rsidR="006547B8">
        <w:rPr>
          <w:noProof/>
        </w:rPr>
        <w:t>4</w:t>
      </w:r>
    </w:p>
    <w:p w14:paraId="1518AB6D" w14:textId="4A3854AC"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 xml:space="preserve">Hình 4.21. </w:t>
        </w:r>
        <w:r w:rsidR="00776307" w:rsidRPr="00821A3F">
          <w:rPr>
            <w:i/>
            <w:color w:val="000009"/>
          </w:rPr>
          <w:t>Giao diện trang con lắp đặt điều hoà</w:t>
        </w:r>
        <w:r w:rsidR="00776307" w:rsidRPr="00821A3F">
          <w:rPr>
            <w:noProof/>
            <w:webHidden/>
          </w:rPr>
          <w:tab/>
          <w:t>3</w:t>
        </w:r>
      </w:hyperlink>
      <w:r w:rsidR="006547B8">
        <w:rPr>
          <w:noProof/>
        </w:rPr>
        <w:t>5</w:t>
      </w:r>
    </w:p>
    <w:p w14:paraId="6E754106" w14:textId="3D8F4545"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 xml:space="preserve">Hình 4.22. </w:t>
        </w:r>
        <w:r w:rsidR="00776307" w:rsidRPr="00821A3F">
          <w:rPr>
            <w:i/>
            <w:color w:val="000009"/>
          </w:rPr>
          <w:t>Giao diện trang con lắp đặt sàn gỗ</w:t>
        </w:r>
        <w:r w:rsidR="00776307" w:rsidRPr="00821A3F">
          <w:rPr>
            <w:noProof/>
            <w:webHidden/>
          </w:rPr>
          <w:tab/>
          <w:t>3</w:t>
        </w:r>
      </w:hyperlink>
      <w:r w:rsidR="006547B8">
        <w:rPr>
          <w:noProof/>
        </w:rPr>
        <w:t>5</w:t>
      </w:r>
    </w:p>
    <w:p w14:paraId="234C6783" w14:textId="7B8EA2EA"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 xml:space="preserve">Hình 4.23. </w:t>
        </w:r>
        <w:r w:rsidR="00776307" w:rsidRPr="00821A3F">
          <w:rPr>
            <w:i/>
            <w:color w:val="000009"/>
          </w:rPr>
          <w:t>Giao diện trang con lắp đặt trần thạch cao</w:t>
        </w:r>
        <w:r w:rsidR="00776307" w:rsidRPr="00821A3F">
          <w:rPr>
            <w:noProof/>
            <w:webHidden/>
          </w:rPr>
          <w:tab/>
          <w:t>3</w:t>
        </w:r>
      </w:hyperlink>
      <w:r w:rsidR="006547B8">
        <w:rPr>
          <w:noProof/>
        </w:rPr>
        <w:t>6</w:t>
      </w:r>
    </w:p>
    <w:p w14:paraId="0B9606C6" w14:textId="4ABF9E59" w:rsidR="00776307" w:rsidRPr="00821A3F" w:rsidRDefault="00000000" w:rsidP="00821A3F">
      <w:pPr>
        <w:pStyle w:val="TableofFigures"/>
        <w:tabs>
          <w:tab w:val="right" w:leader="dot" w:pos="8780"/>
        </w:tabs>
        <w:spacing w:beforeLines="120" w:before="288" w:afterLines="120" w:after="288"/>
        <w:rPr>
          <w:noProof/>
        </w:rPr>
      </w:pPr>
      <w:hyperlink w:anchor="_Toc278635335" w:history="1">
        <w:r w:rsidR="00776307" w:rsidRPr="00821A3F">
          <w:rPr>
            <w:rStyle w:val="Hyperlink"/>
            <w:noProof/>
          </w:rPr>
          <w:t xml:space="preserve">Hình 4.24. </w:t>
        </w:r>
        <w:r w:rsidR="00776307" w:rsidRPr="00821A3F">
          <w:rPr>
            <w:i/>
            <w:color w:val="000009"/>
          </w:rPr>
          <w:t>Giao diện trang con shop</w:t>
        </w:r>
        <w:r w:rsidR="00776307" w:rsidRPr="00821A3F">
          <w:rPr>
            <w:noProof/>
            <w:webHidden/>
          </w:rPr>
          <w:tab/>
          <w:t>3</w:t>
        </w:r>
      </w:hyperlink>
      <w:r w:rsidR="006547B8">
        <w:rPr>
          <w:noProof/>
        </w:rPr>
        <w:t>7</w:t>
      </w:r>
    </w:p>
    <w:p w14:paraId="35DA9465" w14:textId="634B2B13"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 xml:space="preserve">Hình 4.25. </w:t>
        </w:r>
        <w:r w:rsidR="00776307" w:rsidRPr="00821A3F">
          <w:rPr>
            <w:i/>
            <w:color w:val="000009"/>
          </w:rPr>
          <w:t>Giao diện trang con giỏ hàng</w:t>
        </w:r>
        <w:r w:rsidR="00776307" w:rsidRPr="00821A3F">
          <w:rPr>
            <w:noProof/>
            <w:webHidden/>
          </w:rPr>
          <w:tab/>
          <w:t>3</w:t>
        </w:r>
      </w:hyperlink>
      <w:r w:rsidR="006547B8">
        <w:rPr>
          <w:noProof/>
        </w:rPr>
        <w:t>7</w:t>
      </w:r>
    </w:p>
    <w:p w14:paraId="1D7BADF3" w14:textId="4F79C745"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 xml:space="preserve">Hình 4.26. </w:t>
        </w:r>
        <w:r w:rsidR="00776307" w:rsidRPr="00821A3F">
          <w:rPr>
            <w:i/>
            <w:color w:val="000009"/>
          </w:rPr>
          <w:t xml:space="preserve">Giao diện </w:t>
        </w:r>
        <w:r w:rsidR="00776307" w:rsidRPr="00821A3F">
          <w:rPr>
            <w:lang w:eastAsia="ja-JP"/>
          </w:rPr>
          <w:t>khi lựa chọn Edit with UX Builder</w:t>
        </w:r>
        <w:r w:rsidR="00776307" w:rsidRPr="00821A3F">
          <w:rPr>
            <w:noProof/>
            <w:webHidden/>
          </w:rPr>
          <w:tab/>
          <w:t>3</w:t>
        </w:r>
      </w:hyperlink>
      <w:r w:rsidR="006547B8">
        <w:rPr>
          <w:noProof/>
        </w:rPr>
        <w:t>9</w:t>
      </w:r>
    </w:p>
    <w:p w14:paraId="2CCD1327" w14:textId="344E5B06"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 xml:space="preserve">Hình 4.27. </w:t>
        </w:r>
        <w:r w:rsidR="00776307" w:rsidRPr="00821A3F">
          <w:rPr>
            <w:i/>
            <w:color w:val="000009"/>
          </w:rPr>
          <w:t xml:space="preserve">Giao diện </w:t>
        </w:r>
        <w:r w:rsidR="00776307" w:rsidRPr="00821A3F">
          <w:t>khi</w:t>
        </w:r>
        <w:r w:rsidR="00776307" w:rsidRPr="00821A3F">
          <w:rPr>
            <w:spacing w:val="-4"/>
          </w:rPr>
          <w:t xml:space="preserve"> </w:t>
        </w:r>
        <w:r w:rsidR="00776307" w:rsidRPr="00821A3F">
          <w:t>lựa</w:t>
        </w:r>
        <w:r w:rsidR="00776307" w:rsidRPr="00821A3F">
          <w:rPr>
            <w:spacing w:val="-3"/>
          </w:rPr>
          <w:t xml:space="preserve"> </w:t>
        </w:r>
        <w:r w:rsidR="00776307" w:rsidRPr="00821A3F">
          <w:t>chọn</w:t>
        </w:r>
        <w:r w:rsidR="00776307" w:rsidRPr="00821A3F">
          <w:rPr>
            <w:spacing w:val="-2"/>
          </w:rPr>
          <w:t xml:space="preserve"> </w:t>
        </w:r>
        <w:r w:rsidR="00776307" w:rsidRPr="00821A3F">
          <w:t>UX</w:t>
        </w:r>
        <w:r w:rsidR="00776307" w:rsidRPr="00821A3F">
          <w:rPr>
            <w:spacing w:val="-1"/>
          </w:rPr>
          <w:t xml:space="preserve"> </w:t>
        </w:r>
        <w:r w:rsidR="00776307" w:rsidRPr="00821A3F">
          <w:t>Builder</w:t>
        </w:r>
        <w:r w:rsidR="00776307" w:rsidRPr="00821A3F">
          <w:rPr>
            <w:spacing w:val="-5"/>
          </w:rPr>
          <w:t xml:space="preserve"> </w:t>
        </w:r>
        <w:r w:rsidR="00776307" w:rsidRPr="00821A3F">
          <w:t>để</w:t>
        </w:r>
        <w:r w:rsidR="00776307" w:rsidRPr="00821A3F">
          <w:rPr>
            <w:spacing w:val="-4"/>
          </w:rPr>
          <w:t xml:space="preserve"> </w:t>
        </w:r>
        <w:r w:rsidR="00776307" w:rsidRPr="00821A3F">
          <w:t>thiết</w:t>
        </w:r>
        <w:r w:rsidR="00776307" w:rsidRPr="00821A3F">
          <w:rPr>
            <w:spacing w:val="-3"/>
          </w:rPr>
          <w:t xml:space="preserve"> </w:t>
        </w:r>
        <w:r w:rsidR="00776307" w:rsidRPr="00821A3F">
          <w:t>kế</w:t>
        </w:r>
        <w:r w:rsidR="00776307" w:rsidRPr="00821A3F">
          <w:rPr>
            <w:spacing w:val="-4"/>
          </w:rPr>
          <w:t xml:space="preserve"> </w:t>
        </w:r>
        <w:r w:rsidR="00776307" w:rsidRPr="00821A3F">
          <w:t>giao</w:t>
        </w:r>
        <w:r w:rsidR="00776307" w:rsidRPr="00821A3F">
          <w:rPr>
            <w:spacing w:val="-4"/>
          </w:rPr>
          <w:t xml:space="preserve"> </w:t>
        </w:r>
        <w:r w:rsidR="00776307" w:rsidRPr="00821A3F">
          <w:t>diện</w:t>
        </w:r>
        <w:r w:rsidR="00776307" w:rsidRPr="00821A3F">
          <w:rPr>
            <w:spacing w:val="-1"/>
          </w:rPr>
          <w:t xml:space="preserve"> </w:t>
        </w:r>
        <w:r w:rsidR="00776307" w:rsidRPr="00821A3F">
          <w:rPr>
            <w:spacing w:val="-2"/>
          </w:rPr>
          <w:t>website</w:t>
        </w:r>
        <w:r w:rsidR="00776307" w:rsidRPr="00821A3F">
          <w:rPr>
            <w:noProof/>
            <w:webHidden/>
          </w:rPr>
          <w:tab/>
        </w:r>
        <w:r w:rsidR="006547B8">
          <w:rPr>
            <w:noProof/>
            <w:webHidden/>
          </w:rPr>
          <w:t>4</w:t>
        </w:r>
      </w:hyperlink>
      <w:r w:rsidR="006547B8">
        <w:rPr>
          <w:noProof/>
        </w:rPr>
        <w:t>0</w:t>
      </w:r>
    </w:p>
    <w:p w14:paraId="52648AC5" w14:textId="27437ED4"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Hình 4.28.</w:t>
        </w:r>
        <w:r w:rsidR="00776307" w:rsidRPr="00821A3F">
          <w:rPr>
            <w:i/>
            <w:color w:val="000009"/>
          </w:rPr>
          <w:t xml:space="preserve"> Giao diện </w:t>
        </w:r>
        <w:r w:rsidR="00776307" w:rsidRPr="00821A3F">
          <w:t>Thiết kế Slider Banner</w:t>
        </w:r>
        <w:r w:rsidR="00776307" w:rsidRPr="00821A3F">
          <w:rPr>
            <w:noProof/>
            <w:webHidden/>
          </w:rPr>
          <w:tab/>
        </w:r>
        <w:r w:rsidR="006547B8">
          <w:rPr>
            <w:noProof/>
            <w:webHidden/>
          </w:rPr>
          <w:t>4</w:t>
        </w:r>
      </w:hyperlink>
      <w:r w:rsidR="006547B8">
        <w:rPr>
          <w:noProof/>
        </w:rPr>
        <w:t>0</w:t>
      </w:r>
    </w:p>
    <w:p w14:paraId="762C8BF8" w14:textId="6897ED09" w:rsidR="00776307" w:rsidRPr="00821A3F" w:rsidRDefault="00000000" w:rsidP="00821A3F">
      <w:pPr>
        <w:pStyle w:val="TableofFigures"/>
        <w:tabs>
          <w:tab w:val="right" w:leader="dot" w:pos="8780"/>
        </w:tabs>
        <w:spacing w:beforeLines="120" w:before="288" w:afterLines="120" w:after="288"/>
        <w:rPr>
          <w:noProof/>
        </w:rPr>
      </w:pPr>
      <w:hyperlink w:anchor="_Toc278635335" w:history="1">
        <w:r w:rsidR="00776307" w:rsidRPr="00821A3F">
          <w:rPr>
            <w:rStyle w:val="Hyperlink"/>
            <w:noProof/>
          </w:rPr>
          <w:t xml:space="preserve">Hình 4.29. </w:t>
        </w:r>
        <w:r w:rsidR="00776307" w:rsidRPr="00821A3F">
          <w:rPr>
            <w:i/>
            <w:color w:val="000009"/>
          </w:rPr>
          <w:t xml:space="preserve">Giao diện </w:t>
        </w:r>
        <w:r w:rsidR="00776307" w:rsidRPr="00821A3F">
          <w:t>Thiết kế phần Content của website</w:t>
        </w:r>
        <w:r w:rsidR="00776307" w:rsidRPr="00821A3F">
          <w:rPr>
            <w:noProof/>
            <w:webHidden/>
          </w:rPr>
          <w:tab/>
        </w:r>
        <w:r w:rsidR="006547B8">
          <w:rPr>
            <w:noProof/>
            <w:webHidden/>
          </w:rPr>
          <w:t>4</w:t>
        </w:r>
      </w:hyperlink>
      <w:r w:rsidR="006547B8">
        <w:rPr>
          <w:noProof/>
        </w:rPr>
        <w:t>1</w:t>
      </w:r>
    </w:p>
    <w:p w14:paraId="6BC05E1F" w14:textId="10BBFF23"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 xml:space="preserve">Hình 4.30. </w:t>
        </w:r>
        <w:r w:rsidR="00776307" w:rsidRPr="00821A3F">
          <w:rPr>
            <w:bCs/>
            <w:i/>
            <w:color w:val="000009"/>
          </w:rPr>
          <w:t xml:space="preserve">Giao diện </w:t>
        </w:r>
        <w:r w:rsidR="00776307" w:rsidRPr="00821A3F">
          <w:rPr>
            <w:bCs/>
          </w:rPr>
          <w:t>môi trường chạy dự án</w:t>
        </w:r>
        <w:r w:rsidR="00776307" w:rsidRPr="00821A3F">
          <w:rPr>
            <w:noProof/>
            <w:webHidden/>
          </w:rPr>
          <w:tab/>
        </w:r>
        <w:r w:rsidR="006547B8">
          <w:rPr>
            <w:noProof/>
            <w:webHidden/>
          </w:rPr>
          <w:t>4</w:t>
        </w:r>
      </w:hyperlink>
      <w:r w:rsidR="006547B8">
        <w:rPr>
          <w:noProof/>
        </w:rPr>
        <w:t>2</w:t>
      </w:r>
    </w:p>
    <w:p w14:paraId="4DE7B4FC" w14:textId="2126931C"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 xml:space="preserve">Hình 4.31. </w:t>
        </w:r>
        <w:r w:rsidR="00776307" w:rsidRPr="00821A3F">
          <w:rPr>
            <w:bCs/>
            <w:i/>
            <w:color w:val="000009"/>
          </w:rPr>
          <w:t xml:space="preserve">Giao diện </w:t>
        </w:r>
        <w:r w:rsidR="00776307" w:rsidRPr="00821A3F">
          <w:rPr>
            <w:bCs/>
            <w:lang w:eastAsia="ja-JP"/>
          </w:rPr>
          <w:t>Plugin Woocommerce</w:t>
        </w:r>
        <w:r w:rsidR="00776307" w:rsidRPr="00821A3F">
          <w:rPr>
            <w:noProof/>
            <w:webHidden/>
          </w:rPr>
          <w:tab/>
        </w:r>
        <w:r w:rsidR="006547B8">
          <w:rPr>
            <w:noProof/>
            <w:webHidden/>
          </w:rPr>
          <w:t>4</w:t>
        </w:r>
      </w:hyperlink>
      <w:r w:rsidR="006547B8">
        <w:rPr>
          <w:noProof/>
        </w:rPr>
        <w:t>4</w:t>
      </w:r>
    </w:p>
    <w:p w14:paraId="4D170CC6" w14:textId="23C36F33"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 xml:space="preserve">Hình 4.32. </w:t>
        </w:r>
        <w:r w:rsidR="00821A3F" w:rsidRPr="00821A3F">
          <w:rPr>
            <w:i/>
          </w:rPr>
          <w:t>List</w:t>
        </w:r>
        <w:r w:rsidR="00821A3F" w:rsidRPr="00821A3F">
          <w:rPr>
            <w:spacing w:val="-3"/>
          </w:rPr>
          <w:t xml:space="preserve"> </w:t>
        </w:r>
        <w:r w:rsidR="00821A3F" w:rsidRPr="00821A3F">
          <w:rPr>
            <w:i/>
          </w:rPr>
          <w:t>danh</w:t>
        </w:r>
        <w:r w:rsidR="00821A3F" w:rsidRPr="00821A3F">
          <w:rPr>
            <w:spacing w:val="-1"/>
          </w:rPr>
          <w:t xml:space="preserve"> </w:t>
        </w:r>
        <w:r w:rsidR="00821A3F" w:rsidRPr="00821A3F">
          <w:rPr>
            <w:i/>
          </w:rPr>
          <w:t>sách</w:t>
        </w:r>
        <w:r w:rsidR="00821A3F" w:rsidRPr="00821A3F">
          <w:rPr>
            <w:spacing w:val="-3"/>
          </w:rPr>
          <w:t xml:space="preserve"> </w:t>
        </w:r>
        <w:r w:rsidR="00821A3F" w:rsidRPr="00821A3F">
          <w:rPr>
            <w:i/>
          </w:rPr>
          <w:t>sản</w:t>
        </w:r>
        <w:r w:rsidR="00821A3F" w:rsidRPr="00821A3F">
          <w:rPr>
            <w:spacing w:val="-3"/>
          </w:rPr>
          <w:t xml:space="preserve"> </w:t>
        </w:r>
        <w:r w:rsidR="00821A3F" w:rsidRPr="00821A3F">
          <w:rPr>
            <w:i/>
          </w:rPr>
          <w:t>phẩm</w:t>
        </w:r>
        <w:r w:rsidR="00821A3F" w:rsidRPr="00821A3F">
          <w:rPr>
            <w:spacing w:val="-1"/>
          </w:rPr>
          <w:t xml:space="preserve"> </w:t>
        </w:r>
        <w:r w:rsidR="00821A3F" w:rsidRPr="00821A3F">
          <w:rPr>
            <w:i/>
          </w:rPr>
          <w:t>trên</w:t>
        </w:r>
        <w:r w:rsidR="00821A3F" w:rsidRPr="00821A3F">
          <w:rPr>
            <w:spacing w:val="-1"/>
          </w:rPr>
          <w:t xml:space="preserve"> </w:t>
        </w:r>
        <w:r w:rsidR="00821A3F" w:rsidRPr="00821A3F">
          <w:rPr>
            <w:i/>
            <w:spacing w:val="-2"/>
          </w:rPr>
          <w:t>website</w:t>
        </w:r>
        <w:r w:rsidR="00776307" w:rsidRPr="00821A3F">
          <w:rPr>
            <w:noProof/>
            <w:webHidden/>
          </w:rPr>
          <w:tab/>
        </w:r>
        <w:r w:rsidR="00821A3F" w:rsidRPr="00821A3F">
          <w:rPr>
            <w:noProof/>
            <w:webHidden/>
          </w:rPr>
          <w:t>4</w:t>
        </w:r>
      </w:hyperlink>
      <w:r w:rsidR="006547B8">
        <w:rPr>
          <w:noProof/>
        </w:rPr>
        <w:t>5</w:t>
      </w:r>
    </w:p>
    <w:p w14:paraId="0851F0FC" w14:textId="2752FB1A" w:rsidR="00776307"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776307" w:rsidRPr="00821A3F">
          <w:rPr>
            <w:rStyle w:val="Hyperlink"/>
            <w:noProof/>
          </w:rPr>
          <w:t xml:space="preserve">Hình 4.33. </w:t>
        </w:r>
        <w:r w:rsidR="00821A3F" w:rsidRPr="00821A3F">
          <w:rPr>
            <w:i/>
          </w:rPr>
          <w:t xml:space="preserve">Ảnh giao diện </w:t>
        </w:r>
        <w:r w:rsidR="00821A3F" w:rsidRPr="00821A3F">
          <w:rPr>
            <w:lang w:eastAsia="ja-JP"/>
          </w:rPr>
          <w:t>Plugin WooSideBars</w:t>
        </w:r>
        <w:r w:rsidR="00776307" w:rsidRPr="00821A3F">
          <w:rPr>
            <w:noProof/>
            <w:webHidden/>
          </w:rPr>
          <w:tab/>
        </w:r>
        <w:r w:rsidR="00821A3F" w:rsidRPr="00821A3F">
          <w:rPr>
            <w:noProof/>
            <w:webHidden/>
          </w:rPr>
          <w:t>4</w:t>
        </w:r>
        <w:r w:rsidR="006547B8">
          <w:rPr>
            <w:noProof/>
            <w:webHidden/>
          </w:rPr>
          <w:t>5</w:t>
        </w:r>
      </w:hyperlink>
    </w:p>
    <w:p w14:paraId="782EFE57" w14:textId="53C1066B" w:rsidR="00821A3F"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821A3F" w:rsidRPr="00821A3F">
          <w:rPr>
            <w:rStyle w:val="Hyperlink"/>
            <w:noProof/>
          </w:rPr>
          <w:t>Hình 4.34.</w:t>
        </w:r>
        <w:r w:rsidR="00821A3F" w:rsidRPr="00821A3F">
          <w:rPr>
            <w:spacing w:val="-1"/>
          </w:rPr>
          <w:t xml:space="preserve"> </w:t>
        </w:r>
        <w:r w:rsidR="00821A3F" w:rsidRPr="00821A3F">
          <w:rPr>
            <w:i/>
          </w:rPr>
          <w:t xml:space="preserve">Ảnh giao diện </w:t>
        </w:r>
        <w:r w:rsidR="00821A3F" w:rsidRPr="00821A3F">
          <w:rPr>
            <w:lang w:eastAsia="ja-JP"/>
          </w:rPr>
          <w:t>Plugin YITH WooCommerce</w:t>
        </w:r>
        <w:r w:rsidR="00821A3F" w:rsidRPr="00821A3F">
          <w:rPr>
            <w:noProof/>
            <w:webHidden/>
          </w:rPr>
          <w:tab/>
          <w:t>4</w:t>
        </w:r>
        <w:r w:rsidR="006547B8">
          <w:rPr>
            <w:noProof/>
            <w:webHidden/>
          </w:rPr>
          <w:t>6</w:t>
        </w:r>
      </w:hyperlink>
    </w:p>
    <w:p w14:paraId="34AA62B9" w14:textId="7B0E74B8" w:rsidR="003A7241" w:rsidRPr="00821A3F" w:rsidRDefault="00000000" w:rsidP="00821A3F">
      <w:pPr>
        <w:pStyle w:val="TableofFigures"/>
        <w:tabs>
          <w:tab w:val="right" w:leader="dot" w:pos="8780"/>
        </w:tabs>
        <w:spacing w:beforeLines="120" w:before="288" w:afterLines="120" w:after="288"/>
        <w:rPr>
          <w:rFonts w:eastAsiaTheme="minorEastAsia"/>
          <w:noProof/>
        </w:rPr>
      </w:pPr>
      <w:hyperlink w:anchor="_Toc278635335" w:history="1">
        <w:r w:rsidR="00821A3F" w:rsidRPr="00821A3F">
          <w:rPr>
            <w:rStyle w:val="Hyperlink"/>
            <w:noProof/>
          </w:rPr>
          <w:t xml:space="preserve">Hình 4.35. </w:t>
        </w:r>
        <w:r w:rsidR="00821A3F" w:rsidRPr="00821A3F">
          <w:rPr>
            <w:i/>
          </w:rPr>
          <w:t>Ảnh Plugin</w:t>
        </w:r>
        <w:r w:rsidR="00821A3F" w:rsidRPr="00821A3F">
          <w:rPr>
            <w:spacing w:val="-6"/>
          </w:rPr>
          <w:t xml:space="preserve"> </w:t>
        </w:r>
        <w:r w:rsidR="00821A3F" w:rsidRPr="00821A3F">
          <w:rPr>
            <w:i/>
          </w:rPr>
          <w:t>YITH</w:t>
        </w:r>
        <w:r w:rsidR="00821A3F" w:rsidRPr="00821A3F">
          <w:rPr>
            <w:spacing w:val="-6"/>
          </w:rPr>
          <w:t xml:space="preserve"> </w:t>
        </w:r>
        <w:r w:rsidR="00821A3F" w:rsidRPr="00821A3F">
          <w:rPr>
            <w:i/>
          </w:rPr>
          <w:t>WooCommerce</w:t>
        </w:r>
        <w:r w:rsidR="00821A3F" w:rsidRPr="00821A3F">
          <w:rPr>
            <w:spacing w:val="-7"/>
          </w:rPr>
          <w:t xml:space="preserve"> </w:t>
        </w:r>
        <w:r w:rsidR="00821A3F" w:rsidRPr="00821A3F">
          <w:rPr>
            <w:i/>
          </w:rPr>
          <w:t>Zoom</w:t>
        </w:r>
        <w:r w:rsidR="00821A3F" w:rsidRPr="00821A3F">
          <w:rPr>
            <w:spacing w:val="-5"/>
          </w:rPr>
          <w:t xml:space="preserve"> </w:t>
        </w:r>
        <w:r w:rsidR="00821A3F" w:rsidRPr="00821A3F">
          <w:rPr>
            <w:i/>
            <w:spacing w:val="-2"/>
          </w:rPr>
          <w:t>Magnifier</w:t>
        </w:r>
        <w:r w:rsidR="00821A3F" w:rsidRPr="00821A3F">
          <w:rPr>
            <w:noProof/>
            <w:webHidden/>
          </w:rPr>
          <w:tab/>
          <w:t>4</w:t>
        </w:r>
        <w:r w:rsidR="006547B8">
          <w:rPr>
            <w:noProof/>
            <w:webHidden/>
          </w:rPr>
          <w:t>7</w:t>
        </w:r>
      </w:hyperlink>
    </w:p>
    <w:p w14:paraId="35D81096" w14:textId="5A95F48E" w:rsidR="004308DC" w:rsidRPr="00821A3F" w:rsidRDefault="00181457" w:rsidP="00821A3F">
      <w:pPr>
        <w:spacing w:beforeLines="120" w:before="288" w:afterLines="120" w:after="288"/>
        <w:ind w:firstLine="0"/>
        <w:jc w:val="left"/>
        <w:sectPr w:rsidR="004308DC" w:rsidRPr="00821A3F" w:rsidSect="00D50E64">
          <w:headerReference w:type="default" r:id="rId9"/>
          <w:footerReference w:type="default" r:id="rId10"/>
          <w:pgSz w:w="11909" w:h="16834" w:code="9"/>
          <w:pgMar w:top="1134" w:right="1134" w:bottom="1418" w:left="1985" w:header="720" w:footer="720" w:gutter="0"/>
          <w:pgNumType w:fmt="lowerRoman" w:start="1"/>
          <w:cols w:space="720"/>
          <w:docGrid w:linePitch="360"/>
        </w:sectPr>
      </w:pPr>
      <w:r w:rsidRPr="00821A3F">
        <w:fldChar w:fldCharType="end"/>
      </w:r>
    </w:p>
    <w:p w14:paraId="191778A6" w14:textId="5431EA8E" w:rsidR="00011EDF" w:rsidRPr="00821A3F" w:rsidRDefault="00011EDF" w:rsidP="00821A3F">
      <w:pPr>
        <w:pStyle w:val="Heading1"/>
        <w:spacing w:beforeLines="120" w:before="288" w:afterLines="120" w:after="288"/>
        <w:rPr>
          <w:rFonts w:cs="Times New Roman"/>
          <w:sz w:val="26"/>
          <w:szCs w:val="26"/>
        </w:rPr>
      </w:pPr>
      <w:bookmarkStart w:id="6" w:name="_Toc156209001"/>
      <w:bookmarkStart w:id="7" w:name="_Toc156145562"/>
      <w:bookmarkStart w:id="8" w:name="_Hlk156206349"/>
      <w:r w:rsidRPr="00821A3F">
        <w:rPr>
          <w:rFonts w:cs="Times New Roman"/>
          <w:sz w:val="26"/>
          <w:szCs w:val="26"/>
        </w:rPr>
        <w:lastRenderedPageBreak/>
        <w:t>TỔNG QUAN</w:t>
      </w:r>
      <w:bookmarkEnd w:id="6"/>
      <w:r w:rsidRPr="00821A3F">
        <w:rPr>
          <w:rFonts w:cs="Times New Roman"/>
          <w:sz w:val="26"/>
          <w:szCs w:val="26"/>
        </w:rPr>
        <w:t xml:space="preserve"> </w:t>
      </w:r>
      <w:bookmarkEnd w:id="7"/>
    </w:p>
    <w:p w14:paraId="347C3B5E" w14:textId="77777777" w:rsidR="00011EDF" w:rsidRPr="00821A3F" w:rsidRDefault="00011EDF" w:rsidP="00821A3F">
      <w:pPr>
        <w:pStyle w:val="Heading2"/>
        <w:spacing w:beforeLines="120" w:before="288" w:afterLines="120" w:after="288"/>
        <w:rPr>
          <w:rFonts w:cs="Times New Roman"/>
          <w:color w:val="FF0000"/>
          <w:sz w:val="26"/>
          <w:szCs w:val="26"/>
        </w:rPr>
      </w:pPr>
      <w:bookmarkStart w:id="9" w:name="_Toc156145563"/>
      <w:bookmarkStart w:id="10" w:name="_Toc156209002"/>
      <w:r w:rsidRPr="00821A3F">
        <w:rPr>
          <w:rFonts w:cs="Times New Roman"/>
          <w:sz w:val="26"/>
          <w:szCs w:val="26"/>
        </w:rPr>
        <w:t>lỜI MỞ ĐẦU</w:t>
      </w:r>
      <w:bookmarkEnd w:id="9"/>
      <w:bookmarkEnd w:id="10"/>
      <w:r w:rsidRPr="00821A3F">
        <w:rPr>
          <w:rFonts w:cs="Times New Roman"/>
          <w:sz w:val="26"/>
          <w:szCs w:val="26"/>
        </w:rPr>
        <w:t xml:space="preserve"> </w:t>
      </w:r>
    </w:p>
    <w:p w14:paraId="1CFE4E6E" w14:textId="77777777" w:rsidR="00011EDF" w:rsidRPr="00821A3F" w:rsidRDefault="00011EDF" w:rsidP="00821A3F">
      <w:pPr>
        <w:spacing w:beforeLines="120" w:before="288" w:afterLines="120" w:after="288"/>
      </w:pPr>
      <w:r w:rsidRPr="00821A3F">
        <w:t>Ngày nay, công nghệ thông tin đã có những bước phát triển mạnh mẽ. Máy tính điện tử không còn là một thứ phương tiện quý hiếm mà đang ngày càng trở thành một công cụ làm việc và giải trí thông dụng của con người. Không chỉ ở nơi làm việc mà còn ngay cả trong gia đình. Đặc biệt, công nghệ thông tin cũng đã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 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phát triển của thương mại điện tử trên khắp thế giới, làm biến đổi đáng kể bộ mặt văn hóa, nâng cao đời sống con người. Trong hoạt động sản xuất, kinh doanh, thương mại điện tử đã khẳng định được tầm quan trọng trong sự phát triển của doanh nghiệp. Đối với một cửa hàng, việc quảng bá và giới thiệu sản phẩm đến khách hàng và đáp ứng nhu cầu khi khoảng cách địa lý đã không còn là vấn đề quan trọng. Các doanh nghiệp có thể đưa các sản phẩm lên Website của mình và quản lý Website đó, khách hàng có thể đặt mua, mua hàng của cửa hàng mà không cần đến cửa hàng, cửa hàng sẽ gửi sản phẩm đến tân tay khách hàng. Website là nơi cửa hàng quảng bá tốt nhất tất cả các sản phẩm mình bán ra. Tuy nhiên, việc thiết kế và quản lý một website không phải là một vấn đề đơn giản. Đối với những cửa hàng nhỏ hay những người có đam mê kinh doanh không thể bỏ ra quá nhiều chi phí để thuê một doanh nghiệp khác là website cho mình. Thì WORDPRESS là con đường đơn giản nhất để giúp bạn tạo được một Website thành công.</w:t>
      </w:r>
    </w:p>
    <w:p w14:paraId="63139E29" w14:textId="77777777" w:rsidR="00011EDF" w:rsidRPr="00821A3F" w:rsidRDefault="00011EDF" w:rsidP="00821A3F">
      <w:pPr>
        <w:spacing w:beforeLines="120" w:before="288" w:afterLines="120" w:after="288"/>
      </w:pPr>
    </w:p>
    <w:p w14:paraId="02A780B0" w14:textId="77777777" w:rsidR="00011EDF" w:rsidRPr="00821A3F" w:rsidRDefault="00011EDF" w:rsidP="00821A3F">
      <w:pPr>
        <w:pStyle w:val="Heading3"/>
        <w:spacing w:beforeLines="120" w:before="288" w:afterLines="120" w:after="288"/>
        <w:rPr>
          <w:rFonts w:cs="Times New Roman"/>
        </w:rPr>
      </w:pPr>
      <w:bookmarkStart w:id="11" w:name="_Toc156145564"/>
      <w:bookmarkStart w:id="12" w:name="_Toc156209003"/>
      <w:r w:rsidRPr="00821A3F">
        <w:rPr>
          <w:rFonts w:cs="Times New Roman"/>
        </w:rPr>
        <w:lastRenderedPageBreak/>
        <w:t>Tính cấp thiết của đề tài</w:t>
      </w:r>
      <w:bookmarkEnd w:id="11"/>
      <w:bookmarkEnd w:id="12"/>
      <w:r w:rsidRPr="00821A3F">
        <w:rPr>
          <w:rFonts w:cs="Times New Roman"/>
        </w:rPr>
        <w:t xml:space="preserve"> </w:t>
      </w:r>
    </w:p>
    <w:p w14:paraId="6F0081BA" w14:textId="77777777" w:rsidR="00011EDF" w:rsidRPr="00821A3F" w:rsidRDefault="00011EDF" w:rsidP="00821A3F">
      <w:pPr>
        <w:pStyle w:val="BodyText"/>
        <w:spacing w:beforeLines="120" w:before="288" w:afterLines="120" w:after="288"/>
        <w:ind w:left="307" w:right="720"/>
      </w:pPr>
      <w:r w:rsidRPr="00821A3F">
        <w:t>Chúng ta có thể nói rằng thế kỷ 21 đã và đang chứng kiến sự phát triển mạnh mẽ của nghành Công nghệ thông tin. Công nghệ thông tin (CNTT)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 người chúng ta từ giải trí cho đến quảng cáo, thương mại, quản lý…Website (thương</w:t>
      </w:r>
      <w:r w:rsidRPr="00821A3F">
        <w:rPr>
          <w:spacing w:val="-3"/>
        </w:rPr>
        <w:t xml:space="preserve"> </w:t>
      </w:r>
      <w:r w:rsidRPr="00821A3F">
        <w:t>mại</w:t>
      </w:r>
      <w:r w:rsidRPr="00821A3F">
        <w:rPr>
          <w:spacing w:val="-3"/>
        </w:rPr>
        <w:t xml:space="preserve"> </w:t>
      </w:r>
      <w:r w:rsidRPr="00821A3F">
        <w:t>điện</w:t>
      </w:r>
      <w:r w:rsidRPr="00821A3F">
        <w:rPr>
          <w:spacing w:val="-4"/>
        </w:rPr>
        <w:t xml:space="preserve"> </w:t>
      </w:r>
      <w:r w:rsidRPr="00821A3F">
        <w:t>tử)</w:t>
      </w:r>
      <w:r w:rsidRPr="00821A3F">
        <w:rPr>
          <w:spacing w:val="-3"/>
        </w:rPr>
        <w:t xml:space="preserve"> </w:t>
      </w:r>
      <w:r w:rsidRPr="00821A3F">
        <w:t>sẽ</w:t>
      </w:r>
      <w:r w:rsidRPr="00821A3F">
        <w:rPr>
          <w:spacing w:val="-3"/>
        </w:rPr>
        <w:t xml:space="preserve"> </w:t>
      </w:r>
      <w:r w:rsidRPr="00821A3F">
        <w:t>dần</w:t>
      </w:r>
      <w:r w:rsidRPr="00821A3F">
        <w:rPr>
          <w:spacing w:val="-3"/>
        </w:rPr>
        <w:t xml:space="preserve"> </w:t>
      </w:r>
      <w:r w:rsidRPr="00821A3F">
        <w:t>thay</w:t>
      </w:r>
      <w:r w:rsidRPr="00821A3F">
        <w:rPr>
          <w:spacing w:val="-3"/>
        </w:rPr>
        <w:t xml:space="preserve"> </w:t>
      </w:r>
      <w:r w:rsidRPr="00821A3F">
        <w:t>thế</w:t>
      </w:r>
      <w:r w:rsidRPr="00821A3F">
        <w:rPr>
          <w:spacing w:val="-5"/>
        </w:rPr>
        <w:t xml:space="preserve"> </w:t>
      </w:r>
      <w:r w:rsidRPr="00821A3F">
        <w:t>những</w:t>
      </w:r>
      <w:r w:rsidRPr="00821A3F">
        <w:rPr>
          <w:spacing w:val="-4"/>
        </w:rPr>
        <w:t xml:space="preserve"> </w:t>
      </w:r>
      <w:r w:rsidRPr="00821A3F">
        <w:t>phương</w:t>
      </w:r>
      <w:r w:rsidRPr="00821A3F">
        <w:rPr>
          <w:spacing w:val="-3"/>
        </w:rPr>
        <w:t xml:space="preserve"> </w:t>
      </w:r>
      <w:r w:rsidRPr="00821A3F">
        <w:t>thức</w:t>
      </w:r>
      <w:r w:rsidRPr="00821A3F">
        <w:rPr>
          <w:spacing w:val="-5"/>
        </w:rPr>
        <w:t xml:space="preserve"> </w:t>
      </w:r>
      <w:r w:rsidRPr="00821A3F">
        <w:t>kinh</w:t>
      </w:r>
      <w:r w:rsidRPr="00821A3F">
        <w:rPr>
          <w:spacing w:val="-4"/>
        </w:rPr>
        <w:t xml:space="preserve"> </w:t>
      </w:r>
      <w:r w:rsidRPr="00821A3F">
        <w:t>doanh</w:t>
      </w:r>
      <w:r w:rsidRPr="00821A3F">
        <w:rPr>
          <w:spacing w:val="-3"/>
        </w:rPr>
        <w:t xml:space="preserve"> </w:t>
      </w:r>
      <w:r w:rsidRPr="00821A3F">
        <w:t>cũ</w:t>
      </w:r>
      <w:r w:rsidRPr="00821A3F">
        <w:rPr>
          <w:spacing w:val="-3"/>
        </w:rPr>
        <w:t xml:space="preserve"> </w:t>
      </w:r>
      <w:r w:rsidRPr="00821A3F">
        <w:t>trong</w:t>
      </w:r>
      <w:r w:rsidRPr="00821A3F">
        <w:rPr>
          <w:spacing w:val="-3"/>
        </w:rPr>
        <w:t xml:space="preserve"> </w:t>
      </w:r>
      <w:r w:rsidRPr="00821A3F">
        <w:t>các doanh nghiệp bởi tính ưu việt mà</w:t>
      </w:r>
      <w:r w:rsidRPr="00821A3F">
        <w:rPr>
          <w:spacing w:val="-1"/>
        </w:rPr>
        <w:t xml:space="preserve"> </w:t>
      </w:r>
      <w:r w:rsidRPr="00821A3F">
        <w:t>Website mang lại như: nhanh hơn, rẻ hơn, tiện dụng hơn, hiệu quả hơn và không bị giới hạn không gian và thời gian.</w:t>
      </w:r>
    </w:p>
    <w:p w14:paraId="017DB9B5" w14:textId="77777777" w:rsidR="00011EDF" w:rsidRPr="00821A3F" w:rsidRDefault="00011EDF" w:rsidP="00821A3F">
      <w:pPr>
        <w:pStyle w:val="BodyText"/>
        <w:spacing w:beforeLines="120" w:before="288" w:afterLines="120" w:after="288"/>
        <w:ind w:left="307" w:right="720"/>
      </w:pPr>
      <w:r w:rsidRPr="00821A3F">
        <w:t>Với tầm quan trọng đó, nếu bạn đang muốn cạnh tranh trong thị trường ngày nay thì cần trang bị cho mình những công cụ để tiếp xúc với khách hàng nhiều</w:t>
      </w:r>
      <w:r w:rsidRPr="00821A3F">
        <w:rPr>
          <w:spacing w:val="-2"/>
        </w:rPr>
        <w:t xml:space="preserve"> </w:t>
      </w:r>
      <w:r w:rsidRPr="00821A3F">
        <w:t>hơn,</w:t>
      </w:r>
      <w:r w:rsidRPr="00821A3F">
        <w:rPr>
          <w:spacing w:val="-2"/>
        </w:rPr>
        <w:t xml:space="preserve"> </w:t>
      </w:r>
      <w:r w:rsidRPr="00821A3F">
        <w:t>dễ</w:t>
      </w:r>
      <w:r w:rsidRPr="00821A3F">
        <w:rPr>
          <w:spacing w:val="-3"/>
        </w:rPr>
        <w:t xml:space="preserve"> </w:t>
      </w:r>
      <w:r w:rsidRPr="00821A3F">
        <w:t>dàng</w:t>
      </w:r>
      <w:r w:rsidRPr="00821A3F">
        <w:rPr>
          <w:spacing w:val="-2"/>
        </w:rPr>
        <w:t xml:space="preserve"> </w:t>
      </w:r>
      <w:r w:rsidRPr="00821A3F">
        <w:t>hơn.</w:t>
      </w:r>
      <w:r w:rsidRPr="00821A3F">
        <w:rPr>
          <w:spacing w:val="-2"/>
        </w:rPr>
        <w:t xml:space="preserve"> </w:t>
      </w:r>
      <w:r w:rsidRPr="00821A3F">
        <w:t>Nếu</w:t>
      </w:r>
      <w:r w:rsidRPr="00821A3F">
        <w:rPr>
          <w:spacing w:val="-2"/>
        </w:rPr>
        <w:t xml:space="preserve"> </w:t>
      </w:r>
      <w:r w:rsidRPr="00821A3F">
        <w:t>bạn</w:t>
      </w:r>
      <w:r w:rsidRPr="00821A3F">
        <w:rPr>
          <w:spacing w:val="-2"/>
        </w:rPr>
        <w:t xml:space="preserve"> </w:t>
      </w:r>
      <w:r w:rsidRPr="00821A3F">
        <w:t>sở</w:t>
      </w:r>
      <w:r w:rsidRPr="00821A3F">
        <w:rPr>
          <w:spacing w:val="-1"/>
        </w:rPr>
        <w:t xml:space="preserve"> </w:t>
      </w:r>
      <w:r w:rsidRPr="00821A3F">
        <w:t>hữu</w:t>
      </w:r>
      <w:r w:rsidRPr="00821A3F">
        <w:rPr>
          <w:spacing w:val="-2"/>
        </w:rPr>
        <w:t xml:space="preserve"> </w:t>
      </w:r>
      <w:r w:rsidRPr="00821A3F">
        <w:t>một</w:t>
      </w:r>
      <w:r w:rsidRPr="00821A3F">
        <w:rPr>
          <w:spacing w:val="-5"/>
        </w:rPr>
        <w:t xml:space="preserve"> </w:t>
      </w:r>
      <w:r w:rsidRPr="00821A3F">
        <w:t>Website thương</w:t>
      </w:r>
      <w:r w:rsidRPr="00821A3F">
        <w:rPr>
          <w:spacing w:val="-2"/>
        </w:rPr>
        <w:t xml:space="preserve"> </w:t>
      </w:r>
      <w:r w:rsidRPr="00821A3F">
        <w:t>mại</w:t>
      </w:r>
      <w:r w:rsidRPr="00821A3F">
        <w:rPr>
          <w:spacing w:val="-2"/>
        </w:rPr>
        <w:t xml:space="preserve"> </w:t>
      </w:r>
      <w:r w:rsidRPr="00821A3F">
        <w:t>điện</w:t>
      </w:r>
      <w:r w:rsidRPr="00821A3F">
        <w:rPr>
          <w:spacing w:val="-2"/>
        </w:rPr>
        <w:t xml:space="preserve"> </w:t>
      </w:r>
      <w:r w:rsidRPr="00821A3F">
        <w:t>tử</w:t>
      </w:r>
      <w:r w:rsidRPr="00821A3F">
        <w:rPr>
          <w:spacing w:val="-1"/>
        </w:rPr>
        <w:t xml:space="preserve"> </w:t>
      </w:r>
      <w:r w:rsidRPr="00821A3F">
        <w:t>thì</w:t>
      </w:r>
      <w:r w:rsidRPr="00821A3F">
        <w:rPr>
          <w:spacing w:val="-4"/>
        </w:rPr>
        <w:t xml:space="preserve"> </w:t>
      </w:r>
      <w:r w:rsidRPr="00821A3F">
        <w:t>bạn sẽ có cơ hội tìm kiếm được khách hàng tiềm năng và khách hàng mục tiêu của mình dễ dàng và nhanh chóng hơn.</w:t>
      </w:r>
      <w:r w:rsidRPr="00821A3F">
        <w:rPr>
          <w:spacing w:val="40"/>
        </w:rPr>
        <w:t xml:space="preserve"> </w:t>
      </w:r>
      <w:r w:rsidRPr="00821A3F">
        <w:t>Xuất phát từ những nhu cầu thực tế đó em quyết định “Xây dựng</w:t>
      </w:r>
      <w:r w:rsidRPr="00821A3F">
        <w:rPr>
          <w:spacing w:val="-1"/>
        </w:rPr>
        <w:t xml:space="preserve"> </w:t>
      </w:r>
      <w:r w:rsidRPr="00821A3F">
        <w:t>Webstie Bán Hàng Nội Thất” nhằm</w:t>
      </w:r>
      <w:r w:rsidRPr="00821A3F">
        <w:rPr>
          <w:spacing w:val="-1"/>
        </w:rPr>
        <w:t xml:space="preserve"> </w:t>
      </w:r>
      <w:r w:rsidRPr="00821A3F">
        <w:t xml:space="preserve">tạo ra hệ thống quản lý bán hàng có tính thiết thực và ứng dụng vào thực tế </w:t>
      </w:r>
    </w:p>
    <w:p w14:paraId="4F4A05FB" w14:textId="77777777" w:rsidR="00011EDF" w:rsidRPr="00821A3F" w:rsidRDefault="00011EDF" w:rsidP="00821A3F">
      <w:pPr>
        <w:pStyle w:val="Heading3"/>
        <w:spacing w:beforeLines="120" w:before="288" w:afterLines="120" w:after="288"/>
        <w:rPr>
          <w:rFonts w:cs="Times New Roman"/>
        </w:rPr>
      </w:pPr>
      <w:bookmarkStart w:id="13" w:name="_Toc156145565"/>
      <w:bookmarkStart w:id="14" w:name="_Toc156209004"/>
      <w:r w:rsidRPr="00821A3F">
        <w:rPr>
          <w:rFonts w:cs="Times New Roman"/>
        </w:rPr>
        <w:t>Mục tiêu đề tài</w:t>
      </w:r>
      <w:bookmarkEnd w:id="13"/>
      <w:bookmarkEnd w:id="14"/>
    </w:p>
    <w:p w14:paraId="65D454FC" w14:textId="77777777" w:rsidR="00011EDF" w:rsidRPr="00821A3F" w:rsidRDefault="00011EDF" w:rsidP="00821A3F">
      <w:pPr>
        <w:spacing w:beforeLines="120" w:before="288" w:afterLines="120" w:after="288"/>
      </w:pPr>
      <w:r w:rsidRPr="00821A3F">
        <w:t>Xây dựng phần mềm ứng dụng được kết nối trên internet phục vụ nhu cầu mua bán hàng hóa trực tuyến của khách hàng. Người mua hàng không cần phải tốn thời gian để đi đến cửa hàng mà có thể lên mạng tìm hiểu về sản phẩm và đặt mua sản phẩm đấy trên mạng. Khách hàng chấp nhận mua hàng, hệ thống sẽ thống báo cho khách hàng biết đã mua thành công. Và công ty sẽ giao hàng đến địa chỉ mà khách hàng đã cung cấp. Thỏa mãn các mục tiêu sau đây: -</w:t>
      </w:r>
      <w:r w:rsidRPr="00821A3F">
        <w:tab/>
        <w:t>Nhanh chóng, hiệu quả. -</w:t>
      </w:r>
      <w:r w:rsidRPr="00821A3F">
        <w:tab/>
        <w:t>Đảm bảo chính xác, tiện lợi và dễ dàng sử dụng cho khách hàng. -</w:t>
      </w:r>
      <w:r w:rsidRPr="00821A3F">
        <w:tab/>
        <w:t>Thuận tiện trong việc bán và mua hàng.</w:t>
      </w:r>
    </w:p>
    <w:p w14:paraId="1DCD34F2" w14:textId="77777777" w:rsidR="00011EDF" w:rsidRPr="00821A3F" w:rsidRDefault="00011EDF" w:rsidP="00821A3F">
      <w:pPr>
        <w:pStyle w:val="Heading3"/>
        <w:spacing w:beforeLines="120" w:before="288" w:afterLines="120" w:after="288"/>
        <w:rPr>
          <w:rFonts w:cs="Times New Roman"/>
        </w:rPr>
      </w:pPr>
      <w:bookmarkStart w:id="15" w:name="_Toc156145566"/>
      <w:bookmarkStart w:id="16" w:name="_Toc156209005"/>
      <w:r w:rsidRPr="00821A3F">
        <w:rPr>
          <w:rFonts w:cs="Times New Roman"/>
        </w:rPr>
        <w:lastRenderedPageBreak/>
        <w:t>Phạm vi nghiên cứu</w:t>
      </w:r>
      <w:bookmarkEnd w:id="15"/>
      <w:bookmarkEnd w:id="16"/>
    </w:p>
    <w:p w14:paraId="6474E2E1" w14:textId="77777777" w:rsidR="00011EDF" w:rsidRPr="00821A3F" w:rsidRDefault="00011EDF" w:rsidP="00821A3F">
      <w:pPr>
        <w:spacing w:beforeLines="120" w:before="288" w:afterLines="120" w:after="288"/>
      </w:pPr>
      <w:r w:rsidRPr="00821A3F">
        <w:t>Xây dựng website TMDT dựa trên nền tảng wordpress. Mặc hàng trên website: nội thất dành cho tất cả mọi người có thể xem và mua sản phẩm.</w:t>
      </w:r>
    </w:p>
    <w:p w14:paraId="7330D011" w14:textId="77777777" w:rsidR="00011EDF" w:rsidRPr="00821A3F" w:rsidRDefault="00011EDF" w:rsidP="00821A3F">
      <w:pPr>
        <w:pStyle w:val="Heading3"/>
        <w:spacing w:beforeLines="120" w:before="288" w:afterLines="120" w:after="288"/>
        <w:rPr>
          <w:rFonts w:cs="Times New Roman"/>
        </w:rPr>
      </w:pPr>
      <w:bookmarkStart w:id="17" w:name="_Toc156145567"/>
      <w:bookmarkStart w:id="18" w:name="_Toc156209006"/>
      <w:r w:rsidRPr="00821A3F">
        <w:rPr>
          <w:rFonts w:cs="Times New Roman"/>
        </w:rPr>
        <w:t>Ý nghĩa thực tiễn của đề tài</w:t>
      </w:r>
      <w:bookmarkEnd w:id="17"/>
      <w:bookmarkEnd w:id="18"/>
    </w:p>
    <w:p w14:paraId="32AAFF75" w14:textId="77777777" w:rsidR="00011EDF" w:rsidRPr="00821A3F" w:rsidRDefault="00011EDF" w:rsidP="00821A3F">
      <w:pPr>
        <w:spacing w:beforeLines="120" w:before="288" w:afterLines="120" w:after="288"/>
        <w:rPr>
          <w:lang w:eastAsia="ja-JP"/>
        </w:rPr>
      </w:pPr>
      <w:r w:rsidRPr="00821A3F">
        <w:rPr>
          <w:lang w:eastAsia="ja-JP"/>
        </w:rPr>
        <w:t>Đối với khách hàng: Giúp cho người có nhu cầu mua hàng của công ty một cách nhanh chóng. Tiết kiệm được nhiều thời gian và tiền bạc cho người có nhu cầu mua hàng. Đối với các chủ website: Với chi phí bỏ ra không đáng kể thì có thể tự mình xây dựng được một website bán hàng cá nhân dễ dàng và tiện lợi.</w:t>
      </w:r>
    </w:p>
    <w:p w14:paraId="6516F8E7" w14:textId="77777777" w:rsidR="00011EDF" w:rsidRPr="00821A3F" w:rsidRDefault="00011EDF" w:rsidP="00821A3F">
      <w:pPr>
        <w:pStyle w:val="Heading3"/>
        <w:spacing w:beforeLines="120" w:before="288" w:afterLines="120" w:after="288"/>
        <w:rPr>
          <w:rFonts w:cs="Times New Roman"/>
        </w:rPr>
      </w:pPr>
      <w:bookmarkStart w:id="19" w:name="_Toc156145568"/>
      <w:bookmarkStart w:id="20" w:name="_Toc156209007"/>
      <w:r w:rsidRPr="00821A3F">
        <w:rPr>
          <w:rFonts w:cs="Times New Roman"/>
        </w:rPr>
        <w:t>Kết cấu của đề tài</w:t>
      </w:r>
      <w:bookmarkEnd w:id="19"/>
      <w:bookmarkEnd w:id="20"/>
    </w:p>
    <w:p w14:paraId="3D57A81C" w14:textId="77777777" w:rsidR="00011EDF" w:rsidRPr="00821A3F" w:rsidRDefault="00011EDF" w:rsidP="00821A3F">
      <w:pPr>
        <w:spacing w:beforeLines="120" w:before="288" w:afterLines="120" w:after="288"/>
        <w:ind w:firstLine="0"/>
        <w:rPr>
          <w:lang w:eastAsia="ja-JP"/>
        </w:rPr>
      </w:pPr>
      <w:r w:rsidRPr="00821A3F">
        <w:rPr>
          <w:lang w:eastAsia="ja-JP"/>
        </w:rPr>
        <w:t>Bao gồm 5 chương:</w:t>
      </w:r>
    </w:p>
    <w:p w14:paraId="66D90D1E" w14:textId="77777777" w:rsidR="00011EDF" w:rsidRPr="00821A3F" w:rsidRDefault="00011EDF" w:rsidP="00821A3F">
      <w:pPr>
        <w:spacing w:beforeLines="120" w:before="288" w:afterLines="120" w:after="288"/>
        <w:ind w:firstLine="0"/>
        <w:rPr>
          <w:lang w:eastAsia="ja-JP"/>
        </w:rPr>
      </w:pPr>
      <w:r w:rsidRPr="00821A3F">
        <w:rPr>
          <w:lang w:eastAsia="ja-JP"/>
        </w:rPr>
        <w:t>-</w:t>
      </w:r>
      <w:r w:rsidRPr="00821A3F">
        <w:rPr>
          <w:lang w:eastAsia="ja-JP"/>
        </w:rPr>
        <w:tab/>
        <w:t>Chương 1: Tổng quan – Đây là mở đầu sự ra đời của đồ án này.</w:t>
      </w:r>
    </w:p>
    <w:p w14:paraId="2FD914A9" w14:textId="77777777" w:rsidR="00011EDF" w:rsidRPr="00821A3F" w:rsidRDefault="00011EDF" w:rsidP="00821A3F">
      <w:pPr>
        <w:spacing w:beforeLines="120" w:before="288" w:afterLines="120" w:after="288"/>
        <w:ind w:firstLine="0"/>
        <w:rPr>
          <w:lang w:eastAsia="ja-JP"/>
        </w:rPr>
      </w:pPr>
      <w:r w:rsidRPr="00821A3F">
        <w:rPr>
          <w:lang w:eastAsia="ja-JP"/>
        </w:rPr>
        <w:t xml:space="preserve"> -</w:t>
      </w:r>
      <w:r w:rsidRPr="00821A3F">
        <w:rPr>
          <w:lang w:eastAsia="ja-JP"/>
        </w:rPr>
        <w:tab/>
        <w:t xml:space="preserve">Chương 2: Cơ sở lý thuyết – Đây là chương tổng quan các lý thuyết trong quá trình hoàn thiện một website bao gồm cấu trúc website, những yếu tố tạo nên thành công của một trang web. </w:t>
      </w:r>
    </w:p>
    <w:p w14:paraId="35FA6C4A" w14:textId="6095F38A" w:rsidR="00011EDF" w:rsidRPr="00821A3F" w:rsidRDefault="00011EDF" w:rsidP="00821A3F">
      <w:pPr>
        <w:spacing w:beforeLines="120" w:before="288" w:afterLines="120" w:after="288"/>
        <w:ind w:firstLine="0"/>
        <w:rPr>
          <w:lang w:eastAsia="ja-JP"/>
        </w:rPr>
      </w:pPr>
      <w:r w:rsidRPr="00821A3F">
        <w:rPr>
          <w:lang w:eastAsia="ja-JP"/>
        </w:rPr>
        <w:t>-</w:t>
      </w:r>
      <w:r w:rsidRPr="00821A3F">
        <w:rPr>
          <w:lang w:eastAsia="ja-JP"/>
        </w:rPr>
        <w:tab/>
        <w:t xml:space="preserve">Chương 3: Nghiên cứu wordpress – Đây là chương tổng quan về wordpress và những lý do tại sao lại sử dụng wordpress để thiết kế website bán </w:t>
      </w:r>
      <w:r w:rsidR="00E534EB">
        <w:rPr>
          <w:lang w:eastAsia="ja-JP"/>
        </w:rPr>
        <w:t>nội thất</w:t>
      </w:r>
      <w:r w:rsidRPr="00821A3F">
        <w:rPr>
          <w:lang w:eastAsia="ja-JP"/>
        </w:rPr>
        <w:t xml:space="preserve">. </w:t>
      </w:r>
    </w:p>
    <w:p w14:paraId="63192501" w14:textId="77777777" w:rsidR="00011EDF" w:rsidRPr="00821A3F" w:rsidRDefault="00011EDF" w:rsidP="00821A3F">
      <w:pPr>
        <w:spacing w:beforeLines="120" w:before="288" w:afterLines="120" w:after="288"/>
        <w:ind w:firstLine="0"/>
        <w:rPr>
          <w:lang w:eastAsia="ja-JP"/>
        </w:rPr>
      </w:pPr>
      <w:r w:rsidRPr="00821A3F">
        <w:rPr>
          <w:lang w:eastAsia="ja-JP"/>
        </w:rPr>
        <w:t>-</w:t>
      </w:r>
      <w:r w:rsidRPr="00821A3F">
        <w:rPr>
          <w:lang w:eastAsia="ja-JP"/>
        </w:rPr>
        <w:tab/>
        <w:t xml:space="preserve">Chương 4: Thiết kế website – Đây là chương phân tích hệ thống website, mô tả hệ thống, cơ sở dữ liệu và thiết kế giao diện web. </w:t>
      </w:r>
    </w:p>
    <w:p w14:paraId="56AD7433" w14:textId="77777777" w:rsidR="00011EDF" w:rsidRPr="00821A3F" w:rsidRDefault="00011EDF" w:rsidP="00821A3F">
      <w:pPr>
        <w:spacing w:beforeLines="120" w:before="288" w:afterLines="120" w:after="288"/>
        <w:ind w:firstLine="0"/>
        <w:rPr>
          <w:lang w:eastAsia="ja-JP"/>
        </w:rPr>
      </w:pPr>
      <w:r w:rsidRPr="00821A3F">
        <w:rPr>
          <w:lang w:eastAsia="ja-JP"/>
        </w:rPr>
        <w:t>-</w:t>
      </w:r>
      <w:r w:rsidRPr="00821A3F">
        <w:rPr>
          <w:lang w:eastAsia="ja-JP"/>
        </w:rPr>
        <w:tab/>
        <w:t>Chương 5: Kết quả - Đây là chương nêu kết quả sau khi hoàn thiện website. Trong quá trình hoàn thiện có được những kết quả hay những hạn chế như thế nào và những hướng phát triển đề tài sau này.</w:t>
      </w:r>
    </w:p>
    <w:bookmarkEnd w:id="8"/>
    <w:p w14:paraId="4E6AF396" w14:textId="77777777" w:rsidR="009716FA" w:rsidRPr="00821A3F" w:rsidRDefault="009716FA" w:rsidP="00821A3F">
      <w:pPr>
        <w:spacing w:beforeLines="120" w:before="288" w:afterLines="120" w:after="288"/>
        <w:ind w:firstLine="0"/>
        <w:jc w:val="left"/>
      </w:pPr>
      <w:r w:rsidRPr="00821A3F">
        <w:br w:type="page"/>
      </w:r>
    </w:p>
    <w:p w14:paraId="1A91F642" w14:textId="77777777" w:rsidR="00011EDF" w:rsidRPr="00821A3F" w:rsidRDefault="00011EDF" w:rsidP="00821A3F">
      <w:pPr>
        <w:pStyle w:val="Heading1"/>
        <w:spacing w:beforeLines="120" w:before="288" w:afterLines="120" w:after="288"/>
        <w:rPr>
          <w:rFonts w:cs="Times New Roman"/>
          <w:sz w:val="26"/>
          <w:szCs w:val="26"/>
        </w:rPr>
      </w:pPr>
      <w:bookmarkStart w:id="21" w:name="_Toc156145569"/>
      <w:bookmarkStart w:id="22" w:name="_Toc156209008"/>
      <w:bookmarkStart w:id="23" w:name="_Hlk156206426"/>
      <w:r w:rsidRPr="00821A3F">
        <w:rPr>
          <w:rFonts w:cs="Times New Roman"/>
          <w:sz w:val="26"/>
          <w:szCs w:val="26"/>
        </w:rPr>
        <w:lastRenderedPageBreak/>
        <w:t>CƠ SỞ LÝ THUYẾT</w:t>
      </w:r>
      <w:bookmarkEnd w:id="21"/>
      <w:bookmarkEnd w:id="22"/>
    </w:p>
    <w:p w14:paraId="6CA10004" w14:textId="77777777" w:rsidR="00011EDF" w:rsidRPr="00821A3F" w:rsidRDefault="00011EDF" w:rsidP="00821A3F">
      <w:pPr>
        <w:pStyle w:val="Heading2"/>
        <w:spacing w:beforeLines="120" w:before="288" w:afterLines="120" w:after="288"/>
        <w:rPr>
          <w:rFonts w:cs="Times New Roman"/>
          <w:sz w:val="26"/>
          <w:szCs w:val="26"/>
        </w:rPr>
      </w:pPr>
      <w:bookmarkStart w:id="24" w:name="_Toc156145570"/>
      <w:bookmarkStart w:id="25" w:name="_Toc156209009"/>
      <w:r w:rsidRPr="00821A3F">
        <w:rPr>
          <w:rFonts w:cs="Times New Roman"/>
          <w:sz w:val="26"/>
          <w:szCs w:val="26"/>
        </w:rPr>
        <w:t>Cơ sở lý thuyết thiết kế website</w:t>
      </w:r>
      <w:bookmarkEnd w:id="24"/>
      <w:bookmarkEnd w:id="25"/>
    </w:p>
    <w:p w14:paraId="778A8293" w14:textId="77777777" w:rsidR="00011EDF" w:rsidRPr="00821A3F" w:rsidRDefault="00011EDF" w:rsidP="00821A3F">
      <w:pPr>
        <w:pStyle w:val="Heading3"/>
        <w:spacing w:beforeLines="120" w:before="288" w:afterLines="120" w:after="288"/>
        <w:rPr>
          <w:rFonts w:cs="Times New Roman"/>
        </w:rPr>
      </w:pPr>
      <w:bookmarkStart w:id="26" w:name="_Toc156145571"/>
      <w:bookmarkStart w:id="27" w:name="_Toc156209010"/>
      <w:r w:rsidRPr="00821A3F">
        <w:rPr>
          <w:rFonts w:cs="Times New Roman"/>
        </w:rPr>
        <w:t>Khái niệm website</w:t>
      </w:r>
      <w:bookmarkEnd w:id="26"/>
      <w:bookmarkEnd w:id="27"/>
    </w:p>
    <w:p w14:paraId="17C03B9D" w14:textId="77777777" w:rsidR="00011EDF" w:rsidRPr="00821A3F" w:rsidRDefault="00011EDF" w:rsidP="00821A3F">
      <w:pPr>
        <w:spacing w:beforeLines="120" w:before="288" w:afterLines="120" w:after="288"/>
        <w:rPr>
          <w:lang w:eastAsia="ja-JP"/>
        </w:rPr>
      </w:pPr>
      <w:r w:rsidRPr="00821A3F">
        <w:rPr>
          <w:lang w:eastAsia="ja-JP"/>
        </w:rPr>
        <w:t>Website là một tập hợp các trang web có một địa chỉ duy nhất trên internet dùng để xác định rõ vị trí của nó. Một trang web (Web Page) là một hồ sơ web. Trang chủ của website thường gọi là Home Page, tức là trang chính đóng vai trò giới thiệu về website. Trang này sẽ liên kết với tất cả các trang khác trong cùng website.</w:t>
      </w:r>
    </w:p>
    <w:p w14:paraId="44BBB367" w14:textId="77777777" w:rsidR="00011EDF" w:rsidRPr="00821A3F" w:rsidRDefault="00011EDF" w:rsidP="00821A3F">
      <w:pPr>
        <w:spacing w:beforeLines="120" w:before="288" w:afterLines="120" w:after="288"/>
        <w:rPr>
          <w:lang w:eastAsia="ja-JP"/>
        </w:rPr>
      </w:pPr>
    </w:p>
    <w:p w14:paraId="6FDE4730" w14:textId="77777777" w:rsidR="00011EDF" w:rsidRPr="00821A3F" w:rsidRDefault="00011EDF" w:rsidP="00821A3F">
      <w:pPr>
        <w:pStyle w:val="Heading3"/>
        <w:spacing w:beforeLines="120" w:before="288" w:afterLines="120" w:after="288"/>
        <w:rPr>
          <w:rFonts w:cs="Times New Roman"/>
        </w:rPr>
      </w:pPr>
      <w:bookmarkStart w:id="28" w:name="_Toc156145572"/>
      <w:bookmarkStart w:id="29" w:name="_Toc156209011"/>
      <w:r w:rsidRPr="00821A3F">
        <w:rPr>
          <w:rFonts w:cs="Times New Roman"/>
        </w:rPr>
        <w:t>Thiết kế website tĩnh</w:t>
      </w:r>
      <w:bookmarkEnd w:id="28"/>
      <w:bookmarkEnd w:id="29"/>
    </w:p>
    <w:p w14:paraId="3D5DF54C"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Cơ bản</w:t>
      </w:r>
    </w:p>
    <w:p w14:paraId="58983DFF"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Thiết kế web tĩnh là sử dụng các đoạn mã HTML (HTML5), hình ảnh, Video, Audio, Flash, Javascript (jQuery) và CSS để tạo một giao diện cho trang web và tên tập tin được lưu có phần mở rộng là: .html hoặc .htm. Trong thiết kế web tĩnh không có hệ cơ sở dữ liệu như MySQL hay MSSQL.</w:t>
      </w:r>
    </w:p>
    <w:p w14:paraId="638F5439"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Đối với một website tĩnh, khi muốn thay đổi giao diện cho các trang web con thì người viết phải thay đổi bằng tay.</w:t>
      </w:r>
    </w:p>
    <w:p w14:paraId="0C9F00D4"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Mở rộng</w:t>
      </w:r>
    </w:p>
    <w:p w14:paraId="4AEF6AA1" w14:textId="77777777" w:rsidR="00011EDF" w:rsidRPr="00821A3F" w:rsidRDefault="00011EDF" w:rsidP="00821A3F">
      <w:pPr>
        <w:spacing w:beforeLines="120" w:before="288" w:afterLines="120" w:after="288"/>
        <w:ind w:firstLine="720"/>
        <w:rPr>
          <w:bCs/>
          <w:lang w:eastAsia="ja-JP"/>
        </w:rPr>
      </w:pPr>
      <w:r w:rsidRPr="00821A3F">
        <w:rPr>
          <w:bCs/>
          <w:lang w:eastAsia="ja-JP"/>
        </w:rPr>
        <w:t>Trong các web tĩnh thế hệ mới, đã được bổ sung thêm chức năng thay đổi giao diện hàng loạt. Các trang web tĩnh này sẽ có phần đuôi mở rộng thay vì .html và .htm mà  là .php, .aspx, .jsp, .asp.  Trong  web PHP tĩnh,  các mã HTML đều được giữ nguyên chỉ thêm một cú pháp để gọi thư viện template.</w:t>
      </w:r>
    </w:p>
    <w:p w14:paraId="5DDA835E" w14:textId="77777777" w:rsidR="00011EDF" w:rsidRPr="00821A3F" w:rsidRDefault="00011EDF" w:rsidP="00821A3F">
      <w:pPr>
        <w:spacing w:beforeLines="120" w:before="288" w:afterLines="120" w:after="288"/>
        <w:ind w:firstLine="720"/>
        <w:rPr>
          <w:bCs/>
          <w:lang w:eastAsia="ja-JP"/>
        </w:rPr>
      </w:pPr>
      <w:r w:rsidRPr="00821A3F">
        <w:rPr>
          <w:bCs/>
          <w:lang w:eastAsia="ja-JP"/>
        </w:rPr>
        <w:t>Thư viện template là một tập tin chứa giao diện của toàn bộ trang web và có phần mở rộng là .tpl. Khi người quản trị trang thay đổi các file template này thì giao diện trang web sẽ thay đổi theo.</w:t>
      </w:r>
    </w:p>
    <w:p w14:paraId="22EEA808" w14:textId="77777777" w:rsidR="00011EDF" w:rsidRPr="00821A3F" w:rsidRDefault="00011EDF" w:rsidP="00821A3F">
      <w:pPr>
        <w:spacing w:beforeLines="120" w:before="288" w:afterLines="120" w:after="288"/>
        <w:ind w:firstLine="720"/>
        <w:rPr>
          <w:bCs/>
          <w:lang w:eastAsia="ja-JP"/>
        </w:rPr>
      </w:pPr>
      <w:r w:rsidRPr="00821A3F">
        <w:rPr>
          <w:bCs/>
          <w:lang w:eastAsia="ja-JP"/>
        </w:rPr>
        <w:lastRenderedPageBreak/>
        <w:t>Như vậy với các website tĩnh thế hệ mới chỉ kém website động ở khâu cập nhật nội dung và thực thi các tương tác trên nền web.</w:t>
      </w:r>
    </w:p>
    <w:p w14:paraId="38B1108D"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Ưu điểm</w:t>
      </w:r>
    </w:p>
    <w:p w14:paraId="7BD4BC4C"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Thiết kế đồ hoạ đẹp: Trang web tĩnh thường được trình bày ấn tượng và cuốn hút hơn trang web động về phần mỹ thuật đồ hoạ. Người thiết kế có thể hoàn toàn tự do trình bày các ý tưởng về đồ hoạ và mỹ thuật trên toàn diện tích từng trang web tĩnh. Tốc độ truy cập nhanh: Tốc độ truy cập của người dùng vào các trang web tĩnh nhanh hơn các trang web động vì không mất thời gian trong việc truy vấn cơ sở dữ liệu như các trang web động. Thân thiện hơn với các máy tìm kiếm (search engine): Bởi vì địa chỉ URL của các .HTML, .HTM…trong trang web tĩnh không chứa dấu chấm hỏi (?) như trong web động. Chi phí đầu tư thấp: Chi phí xây dựng website tĩnh thấp hơn nhiều so với website động vì không phải xây dựng các cơ sở dữ liệu, lập trình phần mềm cho website và chi phí cho việc thuê chỗ cho cơ sở dữ liệu, chi phí yêu cầu hệ điều hành tương thích (nếu có). Hiện tại khi thiết kế website bằng wordpress tĩnh thì dễ dàng hơn trong việc tích hợp, nâng cấp, mở rộng. Khi muốn mở rộng, nâng cấp một website tĩnh bạn không cần phải làm mới lại hoàn toàn web. Mà chỉ cần upload file thiết kế lên hosting và domain của mình.</w:t>
      </w:r>
    </w:p>
    <w:p w14:paraId="2B48AFF7"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Nhược điểm</w:t>
      </w:r>
    </w:p>
    <w:p w14:paraId="1E93500E"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Khó khăn trong việc thay đổi và cập nhật thông tin. Muốn thay đổi và cập nhật nội dung thông tin của trang website tĩnh đòi hỏi cần phải biết về ngôn ngữ HTML, sử dụng được các chương trình thiết kế đồ hoạ và thiết kế web. Thông tin không có tính linh hoạt, không thân thiện với người dùng. Nội dung trên trang web tĩnh được thiết kế cố định nên khi nhu cầu về thông tin của người truy cập tăng cao thì thông tin trên website tĩnh sẽ không đáp ứng được.</w:t>
      </w:r>
    </w:p>
    <w:p w14:paraId="1472DAD7" w14:textId="77777777" w:rsidR="00011EDF" w:rsidRPr="00821A3F" w:rsidRDefault="00011EDF" w:rsidP="00821A3F">
      <w:pPr>
        <w:pStyle w:val="Heading3"/>
        <w:spacing w:beforeLines="120" w:before="288" w:afterLines="120" w:after="288"/>
        <w:rPr>
          <w:rFonts w:cs="Times New Roman"/>
        </w:rPr>
      </w:pPr>
      <w:bookmarkStart w:id="30" w:name="_Toc156145573"/>
      <w:bookmarkStart w:id="31" w:name="_Toc156209012"/>
      <w:r w:rsidRPr="00821A3F">
        <w:rPr>
          <w:rFonts w:cs="Times New Roman"/>
        </w:rPr>
        <w:t>Thiết kế website động</w:t>
      </w:r>
      <w:bookmarkEnd w:id="30"/>
      <w:bookmarkEnd w:id="31"/>
    </w:p>
    <w:p w14:paraId="154234F6"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Cơ bản</w:t>
      </w:r>
    </w:p>
    <w:p w14:paraId="27F68674"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lastRenderedPageBreak/>
        <w:t>Web động là web có hệ thống cơ sở dữ liệu dùng để cung cấp thông tin cho website, điểm mạnh của web động so với web tĩnh là khả năng quản lý dữ liệu web tốt, khả năng tương tác trên hệ thống web, dễ dàng cập nhật nội dung và thêm các tính năng tiện ích quản lý cho doanh nghiệp và thân thiện với người dùng.</w:t>
      </w:r>
    </w:p>
    <w:p w14:paraId="3790D5C0"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Mở rộng</w:t>
      </w:r>
    </w:p>
    <w:p w14:paraId="4A64F6C6"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Trong giai đoạn khởi đầu của website, có rất nhiều ngôn ngữ lập trình được</w:t>
      </w:r>
      <w:r w:rsidRPr="00821A3F">
        <w:rPr>
          <w:b w:val="0"/>
          <w:bCs/>
          <w:lang w:eastAsia="ja-JP"/>
        </w:rPr>
        <w:tab/>
        <w:t>sử</w:t>
      </w:r>
      <w:r w:rsidRPr="00821A3F">
        <w:rPr>
          <w:b w:val="0"/>
          <w:bCs/>
          <w:lang w:eastAsia="ja-JP"/>
        </w:rPr>
        <w:tab/>
        <w:t>dụng</w:t>
      </w:r>
      <w:r w:rsidRPr="00821A3F">
        <w:rPr>
          <w:b w:val="0"/>
          <w:bCs/>
          <w:lang w:eastAsia="ja-JP"/>
        </w:rPr>
        <w:tab/>
        <w:t>như: JSP, ASP, PHP, ASP.NET, JSP(Java), Cold Fusion, Perl, Python và một số ngôn ngữ không phổ biến khác. Nhưng hiện tại có 2 ngôn ngữ được dùng phổ biến là PHP và ASP.NET. Để đưa website lên mạng điều đầu tiên là cần một máy chủ lưu trữ web và máy chủ này phải được kết nối Internet liên tục. Trong các giải pháp lưu trữ trên mạng có thể sử dụng: Share Hosting - tức mua một dung lượng nhất định trên máy chủ, VPS - tức một máy chủ chạy với công nghệ ảo hóa, Dedicated Server - một máy chủ vật lý. Và một tên miền cho website để định hướng được người dùng truy cập vào website của bạn. Hiện tại, web động được thiết kế trên nền mã nguồn mở đang rất được ưa chuộng và thịnh hành. Mã nguồn mở đang trở thành một xu hướng mới, một người không biết lập trình cũng có thể thiết kế website động với đầy đủ chức năng thông qua mã nguồn mở.</w:t>
      </w:r>
    </w:p>
    <w:p w14:paraId="1E5BE379" w14:textId="77777777" w:rsidR="00011EDF" w:rsidRPr="00821A3F" w:rsidRDefault="00011EDF" w:rsidP="00821A3F">
      <w:pPr>
        <w:pStyle w:val="Heading2"/>
        <w:spacing w:beforeLines="120" w:before="288" w:afterLines="120" w:after="288"/>
        <w:rPr>
          <w:rFonts w:cs="Times New Roman"/>
          <w:sz w:val="26"/>
          <w:szCs w:val="26"/>
        </w:rPr>
      </w:pPr>
      <w:bookmarkStart w:id="32" w:name="_Toc156145574"/>
      <w:bookmarkStart w:id="33" w:name="_Toc156209013"/>
      <w:r w:rsidRPr="00821A3F">
        <w:rPr>
          <w:rFonts w:cs="Times New Roman"/>
          <w:sz w:val="26"/>
          <w:szCs w:val="26"/>
        </w:rPr>
        <w:t>cấu trúc trang website</w:t>
      </w:r>
      <w:bookmarkEnd w:id="32"/>
      <w:bookmarkEnd w:id="33"/>
    </w:p>
    <w:p w14:paraId="46324EC1" w14:textId="77777777" w:rsidR="00011EDF" w:rsidRPr="00821A3F" w:rsidRDefault="00011EDF" w:rsidP="00821A3F">
      <w:pPr>
        <w:pStyle w:val="Heading3"/>
        <w:spacing w:beforeLines="120" w:before="288" w:afterLines="120" w:after="288"/>
        <w:rPr>
          <w:rFonts w:cs="Times New Roman"/>
        </w:rPr>
      </w:pPr>
      <w:bookmarkStart w:id="34" w:name="_Toc156145575"/>
      <w:bookmarkStart w:id="35" w:name="_Toc156209014"/>
      <w:r w:rsidRPr="00821A3F">
        <w:rPr>
          <w:rFonts w:cs="Times New Roman"/>
        </w:rPr>
        <w:t>Giới thiệu thành phần, cấu trúc của một trang web</w:t>
      </w:r>
      <w:bookmarkEnd w:id="34"/>
      <w:bookmarkEnd w:id="35"/>
    </w:p>
    <w:p w14:paraId="13042BFD"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Phần Header</w:t>
      </w:r>
    </w:p>
    <w:p w14:paraId="221855A4" w14:textId="77777777" w:rsidR="00011EDF" w:rsidRPr="00821A3F" w:rsidRDefault="00011EDF" w:rsidP="00821A3F">
      <w:pPr>
        <w:pStyle w:val="ListParagraph"/>
        <w:numPr>
          <w:ilvl w:val="0"/>
          <w:numId w:val="0"/>
        </w:numPr>
        <w:spacing w:beforeLines="120" w:before="288" w:afterLines="120" w:after="288"/>
        <w:rPr>
          <w:b w:val="0"/>
          <w:bCs/>
          <w:lang w:eastAsia="ja-JP"/>
        </w:rPr>
      </w:pPr>
      <w:r w:rsidRPr="00821A3F">
        <w:rPr>
          <w:b w:val="0"/>
          <w:bCs/>
          <w:lang w:eastAsia="ja-JP"/>
        </w:rPr>
        <w:tab/>
        <w:t>Đây là phần đầu và là phần bắt buộc phải có của một trang web. Nó bao gồm những phần sau:</w:t>
      </w:r>
    </w:p>
    <w:p w14:paraId="1A9A280E" w14:textId="77777777" w:rsidR="00011EDF" w:rsidRPr="00821A3F" w:rsidRDefault="00011EDF" w:rsidP="00821A3F">
      <w:pPr>
        <w:pStyle w:val="ListParagraph"/>
        <w:numPr>
          <w:ilvl w:val="0"/>
          <w:numId w:val="0"/>
        </w:numPr>
        <w:spacing w:beforeLines="120" w:before="288" w:afterLines="120" w:after="288"/>
        <w:rPr>
          <w:b w:val="0"/>
          <w:bCs/>
          <w:lang w:eastAsia="ja-JP"/>
        </w:rPr>
      </w:pPr>
      <w:r w:rsidRPr="00821A3F">
        <w:rPr>
          <w:b w:val="0"/>
          <w:bCs/>
          <w:lang w:eastAsia="ja-JP"/>
        </w:rPr>
        <w:t xml:space="preserve"> -</w:t>
      </w:r>
      <w:r w:rsidRPr="00821A3F">
        <w:rPr>
          <w:b w:val="0"/>
          <w:bCs/>
          <w:lang w:eastAsia="ja-JP"/>
        </w:rPr>
        <w:tab/>
        <w:t xml:space="preserve">Logo: Đây là ảnh đại diện của một trang web. </w:t>
      </w:r>
    </w:p>
    <w:p w14:paraId="26FF72C2" w14:textId="77777777" w:rsidR="00011EDF" w:rsidRPr="00821A3F" w:rsidRDefault="00011EDF" w:rsidP="00821A3F">
      <w:pPr>
        <w:pStyle w:val="ListParagraph"/>
        <w:numPr>
          <w:ilvl w:val="0"/>
          <w:numId w:val="0"/>
        </w:numPr>
        <w:spacing w:beforeLines="120" w:before="288" w:afterLines="120" w:after="288"/>
        <w:rPr>
          <w:b w:val="0"/>
          <w:bCs/>
          <w:lang w:eastAsia="ja-JP"/>
        </w:rPr>
      </w:pPr>
      <w:r w:rsidRPr="00821A3F">
        <w:rPr>
          <w:b w:val="0"/>
          <w:bCs/>
          <w:lang w:eastAsia="ja-JP"/>
        </w:rPr>
        <w:t>-</w:t>
      </w:r>
      <w:r w:rsidRPr="00821A3F">
        <w:rPr>
          <w:b w:val="0"/>
          <w:bCs/>
          <w:lang w:eastAsia="ja-JP"/>
        </w:rPr>
        <w:tab/>
        <w:t xml:space="preserve">Menu: Đây là nơi chứa các chuyên mục của trang web. </w:t>
      </w:r>
    </w:p>
    <w:p w14:paraId="30E255DE" w14:textId="77777777" w:rsidR="00011EDF" w:rsidRPr="00821A3F" w:rsidRDefault="00011EDF" w:rsidP="00821A3F">
      <w:pPr>
        <w:pStyle w:val="ListParagraph"/>
        <w:numPr>
          <w:ilvl w:val="0"/>
          <w:numId w:val="0"/>
        </w:numPr>
        <w:spacing w:beforeLines="120" w:before="288" w:afterLines="120" w:after="288"/>
        <w:rPr>
          <w:b w:val="0"/>
          <w:bCs/>
          <w:lang w:eastAsia="ja-JP"/>
        </w:rPr>
      </w:pPr>
      <w:r w:rsidRPr="00821A3F">
        <w:rPr>
          <w:b w:val="0"/>
          <w:bCs/>
          <w:lang w:eastAsia="ja-JP"/>
        </w:rPr>
        <w:t>-</w:t>
      </w:r>
      <w:r w:rsidRPr="00821A3F">
        <w:rPr>
          <w:b w:val="0"/>
          <w:bCs/>
          <w:lang w:eastAsia="ja-JP"/>
        </w:rPr>
        <w:tab/>
        <w:t>Search: Đây là nơi mà bạn có thể tìm các vấn đề mà bạn quan tâm trong trang web.</w:t>
      </w:r>
    </w:p>
    <w:p w14:paraId="7604F3DF"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lastRenderedPageBreak/>
        <w:t>Phần Content</w:t>
      </w:r>
    </w:p>
    <w:p w14:paraId="370CA421"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Đây là phần giữa của trang web. Nó có chức năng là nơi chứa nội dung của trang web. Tùy vào loại hàng và mặt hàng của trang web mà bạn có thể sắp xếp và tùy chỉnh theo ý thích. Phần content cũng chia làm 2 phần như sau: -</w:t>
      </w:r>
      <w:r w:rsidRPr="00821A3F">
        <w:rPr>
          <w:b w:val="0"/>
          <w:bCs/>
          <w:lang w:eastAsia="ja-JP"/>
        </w:rPr>
        <w:tab/>
        <w:t>Home article title: Chứa nội dung chính của website. Thông thường chỉ thể hiện ảnh đại diện, tiêu đề sản phẩm, danh mục sản phẩm và một phần mô tả bài viết. -</w:t>
      </w:r>
      <w:r w:rsidRPr="00821A3F">
        <w:rPr>
          <w:b w:val="0"/>
          <w:bCs/>
          <w:lang w:eastAsia="ja-JP"/>
        </w:rPr>
        <w:tab/>
        <w:t>Siderbar: Đây là nơi chứa các nội dung mà người đọc có thể quan tâm. Thường nằm bên phải của website.</w:t>
      </w:r>
    </w:p>
    <w:p w14:paraId="7B01520A"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Phần Footer</w:t>
      </w:r>
    </w:p>
    <w:p w14:paraId="7CB5317B"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Đây là phần để các thông tin để người xem có thể liên lạc với chủ trang web khi cần thiết.</w:t>
      </w:r>
    </w:p>
    <w:p w14:paraId="4E383298" w14:textId="77777777" w:rsidR="00011EDF" w:rsidRPr="00821A3F" w:rsidRDefault="00011EDF" w:rsidP="00821A3F">
      <w:pPr>
        <w:pStyle w:val="Heading3"/>
        <w:spacing w:beforeLines="120" w:before="288" w:afterLines="120" w:after="288"/>
        <w:rPr>
          <w:rFonts w:cs="Times New Roman"/>
        </w:rPr>
      </w:pPr>
      <w:bookmarkStart w:id="36" w:name="_Toc156145576"/>
      <w:bookmarkStart w:id="37" w:name="_Toc156209015"/>
      <w:r w:rsidRPr="00821A3F">
        <w:rPr>
          <w:rFonts w:cs="Times New Roman"/>
        </w:rPr>
        <w:t>Các trang cơ bản trong một tran web</w:t>
      </w:r>
      <w:bookmarkEnd w:id="36"/>
      <w:bookmarkEnd w:id="37"/>
    </w:p>
    <w:p w14:paraId="5CF9D53F" w14:textId="77777777" w:rsidR="00011EDF" w:rsidRPr="00821A3F" w:rsidRDefault="00011EDF" w:rsidP="00821A3F">
      <w:pPr>
        <w:pStyle w:val="ListParagraph"/>
        <w:numPr>
          <w:ilvl w:val="0"/>
          <w:numId w:val="0"/>
        </w:numPr>
        <w:spacing w:beforeLines="120" w:before="288" w:afterLines="120" w:after="288"/>
        <w:ind w:firstLine="720"/>
        <w:rPr>
          <w:b w:val="0"/>
          <w:lang w:eastAsia="ja-JP"/>
        </w:rPr>
      </w:pPr>
      <w:r w:rsidRPr="00821A3F">
        <w:rPr>
          <w:b w:val="0"/>
          <w:lang w:eastAsia="ja-JP"/>
        </w:rPr>
        <w:t xml:space="preserve">Khi tạo một website thì thường có 3 trang chính sau: </w:t>
      </w:r>
    </w:p>
    <w:p w14:paraId="7776BE88" w14:textId="77777777" w:rsidR="00011EDF" w:rsidRPr="00821A3F" w:rsidRDefault="00011EDF" w:rsidP="00821A3F">
      <w:pPr>
        <w:pStyle w:val="ListParagraph"/>
        <w:numPr>
          <w:ilvl w:val="0"/>
          <w:numId w:val="0"/>
        </w:numPr>
        <w:spacing w:beforeLines="120" w:before="288" w:afterLines="120" w:after="288"/>
        <w:ind w:firstLine="720"/>
        <w:rPr>
          <w:b w:val="0"/>
          <w:lang w:eastAsia="ja-JP"/>
        </w:rPr>
      </w:pPr>
      <w:r w:rsidRPr="00821A3F">
        <w:rPr>
          <w:b w:val="0"/>
          <w:lang w:eastAsia="ja-JP"/>
        </w:rPr>
        <w:t>Trang chủ: Là bộ mặt của trang web, là phần đầu tiên khi người dùng vào website. Trang chủ là trang khi bạn gõ tên miền lên trình duyệt sẽ hiển thị ra.</w:t>
      </w:r>
    </w:p>
    <w:p w14:paraId="21784FC9"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Trang chuyên mục: Các bài viết trong trang web có cùng nội sẽ được nhóm vào với nhau thành chuyên mục. Trang chuyên mục là trang để thể hiện các nội dung được nhóm đó.</w:t>
      </w:r>
    </w:p>
    <w:p w14:paraId="1F99868C"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Trang chi tiết: Là trang thể hiện chi tiết nội dung bài viết.</w:t>
      </w:r>
    </w:p>
    <w:p w14:paraId="5FCB68FF" w14:textId="77777777" w:rsidR="00011EDF" w:rsidRPr="00821A3F" w:rsidRDefault="00011EDF" w:rsidP="00821A3F">
      <w:pPr>
        <w:pStyle w:val="Heading3"/>
        <w:spacing w:beforeLines="120" w:before="288" w:afterLines="120" w:after="288"/>
        <w:rPr>
          <w:rFonts w:cs="Times New Roman"/>
        </w:rPr>
      </w:pPr>
      <w:bookmarkStart w:id="38" w:name="_Toc156145577"/>
      <w:bookmarkStart w:id="39" w:name="_Toc156209016"/>
      <w:r w:rsidRPr="00821A3F">
        <w:rPr>
          <w:rFonts w:cs="Times New Roman"/>
        </w:rPr>
        <w:t>Các yếu tố cần xác định khi tạo một website</w:t>
      </w:r>
      <w:bookmarkEnd w:id="38"/>
      <w:bookmarkEnd w:id="39"/>
    </w:p>
    <w:p w14:paraId="1987EB10"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 xml:space="preserve">Chất lượng trang web </w:t>
      </w:r>
    </w:p>
    <w:p w14:paraId="0E5171EC" w14:textId="5ADB2600"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 xml:space="preserve">Một website được đánh giá là có chất lượng, như dễ dàng tìm kiếm thông tin, dễ dàng điều hướng và dễ dàng liên lạc với các nhà cung cấp internet, thường tạo ra sự tin tưởng của khách hàng khi mua sắm (Tan &amp; Sutherland, 2004). Theo Araujo </w:t>
      </w:r>
      <w:r w:rsidRPr="00821A3F">
        <w:rPr>
          <w:b w:val="0"/>
          <w:bCs/>
          <w:lang w:eastAsia="ja-JP"/>
        </w:rPr>
        <w:lastRenderedPageBreak/>
        <w:t xml:space="preserve">(2003), một trang web nên được thiết kế chuyên nghiệp và dễ dàng cho người tiêu dùng vì một trang web có gioa diện thiết kế tốt sẽ có tác động tốt hơn đến mong muốn giao dịch của người tiêu dùng. Ngoài ra các trang web cung cấp nhiều thông tin hơn cho khách hàng như lời chứng thực của người tiêu dùng hiện tại, các thông tin sản phẩm cũng như tuyên bố rõ ràng về thủ tục mua bán có tác động gia tăng sự tin tưởng của người truy cập (Lee et al. 2000). </w:t>
      </w:r>
    </w:p>
    <w:p w14:paraId="658C2B8C"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 xml:space="preserve">Sự bảo mật và an toàn </w:t>
      </w:r>
    </w:p>
    <w:p w14:paraId="4D6F7845"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Sự lo lắng về bảo mật và an toàn trong giao dịch trực tuyến ảnh hưởng đến hành vi của người tiêu dùng (Elliot &amp; Fowell, 2000; van der Heijden et al., 2003).</w:t>
      </w:r>
    </w:p>
    <w:p w14:paraId="4865C3CF" w14:textId="77777777" w:rsidR="00011EDF" w:rsidRPr="00821A3F" w:rsidRDefault="00011EDF" w:rsidP="00821A3F">
      <w:pPr>
        <w:pStyle w:val="Heading2"/>
        <w:spacing w:beforeLines="120" w:before="288" w:afterLines="120" w:after="288"/>
        <w:rPr>
          <w:rFonts w:cs="Times New Roman"/>
          <w:sz w:val="26"/>
          <w:szCs w:val="26"/>
        </w:rPr>
      </w:pPr>
      <w:bookmarkStart w:id="40" w:name="_Toc156145578"/>
      <w:bookmarkStart w:id="41" w:name="_Toc156209017"/>
      <w:r w:rsidRPr="00821A3F">
        <w:rPr>
          <w:rFonts w:cs="Times New Roman"/>
          <w:sz w:val="26"/>
          <w:szCs w:val="26"/>
        </w:rPr>
        <w:t>Cơ sở dữ liệu</w:t>
      </w:r>
      <w:bookmarkEnd w:id="40"/>
      <w:bookmarkEnd w:id="41"/>
    </w:p>
    <w:p w14:paraId="0315C6C0" w14:textId="326000A0" w:rsidR="00011EDF" w:rsidRPr="00821A3F" w:rsidRDefault="00011EDF" w:rsidP="00821A3F">
      <w:pPr>
        <w:spacing w:beforeLines="120" w:before="288" w:afterLines="120" w:after="288"/>
      </w:pPr>
      <w:r w:rsidRPr="00821A3F">
        <w:t xml:space="preserve">Thiết kế cơ sở dữ liệu luôn là phần quan trọng khi bạn muốn thiết kế một website. Bởi để có một trang web hoạt động thành công thì không chỉ phải đảm bảo tiến trình thực thi chính xác mà còn phải đảm bảo cấu trúc dữ liệu hợp lý. Với việc xác định trước các yếu tố liên quan đến môi trường xung quanh, chúng ta có thể tránh các xung đột trở về sau. Cơ sở dữ liệu (viết tắt CSDL, còn gọi là: database) được hiểu theo cách định nghĩa kiểu kĩ thuật thì nó là một tập hợp thông tin có cấu trúc. Tuy nhiên,thuật ngữ này thường dùng trong công nghệ thông tin và nó thường được hiểu rõ hơn dưới dạng một tập hợp liên kết các dữ liệu, thường đủ lớn để lưu trên một thiết bị lưu trữ như đĩa hay băng. Dữ liệu này được duy trì dưới dạng một tập hợp các tập tin trong hệ điều hành hay được lưu trữ trong các hệ quản trị cơ sở dữ liệu. </w:t>
      </w:r>
    </w:p>
    <w:p w14:paraId="75767276" w14:textId="77777777" w:rsidR="00011EDF" w:rsidRPr="00821A3F" w:rsidRDefault="00011EDF" w:rsidP="00821A3F">
      <w:pPr>
        <w:spacing w:beforeLines="120" w:before="288" w:afterLines="120" w:after="288"/>
      </w:pPr>
      <w:r w:rsidRPr="00821A3F">
        <w:t xml:space="preserve">Phân loại cơ sở dữ liệu: </w:t>
      </w:r>
    </w:p>
    <w:p w14:paraId="5C121A58" w14:textId="4FF30D5E" w:rsidR="00011EDF" w:rsidRPr="00821A3F" w:rsidRDefault="00011EDF" w:rsidP="00821A3F">
      <w:pPr>
        <w:spacing w:beforeLines="120" w:before="288" w:afterLines="120" w:after="288"/>
      </w:pPr>
      <w:r w:rsidRPr="00821A3F">
        <w:t>-</w:t>
      </w:r>
      <w:r w:rsidRPr="00821A3F">
        <w:tab/>
        <w:t>Cơ sở dữ liệu dạng file: dữ liệu được lưu trữ dưới dạng các file có thể là text, ascii, *.dbf. Tiêu biểu cho cơ sở dữ liệu dạng file là*.mdb Foxpro.</w:t>
      </w:r>
    </w:p>
    <w:p w14:paraId="3D898E17" w14:textId="77777777" w:rsidR="00011EDF" w:rsidRPr="00821A3F" w:rsidRDefault="00011EDF" w:rsidP="00821A3F">
      <w:pPr>
        <w:spacing w:beforeLines="120" w:before="288" w:afterLines="120" w:after="288"/>
      </w:pPr>
      <w:r w:rsidRPr="00821A3F">
        <w:t>-</w:t>
      </w:r>
      <w:r w:rsidRPr="00821A3F">
        <w:tab/>
        <w:t xml:space="preserve">Cơ sở dữ liệu quan hệ: dữ liệu được lưu trữ trong các bảng dữ liệu gọi là các thực thể, giữa các thực thể này có mối liên hệ với nhau gọi là các quan hệ, mỗi quan hệ có các thuộc tính, trong đó có một thuộc tính là khóa chính. Các hệ quản trị hỗ trợ cơ sở dữ liệu quan hệ như: MS SQL server, Oracle, MySQL... </w:t>
      </w:r>
    </w:p>
    <w:p w14:paraId="611CE650" w14:textId="3160F967" w:rsidR="00011EDF" w:rsidRPr="00821A3F" w:rsidRDefault="00011EDF" w:rsidP="00821A3F">
      <w:pPr>
        <w:spacing w:beforeLines="120" w:before="288" w:afterLines="120" w:after="288"/>
      </w:pPr>
      <w:r w:rsidRPr="00821A3F">
        <w:lastRenderedPageBreak/>
        <w:t>-</w:t>
      </w:r>
      <w:r w:rsidRPr="00821A3F">
        <w:tab/>
        <w:t xml:space="preserve">Cơ sở dữ liệu hướng đối tượng: dữ liệu cũng được lưu trữ trong các bản dữ liệu nhưng các bảng có bổ sung thêm các tính năng hướng đối tượng như lưu trữ thêm các hành vi nhằm thể hiện hành vi của đối tượng. Mỗi bảng xem như một lớp dữ liệu, một dòng dữ liệu trong bảng là một đối tượng. Các hệ quản trị có hỗ trợ cơ sở dữ liệu hướng đối tượng như: MS SQL server, Oracle, Postgres. </w:t>
      </w:r>
    </w:p>
    <w:p w14:paraId="2CBC82B9" w14:textId="45E4F7AC" w:rsidR="00011EDF" w:rsidRPr="00821A3F" w:rsidRDefault="00011EDF" w:rsidP="00821A3F">
      <w:pPr>
        <w:spacing w:beforeLines="120" w:before="288" w:afterLines="120" w:after="288"/>
      </w:pPr>
      <w:r w:rsidRPr="00821A3F">
        <w:t>-</w:t>
      </w:r>
      <w:r w:rsidRPr="00821A3F">
        <w:tab/>
        <w:t>Cơ sở dữ liệu bán cấu trúc: dữ liệu được lưu dưới dạng XML, với định dạng này thông tin mô tả về đối tượng thể hiện trong các tag. Đây là cơ sở dữ liệu có nhiều ưu điểm do lưu trữ được hầu hết các loại dữ liệu khác nhau nên cơ sở dữ liệu bán cấu trúc là hướng mới trong nghiên cứu và ứng dụng.</w:t>
      </w:r>
    </w:p>
    <w:p w14:paraId="56EFD01E" w14:textId="77777777" w:rsidR="00011EDF" w:rsidRPr="00821A3F" w:rsidRDefault="00011EDF" w:rsidP="00821A3F">
      <w:pPr>
        <w:pStyle w:val="Heading2"/>
        <w:spacing w:beforeLines="120" w:before="288" w:afterLines="120" w:after="288"/>
        <w:rPr>
          <w:rFonts w:cs="Times New Roman"/>
          <w:sz w:val="26"/>
          <w:szCs w:val="26"/>
        </w:rPr>
      </w:pPr>
      <w:bookmarkStart w:id="42" w:name="_Toc156145579"/>
      <w:bookmarkStart w:id="43" w:name="_Toc156209018"/>
      <w:r w:rsidRPr="00821A3F">
        <w:rPr>
          <w:rFonts w:cs="Times New Roman"/>
          <w:sz w:val="26"/>
          <w:szCs w:val="26"/>
        </w:rPr>
        <w:t>những yếu tố tạo nên thành công của một trang web</w:t>
      </w:r>
      <w:bookmarkEnd w:id="42"/>
      <w:bookmarkEnd w:id="43"/>
    </w:p>
    <w:p w14:paraId="490FF1BB" w14:textId="77D4B899" w:rsidR="00011EDF" w:rsidRPr="00821A3F" w:rsidRDefault="00011EDF" w:rsidP="00821A3F">
      <w:pPr>
        <w:spacing w:beforeLines="120" w:before="288" w:afterLines="120" w:after="288"/>
      </w:pPr>
      <w:r w:rsidRPr="00821A3F">
        <w:t xml:space="preserve">Sử dụng mô hình thành công hệ thống một website của Delone &amp; Mclean (1992). Mô hình bao gồm những yếu tố để tạo nên thanh công của một trang web. </w:t>
      </w:r>
    </w:p>
    <w:p w14:paraId="03B95CD1" w14:textId="77777777" w:rsidR="00011EDF" w:rsidRPr="00821A3F" w:rsidRDefault="00011EDF" w:rsidP="00821A3F">
      <w:pPr>
        <w:pStyle w:val="Heading3"/>
        <w:spacing w:beforeLines="120" w:before="288" w:afterLines="120" w:after="288"/>
        <w:rPr>
          <w:rFonts w:cs="Times New Roman"/>
        </w:rPr>
      </w:pPr>
      <w:bookmarkStart w:id="44" w:name="_Toc156145580"/>
      <w:bookmarkStart w:id="45" w:name="_Toc156209019"/>
      <w:r w:rsidRPr="00821A3F">
        <w:rPr>
          <w:rFonts w:cs="Times New Roman"/>
        </w:rPr>
        <w:t>Chất lượng hệ thống</w:t>
      </w:r>
      <w:bookmarkEnd w:id="44"/>
      <w:bookmarkEnd w:id="45"/>
    </w:p>
    <w:p w14:paraId="792A7525" w14:textId="77777777" w:rsidR="00011EDF" w:rsidRPr="00821A3F" w:rsidRDefault="00011EDF" w:rsidP="00821A3F">
      <w:pPr>
        <w:spacing w:beforeLines="120" w:before="288" w:afterLines="120" w:after="288"/>
        <w:rPr>
          <w:lang w:eastAsia="ja-JP"/>
        </w:rPr>
      </w:pPr>
      <w:r w:rsidRPr="00821A3F">
        <w:rPr>
          <w:lang w:eastAsia="ja-JP"/>
        </w:rPr>
        <w:t>“Chất lượng hệ thống” là các đặc tính mong muốn của một quy trình hệ thống. Ví dụ: dễ sử dụng, tính linh hoạt, độ tin câỵ , thời gian đáp ứng... Mỗi trang web nào cũng phải đáp ứng được những yêu cầu về chất lượng thì mới có thể thu hút được nhiều khách hàng đến với trang web của mình. Bởi những yếu tố này sẽ là những yếu tố ảnh hưởng trực tiếp đến tiến trình tham quan trang web và mua hàng của khách hàng.</w:t>
      </w:r>
    </w:p>
    <w:p w14:paraId="6CDD079F" w14:textId="77777777" w:rsidR="00011EDF" w:rsidRPr="00821A3F" w:rsidRDefault="00011EDF" w:rsidP="00821A3F">
      <w:pPr>
        <w:pStyle w:val="Heading3"/>
        <w:spacing w:beforeLines="120" w:before="288" w:afterLines="120" w:after="288"/>
        <w:rPr>
          <w:rFonts w:cs="Times New Roman"/>
        </w:rPr>
      </w:pPr>
      <w:bookmarkStart w:id="46" w:name="_Toc156145581"/>
      <w:bookmarkStart w:id="47" w:name="_Toc156209020"/>
      <w:r w:rsidRPr="00821A3F">
        <w:rPr>
          <w:rFonts w:cs="Times New Roman"/>
        </w:rPr>
        <w:t>Chất lượng thông tin</w:t>
      </w:r>
      <w:bookmarkEnd w:id="46"/>
      <w:bookmarkEnd w:id="47"/>
    </w:p>
    <w:p w14:paraId="767A5046"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 xml:space="preserve">“Chất lượng thông tin” là những đặc tính kết quả đầu ra mong muốn của hệ thống thông tin, là các báo cáo quản trị và trang Web. Ví dụ: sự phù hợp, dễ hiểu, chính xác, súc tích, đầy đủ, phổ biến, kịp thời, khả năng sử dụng… Mọi người ghé thăm trang web của bạn để tìm hiểu và tiếp thu các nội dung cần thiết bao gồm: thông tin, sản phẩm, dịch vụ của công ty, kiến thức chuyên nghành và tin tức… Vì vậy, việc cung cấp nội dung có giá trị là một trong những vấn đề cơ bản nhất mà các chủ trang web cần giải quyết. Chất lượng nội dung trực tiếp ảnh hưởng thứ hạng của website </w:t>
      </w:r>
      <w:r w:rsidRPr="00821A3F">
        <w:rPr>
          <w:b w:val="0"/>
          <w:bCs/>
          <w:lang w:eastAsia="ja-JP"/>
        </w:rPr>
        <w:lastRenderedPageBreak/>
        <w:t>trên các công cụ tìm kiếm. Do đó, cần phải có kế hoạch cụ thể, rõ ràng trong việc định hướng và phát triển nội dung Website.</w:t>
      </w:r>
    </w:p>
    <w:p w14:paraId="4D6694D3" w14:textId="77777777" w:rsidR="00011EDF" w:rsidRPr="00821A3F" w:rsidRDefault="00011EDF" w:rsidP="00821A3F">
      <w:pPr>
        <w:pStyle w:val="Heading3"/>
        <w:spacing w:beforeLines="120" w:before="288" w:afterLines="120" w:after="288"/>
        <w:rPr>
          <w:rFonts w:cs="Times New Roman"/>
        </w:rPr>
      </w:pPr>
      <w:bookmarkStart w:id="48" w:name="_Toc156145582"/>
      <w:bookmarkStart w:id="49" w:name="_Toc156209021"/>
      <w:r w:rsidRPr="00821A3F">
        <w:rPr>
          <w:rFonts w:cs="Times New Roman"/>
        </w:rPr>
        <w:t>Khả năng sử dụng</w:t>
      </w:r>
      <w:bookmarkEnd w:id="48"/>
      <w:bookmarkEnd w:id="49"/>
    </w:p>
    <w:p w14:paraId="7368452E" w14:textId="77777777" w:rsidR="00011EDF" w:rsidRPr="00821A3F" w:rsidRDefault="00011EDF" w:rsidP="00821A3F">
      <w:pPr>
        <w:spacing w:beforeLines="120" w:before="288" w:afterLines="120" w:after="288"/>
        <w:rPr>
          <w:lang w:eastAsia="ja-JP"/>
        </w:rPr>
      </w:pPr>
      <w:r w:rsidRPr="00821A3F">
        <w:rPr>
          <w:lang w:eastAsia="ja-JP"/>
        </w:rPr>
        <w:t>“Sử dụng” là mức độ và cách thức mà nhân viên và khách hàng sử dụng các tính năng của một hệ thống thông tin. Ví dụ: số lượng truy câp̣ , tần suất sử dụng, tính chất sử dụng, quy mô sử dụng, mục đích sử dụng, thời gian sử dụng… Vấn đề thường gặp phải ở những website có quá nhiều tính năng mà người dùng dường như chưa thể hiểu và biết cách sử dụng, mặc dù các lập trình viên đã tốn rất nhiều công sức để tạo ra nó.</w:t>
      </w:r>
    </w:p>
    <w:p w14:paraId="0232F073"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Để đảm bảo rằng website của bạn thân thiện với người dùng, hãy cung cấp cho họ những bản hướng dẫn đơn giản hoặc có những thông báo nhỏ về các tính năng mới của website. Điều này sẽ giúp cho người dùng cảm thấy thích thú với với website hơn.</w:t>
      </w:r>
    </w:p>
    <w:p w14:paraId="773F0D44" w14:textId="77777777" w:rsidR="00011EDF" w:rsidRPr="00821A3F" w:rsidRDefault="00011EDF" w:rsidP="00821A3F">
      <w:pPr>
        <w:pStyle w:val="Heading3"/>
        <w:spacing w:beforeLines="120" w:before="288" w:afterLines="120" w:after="288"/>
        <w:rPr>
          <w:rFonts w:cs="Times New Roman"/>
        </w:rPr>
      </w:pPr>
      <w:bookmarkStart w:id="50" w:name="_Toc156145583"/>
      <w:bookmarkStart w:id="51" w:name="_Toc156209022"/>
      <w:r w:rsidRPr="00821A3F">
        <w:rPr>
          <w:rFonts w:cs="Times New Roman"/>
        </w:rPr>
        <w:t>Sự hài lòng của người sử dụng</w:t>
      </w:r>
      <w:bookmarkEnd w:id="50"/>
      <w:bookmarkEnd w:id="51"/>
    </w:p>
    <w:p w14:paraId="48ECF153" w14:textId="77777777" w:rsidR="00011EDF" w:rsidRPr="00821A3F" w:rsidRDefault="00011EDF" w:rsidP="00821A3F">
      <w:pPr>
        <w:spacing w:beforeLines="120" w:before="288" w:afterLines="120" w:after="288"/>
        <w:rPr>
          <w:lang w:eastAsia="ja-JP"/>
        </w:rPr>
      </w:pPr>
      <w:r w:rsidRPr="00821A3F">
        <w:rPr>
          <w:lang w:eastAsia="ja-JP"/>
        </w:rPr>
        <w:t>Ngày nay, mọi người truy cập Internet bằng nhiều cách khác nhau nhờ sự phát triển chóng mặt của dịch vụ Internet, tốc độ và sự thân thiện của các trình duyệt web đến các thiết bị thông minh như máy tính và các thiết bị di động . Với một doanh nghiệp, website cũng giống như trụ sở công ty, cần phải có khách hàng ra vào thường xuyên. Vì thế, trang web của bạn cần phải có lí do để hấp dẫn cho mọi người trở lại website của mình trong đó sự hài lòng của khách hàng phải được đặt lên hàng đầu. Sự hài lòng của người sử dụng là mức độ người sử dụng hài lòng với các kết quả đầu ra của hệ thống thông tin (các báo cáo, trang Web và dịch vụ hỗ trợ). Ví dụ: các công cụ đa thuộc tính được sử dụng rộng rãi để đo lường sự hài lòng người sử dụng thông tin.</w:t>
      </w:r>
    </w:p>
    <w:p w14:paraId="44F2E53A" w14:textId="77777777" w:rsidR="00011EDF" w:rsidRPr="00821A3F" w:rsidRDefault="00011EDF" w:rsidP="00821A3F">
      <w:pPr>
        <w:pStyle w:val="Heading3"/>
        <w:spacing w:beforeLines="120" w:before="288" w:afterLines="120" w:after="288"/>
        <w:rPr>
          <w:rFonts w:cs="Times New Roman"/>
        </w:rPr>
      </w:pPr>
      <w:bookmarkStart w:id="52" w:name="_Toc156145584"/>
      <w:bookmarkStart w:id="53" w:name="_Toc156209023"/>
      <w:r w:rsidRPr="00821A3F">
        <w:rPr>
          <w:rFonts w:cs="Times New Roman"/>
        </w:rPr>
        <w:lastRenderedPageBreak/>
        <w:t>Tác động cá nhân</w:t>
      </w:r>
      <w:bookmarkEnd w:id="52"/>
      <w:bookmarkEnd w:id="53"/>
    </w:p>
    <w:p w14:paraId="3550C760" w14:textId="77777777" w:rsidR="00011EDF" w:rsidRPr="00821A3F" w:rsidRDefault="00011EDF" w:rsidP="00821A3F">
      <w:pPr>
        <w:spacing w:beforeLines="120" w:before="288" w:afterLines="120" w:after="288"/>
        <w:rPr>
          <w:lang w:eastAsia="ja-JP"/>
        </w:rPr>
      </w:pPr>
      <w:r w:rsidRPr="00821A3F">
        <w:rPr>
          <w:lang w:eastAsia="ja-JP"/>
        </w:rPr>
        <w:t>Tác động cá nhân là sự ảnh hưởng của hệ thống thông tin đến các cá nhân người nhâṇ . Ví dụ: năng suất cá nhân, hiệu quả công việc, chất lượng của quyết định, thời gian đi đến quyết định, độ chính xác của dự báo…</w:t>
      </w:r>
    </w:p>
    <w:p w14:paraId="76FD7787" w14:textId="77777777" w:rsidR="00011EDF" w:rsidRPr="00821A3F" w:rsidRDefault="00011EDF" w:rsidP="00821A3F">
      <w:pPr>
        <w:pStyle w:val="Heading3"/>
        <w:spacing w:beforeLines="120" w:before="288" w:afterLines="120" w:after="288"/>
        <w:rPr>
          <w:rFonts w:cs="Times New Roman"/>
        </w:rPr>
      </w:pPr>
      <w:bookmarkStart w:id="54" w:name="_Toc156145585"/>
      <w:bookmarkStart w:id="55" w:name="_Toc156209024"/>
      <w:r w:rsidRPr="00821A3F">
        <w:rPr>
          <w:rFonts w:cs="Times New Roman"/>
        </w:rPr>
        <w:t>Tác động tổ chức</w:t>
      </w:r>
      <w:bookmarkEnd w:id="54"/>
      <w:bookmarkEnd w:id="55"/>
    </w:p>
    <w:p w14:paraId="74DF6515" w14:textId="77777777" w:rsidR="00011EDF" w:rsidRPr="00821A3F" w:rsidRDefault="00011EDF" w:rsidP="00821A3F">
      <w:pPr>
        <w:spacing w:beforeLines="120" w:before="288" w:afterLines="120" w:after="288"/>
        <w:rPr>
          <w:lang w:eastAsia="ja-JP"/>
        </w:rPr>
      </w:pPr>
      <w:r w:rsidRPr="00821A3F">
        <w:rPr>
          <w:lang w:eastAsia="ja-JP"/>
        </w:rPr>
        <w:t>Tác động tổ chức là sự ảnh hưởng của hệ thống thông tin đến tổ chức. Ví dụ: hiệu quả hoạt động, tỷ suất lợi nhuâṇ , tốc độ tăng trưởng, năng suất sản xuất, giá cổ phiếu, khả năng sinh lợi, thị phần…</w:t>
      </w:r>
    </w:p>
    <w:p w14:paraId="3935DE53" w14:textId="77777777" w:rsidR="00011EDF" w:rsidRPr="00821A3F" w:rsidRDefault="00011EDF" w:rsidP="00821A3F">
      <w:pPr>
        <w:pStyle w:val="Heading3"/>
        <w:spacing w:beforeLines="120" w:before="288" w:afterLines="120" w:after="288"/>
        <w:rPr>
          <w:rFonts w:cs="Times New Roman"/>
        </w:rPr>
      </w:pPr>
      <w:bookmarkStart w:id="56" w:name="_Toc156145586"/>
      <w:bookmarkStart w:id="57" w:name="_Toc156209025"/>
      <w:r w:rsidRPr="00821A3F">
        <w:rPr>
          <w:rFonts w:cs="Times New Roman"/>
        </w:rPr>
        <w:t>Mối quan hệ của những yếu tó tạo nên thành công trang web</w:t>
      </w:r>
      <w:bookmarkEnd w:id="56"/>
      <w:bookmarkEnd w:id="57"/>
    </w:p>
    <w:p w14:paraId="629EEE31" w14:textId="77777777" w:rsidR="00011EDF" w:rsidRPr="00821A3F" w:rsidRDefault="00011EDF" w:rsidP="00821A3F">
      <w:pPr>
        <w:spacing w:beforeLines="120" w:before="288" w:afterLines="120" w:after="288"/>
        <w:rPr>
          <w:lang w:eastAsia="ja-JP"/>
        </w:rPr>
      </w:pPr>
      <w:r w:rsidRPr="00821A3F">
        <w:rPr>
          <w:lang w:eastAsia="ja-JP"/>
        </w:rPr>
        <w:t>Với xu hướng tiếp tục hướng tới các phương tiện truyền thông xã hội và sự phát triển chóng mặt của các mạng xã hội. Khách hàng của bạn mong đợi xem các thông tin cập nhật mới nhất từ công ty. Vì thế, việc duy trì cập nhật website thường xuyên là việc rất quan trọng nhằm thu hút khách hàng, từ đó tăng cơ hội quảng bá sản phẩm, dịch vụ công ty tới khách hàng. Chất lượng hệ thống và chất lượng thông tin ảnh hưởng riêng lẻ và ảnh hưởng kết hợp đến cả việc sử dụng và sự hài lòng của người dùng. Ngoài ra, khả năng sử dụng có thể ảnh hưởng đến sự hài lòng của người sử dụng theo hướng tích cực hay tiêu cực và ngược lại. Khả năng sử dụng và sự hài lòng của người sử dụng là tiền thân trực tiếp của tác động cá nhân và tác động này trên thành tích cá nhân cuối cùng sẽ dẫn đến một số tác động tổ chức.</w:t>
      </w:r>
    </w:p>
    <w:bookmarkEnd w:id="23"/>
    <w:p w14:paraId="24574F7C" w14:textId="77777777" w:rsidR="009716FA" w:rsidRPr="00821A3F" w:rsidRDefault="009716FA" w:rsidP="00821A3F">
      <w:pPr>
        <w:spacing w:beforeLines="120" w:before="288" w:afterLines="120" w:after="288"/>
      </w:pPr>
    </w:p>
    <w:p w14:paraId="44912110" w14:textId="77777777" w:rsidR="009716FA" w:rsidRPr="00821A3F" w:rsidRDefault="009716FA" w:rsidP="00821A3F">
      <w:pPr>
        <w:spacing w:beforeLines="120" w:before="288" w:afterLines="120" w:after="288"/>
      </w:pPr>
    </w:p>
    <w:p w14:paraId="0EAE3490" w14:textId="77777777" w:rsidR="009716FA" w:rsidRPr="00821A3F" w:rsidRDefault="009716FA" w:rsidP="00821A3F">
      <w:pPr>
        <w:spacing w:beforeLines="120" w:before="288" w:afterLines="120" w:after="288"/>
      </w:pPr>
    </w:p>
    <w:p w14:paraId="4C23324E" w14:textId="77777777" w:rsidR="00B41C30" w:rsidRPr="00821A3F" w:rsidRDefault="00B41C30" w:rsidP="00821A3F">
      <w:pPr>
        <w:spacing w:beforeLines="120" w:before="288" w:afterLines="120" w:after="288"/>
        <w:ind w:firstLine="0"/>
        <w:jc w:val="left"/>
      </w:pPr>
    </w:p>
    <w:p w14:paraId="7D4DCACD" w14:textId="77777777" w:rsidR="009716FA" w:rsidRPr="00821A3F" w:rsidRDefault="00B41C30" w:rsidP="00821A3F">
      <w:pPr>
        <w:spacing w:beforeLines="120" w:before="288" w:afterLines="120" w:after="288"/>
        <w:ind w:firstLine="0"/>
        <w:jc w:val="left"/>
      </w:pPr>
      <w:r w:rsidRPr="00821A3F">
        <w:br w:type="page"/>
      </w:r>
    </w:p>
    <w:p w14:paraId="6D9EF3AA" w14:textId="77777777" w:rsidR="00011EDF" w:rsidRPr="00821A3F" w:rsidRDefault="00011EDF" w:rsidP="00821A3F">
      <w:pPr>
        <w:pStyle w:val="Heading1"/>
        <w:spacing w:beforeLines="120" w:before="288" w:afterLines="120" w:after="288"/>
        <w:rPr>
          <w:rFonts w:cs="Times New Roman"/>
          <w:sz w:val="26"/>
          <w:szCs w:val="26"/>
        </w:rPr>
      </w:pPr>
      <w:bookmarkStart w:id="58" w:name="_Toc156145587"/>
      <w:bookmarkStart w:id="59" w:name="_Toc156209026"/>
      <w:bookmarkStart w:id="60" w:name="_Hlk156206533"/>
      <w:r w:rsidRPr="00821A3F">
        <w:rPr>
          <w:rFonts w:cs="Times New Roman"/>
          <w:sz w:val="26"/>
          <w:szCs w:val="26"/>
        </w:rPr>
        <w:lastRenderedPageBreak/>
        <w:t>NGHIÊN CỨU WORDPRESS</w:t>
      </w:r>
      <w:bookmarkEnd w:id="58"/>
      <w:bookmarkEnd w:id="59"/>
    </w:p>
    <w:p w14:paraId="05F6BC78" w14:textId="77777777" w:rsidR="00011EDF" w:rsidRPr="00821A3F" w:rsidRDefault="00011EDF" w:rsidP="00821A3F">
      <w:pPr>
        <w:spacing w:beforeLines="120" w:before="288" w:afterLines="120" w:after="288"/>
      </w:pPr>
    </w:p>
    <w:p w14:paraId="65A8F6DF" w14:textId="77777777" w:rsidR="00011EDF" w:rsidRPr="00821A3F" w:rsidRDefault="00011EDF" w:rsidP="00821A3F">
      <w:pPr>
        <w:pStyle w:val="Heading2"/>
        <w:spacing w:beforeLines="120" w:before="288" w:afterLines="120" w:after="288"/>
        <w:rPr>
          <w:rFonts w:cs="Times New Roman"/>
          <w:sz w:val="26"/>
          <w:szCs w:val="26"/>
        </w:rPr>
      </w:pPr>
      <w:bookmarkStart w:id="61" w:name="_Toc156145588"/>
      <w:bookmarkStart w:id="62" w:name="_Toc156209027"/>
      <w:r w:rsidRPr="00821A3F">
        <w:rPr>
          <w:rFonts w:cs="Times New Roman"/>
          <w:sz w:val="26"/>
          <w:szCs w:val="26"/>
        </w:rPr>
        <w:t>worldpress là gì?</w:t>
      </w:r>
      <w:bookmarkEnd w:id="61"/>
      <w:bookmarkEnd w:id="62"/>
    </w:p>
    <w:p w14:paraId="1E13BA75" w14:textId="7E90E6B3" w:rsidR="00011EDF" w:rsidRPr="00821A3F" w:rsidRDefault="00011EDF" w:rsidP="00821A3F">
      <w:pPr>
        <w:spacing w:beforeLines="120" w:before="288" w:afterLines="120" w:after="288"/>
      </w:pPr>
      <w:r w:rsidRPr="00821A3F">
        <w:t>WordPress là phần mềm mã nguồn mở được cung cấp miễn phí, sử dụng ngôn ngữ lập trình PHP và hệ cơ sở dữ liệu MySQL. Do đó, nó thích hợp cho ai muốn đặt blog trên chính website sử dụng tên miền của riêng mình. Tuy nhiên, nếu không có tên miền riêng và chịu được một vài hình ảnh quảng cáo đôi khi xuất hiện, bạn vẫn có thể dùng chung với nhà cung cấp Automattic Production tại địa chỉ http://wordpress.com tương tự các nhà cung cấp khác. WordPress là một dạng phần mềm mã nguồn mở, là hậu duệ chính thức của b2/cafelog, được phát triển bởi Michel Valdrighi. Cái tên WordPress được đề xuất bởi Christine Selleck, một người bạn của nhà phát triển chính Matt Mullenweg. WordPress viết bằng PHP và sử dụng hệ quản trị MySQL. WordPress chạy tốt trên PHP5, hầu hết mọi host (dịch vụ lưu trữ trực tuyến) có PHP đều hỗ trợ WordPress. Nhiều Host (Godaddy, Host Gator còn có chức năng tự động cài đặt WordPress. WordPress để đăng tải thông tin lên mạng, WordPress có chức năng như mọi Website khác. Nó có thể làm site tin tức, đánh giá, bán hàng… thậm chí là mạng xã hội. Ngoài ra, WordPress còn hỗ trợ tạo Blog miễn phí trên WordPress.com để những ai không có điều kiện tài chính, kỹ thuật, thời gian… có thể sử dụng được WordPress WordPress còn thêm vào một số tính năng nhỏ nhằm hỗ trợ người dùng trong quá trình sử dụng như khả năng tự động lưu liên tục khi soạn thảo, nạp nội dung từ blog khác hay chia mục cho bài viết. WordPress có thể cho người quản xem trước (preview) nội dung bài viết của mình, điều giúp dễ dàng hơn khi họ cần xem xét và chỉnh sửa.</w:t>
      </w:r>
    </w:p>
    <w:p w14:paraId="75E4CE20" w14:textId="77777777" w:rsidR="00011EDF" w:rsidRPr="00821A3F" w:rsidRDefault="00011EDF" w:rsidP="00821A3F">
      <w:pPr>
        <w:pStyle w:val="Heading2"/>
        <w:spacing w:beforeLines="120" w:before="288" w:afterLines="120" w:after="288"/>
        <w:rPr>
          <w:rFonts w:cs="Times New Roman"/>
          <w:sz w:val="26"/>
          <w:szCs w:val="26"/>
        </w:rPr>
      </w:pPr>
      <w:bookmarkStart w:id="63" w:name="_Toc156145589"/>
      <w:bookmarkStart w:id="64" w:name="_Toc156209028"/>
      <w:r w:rsidRPr="00821A3F">
        <w:rPr>
          <w:rFonts w:cs="Times New Roman"/>
          <w:sz w:val="26"/>
          <w:szCs w:val="26"/>
        </w:rPr>
        <w:t>thành tựu của wordpress</w:t>
      </w:r>
      <w:bookmarkEnd w:id="63"/>
      <w:bookmarkEnd w:id="64"/>
    </w:p>
    <w:p w14:paraId="65C4A798" w14:textId="77777777" w:rsidR="00011EDF" w:rsidRPr="00821A3F" w:rsidRDefault="00011EDF" w:rsidP="00821A3F">
      <w:pPr>
        <w:spacing w:beforeLines="120" w:before="288" w:afterLines="120" w:after="288"/>
        <w:rPr>
          <w:noProof/>
        </w:rPr>
      </w:pPr>
      <w:r w:rsidRPr="00821A3F">
        <w:t xml:space="preserve">Mặc dù hiện nay có nhiều dịch vụ blog, website khác cạnh tranh với WordPress, một trong số đó phải kể đến blogspot của google, tuy nhiên bởi tính nguồn mở của nó WordPress vẫn phát triển mạnh. Người dùng có thể cài đặc wordPress lên trên host riêng của mình mà không phụ thuộc vào các nhà cung cấp dịch vụ website.Hiện </w:t>
      </w:r>
      <w:r w:rsidRPr="00821A3F">
        <w:lastRenderedPageBreak/>
        <w:t xml:space="preserve">nay dịch vụ wordpress được sử dụng rộng rãi nhất cho việc viết blog. Việt Nam nằm trong top 10 nước dùng wordpress nhiều nhất. 49 % blog nổi tiếng thế giới sử dụng wordpress. Tuy nhiên với nhiều đặc tính nổi trội của mình wordpress được xem là công cụ kinh doanh khá hiệu quả cho nhiều doanh nghiệp và cá nhân. </w:t>
      </w:r>
      <w:r w:rsidRPr="00821A3F">
        <w:rPr>
          <w:rFonts w:ascii="Segoe UI Symbol" w:hAnsi="Segoe UI Symbol" w:cs="Segoe UI Symbol"/>
        </w:rPr>
        <w:t>➢</w:t>
      </w:r>
      <w:r w:rsidRPr="00821A3F">
        <w:tab/>
        <w:t>Wordpress và những con số đáng nói: •</w:t>
      </w:r>
      <w:r w:rsidRPr="00821A3F">
        <w:tab/>
        <w:t>24 bài post được đăng lên mỗi giây.</w:t>
      </w:r>
      <w:r w:rsidRPr="00821A3F">
        <w:rPr>
          <w:noProof/>
        </w:rPr>
        <w:t xml:space="preserve"> </w:t>
      </w:r>
      <w:r w:rsidRPr="00821A3F">
        <w:rPr>
          <w:noProof/>
        </w:rPr>
        <w:drawing>
          <wp:inline distT="0" distB="0" distL="0" distR="0" wp14:anchorId="47CB6623" wp14:editId="713B2B3B">
            <wp:extent cx="5581650" cy="331818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1" cstate="screen">
                      <a:extLst>
                        <a:ext uri="{28A0092B-C50C-407E-A947-70E740481C1C}">
                          <a14:useLocalDpi xmlns:a14="http://schemas.microsoft.com/office/drawing/2010/main"/>
                        </a:ext>
                      </a:extLst>
                    </a:blip>
                    <a:stretch>
                      <a:fillRect/>
                    </a:stretch>
                  </pic:blipFill>
                  <pic:spPr>
                    <a:xfrm>
                      <a:off x="0" y="0"/>
                      <a:ext cx="5581650" cy="3318185"/>
                    </a:xfrm>
                    <a:prstGeom prst="rect">
                      <a:avLst/>
                    </a:prstGeom>
                  </pic:spPr>
                </pic:pic>
              </a:graphicData>
            </a:graphic>
          </wp:inline>
        </w:drawing>
      </w:r>
    </w:p>
    <w:p w14:paraId="445E69BB" w14:textId="77777777" w:rsidR="00011EDF" w:rsidRPr="00821A3F" w:rsidRDefault="00011EDF" w:rsidP="00821A3F">
      <w:pPr>
        <w:spacing w:beforeLines="120" w:before="288" w:afterLines="120" w:after="288"/>
      </w:pPr>
      <w:r w:rsidRPr="00821A3F">
        <w:t xml:space="preserve">Hình 3. 1 - Thống kê số bài post được đăng trên mỗi giây trên wordpress </w:t>
      </w:r>
    </w:p>
    <w:p w14:paraId="750AF9E8" w14:textId="77777777" w:rsidR="00011EDF" w:rsidRPr="00821A3F" w:rsidRDefault="00011EDF" w:rsidP="00821A3F">
      <w:pPr>
        <w:spacing w:beforeLines="120" w:before="288" w:afterLines="120" w:after="288"/>
      </w:pPr>
      <w:r w:rsidRPr="00821A3F">
        <w:t xml:space="preserve">Theo thống kê từ Automattic từ các website WordPress có sử dụng plugin JetPack thì họ nhận thấy, có tới gần 65 triệu bài post được đăng vào tháng 11/2014, điều này có nghĩa là mỗi phút sẽ có 1499 posts được đăng lên, tức là khoảng 24 bài/giây. Đây là một con số không tưởng với các mã nguồn web mở khác. Đây là con số được thống kê trong năm 2014, trên thực tế thì con số còn khủng hơn nhiều. Và cũng nên nhớ rằng, các website WordPress không sử dụng JetPack thì sẽ không thống kê được. </w:t>
      </w:r>
    </w:p>
    <w:p w14:paraId="4122245B" w14:textId="77777777" w:rsidR="00011EDF" w:rsidRPr="00821A3F" w:rsidRDefault="00011EDF" w:rsidP="00821A3F">
      <w:pPr>
        <w:spacing w:beforeLines="120" w:before="288" w:afterLines="120" w:after="288"/>
      </w:pPr>
      <w:r w:rsidRPr="00821A3F">
        <w:t xml:space="preserve">Đi cùng với thống kê số lượng post thì WordPress cũng đã thống kê được rằng mỗi tháng sẽ có hơn 60 triệu bình luận mới được đăng lên. </w:t>
      </w:r>
    </w:p>
    <w:p w14:paraId="55D98043" w14:textId="77777777" w:rsidR="00011EDF" w:rsidRPr="00821A3F" w:rsidRDefault="00011EDF" w:rsidP="00821A3F">
      <w:pPr>
        <w:spacing w:beforeLines="120" w:before="288" w:afterLines="120" w:after="288"/>
      </w:pPr>
      <w:r w:rsidRPr="00821A3F">
        <w:t>•</w:t>
      </w:r>
      <w:r w:rsidRPr="00821A3F">
        <w:tab/>
        <w:t xml:space="preserve">Số lượng website sử dụng WordPress chiếm 23% trên thế giới </w:t>
      </w:r>
    </w:p>
    <w:p w14:paraId="141A75F1" w14:textId="77777777" w:rsidR="00011EDF" w:rsidRPr="00821A3F" w:rsidRDefault="00011EDF" w:rsidP="00821A3F">
      <w:pPr>
        <w:spacing w:beforeLines="120" w:before="288" w:afterLines="120" w:after="288"/>
      </w:pPr>
      <w:r w:rsidRPr="00821A3F">
        <w:lastRenderedPageBreak/>
        <w:t>Trong tổng số website trên thế giới (khoảng 1.113.000.000 website theo thống kê từ InternetLiveStats) thì WordPress chiếm thị phần tới 23%, dẫn đầu trong danh sách các mã nguồn mở CMS được sử dụng nhiều nhất.</w:t>
      </w:r>
    </w:p>
    <w:p w14:paraId="562B4BBB" w14:textId="77777777" w:rsidR="00011EDF" w:rsidRPr="00821A3F" w:rsidRDefault="00011EDF" w:rsidP="00821A3F">
      <w:pPr>
        <w:spacing w:beforeLines="120" w:before="288" w:afterLines="120" w:after="288"/>
      </w:pPr>
      <w:r w:rsidRPr="00821A3F">
        <w:t>•</w:t>
      </w:r>
      <w:r w:rsidRPr="00821A3F">
        <w:tab/>
        <w:t>WordPress chiếm hơn 60% trong tổng số website sử dụng CMS</w:t>
      </w:r>
    </w:p>
    <w:p w14:paraId="56053314" w14:textId="77777777" w:rsidR="00011EDF" w:rsidRPr="00821A3F" w:rsidRDefault="00011EDF" w:rsidP="00821A3F">
      <w:pPr>
        <w:spacing w:beforeLines="120" w:before="288" w:afterLines="120" w:after="288"/>
      </w:pPr>
      <w:r w:rsidRPr="00821A3F">
        <w:rPr>
          <w:noProof/>
        </w:rPr>
        <w:drawing>
          <wp:inline distT="0" distB="0" distL="0" distR="0" wp14:anchorId="45E0C941" wp14:editId="5B959F00">
            <wp:extent cx="5581650" cy="3199321"/>
            <wp:effectExtent l="0" t="0" r="0" b="127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2" cstate="print"/>
                    <a:stretch>
                      <a:fillRect/>
                    </a:stretch>
                  </pic:blipFill>
                  <pic:spPr>
                    <a:xfrm>
                      <a:off x="0" y="0"/>
                      <a:ext cx="5581650" cy="3199321"/>
                    </a:xfrm>
                    <a:prstGeom prst="rect">
                      <a:avLst/>
                    </a:prstGeom>
                  </pic:spPr>
                </pic:pic>
              </a:graphicData>
            </a:graphic>
          </wp:inline>
        </w:drawing>
      </w:r>
    </w:p>
    <w:p w14:paraId="2085608E" w14:textId="77777777" w:rsidR="00011EDF" w:rsidRPr="00821A3F" w:rsidRDefault="00011EDF" w:rsidP="00821A3F">
      <w:pPr>
        <w:spacing w:beforeLines="120" w:before="288" w:afterLines="120" w:after="288"/>
        <w:ind w:firstLine="0"/>
        <w:jc w:val="left"/>
      </w:pPr>
    </w:p>
    <w:p w14:paraId="37D5FCB5" w14:textId="77777777" w:rsidR="00011EDF" w:rsidRPr="00821A3F" w:rsidRDefault="00011EDF" w:rsidP="00821A3F">
      <w:pPr>
        <w:spacing w:beforeLines="120" w:before="288" w:afterLines="120" w:after="288"/>
        <w:ind w:firstLine="0"/>
        <w:jc w:val="left"/>
      </w:pPr>
    </w:p>
    <w:p w14:paraId="274C6C6B" w14:textId="77777777" w:rsidR="00011EDF" w:rsidRPr="00821A3F" w:rsidRDefault="00011EDF" w:rsidP="00821A3F">
      <w:pPr>
        <w:spacing w:beforeLines="120" w:before="288" w:afterLines="120" w:after="288"/>
        <w:ind w:left="1440" w:firstLine="720"/>
        <w:jc w:val="left"/>
      </w:pPr>
      <w:r w:rsidRPr="00821A3F">
        <w:t xml:space="preserve">Hình 3. 2 - Bảng thống kê số website sử dụng CMS </w:t>
      </w:r>
    </w:p>
    <w:p w14:paraId="39E81558" w14:textId="77777777" w:rsidR="00011EDF" w:rsidRPr="00821A3F" w:rsidRDefault="00011EDF" w:rsidP="00821A3F">
      <w:pPr>
        <w:spacing w:beforeLines="120" w:before="288" w:afterLines="120" w:after="288"/>
        <w:ind w:firstLine="720"/>
        <w:jc w:val="left"/>
      </w:pPr>
      <w:r w:rsidRPr="00821A3F">
        <w:t>Nếu chỉ tính riêng các website đang sử dụng các mã nguồn CMS (Content Management System) thì WordPress dẫn đầu với hơn 60% thị phần. Đi sau nó là Joomla chỉ chiếm gần 8%, hạng 3 thuộc về Drupal với hơn 5%.</w:t>
      </w:r>
    </w:p>
    <w:p w14:paraId="1787ADF5" w14:textId="77777777" w:rsidR="00011EDF" w:rsidRPr="00821A3F" w:rsidRDefault="00011EDF" w:rsidP="00821A3F">
      <w:pPr>
        <w:pStyle w:val="Heading2"/>
        <w:spacing w:beforeLines="120" w:before="288" w:afterLines="120" w:after="288"/>
        <w:rPr>
          <w:rFonts w:cs="Times New Roman"/>
          <w:sz w:val="26"/>
          <w:szCs w:val="26"/>
        </w:rPr>
      </w:pPr>
      <w:bookmarkStart w:id="65" w:name="_Toc156145590"/>
      <w:bookmarkStart w:id="66" w:name="_Toc156209029"/>
      <w:r w:rsidRPr="00821A3F">
        <w:rPr>
          <w:rFonts w:cs="Times New Roman"/>
          <w:sz w:val="26"/>
          <w:szCs w:val="26"/>
        </w:rPr>
        <w:t>phân loại wordpress</w:t>
      </w:r>
      <w:bookmarkEnd w:id="65"/>
      <w:bookmarkEnd w:id="66"/>
    </w:p>
    <w:p w14:paraId="4B295370" w14:textId="77777777" w:rsidR="00011EDF" w:rsidRPr="00821A3F" w:rsidRDefault="00011EDF" w:rsidP="00821A3F">
      <w:pPr>
        <w:pStyle w:val="Heading3"/>
        <w:spacing w:beforeLines="120" w:before="288" w:afterLines="120" w:after="288"/>
        <w:rPr>
          <w:rFonts w:cs="Times New Roman"/>
        </w:rPr>
      </w:pPr>
      <w:bookmarkStart w:id="67" w:name="_Toc156145591"/>
      <w:bookmarkStart w:id="68" w:name="_Toc156209030"/>
      <w:r w:rsidRPr="00821A3F">
        <w:rPr>
          <w:rFonts w:cs="Times New Roman"/>
        </w:rPr>
        <w:t>WordPress.Com</w:t>
      </w:r>
      <w:bookmarkEnd w:id="67"/>
      <w:bookmarkEnd w:id="68"/>
    </w:p>
    <w:p w14:paraId="0B72DBD0" w14:textId="74960945" w:rsidR="00011EDF" w:rsidRPr="00821A3F" w:rsidRDefault="00011EDF" w:rsidP="00821A3F">
      <w:pPr>
        <w:spacing w:beforeLines="120" w:before="288" w:afterLines="120" w:after="288"/>
        <w:rPr>
          <w:lang w:eastAsia="ja-JP"/>
        </w:rPr>
      </w:pPr>
      <w:r w:rsidRPr="00821A3F">
        <w:rPr>
          <w:lang w:eastAsia="ja-JP"/>
        </w:rPr>
        <w:t xml:space="preserve">WordPress.Com là địa chỉ website của dịch vụ tạo blog miễn phí trên nền tảng mã nguồn WordPress. Đây cũng là một sản phẩm của Automattic nhưng chuyên phục </w:t>
      </w:r>
      <w:r w:rsidRPr="00821A3F">
        <w:rPr>
          <w:lang w:eastAsia="ja-JP"/>
        </w:rPr>
        <w:lastRenderedPageBreak/>
        <w:t xml:space="preserve">vụ cho các đối tượng người dùng chỉ muốn có một website nhanh chóng mà không cần cài đặt, không cần thuê Web hosting và chi phí để sử dụng tên miền riêng là 13~25$/năm. </w:t>
      </w:r>
    </w:p>
    <w:p w14:paraId="50677229" w14:textId="77777777" w:rsidR="00011EDF" w:rsidRPr="00821A3F" w:rsidRDefault="00011EDF" w:rsidP="00821A3F">
      <w:pPr>
        <w:spacing w:beforeLines="120" w:before="288" w:afterLines="120" w:after="288"/>
        <w:rPr>
          <w:lang w:eastAsia="ja-JP"/>
        </w:rPr>
      </w:pPr>
      <w:r w:rsidRPr="00821A3F">
        <w:rPr>
          <w:lang w:eastAsia="ja-JP"/>
        </w:rPr>
        <w:t xml:space="preserve">Tuy nhiên với dịch vụ này, bạn không có quyền cài theme bên ngoài mà chỉ phụ thuộc vào các theme miễn phí trong thư viện theme cũng như bạn không thể cài đặt plugin mà chỉ sử dụng các tính năng có sẵn của WordPress. Tóm lại, khi sử dụng dịch vụ này chúng ta sẽ: </w:t>
      </w:r>
    </w:p>
    <w:p w14:paraId="2B936031"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Ưu điểm:</w:t>
      </w:r>
    </w:p>
    <w:p w14:paraId="4FDE14B6"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 xml:space="preserve">Không cần lưu tâm đến việc quản trị hạ tầng Web Hosting / bảo mật / hệ thống đường truyền / backup dữ liệu vì website hoạt động trên hệ thống máy chủ của Wordpress. </w:t>
      </w:r>
    </w:p>
    <w:p w14:paraId="15CD6CF3"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Do đó, chi phí giảm thiểu tối đa. -</w:t>
      </w:r>
      <w:r w:rsidRPr="00821A3F">
        <w:rPr>
          <w:lang w:eastAsia="ja-JP"/>
        </w:rPr>
        <w:tab/>
        <w:t xml:space="preserve">Khuyết điểm: </w:t>
      </w:r>
    </w:p>
    <w:p w14:paraId="04D97029"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Website không thể phát triển theo nhu cầu của bạn vì các tính năng được hỗ trợ còn nhiều hạn chế.</w:t>
      </w:r>
    </w:p>
    <w:p w14:paraId="24B08C1E" w14:textId="77777777" w:rsidR="00011EDF" w:rsidRPr="00821A3F" w:rsidRDefault="00011EDF" w:rsidP="00821A3F">
      <w:pPr>
        <w:pStyle w:val="Heading3"/>
        <w:spacing w:beforeLines="120" w:before="288" w:afterLines="120" w:after="288"/>
        <w:rPr>
          <w:rFonts w:cs="Times New Roman"/>
        </w:rPr>
      </w:pPr>
      <w:bookmarkStart w:id="69" w:name="_Toc156145592"/>
      <w:bookmarkStart w:id="70" w:name="_Toc156209031"/>
      <w:r w:rsidRPr="00821A3F">
        <w:rPr>
          <w:rFonts w:cs="Times New Roman"/>
        </w:rPr>
        <w:t>WordPress.Org</w:t>
      </w:r>
      <w:bookmarkEnd w:id="69"/>
      <w:bookmarkEnd w:id="70"/>
    </w:p>
    <w:p w14:paraId="23FC2FB8" w14:textId="5475228F" w:rsidR="00011EDF" w:rsidRPr="00821A3F" w:rsidRDefault="00011EDF" w:rsidP="00821A3F">
      <w:pPr>
        <w:spacing w:beforeLines="120" w:before="288" w:afterLines="120" w:after="288"/>
        <w:rPr>
          <w:lang w:eastAsia="ja-JP"/>
        </w:rPr>
      </w:pPr>
      <w:r w:rsidRPr="00821A3F">
        <w:rPr>
          <w:lang w:eastAsia="ja-JP"/>
        </w:rPr>
        <w:t>WordPress.Org là địa chỉ website của trang chủ mã nguồn WordPress, tại đây bạn có thể tải bản cài đặt và tự cài lên Web hosting của bạn rồi tự do tùy biến, quản trị. Phiên bản này người ta thường gọi là WordPress Self-Hosted. Khi sử dụng WordPress Self-Hosted bạn có toàn quyền quản trị đồng thời dữ liệu lưu và hoạt động trên Web hosting cá nhân, sử dụng tên miền (domain) riêng mà không mất phụ phí, bạn có thể tự do cài thêm bất kỳ theme WordPress nào bạn có, cài thêm plugin và tùy biến với các kỹ năng nâng cao. Do đó, chúng ta sẽ có: -</w:t>
      </w:r>
      <w:r w:rsidRPr="00821A3F">
        <w:rPr>
          <w:lang w:eastAsia="ja-JP"/>
        </w:rPr>
        <w:tab/>
        <w:t>Ưu điểm: •</w:t>
      </w:r>
      <w:r w:rsidRPr="00821A3F">
        <w:rPr>
          <w:lang w:eastAsia="ja-JP"/>
        </w:rPr>
        <w:tab/>
        <w:t>Đạt được mục đích sử dụng. -</w:t>
      </w:r>
      <w:r w:rsidRPr="00821A3F">
        <w:rPr>
          <w:lang w:eastAsia="ja-JP"/>
        </w:rPr>
        <w:tab/>
        <w:t>Khuyết điểm: •</w:t>
      </w:r>
      <w:r w:rsidRPr="00821A3F">
        <w:rPr>
          <w:lang w:eastAsia="ja-JP"/>
        </w:rPr>
        <w:tab/>
        <w:t>Đòi hỏi bạn phải có kinh nghiệm quản trị Web Hosting / kinh nghiệm xây dựng + quản lý website bằng mã nguồn mở PHP. •</w:t>
      </w:r>
      <w:r w:rsidRPr="00821A3F">
        <w:rPr>
          <w:lang w:eastAsia="ja-JP"/>
        </w:rPr>
        <w:tab/>
        <w:t>Chi phí cao, có thể nói tỉ lệ thuận với hiệu suất sử dụng</w:t>
      </w:r>
    </w:p>
    <w:p w14:paraId="1CBF7100" w14:textId="77777777" w:rsidR="00011EDF" w:rsidRPr="00821A3F" w:rsidRDefault="00011EDF" w:rsidP="00821A3F">
      <w:pPr>
        <w:pStyle w:val="Heading2"/>
        <w:spacing w:beforeLines="120" w:before="288" w:afterLines="120" w:after="288"/>
        <w:rPr>
          <w:rFonts w:cs="Times New Roman"/>
          <w:sz w:val="26"/>
          <w:szCs w:val="26"/>
        </w:rPr>
      </w:pPr>
      <w:bookmarkStart w:id="71" w:name="_Toc156145593"/>
      <w:bookmarkStart w:id="72" w:name="_Toc156209032"/>
      <w:r w:rsidRPr="00821A3F">
        <w:rPr>
          <w:rFonts w:cs="Times New Roman"/>
          <w:sz w:val="26"/>
          <w:szCs w:val="26"/>
        </w:rPr>
        <w:lastRenderedPageBreak/>
        <w:t>Lý do lựa chọn wordpress</w:t>
      </w:r>
      <w:bookmarkEnd w:id="71"/>
      <w:bookmarkEnd w:id="72"/>
    </w:p>
    <w:p w14:paraId="775EC797" w14:textId="77777777" w:rsidR="00011EDF" w:rsidRPr="00821A3F" w:rsidRDefault="00011EDF" w:rsidP="00821A3F">
      <w:pPr>
        <w:pStyle w:val="Heading3"/>
        <w:spacing w:beforeLines="120" w:before="288" w:afterLines="120" w:after="288"/>
        <w:rPr>
          <w:rFonts w:cs="Times New Roman"/>
        </w:rPr>
      </w:pPr>
      <w:bookmarkStart w:id="73" w:name="_Toc156145594"/>
      <w:bookmarkStart w:id="74" w:name="_Toc156209033"/>
      <w:r w:rsidRPr="00821A3F">
        <w:rPr>
          <w:rFonts w:cs="Times New Roman"/>
        </w:rPr>
        <w:t>Dễ sử dụng</w:t>
      </w:r>
      <w:bookmarkEnd w:id="73"/>
      <w:bookmarkEnd w:id="74"/>
    </w:p>
    <w:p w14:paraId="0A1BEDB6" w14:textId="2ADD6855" w:rsidR="00011EDF" w:rsidRPr="00821A3F" w:rsidRDefault="00011EDF" w:rsidP="00821A3F">
      <w:pPr>
        <w:spacing w:beforeLines="120" w:before="288" w:afterLines="120" w:after="288"/>
        <w:rPr>
          <w:lang w:eastAsia="ja-JP"/>
        </w:rPr>
      </w:pPr>
      <w:r w:rsidRPr="00821A3F">
        <w:rPr>
          <w:lang w:eastAsia="ja-JP"/>
        </w:rPr>
        <w:t xml:space="preserve">WordPress được phát triển nhằm phục vụ đối tượng người dùng phổ thông, không có nhiều kiến thức về lập trình website nâng cao. Các thao tác trong WordPress rất đơn giản, giao diện quản trị trực quan giúp bạn có thể nắm rõ cơ cấu quản lý một website WordPress trong thời gian ngắn. Về cách cài đặt lại càng dễ hơn, bạn có thể tự cài đặt một website WordPress trên host (máy chủ) riêng của mình và tự vận hành nó sau vài cú click. </w:t>
      </w:r>
    </w:p>
    <w:p w14:paraId="6C7B0A59" w14:textId="77777777" w:rsidR="00011EDF" w:rsidRPr="00821A3F" w:rsidRDefault="00011EDF" w:rsidP="00821A3F">
      <w:pPr>
        <w:pStyle w:val="Heading3"/>
        <w:spacing w:beforeLines="120" w:before="288" w:afterLines="120" w:after="288"/>
        <w:rPr>
          <w:rFonts w:cs="Times New Roman"/>
        </w:rPr>
      </w:pPr>
      <w:bookmarkStart w:id="75" w:name="_Toc156145595"/>
      <w:bookmarkStart w:id="76" w:name="_Toc156209034"/>
      <w:r w:rsidRPr="00821A3F">
        <w:rPr>
          <w:rFonts w:cs="Times New Roman"/>
        </w:rPr>
        <w:t>Cộng đồng hỗ trợ đông đảo</w:t>
      </w:r>
      <w:bookmarkEnd w:id="75"/>
      <w:bookmarkEnd w:id="76"/>
    </w:p>
    <w:p w14:paraId="4748F11E" w14:textId="77777777" w:rsidR="00011EDF" w:rsidRPr="00821A3F" w:rsidRDefault="00011EDF" w:rsidP="00821A3F">
      <w:pPr>
        <w:spacing w:beforeLines="120" w:before="288" w:afterLines="120" w:after="288"/>
        <w:rPr>
          <w:lang w:eastAsia="ja-JP"/>
        </w:rPr>
      </w:pPr>
      <w:r w:rsidRPr="00821A3F">
        <w:rPr>
          <w:lang w:eastAsia="ja-JP"/>
        </w:rPr>
        <w:t xml:space="preserve">Là một mã nguồn CMS mở phổ biến nhất thế giới, điều này cũng có nghĩa là bạn sẽ được cộng đồng người sử dụng WordPress hỗ trợ bạn các khó khăn gặp phải trong quá trình sử dụng. Nếu bạn có khả năng tiếng Anh tốt, bạn có thể dễ dàng tìm câu trả lời cho vấn đề bạn đang gặp phải trên Google chỉ với vài từ khóa tìm kiếm. Hiện nay có những cộng đồng wordpress nổi tiếng trên Việt Nam và thế giới: </w:t>
      </w:r>
    </w:p>
    <w:p w14:paraId="5456DE3E" w14:textId="77777777" w:rsidR="00011EDF" w:rsidRPr="00821A3F" w:rsidRDefault="00000000" w:rsidP="00821A3F">
      <w:pPr>
        <w:spacing w:beforeLines="120" w:before="288" w:afterLines="120" w:after="288"/>
        <w:rPr>
          <w:lang w:eastAsia="ja-JP"/>
        </w:rPr>
      </w:pPr>
      <w:hyperlink r:id="rId13" w:history="1">
        <w:r w:rsidR="00011EDF" w:rsidRPr="00821A3F">
          <w:rPr>
            <w:rStyle w:val="Hyperlink"/>
            <w:lang w:eastAsia="ja-JP"/>
          </w:rPr>
          <w:t>https://wordpress.org/support/</w:t>
        </w:r>
      </w:hyperlink>
      <w:r w:rsidR="00011EDF" w:rsidRPr="00821A3F">
        <w:rPr>
          <w:lang w:eastAsia="ja-JP"/>
        </w:rPr>
        <w:t xml:space="preserve">, </w:t>
      </w:r>
    </w:p>
    <w:p w14:paraId="2398E244" w14:textId="77777777" w:rsidR="00011EDF" w:rsidRPr="00821A3F" w:rsidRDefault="00000000" w:rsidP="00821A3F">
      <w:pPr>
        <w:spacing w:beforeLines="120" w:before="288" w:afterLines="120" w:after="288"/>
        <w:rPr>
          <w:lang w:eastAsia="ja-JP"/>
        </w:rPr>
      </w:pPr>
      <w:hyperlink r:id="rId14" w:history="1">
        <w:r w:rsidR="00011EDF" w:rsidRPr="00821A3F">
          <w:rPr>
            <w:rStyle w:val="Hyperlink"/>
            <w:lang w:eastAsia="ja-JP"/>
          </w:rPr>
          <w:t>https://forums.wordpress.com</w:t>
        </w:r>
      </w:hyperlink>
      <w:r w:rsidR="00011EDF" w:rsidRPr="00821A3F">
        <w:rPr>
          <w:lang w:eastAsia="ja-JP"/>
        </w:rPr>
        <w:t xml:space="preserve">, </w:t>
      </w:r>
    </w:p>
    <w:p w14:paraId="3B2D1A34" w14:textId="77777777" w:rsidR="00011EDF" w:rsidRPr="00821A3F" w:rsidRDefault="00000000" w:rsidP="00821A3F">
      <w:pPr>
        <w:spacing w:beforeLines="120" w:before="288" w:afterLines="120" w:after="288"/>
        <w:rPr>
          <w:lang w:eastAsia="ja-JP"/>
        </w:rPr>
      </w:pPr>
      <w:hyperlink r:id="rId15" w:history="1">
        <w:r w:rsidR="00011EDF" w:rsidRPr="00821A3F">
          <w:rPr>
            <w:rStyle w:val="Hyperlink"/>
            <w:lang w:eastAsia="ja-JP"/>
          </w:rPr>
          <w:t>www.wpbeginner.com</w:t>
        </w:r>
      </w:hyperlink>
    </w:p>
    <w:p w14:paraId="4C530C04" w14:textId="77777777" w:rsidR="00011EDF" w:rsidRPr="00821A3F" w:rsidRDefault="00011EDF" w:rsidP="00821A3F">
      <w:pPr>
        <w:pStyle w:val="Heading3"/>
        <w:spacing w:beforeLines="120" w:before="288" w:afterLines="120" w:after="288"/>
        <w:rPr>
          <w:rFonts w:cs="Times New Roman"/>
        </w:rPr>
      </w:pPr>
      <w:bookmarkStart w:id="77" w:name="_Toc156145596"/>
      <w:bookmarkStart w:id="78" w:name="_Toc156209035"/>
      <w:r w:rsidRPr="00821A3F">
        <w:rPr>
          <w:rFonts w:cs="Times New Roman"/>
        </w:rPr>
        <w:t>Nhiều gói giao diện có sẵn</w:t>
      </w:r>
      <w:bookmarkEnd w:id="77"/>
      <w:bookmarkEnd w:id="78"/>
    </w:p>
    <w:p w14:paraId="2900C81A" w14:textId="77777777" w:rsidR="00011EDF" w:rsidRPr="00821A3F" w:rsidRDefault="00011EDF" w:rsidP="00821A3F">
      <w:pPr>
        <w:spacing w:beforeLines="120" w:before="288" w:afterLines="120" w:after="288"/>
        <w:rPr>
          <w:lang w:eastAsia="ja-JP"/>
        </w:rPr>
      </w:pPr>
      <w:r w:rsidRPr="00821A3F">
        <w:rPr>
          <w:lang w:eastAsia="ja-JP"/>
        </w:rPr>
        <w:t>Trong khi sử dụng WordPress, khái niệm giao diện cho website WordPress thường được gọi là theme. Hiện nay WordPress có rất nhiều theme miễn phí khác nhau để bạn có thể dễ dàng thay đổi giao diện của website mình chỉ với vài cú click mà không cần bận tâm việc làm sao để thiết kế một theme cho riêng mình. Còn nếu bạn muốn website đẹp và chuyên nghiệp hơn, bạn có thể mua các theme trả phí với giá bán dao động từ $30 đến $65.</w:t>
      </w:r>
    </w:p>
    <w:p w14:paraId="1E094E56" w14:textId="77777777" w:rsidR="00011EDF" w:rsidRPr="00821A3F" w:rsidRDefault="00011EDF" w:rsidP="00821A3F">
      <w:pPr>
        <w:spacing w:beforeLines="120" w:before="288" w:afterLines="120" w:after="288"/>
        <w:rPr>
          <w:lang w:eastAsia="ja-JP"/>
        </w:rPr>
      </w:pPr>
      <w:r w:rsidRPr="00821A3F">
        <w:rPr>
          <w:lang w:eastAsia="ja-JP"/>
        </w:rPr>
        <w:lastRenderedPageBreak/>
        <w:t>Nhưng nếu bạn là người mới tập làm quen với WordPress, hãy tạm quên việc dùng theme trả phí vì cách cài đặt nó có thể không mấy dễ dàng cho người mới bắt đầu.</w:t>
      </w:r>
    </w:p>
    <w:p w14:paraId="660EF841" w14:textId="77777777" w:rsidR="00011EDF" w:rsidRPr="00821A3F" w:rsidRDefault="00011EDF" w:rsidP="00821A3F">
      <w:pPr>
        <w:pStyle w:val="Heading3"/>
        <w:spacing w:beforeLines="120" w:before="288" w:afterLines="120" w:after="288"/>
        <w:rPr>
          <w:rFonts w:cs="Times New Roman"/>
        </w:rPr>
      </w:pPr>
      <w:bookmarkStart w:id="79" w:name="_Toc156145597"/>
      <w:bookmarkStart w:id="80" w:name="_Toc156209036"/>
      <w:r w:rsidRPr="00821A3F">
        <w:rPr>
          <w:rFonts w:cs="Times New Roman"/>
        </w:rPr>
        <w:t>Nhiều plugin hỗ trợ</w:t>
      </w:r>
      <w:bookmarkEnd w:id="79"/>
      <w:bookmarkEnd w:id="80"/>
    </w:p>
    <w:p w14:paraId="6756CC99" w14:textId="77777777" w:rsidR="00011EDF" w:rsidRPr="00821A3F" w:rsidRDefault="00011EDF" w:rsidP="00821A3F">
      <w:pPr>
        <w:spacing w:beforeLines="120" w:before="288" w:afterLines="120" w:after="288"/>
        <w:rPr>
          <w:lang w:eastAsia="ja-JP"/>
        </w:rPr>
      </w:pPr>
      <w:r w:rsidRPr="00821A3F">
        <w:rPr>
          <w:lang w:eastAsia="ja-JP"/>
        </w:rPr>
        <w:t>Plugin nghĩa là một trình cắm thêm vào website để bổ sung các chức năng mà bạn cần. Ví dụ mặc định sau khi cài website WordPress, bạn không có chức năng hiển thị các bài viết liên quan ở dưới mỗi bài viết, nhưng với nhiều plugin miễn phí hỗ trợ thì bạn có thể dễ dàng cài thêm một plugin miễn phí để website mình có chức năng đó. Tương tự với theme, cũng có rất nhiều plugin trả phí mang những tính năng rất độc đáo và có ích vào website và nó sẽ có giá khoảng từ $10 đến $80 tùy theo độ phức tạp.</w:t>
      </w:r>
    </w:p>
    <w:p w14:paraId="07F3F482" w14:textId="77777777" w:rsidR="00011EDF" w:rsidRPr="00821A3F" w:rsidRDefault="00011EDF" w:rsidP="00821A3F">
      <w:pPr>
        <w:pStyle w:val="Heading3"/>
        <w:spacing w:beforeLines="120" w:before="288" w:afterLines="120" w:after="288"/>
        <w:rPr>
          <w:rFonts w:cs="Times New Roman"/>
        </w:rPr>
      </w:pPr>
      <w:bookmarkStart w:id="81" w:name="_Toc156145598"/>
      <w:bookmarkStart w:id="82" w:name="_Toc156209037"/>
      <w:r w:rsidRPr="00821A3F">
        <w:rPr>
          <w:rFonts w:cs="Times New Roman"/>
        </w:rPr>
        <w:t>Dễ phát triển cho lập trình viên</w:t>
      </w:r>
      <w:bookmarkEnd w:id="81"/>
      <w:bookmarkEnd w:id="82"/>
    </w:p>
    <w:p w14:paraId="34F7DA6C" w14:textId="77777777" w:rsidR="00011EDF" w:rsidRPr="00821A3F" w:rsidRDefault="00011EDF" w:rsidP="00821A3F">
      <w:pPr>
        <w:spacing w:beforeLines="120" w:before="288" w:afterLines="120" w:after="288"/>
        <w:rPr>
          <w:lang w:eastAsia="ja-JP"/>
        </w:rPr>
      </w:pPr>
      <w:r w:rsidRPr="00821A3F">
        <w:rPr>
          <w:lang w:eastAsia="ja-JP"/>
        </w:rPr>
        <w:t>Nếu bạn là một người có am hiểu về việc làm website như thành thạo HTML, CSS, PHP thì có thể dễ dàng mở rộng website WordPress của bạn ra với rất nhiều tính năng vô cùng có ích. Cách phát triển cũng rất đơn giản vì WordPress là một mã nguồn mở nên bạn có thể dễ dàng hiểu được cách hoạt động của nó và phát triển thêm các tính năng. Với hàng nghìn hàm (function) có sẵn của nó, bạn có thể thoải mái sử dụng, bạn cũng có thể thay đổi cấu trúc của một hàm với filter hook và hầu như quy trình làm việc của một lập trình viên chuyên nghiệp có thể ứng dụng dễ dàng vào WordPress.</w:t>
      </w:r>
    </w:p>
    <w:p w14:paraId="238327BE" w14:textId="77777777" w:rsidR="00011EDF" w:rsidRPr="00821A3F" w:rsidRDefault="00011EDF" w:rsidP="00821A3F">
      <w:pPr>
        <w:pStyle w:val="Heading3"/>
        <w:spacing w:beforeLines="120" w:before="288" w:afterLines="120" w:after="288"/>
        <w:rPr>
          <w:rFonts w:cs="Times New Roman"/>
        </w:rPr>
      </w:pPr>
      <w:bookmarkStart w:id="83" w:name="_Toc156145599"/>
      <w:bookmarkStart w:id="84" w:name="_Toc156209038"/>
      <w:r w:rsidRPr="00821A3F">
        <w:rPr>
          <w:rFonts w:cs="Times New Roman"/>
        </w:rPr>
        <w:t>Hỗ trợ nhiều ngôn ngữ</w:t>
      </w:r>
      <w:bookmarkEnd w:id="83"/>
      <w:bookmarkEnd w:id="84"/>
    </w:p>
    <w:p w14:paraId="79987AF0" w14:textId="77777777" w:rsidR="00011EDF" w:rsidRPr="00821A3F" w:rsidRDefault="00011EDF" w:rsidP="00821A3F">
      <w:pPr>
        <w:spacing w:beforeLines="120" w:before="288" w:afterLines="120" w:after="288"/>
        <w:rPr>
          <w:lang w:eastAsia="ja-JP"/>
        </w:rPr>
      </w:pPr>
      <w:r w:rsidRPr="00821A3F">
        <w:rPr>
          <w:lang w:eastAsia="ja-JP"/>
        </w:rPr>
        <w:t>Mã nguồn WordPress hiện tại có rất nhiều gói ngôn ngữ đi kèm, bao gồm tiếng Việt. Mặc dù trong mỗi giao diện hay plugin đều có ngôn ngữ riêng nhưng bạn có thể dễ dàng tự dịch lại nó với các phần mềm hỗ trợ.</w:t>
      </w:r>
    </w:p>
    <w:p w14:paraId="69B13E00" w14:textId="77777777" w:rsidR="00011EDF" w:rsidRPr="00821A3F" w:rsidRDefault="00011EDF" w:rsidP="00821A3F">
      <w:pPr>
        <w:pStyle w:val="Heading3"/>
        <w:spacing w:beforeLines="120" w:before="288" w:afterLines="120" w:after="288"/>
        <w:rPr>
          <w:rFonts w:cs="Times New Roman"/>
        </w:rPr>
      </w:pPr>
      <w:bookmarkStart w:id="85" w:name="_Toc156145600"/>
      <w:bookmarkStart w:id="86" w:name="_Toc156209039"/>
      <w:r w:rsidRPr="00821A3F">
        <w:rPr>
          <w:rFonts w:cs="Times New Roman"/>
        </w:rPr>
        <w:lastRenderedPageBreak/>
        <w:t>Có thể làm nhiều loại website</w:t>
      </w:r>
      <w:bookmarkEnd w:id="85"/>
      <w:bookmarkEnd w:id="86"/>
    </w:p>
    <w:p w14:paraId="4FA466BB" w14:textId="77777777" w:rsidR="00011EDF" w:rsidRPr="00821A3F" w:rsidRDefault="00011EDF" w:rsidP="00821A3F">
      <w:pPr>
        <w:spacing w:beforeLines="120" w:before="288" w:afterLines="120" w:after="288"/>
        <w:rPr>
          <w:lang w:eastAsia="ja-JP"/>
        </w:rPr>
      </w:pPr>
      <w:r w:rsidRPr="00821A3F">
        <w:rPr>
          <w:lang w:eastAsia="ja-JP"/>
        </w:rPr>
        <w:t>Dùng WordPress không có nghĩa là bạn chỉ có thể làm blog cá nhân, mà bạn có thể biến website mình thành một trang bán hàng, một website giới thiệu</w:t>
      </w:r>
      <w:r w:rsidRPr="00821A3F">
        <w:t xml:space="preserve"> </w:t>
      </w:r>
      <w:r w:rsidRPr="00821A3F">
        <w:rPr>
          <w:lang w:eastAsia="ja-JP"/>
        </w:rPr>
        <w:t>công ty, một tờ tạp chí online bằng việc sử dụng kết hợp các theme và plugin với nhau. Tuy nhiên để làm được, bạn nên chắc chắn là đã hiểu được WordPress chứ đừng vội một bước lên mây để nhận các cảm giác thất vọng vì độ phức tạp của nó.</w:t>
      </w:r>
    </w:p>
    <w:p w14:paraId="710600E0" w14:textId="77777777" w:rsidR="00011EDF" w:rsidRPr="00821A3F" w:rsidRDefault="00011EDF" w:rsidP="00821A3F">
      <w:pPr>
        <w:pStyle w:val="Heading2"/>
        <w:spacing w:beforeLines="120" w:before="288" w:afterLines="120" w:after="288"/>
        <w:rPr>
          <w:rFonts w:cs="Times New Roman"/>
          <w:sz w:val="26"/>
          <w:szCs w:val="26"/>
        </w:rPr>
      </w:pPr>
      <w:bookmarkStart w:id="87" w:name="_Toc156145601"/>
      <w:bookmarkStart w:id="88" w:name="_Toc156209040"/>
      <w:r w:rsidRPr="00821A3F">
        <w:rPr>
          <w:rFonts w:cs="Times New Roman"/>
          <w:sz w:val="26"/>
          <w:szCs w:val="26"/>
        </w:rPr>
        <w:t>Các tính năng cơ bản của wordpress</w:t>
      </w:r>
      <w:bookmarkEnd w:id="87"/>
      <w:bookmarkEnd w:id="88"/>
    </w:p>
    <w:p w14:paraId="0E5C95A0" w14:textId="6A1AE8CD" w:rsidR="00011EDF" w:rsidRPr="00821A3F" w:rsidRDefault="00011EDF" w:rsidP="00821A3F">
      <w:pPr>
        <w:spacing w:beforeLines="120" w:before="288" w:afterLines="120" w:after="288"/>
      </w:pPr>
      <w:r w:rsidRPr="00821A3F">
        <w:t xml:space="preserve">Khi tạo một blog cho riêng bạn có thể sẽ có những lý do riêng, nhưng nếu so với các script và dịch vụ blog khác, có thể bạn sẽ thích Wordpress ở những tính năng dưới đây. </w:t>
      </w:r>
    </w:p>
    <w:p w14:paraId="10E4E588" w14:textId="77777777" w:rsidR="00011EDF" w:rsidRPr="00821A3F" w:rsidRDefault="00011EDF" w:rsidP="00821A3F">
      <w:pPr>
        <w:spacing w:beforeLines="120" w:before="288" w:afterLines="120" w:after="288"/>
      </w:pPr>
      <w:r w:rsidRPr="00821A3F">
        <w:t>-</w:t>
      </w:r>
      <w:r w:rsidRPr="00821A3F">
        <w:tab/>
        <w:t xml:space="preserve">Dễ cài đặt, chỉ cần khởi tạo database, upload và thiết lập tham số trong file wpconfig.php, sau 1, 2 lần click chuột, bạn đã sẵn sàng để viết blog. </w:t>
      </w:r>
    </w:p>
    <w:p w14:paraId="3846540B" w14:textId="77777777" w:rsidR="00011EDF" w:rsidRPr="00821A3F" w:rsidRDefault="00011EDF" w:rsidP="00821A3F">
      <w:pPr>
        <w:spacing w:beforeLines="120" w:before="288" w:afterLines="120" w:after="288"/>
      </w:pPr>
      <w:r w:rsidRPr="00821A3F">
        <w:t>-</w:t>
      </w:r>
      <w:r w:rsidRPr="00821A3F">
        <w:tab/>
        <w:t xml:space="preserve">Không giới hạn số lượng category và sub-category: bạn có thể tạo vô số chuyên mục và các chuyên mục con trong các chuyên mục chính mà không gặp phải bất kì rắc rối nào.Tự động xuất RSS và Atom: giúp cập nhật các thông tin về blog của bạn ngay lập tức. </w:t>
      </w:r>
    </w:p>
    <w:p w14:paraId="7D130854" w14:textId="77777777" w:rsidR="00011EDF" w:rsidRPr="00821A3F" w:rsidRDefault="00011EDF" w:rsidP="00821A3F">
      <w:pPr>
        <w:spacing w:beforeLines="120" w:before="288" w:afterLines="120" w:after="288"/>
      </w:pPr>
      <w:r w:rsidRPr="00821A3F">
        <w:t>-</w:t>
      </w:r>
      <w:r w:rsidRPr="00821A3F">
        <w:tab/>
        <w:t xml:space="preserve">Sử dụng giao diện XML RPC để trackback và viết bài từ xa. </w:t>
      </w:r>
    </w:p>
    <w:p w14:paraId="5E3372A7" w14:textId="77777777" w:rsidR="00011EDF" w:rsidRPr="00821A3F" w:rsidRDefault="00011EDF" w:rsidP="00821A3F">
      <w:pPr>
        <w:spacing w:beforeLines="120" w:before="288" w:afterLines="120" w:after="288"/>
      </w:pPr>
      <w:r w:rsidRPr="00821A3F">
        <w:t>-</w:t>
      </w:r>
      <w:r w:rsidRPr="00821A3F">
        <w:tab/>
        <w:t xml:space="preserve">Có thể đăng bài trên blog từ email. </w:t>
      </w:r>
    </w:p>
    <w:p w14:paraId="76C25F7C" w14:textId="77777777" w:rsidR="00011EDF" w:rsidRPr="00821A3F" w:rsidRDefault="00011EDF" w:rsidP="00821A3F">
      <w:pPr>
        <w:spacing w:beforeLines="120" w:before="288" w:afterLines="120" w:after="288"/>
      </w:pPr>
      <w:r w:rsidRPr="00821A3F">
        <w:t>-</w:t>
      </w:r>
      <w:r w:rsidRPr="00821A3F">
        <w:tab/>
        <w:t xml:space="preserve">Hỗ trợ plugin và theme: đây là một điểm mạnh nhất của Wordpress. Nó tạo cơ hội cho hàng nghìn nhà phát triển cùng tham gia phát triển các plugin và theme cho Wordpress, làm cho nó càng ngày càng phong phú về tính năng và giao diện. </w:t>
      </w:r>
    </w:p>
    <w:p w14:paraId="19D60AB1" w14:textId="77777777" w:rsidR="00011EDF" w:rsidRPr="00821A3F" w:rsidRDefault="00011EDF" w:rsidP="00821A3F">
      <w:pPr>
        <w:spacing w:beforeLines="120" w:before="288" w:afterLines="120" w:after="288"/>
      </w:pPr>
      <w:r w:rsidRPr="00821A3F">
        <w:t>-</w:t>
      </w:r>
      <w:r w:rsidRPr="00821A3F">
        <w:tab/>
        <w:t xml:space="preserve">Có thể nhập dữ liệu từ Blogger, Blogware, Bunny’s Technorati Tags, DotClear, GreyMatter, Jorome’s Keyword, LiveJournal, Movable Type, TypePad, RSS, Simple Tagging, Textpattern, B2evoluton, v.v. Đây là chức năng tuyệt vời nếu như bạn muốn chuyển từ một blog khác sang sử dụng Wordpress, nó giúp lại lấy lại tất cả các bài viết trên các blog khác để chuyển qua Wordpress. </w:t>
      </w:r>
    </w:p>
    <w:p w14:paraId="4364D87B" w14:textId="77777777" w:rsidR="00011EDF" w:rsidRPr="00821A3F" w:rsidRDefault="00011EDF" w:rsidP="00821A3F">
      <w:pPr>
        <w:spacing w:beforeLines="120" w:before="288" w:afterLines="120" w:after="288"/>
      </w:pPr>
      <w:r w:rsidRPr="00821A3F">
        <w:lastRenderedPageBreak/>
        <w:t>-</w:t>
      </w:r>
      <w:r w:rsidRPr="00821A3F">
        <w:tab/>
        <w:t>Rất nhiều tài liệu hướng dẫn để giúp phát triển thêm tính năng, và nhiều bộ API để mở rộng.</w:t>
      </w:r>
    </w:p>
    <w:p w14:paraId="0ED1B8A9" w14:textId="77777777" w:rsidR="00011EDF" w:rsidRPr="00821A3F" w:rsidRDefault="00011EDF" w:rsidP="00821A3F">
      <w:pPr>
        <w:spacing w:beforeLines="120" w:before="288" w:afterLines="120" w:after="288"/>
      </w:pPr>
      <w:r w:rsidRPr="00821A3F">
        <w:t>-</w:t>
      </w:r>
      <w:r w:rsidRPr="00821A3F">
        <w:tab/>
        <w:t>Dễ quản lý và duy trì mà chẳng cần phải có nhiều kĩ năng hay kinh nghiệm -</w:t>
      </w:r>
      <w:r w:rsidRPr="00821A3F">
        <w:tab/>
        <w:t xml:space="preserve">Khả năng tìm kiếm trên blog rất tốt. </w:t>
      </w:r>
    </w:p>
    <w:p w14:paraId="1EA5D3EF" w14:textId="77777777" w:rsidR="00011EDF" w:rsidRPr="00821A3F" w:rsidRDefault="00011EDF" w:rsidP="00821A3F">
      <w:pPr>
        <w:spacing w:beforeLines="120" w:before="288" w:afterLines="120" w:after="288"/>
      </w:pPr>
      <w:r w:rsidRPr="00821A3F">
        <w:t>-</w:t>
      </w:r>
      <w:r w:rsidRPr="00821A3F">
        <w:tab/>
        <w:t>Xuất bản nội dung ngay lập tức bất kể chiều dài của bài viết là bao nhiêu -</w:t>
      </w:r>
      <w:r w:rsidRPr="00821A3F">
        <w:tab/>
        <w:t xml:space="preserve">Hỗ trợ viết blog đa ngôn ngữ. </w:t>
      </w:r>
    </w:p>
    <w:p w14:paraId="5AC03590" w14:textId="77777777" w:rsidR="00011EDF" w:rsidRPr="00821A3F" w:rsidRDefault="00011EDF" w:rsidP="00821A3F">
      <w:pPr>
        <w:spacing w:beforeLines="120" w:before="288" w:afterLines="120" w:after="288"/>
      </w:pPr>
      <w:r w:rsidRPr="00821A3F">
        <w:t>-</w:t>
      </w:r>
      <w:r w:rsidRPr="00821A3F">
        <w:tab/>
        <w:t xml:space="preserve">Administration Panel được tổ chức rất tốt với rất nhiều tính năng nhưng lại dễ hiểu và dễ sử dụng. </w:t>
      </w:r>
    </w:p>
    <w:p w14:paraId="1AD3C8EE" w14:textId="77777777" w:rsidR="00011EDF" w:rsidRPr="00821A3F" w:rsidRDefault="00011EDF" w:rsidP="00821A3F">
      <w:pPr>
        <w:spacing w:beforeLines="120" w:before="288" w:afterLines="120" w:after="288"/>
      </w:pPr>
      <w:r w:rsidRPr="00821A3F">
        <w:t>-</w:t>
      </w:r>
      <w:r w:rsidRPr="00821A3F">
        <w:tab/>
        <w:t xml:space="preserve">Quản lý liên kết dễ dàng. Với sự trợ giúp của các plugin và rất nhiều bộ API, bạn có thể chỉnh sửa Wordpress tùy thích theo nhu cầu của bạn, và thậm chí bạn cũng có thể sử dụng Wordpress để làm một website hoàn chỉnh. Wordpress có hàng ngàn plugin và theme, cộng với một đồng người sử dụng cực kì đông đảo luôn sẵn sàng góp sức phát triển, điều này làm cho Wordpress ngày càng lớn mạnh thể hiện vai trò số 1 của mình. Một số trong những lợi thế của purchasing a WordPress premium theme bao gồm: </w:t>
      </w:r>
    </w:p>
    <w:p w14:paraId="49D0105A" w14:textId="77777777" w:rsidR="00011EDF" w:rsidRPr="00821A3F" w:rsidRDefault="00011EDF" w:rsidP="00821A3F">
      <w:pPr>
        <w:spacing w:beforeLines="120" w:before="288" w:afterLines="120" w:after="288"/>
      </w:pPr>
      <w:r w:rsidRPr="00821A3F">
        <w:t>-</w:t>
      </w:r>
      <w:r w:rsidRPr="00821A3F">
        <w:tab/>
        <w:t xml:space="preserve">Hỗ trợ kỹ thuật sẵn có </w:t>
      </w:r>
    </w:p>
    <w:p w14:paraId="4E1027E2" w14:textId="77777777" w:rsidR="00011EDF" w:rsidRPr="00821A3F" w:rsidRDefault="00011EDF" w:rsidP="00821A3F">
      <w:pPr>
        <w:spacing w:beforeLines="120" w:before="288" w:afterLines="120" w:after="288"/>
      </w:pPr>
      <w:r w:rsidRPr="00821A3F">
        <w:t>-</w:t>
      </w:r>
      <w:r w:rsidRPr="00821A3F">
        <w:tab/>
        <w:t xml:space="preserve">Hoàn toàn tùy biến trang web </w:t>
      </w:r>
    </w:p>
    <w:p w14:paraId="5CD6E51D" w14:textId="77777777" w:rsidR="00011EDF" w:rsidRPr="00821A3F" w:rsidRDefault="00011EDF" w:rsidP="00821A3F">
      <w:pPr>
        <w:spacing w:beforeLines="120" w:before="288" w:afterLines="120" w:after="288"/>
      </w:pPr>
      <w:r w:rsidRPr="00821A3F">
        <w:t>-</w:t>
      </w:r>
      <w:r w:rsidRPr="00821A3F">
        <w:tab/>
        <w:t xml:space="preserve">Chức năng và kỹ thuật nâng cao hơn </w:t>
      </w:r>
    </w:p>
    <w:p w14:paraId="3B206579" w14:textId="77777777" w:rsidR="00011EDF" w:rsidRPr="00821A3F" w:rsidRDefault="00011EDF" w:rsidP="00821A3F">
      <w:pPr>
        <w:spacing w:beforeLines="120" w:before="288" w:afterLines="120" w:after="288"/>
      </w:pPr>
      <w:r w:rsidRPr="00821A3F">
        <w:t>-</w:t>
      </w:r>
      <w:r w:rsidRPr="00821A3F">
        <w:tab/>
        <w:t xml:space="preserve">Chủ đề của bạn sẽ được liên tục cập nhật </w:t>
      </w:r>
    </w:p>
    <w:p w14:paraId="64E1A7EC" w14:textId="77777777" w:rsidR="00011EDF" w:rsidRPr="00821A3F" w:rsidRDefault="00011EDF" w:rsidP="00821A3F">
      <w:pPr>
        <w:spacing w:beforeLines="120" w:before="288" w:afterLines="120" w:after="288"/>
      </w:pPr>
      <w:r w:rsidRPr="00821A3F">
        <w:t>-</w:t>
      </w:r>
      <w:r w:rsidRPr="00821A3F">
        <w:tab/>
        <w:t xml:space="preserve">Các mẫu thiết kế tuyệt vời cho originality </w:t>
      </w:r>
    </w:p>
    <w:p w14:paraId="3FF40830" w14:textId="77777777" w:rsidR="00011EDF" w:rsidRPr="00821A3F" w:rsidRDefault="00011EDF" w:rsidP="00821A3F">
      <w:pPr>
        <w:spacing w:beforeLines="120" w:before="288" w:afterLines="120" w:after="288"/>
      </w:pPr>
      <w:r w:rsidRPr="00821A3F">
        <w:t>-</w:t>
      </w:r>
      <w:r w:rsidRPr="00821A3F">
        <w:tab/>
        <w:t>Có thể được sử dụng cho các trang web lớn như Tổng công ty và các tạp chí tin tức trực tuyến ...</w:t>
      </w:r>
    </w:p>
    <w:p w14:paraId="0FEAF228" w14:textId="77777777" w:rsidR="00011EDF" w:rsidRPr="00821A3F" w:rsidRDefault="00011EDF" w:rsidP="00821A3F">
      <w:pPr>
        <w:pStyle w:val="Heading2"/>
        <w:spacing w:beforeLines="120" w:before="288" w:afterLines="120" w:after="288"/>
        <w:rPr>
          <w:rFonts w:cs="Times New Roman"/>
          <w:sz w:val="26"/>
          <w:szCs w:val="26"/>
        </w:rPr>
      </w:pPr>
      <w:bookmarkStart w:id="89" w:name="_Toc156145602"/>
      <w:bookmarkStart w:id="90" w:name="_Toc156209041"/>
      <w:r w:rsidRPr="00821A3F">
        <w:rPr>
          <w:rFonts w:cs="Times New Roman"/>
          <w:sz w:val="26"/>
          <w:szCs w:val="26"/>
        </w:rPr>
        <w:lastRenderedPageBreak/>
        <w:t>Những hiểu lầm về wordpress</w:t>
      </w:r>
      <w:bookmarkEnd w:id="89"/>
      <w:bookmarkEnd w:id="90"/>
    </w:p>
    <w:p w14:paraId="43589E68" w14:textId="77777777" w:rsidR="00011EDF" w:rsidRPr="00821A3F" w:rsidRDefault="00011EDF" w:rsidP="00821A3F">
      <w:pPr>
        <w:pStyle w:val="Heading3"/>
        <w:spacing w:beforeLines="120" w:before="288" w:afterLines="120" w:after="288"/>
        <w:rPr>
          <w:rFonts w:cs="Times New Roman"/>
        </w:rPr>
      </w:pPr>
      <w:bookmarkStart w:id="91" w:name="_Toc156145603"/>
      <w:bookmarkStart w:id="92" w:name="_Toc156209042"/>
      <w:r w:rsidRPr="00821A3F">
        <w:rPr>
          <w:rFonts w:cs="Times New Roman"/>
        </w:rPr>
        <w:t>Wordpress chỉ là một phần mền</w:t>
      </w:r>
      <w:bookmarkEnd w:id="91"/>
      <w:bookmarkEnd w:id="92"/>
    </w:p>
    <w:p w14:paraId="39C1C643" w14:textId="77777777" w:rsidR="00011EDF" w:rsidRPr="00821A3F" w:rsidRDefault="00011EDF" w:rsidP="00821A3F">
      <w:pPr>
        <w:spacing w:beforeLines="120" w:before="288" w:afterLines="120" w:after="288"/>
      </w:pPr>
      <w:r w:rsidRPr="00821A3F">
        <w:t>WordPress chỉ là một phần mềm nguồn mở được viết bằng PHP &amp; MySQL để giúp bạn tạo được website nhanh hơn. Nhưng đó không có nghĩa là nó sẽ giúp bạn tạo được một website bất kỳ chỉ với các thao tác đơn giản. Mặc dù thư viện các giao diện có sẵn (Theme) và Plugin rất nhiều nhưng để tuỳ biến website sử dụng WordPress tốt hơn, bạn cần phải có kiến thức về PHP, HTML, CSS, Javascript,…tất cả các kỹ thuật liên quan tới website.</w:t>
      </w:r>
    </w:p>
    <w:p w14:paraId="59DFC0F2" w14:textId="77777777" w:rsidR="00011EDF" w:rsidRPr="00821A3F" w:rsidRDefault="00011EDF" w:rsidP="00821A3F">
      <w:pPr>
        <w:pStyle w:val="Heading3"/>
        <w:spacing w:beforeLines="120" w:before="288" w:afterLines="120" w:after="288"/>
        <w:rPr>
          <w:rFonts w:cs="Times New Roman"/>
        </w:rPr>
      </w:pPr>
      <w:bookmarkStart w:id="93" w:name="_Toc156145604"/>
      <w:bookmarkStart w:id="94" w:name="_Toc156209043"/>
      <w:r w:rsidRPr="00821A3F">
        <w:rPr>
          <w:rFonts w:cs="Times New Roman"/>
        </w:rPr>
        <w:t>Wordpress chỉ dành cho người không biết code</w:t>
      </w:r>
      <w:bookmarkEnd w:id="93"/>
      <w:bookmarkEnd w:id="94"/>
    </w:p>
    <w:p w14:paraId="77F9DE20" w14:textId="77777777" w:rsidR="00011EDF" w:rsidRPr="00821A3F" w:rsidRDefault="00011EDF" w:rsidP="00821A3F">
      <w:pPr>
        <w:spacing w:beforeLines="120" w:before="288" w:afterLines="120" w:after="288"/>
        <w:rPr>
          <w:lang w:eastAsia="ja-JP"/>
        </w:rPr>
      </w:pPr>
      <w:r w:rsidRPr="00821A3F">
        <w:rPr>
          <w:lang w:eastAsia="ja-JP"/>
        </w:rPr>
        <w:t>WordPress chỉ dành cho những người không chuyên lập trình sử dụng thì điều này hoàn toàn không chính xác. Dĩ nhiên những người không biết lập trình sẽ dùng WordPress bằng cách sử dụng các tính năng có sẵn, thư viện giao diện phong phú và các plugin hỗ trợ cũng đã đủ để làm được website. Nhưng nếu bạn biết code thì càng tốt vì WordPress có phần lõi mã nguồn rất mạnh để bạn áp dụng kỹ năng không giới hạn, nếu bạn cho rằng WordPress chỉ dành cho người không biết lập trình thì hãy xem qua WordPress Nâng Cao.</w:t>
      </w:r>
    </w:p>
    <w:bookmarkEnd w:id="60"/>
    <w:p w14:paraId="7B80282F" w14:textId="77777777" w:rsidR="009716FA" w:rsidRPr="00821A3F" w:rsidRDefault="009716FA" w:rsidP="00821A3F">
      <w:pPr>
        <w:spacing w:beforeLines="120" w:before="288" w:afterLines="120" w:after="288"/>
        <w:ind w:firstLine="0"/>
        <w:jc w:val="left"/>
      </w:pPr>
    </w:p>
    <w:p w14:paraId="7E9285B6" w14:textId="77777777" w:rsidR="009716FA" w:rsidRPr="00821A3F" w:rsidRDefault="009716FA" w:rsidP="00821A3F">
      <w:pPr>
        <w:spacing w:beforeLines="120" w:before="288" w:afterLines="120" w:after="288"/>
        <w:ind w:firstLine="0"/>
        <w:jc w:val="left"/>
      </w:pPr>
    </w:p>
    <w:p w14:paraId="56209406" w14:textId="77777777" w:rsidR="009716FA" w:rsidRPr="00821A3F" w:rsidRDefault="009716FA" w:rsidP="00821A3F">
      <w:pPr>
        <w:spacing w:beforeLines="120" w:before="288" w:afterLines="120" w:after="288"/>
        <w:ind w:firstLine="0"/>
        <w:jc w:val="left"/>
      </w:pPr>
    </w:p>
    <w:p w14:paraId="3ADB7C3A" w14:textId="77777777" w:rsidR="009716FA" w:rsidRPr="00821A3F" w:rsidRDefault="009716FA" w:rsidP="00821A3F">
      <w:pPr>
        <w:spacing w:beforeLines="120" w:before="288" w:afterLines="120" w:after="288"/>
        <w:ind w:firstLine="0"/>
        <w:jc w:val="left"/>
      </w:pPr>
      <w:r w:rsidRPr="00821A3F">
        <w:br w:type="page"/>
      </w:r>
    </w:p>
    <w:p w14:paraId="76A6451E" w14:textId="77777777" w:rsidR="00011EDF" w:rsidRPr="00821A3F" w:rsidRDefault="00011EDF" w:rsidP="00821A3F">
      <w:pPr>
        <w:pStyle w:val="Heading1"/>
        <w:spacing w:beforeLines="120" w:before="288" w:afterLines="120" w:after="288"/>
        <w:rPr>
          <w:rFonts w:cs="Times New Roman"/>
          <w:sz w:val="26"/>
          <w:szCs w:val="26"/>
        </w:rPr>
      </w:pPr>
      <w:bookmarkStart w:id="95" w:name="_Toc156145605"/>
      <w:bookmarkStart w:id="96" w:name="_Toc156209044"/>
      <w:r w:rsidRPr="00821A3F">
        <w:rPr>
          <w:rFonts w:cs="Times New Roman"/>
          <w:sz w:val="26"/>
          <w:szCs w:val="26"/>
        </w:rPr>
        <w:lastRenderedPageBreak/>
        <w:t>THIẾT KẾ WEBSITE BÁN HÀNG NỘI THẤT</w:t>
      </w:r>
      <w:bookmarkEnd w:id="95"/>
      <w:bookmarkEnd w:id="96"/>
    </w:p>
    <w:p w14:paraId="63B6902C" w14:textId="77777777" w:rsidR="00011EDF" w:rsidRPr="00821A3F" w:rsidRDefault="00011EDF" w:rsidP="00821A3F">
      <w:pPr>
        <w:pStyle w:val="Heading2"/>
        <w:spacing w:beforeLines="120" w:before="288" w:afterLines="120" w:after="288"/>
        <w:rPr>
          <w:rFonts w:cs="Times New Roman"/>
          <w:sz w:val="26"/>
          <w:szCs w:val="26"/>
        </w:rPr>
      </w:pPr>
      <w:bookmarkStart w:id="97" w:name="_Toc156145606"/>
      <w:bookmarkStart w:id="98" w:name="_Toc156209045"/>
      <w:r w:rsidRPr="00821A3F">
        <w:rPr>
          <w:rFonts w:cs="Times New Roman"/>
          <w:sz w:val="26"/>
          <w:szCs w:val="26"/>
        </w:rPr>
        <w:t>pHÂN TÍCH HỆ THỐNG WEBSITE</w:t>
      </w:r>
      <w:bookmarkEnd w:id="97"/>
      <w:bookmarkEnd w:id="98"/>
    </w:p>
    <w:p w14:paraId="6DC5E6FC" w14:textId="77777777" w:rsidR="00011EDF" w:rsidRPr="00821A3F" w:rsidRDefault="00011EDF" w:rsidP="00821A3F">
      <w:pPr>
        <w:pStyle w:val="Heading3"/>
        <w:spacing w:beforeLines="120" w:before="288" w:afterLines="120" w:after="288"/>
        <w:rPr>
          <w:rFonts w:cs="Times New Roman"/>
        </w:rPr>
      </w:pPr>
      <w:bookmarkStart w:id="99" w:name="_Toc156145607"/>
      <w:bookmarkStart w:id="100" w:name="_Toc156209046"/>
      <w:r w:rsidRPr="00821A3F">
        <w:rPr>
          <w:rFonts w:cs="Times New Roman"/>
        </w:rPr>
        <w:t>Khảo sát hiện trạng website bán hàng nội thất</w:t>
      </w:r>
      <w:bookmarkEnd w:id="99"/>
      <w:bookmarkEnd w:id="100"/>
    </w:p>
    <w:p w14:paraId="5C3B4D2D" w14:textId="77777777" w:rsidR="00011EDF" w:rsidRPr="00821A3F" w:rsidRDefault="00011EDF" w:rsidP="00821A3F">
      <w:pPr>
        <w:pStyle w:val="BodyText"/>
        <w:spacing w:beforeLines="120" w:before="288" w:afterLines="120" w:after="288"/>
        <w:ind w:left="308" w:right="728"/>
      </w:pPr>
      <w:r w:rsidRPr="00821A3F">
        <w:t>Sau khi khảo sát hiện trạng các website bán hàng nội thất trong và ngoài nước, em được các thông tin sau:</w:t>
      </w:r>
    </w:p>
    <w:p w14:paraId="6A0CAC75" w14:textId="77777777" w:rsidR="00011EDF" w:rsidRPr="00821A3F" w:rsidRDefault="00011EDF" w:rsidP="00821A3F">
      <w:pPr>
        <w:pStyle w:val="BodyText"/>
        <w:spacing w:beforeLines="120" w:before="288" w:afterLines="120" w:after="288"/>
        <w:ind w:left="308" w:right="718" w:firstLine="720"/>
      </w:pPr>
      <w:r w:rsidRPr="00821A3F">
        <w:t>Quản lý mặt hàng: Mỗi mặt hàng được quản lý những thông tin: Tên mặt hàng, đơn giá, số lượng, hình ảnh, mô tả.</w:t>
      </w:r>
    </w:p>
    <w:p w14:paraId="0341010A" w14:textId="77777777" w:rsidR="00011EDF" w:rsidRPr="00821A3F" w:rsidRDefault="00011EDF" w:rsidP="00821A3F">
      <w:pPr>
        <w:pStyle w:val="BodyText"/>
        <w:spacing w:beforeLines="120" w:before="288" w:afterLines="120" w:after="288"/>
        <w:ind w:left="308" w:right="717" w:firstLine="720"/>
      </w:pPr>
      <w:r w:rsidRPr="00821A3F">
        <w:t>Quá trình đặt hàng của khách hàng: Khách hàng xem và lựa chọn mặt hàng</w:t>
      </w:r>
      <w:r w:rsidRPr="00821A3F">
        <w:rPr>
          <w:spacing w:val="-3"/>
        </w:rPr>
        <w:t xml:space="preserve"> </w:t>
      </w:r>
      <w:r w:rsidRPr="00821A3F">
        <w:t>cần</w:t>
      </w:r>
      <w:r w:rsidRPr="00821A3F">
        <w:rPr>
          <w:spacing w:val="-3"/>
        </w:rPr>
        <w:t xml:space="preserve"> </w:t>
      </w:r>
      <w:r w:rsidRPr="00821A3F">
        <w:t>mua</w:t>
      </w:r>
      <w:r w:rsidRPr="00821A3F">
        <w:rPr>
          <w:spacing w:val="-3"/>
        </w:rPr>
        <w:t xml:space="preserve"> </w:t>
      </w:r>
      <w:r w:rsidRPr="00821A3F">
        <w:t>trên</w:t>
      </w:r>
      <w:r w:rsidRPr="00821A3F">
        <w:rPr>
          <w:spacing w:val="-3"/>
        </w:rPr>
        <w:t xml:space="preserve"> </w:t>
      </w:r>
      <w:r w:rsidRPr="00821A3F">
        <w:t>website.</w:t>
      </w:r>
      <w:r w:rsidRPr="00821A3F">
        <w:rPr>
          <w:spacing w:val="-8"/>
        </w:rPr>
        <w:t xml:space="preserve"> </w:t>
      </w:r>
      <w:r w:rsidRPr="00821A3F">
        <w:t>Trong</w:t>
      </w:r>
      <w:r w:rsidRPr="00821A3F">
        <w:rPr>
          <w:spacing w:val="-3"/>
        </w:rPr>
        <w:t xml:space="preserve"> </w:t>
      </w:r>
      <w:r w:rsidRPr="00821A3F">
        <w:t>quá</w:t>
      </w:r>
      <w:r w:rsidRPr="00821A3F">
        <w:rPr>
          <w:spacing w:val="-3"/>
        </w:rPr>
        <w:t xml:space="preserve"> </w:t>
      </w:r>
      <w:r w:rsidRPr="00821A3F">
        <w:t>trình</w:t>
      </w:r>
      <w:r w:rsidRPr="00821A3F">
        <w:rPr>
          <w:spacing w:val="-3"/>
        </w:rPr>
        <w:t xml:space="preserve"> </w:t>
      </w:r>
      <w:r w:rsidRPr="00821A3F">
        <w:t>lựa</w:t>
      </w:r>
      <w:r w:rsidRPr="00821A3F">
        <w:rPr>
          <w:spacing w:val="-3"/>
        </w:rPr>
        <w:t xml:space="preserve"> </w:t>
      </w:r>
      <w:r w:rsidRPr="00821A3F">
        <w:t>chọn,</w:t>
      </w:r>
      <w:r w:rsidRPr="00821A3F">
        <w:rPr>
          <w:spacing w:val="-3"/>
        </w:rPr>
        <w:t xml:space="preserve"> </w:t>
      </w:r>
      <w:r w:rsidRPr="00821A3F">
        <w:t>khách</w:t>
      </w:r>
      <w:r w:rsidRPr="00821A3F">
        <w:rPr>
          <w:spacing w:val="-3"/>
        </w:rPr>
        <w:t xml:space="preserve"> </w:t>
      </w:r>
      <w:r w:rsidRPr="00821A3F">
        <w:t>hàng</w:t>
      </w:r>
      <w:r w:rsidRPr="00821A3F">
        <w:rPr>
          <w:spacing w:val="-3"/>
        </w:rPr>
        <w:t xml:space="preserve"> </w:t>
      </w:r>
      <w:r w:rsidRPr="00821A3F">
        <w:t>có</w:t>
      </w:r>
      <w:r w:rsidRPr="00821A3F">
        <w:rPr>
          <w:spacing w:val="-3"/>
        </w:rPr>
        <w:t xml:space="preserve"> </w:t>
      </w:r>
      <w:r w:rsidRPr="00821A3F">
        <w:t>thể</w:t>
      </w:r>
      <w:r w:rsidRPr="00821A3F">
        <w:rPr>
          <w:spacing w:val="-3"/>
        </w:rPr>
        <w:t xml:space="preserve"> </w:t>
      </w:r>
      <w:r w:rsidRPr="00821A3F">
        <w:t>trực</w:t>
      </w:r>
      <w:r w:rsidRPr="00821A3F">
        <w:rPr>
          <w:spacing w:val="-3"/>
        </w:rPr>
        <w:t xml:space="preserve"> </w:t>
      </w:r>
      <w:r w:rsidRPr="00821A3F">
        <w:t>tiếp trao đổi thông tin với người bán. Sau khi lựa chọn xong, khách hàng có thể đưa sản</w:t>
      </w:r>
      <w:r w:rsidRPr="00821A3F">
        <w:rPr>
          <w:spacing w:val="-1"/>
        </w:rPr>
        <w:t xml:space="preserve"> </w:t>
      </w:r>
      <w:r w:rsidRPr="00821A3F">
        <w:t>phẩm vào giỏ</w:t>
      </w:r>
      <w:r w:rsidRPr="00821A3F">
        <w:rPr>
          <w:spacing w:val="-1"/>
        </w:rPr>
        <w:t xml:space="preserve"> </w:t>
      </w:r>
      <w:r w:rsidRPr="00821A3F">
        <w:t>hàng</w:t>
      </w:r>
      <w:r w:rsidRPr="00821A3F">
        <w:rPr>
          <w:spacing w:val="-1"/>
        </w:rPr>
        <w:t xml:space="preserve"> </w:t>
      </w:r>
      <w:r w:rsidRPr="00821A3F">
        <w:t>và</w:t>
      </w:r>
      <w:r w:rsidRPr="00821A3F">
        <w:rPr>
          <w:spacing w:val="-1"/>
        </w:rPr>
        <w:t xml:space="preserve"> </w:t>
      </w:r>
      <w:r w:rsidRPr="00821A3F">
        <w:t>tiến hành thanh</w:t>
      </w:r>
      <w:r w:rsidRPr="00821A3F">
        <w:rPr>
          <w:spacing w:val="-1"/>
        </w:rPr>
        <w:t xml:space="preserve"> </w:t>
      </w:r>
      <w:r w:rsidRPr="00821A3F">
        <w:t>toán.</w:t>
      </w:r>
      <w:r w:rsidRPr="00821A3F">
        <w:rPr>
          <w:spacing w:val="-1"/>
        </w:rPr>
        <w:t xml:space="preserve"> </w:t>
      </w:r>
      <w:r w:rsidRPr="00821A3F">
        <w:t>Khi điền đủ</w:t>
      </w:r>
      <w:r w:rsidRPr="00821A3F">
        <w:rPr>
          <w:spacing w:val="-1"/>
        </w:rPr>
        <w:t xml:space="preserve"> </w:t>
      </w:r>
      <w:r w:rsidRPr="00821A3F">
        <w:t>thông tin</w:t>
      </w:r>
      <w:r w:rsidRPr="00821A3F">
        <w:rPr>
          <w:spacing w:val="-1"/>
        </w:rPr>
        <w:t xml:space="preserve"> </w:t>
      </w:r>
      <w:r w:rsidRPr="00821A3F">
        <w:t>thanh toán thì website sẽ đưa đơn hàng vào tình trạng chờ. Sau đó, người bán sẽ tiến hàng bước gọi</w:t>
      </w:r>
      <w:r w:rsidRPr="00821A3F">
        <w:rPr>
          <w:spacing w:val="-3"/>
        </w:rPr>
        <w:t xml:space="preserve"> </w:t>
      </w:r>
      <w:r w:rsidRPr="00821A3F">
        <w:t>điện</w:t>
      </w:r>
      <w:r w:rsidRPr="00821A3F">
        <w:rPr>
          <w:spacing w:val="-1"/>
        </w:rPr>
        <w:t xml:space="preserve"> </w:t>
      </w:r>
      <w:r w:rsidRPr="00821A3F">
        <w:t>xác</w:t>
      </w:r>
      <w:r w:rsidRPr="00821A3F">
        <w:rPr>
          <w:spacing w:val="-1"/>
        </w:rPr>
        <w:t xml:space="preserve"> </w:t>
      </w:r>
      <w:r w:rsidRPr="00821A3F">
        <w:t>nhận</w:t>
      </w:r>
      <w:r w:rsidRPr="00821A3F">
        <w:rPr>
          <w:spacing w:val="-2"/>
        </w:rPr>
        <w:t xml:space="preserve"> </w:t>
      </w:r>
      <w:r w:rsidRPr="00821A3F">
        <w:t>lại</w:t>
      </w:r>
      <w:r w:rsidRPr="00821A3F">
        <w:rPr>
          <w:spacing w:val="-1"/>
        </w:rPr>
        <w:t xml:space="preserve"> </w:t>
      </w:r>
      <w:r w:rsidRPr="00821A3F">
        <w:t>thông</w:t>
      </w:r>
      <w:r w:rsidRPr="00821A3F">
        <w:rPr>
          <w:spacing w:val="-2"/>
        </w:rPr>
        <w:t xml:space="preserve"> </w:t>
      </w:r>
      <w:r w:rsidRPr="00821A3F">
        <w:t>tin</w:t>
      </w:r>
      <w:r w:rsidRPr="00821A3F">
        <w:rPr>
          <w:spacing w:val="-2"/>
        </w:rPr>
        <w:t xml:space="preserve"> </w:t>
      </w:r>
      <w:r w:rsidRPr="00821A3F">
        <w:t>và</w:t>
      </w:r>
      <w:r w:rsidRPr="00821A3F">
        <w:rPr>
          <w:spacing w:val="-2"/>
        </w:rPr>
        <w:t xml:space="preserve"> </w:t>
      </w:r>
      <w:r w:rsidRPr="00821A3F">
        <w:t>tiến</w:t>
      </w:r>
      <w:r w:rsidRPr="00821A3F">
        <w:rPr>
          <w:spacing w:val="-1"/>
        </w:rPr>
        <w:t xml:space="preserve"> </w:t>
      </w:r>
      <w:r w:rsidRPr="00821A3F">
        <w:t>hành</w:t>
      </w:r>
      <w:r w:rsidRPr="00821A3F">
        <w:rPr>
          <w:spacing w:val="-1"/>
        </w:rPr>
        <w:t xml:space="preserve"> </w:t>
      </w:r>
      <w:r w:rsidRPr="00821A3F">
        <w:t>giao</w:t>
      </w:r>
      <w:r w:rsidRPr="00821A3F">
        <w:rPr>
          <w:spacing w:val="-1"/>
        </w:rPr>
        <w:t xml:space="preserve"> </w:t>
      </w:r>
      <w:r w:rsidRPr="00821A3F">
        <w:t>hàng.</w:t>
      </w:r>
      <w:r w:rsidRPr="00821A3F">
        <w:rPr>
          <w:spacing w:val="-1"/>
        </w:rPr>
        <w:t xml:space="preserve"> </w:t>
      </w:r>
      <w:r w:rsidRPr="00821A3F">
        <w:t>Còn</w:t>
      </w:r>
      <w:r w:rsidRPr="00821A3F">
        <w:rPr>
          <w:spacing w:val="-1"/>
        </w:rPr>
        <w:t xml:space="preserve"> </w:t>
      </w:r>
      <w:r w:rsidRPr="00821A3F">
        <w:t>nếu</w:t>
      </w:r>
      <w:r w:rsidRPr="00821A3F">
        <w:rPr>
          <w:spacing w:val="-2"/>
        </w:rPr>
        <w:t xml:space="preserve"> </w:t>
      </w:r>
      <w:r w:rsidRPr="00821A3F">
        <w:t>khách</w:t>
      </w:r>
      <w:r w:rsidRPr="00821A3F">
        <w:rPr>
          <w:spacing w:val="-1"/>
        </w:rPr>
        <w:t xml:space="preserve"> </w:t>
      </w:r>
      <w:r w:rsidRPr="00821A3F">
        <w:t>hàng chưa thanh toán thì những sản phẩm đã lựa chọn vẫn nằm trong giỏ hàng.</w:t>
      </w:r>
    </w:p>
    <w:p w14:paraId="6FD18BC3" w14:textId="77777777" w:rsidR="00011EDF" w:rsidRPr="00821A3F" w:rsidRDefault="00011EDF" w:rsidP="00821A3F">
      <w:pPr>
        <w:pStyle w:val="BodyText"/>
        <w:spacing w:beforeLines="120" w:before="288" w:afterLines="120" w:after="288"/>
        <w:ind w:left="308" w:right="715" w:firstLine="720"/>
      </w:pPr>
      <w:r w:rsidRPr="00821A3F">
        <w:t>Quá trình đặt hàng với nhà cung cấp: Hàng ngày người bán sẽ kiểm tra tình trạng hàng hóa trên website để biết được những mặt hàng nào đã hết hàng</w:t>
      </w:r>
      <w:r w:rsidRPr="00821A3F">
        <w:rPr>
          <w:spacing w:val="40"/>
        </w:rPr>
        <w:t xml:space="preserve"> </w:t>
      </w:r>
      <w:r w:rsidRPr="00821A3F">
        <w:t>và còn lại bao nhiêu để tiến hành đặt hàng với nhà cung cấp.</w:t>
      </w:r>
    </w:p>
    <w:p w14:paraId="54EB9B59" w14:textId="77777777" w:rsidR="00011EDF" w:rsidRPr="00821A3F" w:rsidRDefault="00011EDF" w:rsidP="00821A3F">
      <w:pPr>
        <w:pStyle w:val="BodyText"/>
        <w:spacing w:beforeLines="120" w:before="288" w:afterLines="120" w:after="288"/>
        <w:ind w:left="307" w:right="729" w:firstLine="720"/>
      </w:pPr>
      <w:r w:rsidRPr="00821A3F">
        <w:t>Quá trình nhập hàng: Sau khi nhận yêu cầu đặt hàng từ nhà cung cấp thì người bán sẽ nhập thông tin sản phẩm lên website.</w:t>
      </w:r>
    </w:p>
    <w:p w14:paraId="6DB37846" w14:textId="77777777" w:rsidR="00011EDF" w:rsidRPr="00821A3F" w:rsidRDefault="00011EDF" w:rsidP="00821A3F">
      <w:pPr>
        <w:pStyle w:val="BodyText"/>
        <w:spacing w:beforeLines="120" w:before="288" w:afterLines="120" w:after="288"/>
        <w:ind w:left="307" w:right="721" w:firstLine="720"/>
      </w:pPr>
      <w:r w:rsidRPr="00821A3F">
        <w:t>Từ</w:t>
      </w:r>
      <w:r w:rsidRPr="00821A3F">
        <w:rPr>
          <w:spacing w:val="-1"/>
        </w:rPr>
        <w:t xml:space="preserve"> </w:t>
      </w:r>
      <w:r w:rsidRPr="00821A3F">
        <w:t>quy</w:t>
      </w:r>
      <w:r w:rsidRPr="00821A3F">
        <w:rPr>
          <w:spacing w:val="-2"/>
        </w:rPr>
        <w:t xml:space="preserve"> </w:t>
      </w:r>
      <w:r w:rsidRPr="00821A3F">
        <w:t>trình thực</w:t>
      </w:r>
      <w:r w:rsidRPr="00821A3F">
        <w:rPr>
          <w:spacing w:val="-2"/>
        </w:rPr>
        <w:t xml:space="preserve"> </w:t>
      </w:r>
      <w:r w:rsidRPr="00821A3F">
        <w:t>tiễn nêu</w:t>
      </w:r>
      <w:r w:rsidRPr="00821A3F">
        <w:rPr>
          <w:spacing w:val="-1"/>
        </w:rPr>
        <w:t xml:space="preserve"> </w:t>
      </w:r>
      <w:r w:rsidRPr="00821A3F">
        <w:t>trên, ta</w:t>
      </w:r>
      <w:r w:rsidRPr="00821A3F">
        <w:rPr>
          <w:spacing w:val="-1"/>
        </w:rPr>
        <w:t xml:space="preserve"> </w:t>
      </w:r>
      <w:r w:rsidRPr="00821A3F">
        <w:t>nhận</w:t>
      </w:r>
      <w:r w:rsidRPr="00821A3F">
        <w:rPr>
          <w:spacing w:val="-1"/>
        </w:rPr>
        <w:t xml:space="preserve"> </w:t>
      </w:r>
      <w:r w:rsidRPr="00821A3F">
        <w:t>thấy rằng hệ</w:t>
      </w:r>
      <w:r w:rsidRPr="00821A3F">
        <w:rPr>
          <w:spacing w:val="-1"/>
        </w:rPr>
        <w:t xml:space="preserve"> </w:t>
      </w:r>
      <w:r w:rsidRPr="00821A3F">
        <w:t>thống</w:t>
      </w:r>
      <w:r w:rsidRPr="00821A3F">
        <w:rPr>
          <w:spacing w:val="-1"/>
        </w:rPr>
        <w:t xml:space="preserve"> </w:t>
      </w:r>
      <w:r w:rsidRPr="00821A3F">
        <w:t>được</w:t>
      </w:r>
      <w:r w:rsidRPr="00821A3F">
        <w:rPr>
          <w:spacing w:val="-1"/>
        </w:rPr>
        <w:t xml:space="preserve"> </w:t>
      </w:r>
      <w:r w:rsidRPr="00821A3F">
        <w:t>xây dựng cho bài toán đặt ra chủ yếu phục vụ cho hai đối tượng: Khách hàng và người</w:t>
      </w:r>
      <w:r w:rsidRPr="00821A3F">
        <w:rPr>
          <w:spacing w:val="40"/>
        </w:rPr>
        <w:t xml:space="preserve"> </w:t>
      </w:r>
      <w:r w:rsidRPr="00821A3F">
        <w:rPr>
          <w:spacing w:val="-4"/>
        </w:rPr>
        <w:t>bán.</w:t>
      </w:r>
    </w:p>
    <w:p w14:paraId="191A188F" w14:textId="77777777" w:rsidR="00011EDF" w:rsidRPr="00821A3F" w:rsidRDefault="00011EDF" w:rsidP="00821A3F">
      <w:pPr>
        <w:pStyle w:val="BodyText"/>
        <w:spacing w:beforeLines="120" w:before="288" w:afterLines="120" w:after="288"/>
        <w:ind w:left="307" w:right="724"/>
      </w:pPr>
      <w:r w:rsidRPr="00821A3F">
        <w:t>Khách</w:t>
      </w:r>
      <w:r w:rsidRPr="00821A3F">
        <w:rPr>
          <w:spacing w:val="-3"/>
        </w:rPr>
        <w:t xml:space="preserve"> </w:t>
      </w:r>
      <w:r w:rsidRPr="00821A3F">
        <w:t>hàng:</w:t>
      </w:r>
      <w:r w:rsidRPr="00821A3F">
        <w:rPr>
          <w:spacing w:val="-2"/>
        </w:rPr>
        <w:t xml:space="preserve"> </w:t>
      </w:r>
      <w:r w:rsidRPr="00821A3F">
        <w:t>là</w:t>
      </w:r>
      <w:r w:rsidRPr="00821A3F">
        <w:rPr>
          <w:spacing w:val="-4"/>
        </w:rPr>
        <w:t xml:space="preserve"> </w:t>
      </w:r>
      <w:r w:rsidRPr="00821A3F">
        <w:t>những</w:t>
      </w:r>
      <w:r w:rsidRPr="00821A3F">
        <w:rPr>
          <w:spacing w:val="-2"/>
        </w:rPr>
        <w:t xml:space="preserve"> </w:t>
      </w:r>
      <w:r w:rsidRPr="00821A3F">
        <w:t>người</w:t>
      </w:r>
      <w:r w:rsidRPr="00821A3F">
        <w:rPr>
          <w:spacing w:val="-4"/>
        </w:rPr>
        <w:t xml:space="preserve"> </w:t>
      </w:r>
      <w:r w:rsidRPr="00821A3F">
        <w:t>có</w:t>
      </w:r>
      <w:r w:rsidRPr="00821A3F">
        <w:rPr>
          <w:spacing w:val="-2"/>
        </w:rPr>
        <w:t xml:space="preserve"> </w:t>
      </w:r>
      <w:r w:rsidRPr="00821A3F">
        <w:t>nhu</w:t>
      </w:r>
      <w:r w:rsidRPr="00821A3F">
        <w:rPr>
          <w:spacing w:val="-5"/>
        </w:rPr>
        <w:t xml:space="preserve"> </w:t>
      </w:r>
      <w:r w:rsidRPr="00821A3F">
        <w:t>cầu</w:t>
      </w:r>
      <w:r w:rsidRPr="00821A3F">
        <w:rPr>
          <w:spacing w:val="-3"/>
        </w:rPr>
        <w:t xml:space="preserve"> </w:t>
      </w:r>
      <w:r w:rsidRPr="00821A3F">
        <w:t>mua</w:t>
      </w:r>
      <w:r w:rsidRPr="00821A3F">
        <w:rPr>
          <w:spacing w:val="-3"/>
        </w:rPr>
        <w:t xml:space="preserve"> </w:t>
      </w:r>
      <w:r w:rsidRPr="00821A3F">
        <w:t>sắm</w:t>
      </w:r>
      <w:r w:rsidRPr="00821A3F">
        <w:rPr>
          <w:spacing w:val="-4"/>
        </w:rPr>
        <w:t xml:space="preserve"> </w:t>
      </w:r>
      <w:r w:rsidRPr="00821A3F">
        <w:t>hàng</w:t>
      </w:r>
      <w:r w:rsidRPr="00821A3F">
        <w:rPr>
          <w:spacing w:val="-3"/>
        </w:rPr>
        <w:t xml:space="preserve"> </w:t>
      </w:r>
      <w:r w:rsidRPr="00821A3F">
        <w:t>hóa.</w:t>
      </w:r>
      <w:r w:rsidRPr="00821A3F">
        <w:rPr>
          <w:spacing w:val="-4"/>
        </w:rPr>
        <w:t xml:space="preserve"> </w:t>
      </w:r>
      <w:r w:rsidRPr="00821A3F">
        <w:t>Khác</w:t>
      </w:r>
      <w:r w:rsidRPr="00821A3F">
        <w:rPr>
          <w:spacing w:val="-4"/>
        </w:rPr>
        <w:t xml:space="preserve"> </w:t>
      </w:r>
      <w:r w:rsidRPr="00821A3F">
        <w:t>với</w:t>
      </w:r>
      <w:r w:rsidRPr="00821A3F">
        <w:rPr>
          <w:spacing w:val="-2"/>
        </w:rPr>
        <w:t xml:space="preserve"> </w:t>
      </w:r>
      <w:r w:rsidRPr="00821A3F">
        <w:t>việc mua</w:t>
      </w:r>
      <w:r w:rsidRPr="00821A3F">
        <w:rPr>
          <w:spacing w:val="-3"/>
        </w:rPr>
        <w:t xml:space="preserve"> </w:t>
      </w:r>
      <w:r w:rsidRPr="00821A3F">
        <w:t>hàng</w:t>
      </w:r>
      <w:r w:rsidRPr="00821A3F">
        <w:rPr>
          <w:spacing w:val="-2"/>
        </w:rPr>
        <w:t xml:space="preserve"> </w:t>
      </w:r>
      <w:r w:rsidRPr="00821A3F">
        <w:t>trực</w:t>
      </w:r>
      <w:r w:rsidRPr="00821A3F">
        <w:rPr>
          <w:spacing w:val="-5"/>
        </w:rPr>
        <w:t xml:space="preserve"> </w:t>
      </w:r>
      <w:r w:rsidRPr="00821A3F">
        <w:t>tiếp</w:t>
      </w:r>
      <w:r w:rsidRPr="00821A3F">
        <w:rPr>
          <w:spacing w:val="-2"/>
        </w:rPr>
        <w:t xml:space="preserve"> </w:t>
      </w:r>
      <w:r w:rsidRPr="00821A3F">
        <w:t>tại</w:t>
      </w:r>
      <w:r w:rsidRPr="00821A3F">
        <w:rPr>
          <w:spacing w:val="-4"/>
        </w:rPr>
        <w:t xml:space="preserve"> </w:t>
      </w:r>
      <w:r w:rsidRPr="00821A3F">
        <w:t>cửa</w:t>
      </w:r>
      <w:r w:rsidRPr="00821A3F">
        <w:rPr>
          <w:spacing w:val="-3"/>
        </w:rPr>
        <w:t xml:space="preserve"> </w:t>
      </w:r>
      <w:r w:rsidRPr="00821A3F">
        <w:t>hàng,</w:t>
      </w:r>
      <w:r w:rsidRPr="00821A3F">
        <w:rPr>
          <w:spacing w:val="-3"/>
        </w:rPr>
        <w:t xml:space="preserve"> </w:t>
      </w:r>
      <w:r w:rsidRPr="00821A3F">
        <w:t>khách</w:t>
      </w:r>
      <w:r w:rsidRPr="00821A3F">
        <w:rPr>
          <w:spacing w:val="-2"/>
        </w:rPr>
        <w:t xml:space="preserve"> </w:t>
      </w:r>
      <w:r w:rsidRPr="00821A3F">
        <w:t>hàng</w:t>
      </w:r>
      <w:r w:rsidRPr="00821A3F">
        <w:rPr>
          <w:spacing w:val="-2"/>
        </w:rPr>
        <w:t xml:space="preserve"> </w:t>
      </w:r>
      <w:r w:rsidRPr="00821A3F">
        <w:t>phải</w:t>
      </w:r>
      <w:r w:rsidRPr="00821A3F">
        <w:rPr>
          <w:spacing w:val="-5"/>
        </w:rPr>
        <w:t xml:space="preserve"> </w:t>
      </w:r>
      <w:r w:rsidRPr="00821A3F">
        <w:t>hoàn</w:t>
      </w:r>
      <w:r w:rsidRPr="00821A3F">
        <w:rPr>
          <w:spacing w:val="-4"/>
        </w:rPr>
        <w:t xml:space="preserve"> </w:t>
      </w:r>
      <w:r w:rsidRPr="00821A3F">
        <w:t>toàn</w:t>
      </w:r>
      <w:r w:rsidRPr="00821A3F">
        <w:rPr>
          <w:spacing w:val="-2"/>
        </w:rPr>
        <w:t xml:space="preserve"> </w:t>
      </w:r>
      <w:r w:rsidRPr="00821A3F">
        <w:t>tự</w:t>
      </w:r>
      <w:r w:rsidRPr="00821A3F">
        <w:rPr>
          <w:spacing w:val="-3"/>
        </w:rPr>
        <w:t xml:space="preserve"> </w:t>
      </w:r>
      <w:r w:rsidRPr="00821A3F">
        <w:t>thao</w:t>
      </w:r>
      <w:r w:rsidRPr="00821A3F">
        <w:rPr>
          <w:spacing w:val="-4"/>
        </w:rPr>
        <w:t xml:space="preserve"> </w:t>
      </w:r>
      <w:r w:rsidRPr="00821A3F">
        <w:t>tác</w:t>
      </w:r>
      <w:r w:rsidRPr="00821A3F">
        <w:rPr>
          <w:spacing w:val="-5"/>
        </w:rPr>
        <w:t xml:space="preserve"> </w:t>
      </w:r>
      <w:r w:rsidRPr="00821A3F">
        <w:t>thông</w:t>
      </w:r>
      <w:r w:rsidRPr="00821A3F">
        <w:rPr>
          <w:spacing w:val="-2"/>
        </w:rPr>
        <w:t xml:space="preserve"> </w:t>
      </w:r>
      <w:r w:rsidRPr="00821A3F">
        <w:t>qua từng</w:t>
      </w:r>
      <w:r w:rsidRPr="00821A3F">
        <w:rPr>
          <w:spacing w:val="33"/>
        </w:rPr>
        <w:t xml:space="preserve"> </w:t>
      </w:r>
      <w:r w:rsidRPr="00821A3F">
        <w:t>bước</w:t>
      </w:r>
      <w:r w:rsidRPr="00821A3F">
        <w:rPr>
          <w:spacing w:val="32"/>
        </w:rPr>
        <w:t xml:space="preserve"> </w:t>
      </w:r>
      <w:r w:rsidRPr="00821A3F">
        <w:t>cụ</w:t>
      </w:r>
      <w:r w:rsidRPr="00821A3F">
        <w:rPr>
          <w:spacing w:val="33"/>
        </w:rPr>
        <w:t xml:space="preserve"> </w:t>
      </w:r>
      <w:r w:rsidRPr="00821A3F">
        <w:t>thể</w:t>
      </w:r>
      <w:r w:rsidRPr="00821A3F">
        <w:rPr>
          <w:spacing w:val="32"/>
        </w:rPr>
        <w:t xml:space="preserve"> </w:t>
      </w:r>
      <w:r w:rsidRPr="00821A3F">
        <w:t>trên</w:t>
      </w:r>
      <w:r w:rsidRPr="00821A3F">
        <w:rPr>
          <w:spacing w:val="31"/>
        </w:rPr>
        <w:t xml:space="preserve"> </w:t>
      </w:r>
      <w:r w:rsidRPr="00821A3F">
        <w:t>website</w:t>
      </w:r>
      <w:r w:rsidRPr="00821A3F">
        <w:rPr>
          <w:spacing w:val="30"/>
        </w:rPr>
        <w:t xml:space="preserve"> </w:t>
      </w:r>
      <w:r w:rsidRPr="00821A3F">
        <w:t>để</w:t>
      </w:r>
      <w:r w:rsidRPr="00821A3F">
        <w:rPr>
          <w:spacing w:val="32"/>
        </w:rPr>
        <w:t xml:space="preserve"> </w:t>
      </w:r>
      <w:r w:rsidRPr="00821A3F">
        <w:t>có</w:t>
      </w:r>
      <w:r w:rsidRPr="00821A3F">
        <w:rPr>
          <w:spacing w:val="33"/>
        </w:rPr>
        <w:t xml:space="preserve"> </w:t>
      </w:r>
      <w:r w:rsidRPr="00821A3F">
        <w:t>thể</w:t>
      </w:r>
      <w:r w:rsidRPr="00821A3F">
        <w:rPr>
          <w:spacing w:val="30"/>
        </w:rPr>
        <w:t xml:space="preserve"> </w:t>
      </w:r>
      <w:r w:rsidRPr="00821A3F">
        <w:t>mua</w:t>
      </w:r>
      <w:r w:rsidRPr="00821A3F">
        <w:rPr>
          <w:spacing w:val="32"/>
        </w:rPr>
        <w:t xml:space="preserve"> </w:t>
      </w:r>
      <w:r w:rsidRPr="00821A3F">
        <w:t>được</w:t>
      </w:r>
      <w:r w:rsidRPr="00821A3F">
        <w:rPr>
          <w:spacing w:val="32"/>
        </w:rPr>
        <w:t xml:space="preserve"> </w:t>
      </w:r>
      <w:r w:rsidRPr="00821A3F">
        <w:t>hàng.</w:t>
      </w:r>
      <w:r w:rsidRPr="00821A3F">
        <w:rPr>
          <w:spacing w:val="27"/>
        </w:rPr>
        <w:t xml:space="preserve"> </w:t>
      </w:r>
      <w:r w:rsidRPr="00821A3F">
        <w:t>Trên</w:t>
      </w:r>
      <w:r w:rsidRPr="00821A3F">
        <w:rPr>
          <w:spacing w:val="33"/>
        </w:rPr>
        <w:t xml:space="preserve"> </w:t>
      </w:r>
      <w:r w:rsidRPr="00821A3F">
        <w:lastRenderedPageBreak/>
        <w:t>mạng,</w:t>
      </w:r>
      <w:r w:rsidRPr="00821A3F">
        <w:rPr>
          <w:spacing w:val="33"/>
        </w:rPr>
        <w:t xml:space="preserve"> </w:t>
      </w:r>
      <w:r w:rsidRPr="00821A3F">
        <w:t>các</w:t>
      </w:r>
      <w:r w:rsidRPr="00821A3F">
        <w:rPr>
          <w:spacing w:val="32"/>
        </w:rPr>
        <w:t xml:space="preserve"> </w:t>
      </w:r>
      <w:r w:rsidRPr="00821A3F">
        <w:t>mặt hàng được sắp xếp và phân theo từng loại mặt hàng giúp cho khách hàng dễ</w:t>
      </w:r>
      <w:r w:rsidRPr="00821A3F">
        <w:rPr>
          <w:spacing w:val="40"/>
        </w:rPr>
        <w:t xml:space="preserve"> </w:t>
      </w:r>
      <w:r w:rsidRPr="00821A3F">
        <w:t>dàng</w:t>
      </w:r>
      <w:r w:rsidRPr="00821A3F">
        <w:rPr>
          <w:spacing w:val="-3"/>
        </w:rPr>
        <w:t xml:space="preserve"> </w:t>
      </w:r>
      <w:r w:rsidRPr="00821A3F">
        <w:t>tìm</w:t>
      </w:r>
      <w:r w:rsidRPr="00821A3F">
        <w:rPr>
          <w:spacing w:val="-2"/>
        </w:rPr>
        <w:t xml:space="preserve"> </w:t>
      </w:r>
      <w:r w:rsidRPr="00821A3F">
        <w:t>kiếm.</w:t>
      </w:r>
      <w:r w:rsidRPr="00821A3F">
        <w:rPr>
          <w:spacing w:val="-7"/>
        </w:rPr>
        <w:t xml:space="preserve"> </w:t>
      </w:r>
      <w:r w:rsidRPr="00821A3F">
        <w:t>Trong</w:t>
      </w:r>
      <w:r w:rsidRPr="00821A3F">
        <w:rPr>
          <w:spacing w:val="-1"/>
        </w:rPr>
        <w:t xml:space="preserve"> </w:t>
      </w:r>
      <w:r w:rsidRPr="00821A3F">
        <w:t>hoạt</w:t>
      </w:r>
      <w:r w:rsidRPr="00821A3F">
        <w:rPr>
          <w:spacing w:val="-2"/>
        </w:rPr>
        <w:t xml:space="preserve"> </w:t>
      </w:r>
      <w:r w:rsidRPr="00821A3F">
        <w:t>động</w:t>
      </w:r>
      <w:r w:rsidRPr="00821A3F">
        <w:rPr>
          <w:spacing w:val="-3"/>
        </w:rPr>
        <w:t xml:space="preserve"> </w:t>
      </w:r>
      <w:r w:rsidRPr="00821A3F">
        <w:t>này,</w:t>
      </w:r>
      <w:r w:rsidRPr="00821A3F">
        <w:rPr>
          <w:spacing w:val="-3"/>
        </w:rPr>
        <w:t xml:space="preserve"> </w:t>
      </w:r>
      <w:r w:rsidRPr="00821A3F">
        <w:t>khách</w:t>
      </w:r>
      <w:r w:rsidRPr="00821A3F">
        <w:rPr>
          <w:spacing w:val="-3"/>
        </w:rPr>
        <w:t xml:space="preserve"> </w:t>
      </w:r>
      <w:r w:rsidRPr="00821A3F">
        <w:t>hàng</w:t>
      </w:r>
      <w:r w:rsidRPr="00821A3F">
        <w:rPr>
          <w:spacing w:val="-3"/>
        </w:rPr>
        <w:t xml:space="preserve"> </w:t>
      </w:r>
      <w:r w:rsidRPr="00821A3F">
        <w:t>chỉ</w:t>
      </w:r>
      <w:r w:rsidRPr="00821A3F">
        <w:rPr>
          <w:spacing w:val="-3"/>
        </w:rPr>
        <w:t xml:space="preserve"> </w:t>
      </w:r>
      <w:r w:rsidRPr="00821A3F">
        <w:t>cần</w:t>
      </w:r>
      <w:r w:rsidRPr="00821A3F">
        <w:rPr>
          <w:spacing w:val="-1"/>
        </w:rPr>
        <w:t xml:space="preserve"> </w:t>
      </w:r>
      <w:r w:rsidRPr="00821A3F">
        <w:t>chọn</w:t>
      </w:r>
      <w:r w:rsidRPr="00821A3F">
        <w:rPr>
          <w:spacing w:val="-3"/>
        </w:rPr>
        <w:t xml:space="preserve"> </w:t>
      </w:r>
      <w:r w:rsidRPr="00821A3F">
        <w:t>một</w:t>
      </w:r>
      <w:r w:rsidRPr="00821A3F">
        <w:rPr>
          <w:spacing w:val="-1"/>
        </w:rPr>
        <w:t xml:space="preserve"> </w:t>
      </w:r>
      <w:r w:rsidRPr="00821A3F">
        <w:t>mặt</w:t>
      </w:r>
      <w:r w:rsidRPr="00821A3F">
        <w:rPr>
          <w:spacing w:val="-2"/>
        </w:rPr>
        <w:t xml:space="preserve"> </w:t>
      </w:r>
      <w:r w:rsidRPr="00821A3F">
        <w:t>hàng</w:t>
      </w:r>
      <w:r w:rsidRPr="00821A3F">
        <w:rPr>
          <w:spacing w:val="-3"/>
        </w:rPr>
        <w:t xml:space="preserve"> </w:t>
      </w:r>
      <w:r w:rsidRPr="00821A3F">
        <w:t>nào đó từ danh mục các mặt hàng thì những thông tin về mặt hàng đó sẽ hiển thị lên màn hình như: hình ảnh, đơn giá, mô tả...và bên cạnh là trang liên kết để thêm hàng hóa vào giỏ hàng. Đây là giỏ hàng điện tử mà trong đó chứa các thông tin về hàng hóa lẫn số lượng khách mua và hoàn toàn được cập nhật trong giỏ.</w:t>
      </w:r>
    </w:p>
    <w:p w14:paraId="192CD4A2" w14:textId="77777777" w:rsidR="00011EDF" w:rsidRPr="00821A3F" w:rsidRDefault="00011EDF" w:rsidP="00821A3F">
      <w:pPr>
        <w:pStyle w:val="BodyText"/>
        <w:spacing w:beforeLines="120" w:before="288" w:afterLines="120" w:after="288"/>
        <w:ind w:left="307" w:right="716" w:firstLine="720"/>
      </w:pPr>
      <w:r w:rsidRPr="00821A3F">
        <w:t>Khi khách hàng muốn đặt hàng thì hệ thống hiển thị trang xác lập đơn đặt hàng cùng thông tin về khách hàng và</w:t>
      </w:r>
      <w:r w:rsidRPr="00821A3F">
        <w:rPr>
          <w:spacing w:val="-1"/>
        </w:rPr>
        <w:t xml:space="preserve"> </w:t>
      </w:r>
      <w:r w:rsidRPr="00821A3F">
        <w:t>hàng hóa. Cuối cùng là do khách hàng tùy chọn đặt hay không.</w:t>
      </w:r>
    </w:p>
    <w:p w14:paraId="67E6048B" w14:textId="77777777" w:rsidR="00011EDF" w:rsidRPr="00821A3F" w:rsidRDefault="00011EDF" w:rsidP="00821A3F">
      <w:pPr>
        <w:pStyle w:val="BodyText"/>
        <w:spacing w:beforeLines="120" w:before="288" w:afterLines="120" w:after="288"/>
        <w:ind w:left="307" w:right="717" w:firstLine="720"/>
      </w:pPr>
      <w:r w:rsidRPr="00821A3F">
        <w:t>Người bán: Là người làm chủ hệ thống, có quyền kiểm soát mọi hoạt</w:t>
      </w:r>
      <w:r w:rsidRPr="00821A3F">
        <w:rPr>
          <w:spacing w:val="40"/>
        </w:rPr>
        <w:t xml:space="preserve"> </w:t>
      </w:r>
      <w:r w:rsidRPr="00821A3F">
        <w:t>động của hệ thống. Nhà quản lý được cấp một username và password để đăng nhập vào hệ thống thực hiện những chức năng của mình.</w:t>
      </w:r>
    </w:p>
    <w:p w14:paraId="7E494373" w14:textId="77777777" w:rsidR="00011EDF" w:rsidRPr="00821A3F" w:rsidRDefault="00011EDF" w:rsidP="00821A3F">
      <w:pPr>
        <w:pStyle w:val="ListParagraph"/>
        <w:widowControl w:val="0"/>
        <w:numPr>
          <w:ilvl w:val="0"/>
          <w:numId w:val="28"/>
        </w:numPr>
        <w:tabs>
          <w:tab w:val="left" w:pos="1025"/>
        </w:tabs>
        <w:autoSpaceDE w:val="0"/>
        <w:autoSpaceDN w:val="0"/>
        <w:spacing w:beforeLines="120" w:before="288" w:afterLines="120" w:after="288"/>
        <w:ind w:left="1025" w:hanging="358"/>
        <w:rPr>
          <w:i/>
        </w:rPr>
      </w:pPr>
      <w:r w:rsidRPr="00821A3F">
        <w:rPr>
          <w:i/>
        </w:rPr>
        <w:t>Chức</w:t>
      </w:r>
      <w:r w:rsidRPr="00821A3F">
        <w:rPr>
          <w:spacing w:val="-3"/>
        </w:rPr>
        <w:t xml:space="preserve"> </w:t>
      </w:r>
      <w:r w:rsidRPr="00821A3F">
        <w:rPr>
          <w:i/>
        </w:rPr>
        <w:t>năng</w:t>
      </w:r>
      <w:r w:rsidRPr="00821A3F">
        <w:rPr>
          <w:spacing w:val="-3"/>
        </w:rPr>
        <w:t xml:space="preserve"> </w:t>
      </w:r>
      <w:r w:rsidRPr="00821A3F">
        <w:rPr>
          <w:i/>
        </w:rPr>
        <w:t>của</w:t>
      </w:r>
      <w:r w:rsidRPr="00821A3F">
        <w:rPr>
          <w:spacing w:val="-2"/>
        </w:rPr>
        <w:t xml:space="preserve"> </w:t>
      </w:r>
      <w:r w:rsidRPr="00821A3F">
        <w:rPr>
          <w:i/>
        </w:rPr>
        <w:t>một</w:t>
      </w:r>
      <w:r w:rsidRPr="00821A3F">
        <w:rPr>
          <w:spacing w:val="-4"/>
        </w:rPr>
        <w:t xml:space="preserve"> </w:t>
      </w:r>
      <w:r w:rsidRPr="00821A3F">
        <w:rPr>
          <w:i/>
        </w:rPr>
        <w:t>hệ</w:t>
      </w:r>
      <w:r w:rsidRPr="00821A3F">
        <w:rPr>
          <w:spacing w:val="-3"/>
        </w:rPr>
        <w:t xml:space="preserve"> </w:t>
      </w:r>
      <w:r w:rsidRPr="00821A3F">
        <w:rPr>
          <w:i/>
        </w:rPr>
        <w:t>thống</w:t>
      </w:r>
      <w:r w:rsidRPr="00821A3F">
        <w:rPr>
          <w:spacing w:val="-3"/>
        </w:rPr>
        <w:t xml:space="preserve"> </w:t>
      </w:r>
      <w:r w:rsidRPr="00821A3F">
        <w:rPr>
          <w:i/>
          <w:spacing w:val="-2"/>
        </w:rPr>
        <w:t>website</w:t>
      </w:r>
    </w:p>
    <w:p w14:paraId="5BAD95C0" w14:textId="7617A23B" w:rsidR="00011EDF" w:rsidRPr="00821A3F" w:rsidRDefault="00011EDF" w:rsidP="00821A3F">
      <w:pPr>
        <w:pStyle w:val="BodyText"/>
        <w:spacing w:beforeLines="120" w:before="288" w:afterLines="120" w:after="288"/>
        <w:ind w:left="307" w:right="725"/>
      </w:pPr>
      <w:r w:rsidRPr="00821A3F">
        <w:t xml:space="preserve">Đây là một website bán và giới thiệu sản phẩm </w:t>
      </w:r>
      <w:r w:rsidR="00E534EB">
        <w:t>nội thất</w:t>
      </w:r>
      <w:r w:rsidRPr="00821A3F">
        <w:t xml:space="preserve"> của cửa hàng, công ty đến</w:t>
      </w:r>
      <w:r w:rsidRPr="00821A3F">
        <w:rPr>
          <w:spacing w:val="-1"/>
        </w:rPr>
        <w:t xml:space="preserve"> </w:t>
      </w:r>
      <w:r w:rsidRPr="00821A3F">
        <w:t>người tiêu</w:t>
      </w:r>
      <w:r w:rsidRPr="00821A3F">
        <w:rPr>
          <w:spacing w:val="-1"/>
        </w:rPr>
        <w:t xml:space="preserve"> </w:t>
      </w:r>
      <w:r w:rsidRPr="00821A3F">
        <w:t>dùng</w:t>
      </w:r>
      <w:r w:rsidRPr="00821A3F">
        <w:rPr>
          <w:spacing w:val="-1"/>
        </w:rPr>
        <w:t xml:space="preserve"> </w:t>
      </w:r>
      <w:r w:rsidRPr="00821A3F">
        <w:t>với các chi tiết mặt hàng với giá cả</w:t>
      </w:r>
      <w:r w:rsidRPr="00821A3F">
        <w:rPr>
          <w:spacing w:val="-1"/>
        </w:rPr>
        <w:t xml:space="preserve"> </w:t>
      </w:r>
      <w:r w:rsidRPr="00821A3F">
        <w:t>chính xác được cập nhật và hiển thị trên website.</w:t>
      </w:r>
    </w:p>
    <w:p w14:paraId="2D56D412" w14:textId="77777777" w:rsidR="00011EDF" w:rsidRPr="00821A3F" w:rsidRDefault="00011EDF" w:rsidP="00821A3F">
      <w:pPr>
        <w:pStyle w:val="BodyText"/>
        <w:spacing w:beforeLines="120" w:before="288" w:afterLines="120" w:after="288"/>
        <w:ind w:left="307"/>
      </w:pPr>
      <w:r w:rsidRPr="00821A3F">
        <w:t>Một</w:t>
      </w:r>
      <w:r w:rsidRPr="00821A3F">
        <w:rPr>
          <w:spacing w:val="-3"/>
        </w:rPr>
        <w:t xml:space="preserve"> </w:t>
      </w:r>
      <w:r w:rsidRPr="00821A3F">
        <w:t>website</w:t>
      </w:r>
      <w:r w:rsidRPr="00821A3F">
        <w:rPr>
          <w:spacing w:val="-3"/>
        </w:rPr>
        <w:t xml:space="preserve"> </w:t>
      </w:r>
      <w:r w:rsidRPr="00821A3F">
        <w:t>thông</w:t>
      </w:r>
      <w:r w:rsidRPr="00821A3F">
        <w:rPr>
          <w:spacing w:val="-4"/>
        </w:rPr>
        <w:t xml:space="preserve"> </w:t>
      </w:r>
      <w:r w:rsidRPr="00821A3F">
        <w:t>thường</w:t>
      </w:r>
      <w:r w:rsidRPr="00821A3F">
        <w:rPr>
          <w:spacing w:val="-2"/>
        </w:rPr>
        <w:t xml:space="preserve"> </w:t>
      </w:r>
      <w:r w:rsidRPr="00821A3F">
        <w:t>sẽ</w:t>
      </w:r>
      <w:r w:rsidRPr="00821A3F">
        <w:rPr>
          <w:spacing w:val="-5"/>
        </w:rPr>
        <w:t xml:space="preserve"> </w:t>
      </w:r>
      <w:r w:rsidRPr="00821A3F">
        <w:t>có</w:t>
      </w:r>
      <w:r w:rsidRPr="00821A3F">
        <w:rPr>
          <w:spacing w:val="-2"/>
        </w:rPr>
        <w:t xml:space="preserve"> </w:t>
      </w:r>
      <w:r w:rsidRPr="00821A3F">
        <w:t>các</w:t>
      </w:r>
      <w:r w:rsidRPr="00821A3F">
        <w:rPr>
          <w:spacing w:val="-3"/>
        </w:rPr>
        <w:t xml:space="preserve"> </w:t>
      </w:r>
      <w:r w:rsidRPr="00821A3F">
        <w:t>chứa</w:t>
      </w:r>
      <w:r w:rsidRPr="00821A3F">
        <w:rPr>
          <w:spacing w:val="-5"/>
        </w:rPr>
        <w:t xml:space="preserve"> </w:t>
      </w:r>
      <w:r w:rsidRPr="00821A3F">
        <w:t>năng</w:t>
      </w:r>
      <w:r w:rsidRPr="00821A3F">
        <w:rPr>
          <w:spacing w:val="-3"/>
        </w:rPr>
        <w:t xml:space="preserve"> </w:t>
      </w:r>
      <w:r w:rsidRPr="00821A3F">
        <w:rPr>
          <w:spacing w:val="-4"/>
        </w:rPr>
        <w:t>sau:</w:t>
      </w:r>
    </w:p>
    <w:p w14:paraId="771290E6" w14:textId="77777777" w:rsidR="00011EDF" w:rsidRPr="00821A3F" w:rsidRDefault="00011EDF" w:rsidP="00821A3F">
      <w:pPr>
        <w:pStyle w:val="ListParagraph"/>
        <w:widowControl w:val="0"/>
        <w:numPr>
          <w:ilvl w:val="0"/>
          <w:numId w:val="27"/>
        </w:numPr>
        <w:tabs>
          <w:tab w:val="left" w:pos="1027"/>
        </w:tabs>
        <w:autoSpaceDE w:val="0"/>
        <w:autoSpaceDN w:val="0"/>
        <w:spacing w:beforeLines="120" w:before="288" w:afterLines="120" w:after="288"/>
        <w:ind w:left="1027"/>
        <w:jc w:val="left"/>
        <w:rPr>
          <w:b w:val="0"/>
        </w:rPr>
      </w:pPr>
      <w:r w:rsidRPr="00821A3F">
        <w:rPr>
          <w:b w:val="0"/>
        </w:rPr>
        <w:t>Cho</w:t>
      </w:r>
      <w:r w:rsidRPr="00821A3F">
        <w:rPr>
          <w:b w:val="0"/>
          <w:spacing w:val="-3"/>
        </w:rPr>
        <w:t xml:space="preserve"> </w:t>
      </w:r>
      <w:r w:rsidRPr="00821A3F">
        <w:rPr>
          <w:b w:val="0"/>
        </w:rPr>
        <w:t>phép</w:t>
      </w:r>
      <w:r w:rsidRPr="00821A3F">
        <w:rPr>
          <w:b w:val="0"/>
          <w:spacing w:val="-2"/>
        </w:rPr>
        <w:t xml:space="preserve"> </w:t>
      </w:r>
      <w:r w:rsidRPr="00821A3F">
        <w:rPr>
          <w:b w:val="0"/>
        </w:rPr>
        <w:t>cập</w:t>
      </w:r>
      <w:r w:rsidRPr="00821A3F">
        <w:rPr>
          <w:b w:val="0"/>
          <w:spacing w:val="-2"/>
        </w:rPr>
        <w:t xml:space="preserve"> </w:t>
      </w:r>
      <w:r w:rsidRPr="00821A3F">
        <w:rPr>
          <w:b w:val="0"/>
        </w:rPr>
        <w:t>nhật</w:t>
      </w:r>
      <w:r w:rsidRPr="00821A3F">
        <w:rPr>
          <w:b w:val="0"/>
          <w:spacing w:val="-3"/>
        </w:rPr>
        <w:t xml:space="preserve"> </w:t>
      </w:r>
      <w:r w:rsidRPr="00821A3F">
        <w:rPr>
          <w:b w:val="0"/>
        </w:rPr>
        <w:t>hàng</w:t>
      </w:r>
      <w:r w:rsidRPr="00821A3F">
        <w:rPr>
          <w:b w:val="0"/>
          <w:spacing w:val="-3"/>
        </w:rPr>
        <w:t xml:space="preserve"> </w:t>
      </w:r>
      <w:r w:rsidRPr="00821A3F">
        <w:rPr>
          <w:b w:val="0"/>
        </w:rPr>
        <w:t>vào</w:t>
      </w:r>
      <w:r w:rsidRPr="00821A3F">
        <w:rPr>
          <w:b w:val="0"/>
          <w:spacing w:val="-2"/>
        </w:rPr>
        <w:t xml:space="preserve"> </w:t>
      </w:r>
      <w:r w:rsidRPr="00821A3F">
        <w:rPr>
          <w:b w:val="0"/>
          <w:spacing w:val="-4"/>
        </w:rPr>
        <w:t>CSDL.</w:t>
      </w:r>
    </w:p>
    <w:p w14:paraId="1E4DCA02" w14:textId="77777777" w:rsidR="00011EDF" w:rsidRPr="00821A3F" w:rsidRDefault="00011EDF" w:rsidP="00821A3F">
      <w:pPr>
        <w:pStyle w:val="ListParagraph"/>
        <w:widowControl w:val="0"/>
        <w:numPr>
          <w:ilvl w:val="0"/>
          <w:numId w:val="27"/>
        </w:numPr>
        <w:tabs>
          <w:tab w:val="left" w:pos="1027"/>
        </w:tabs>
        <w:autoSpaceDE w:val="0"/>
        <w:autoSpaceDN w:val="0"/>
        <w:spacing w:beforeLines="120" w:before="288" w:afterLines="120" w:after="288"/>
        <w:ind w:left="1027"/>
        <w:jc w:val="left"/>
        <w:rPr>
          <w:b w:val="0"/>
        </w:rPr>
      </w:pPr>
      <w:r w:rsidRPr="00821A3F">
        <w:rPr>
          <w:b w:val="0"/>
        </w:rPr>
        <w:t>Hiển</w:t>
      </w:r>
      <w:r w:rsidRPr="00821A3F">
        <w:rPr>
          <w:b w:val="0"/>
          <w:spacing w:val="-2"/>
        </w:rPr>
        <w:t xml:space="preserve"> </w:t>
      </w:r>
      <w:r w:rsidRPr="00821A3F">
        <w:rPr>
          <w:b w:val="0"/>
        </w:rPr>
        <w:t>thị</w:t>
      </w:r>
      <w:r w:rsidRPr="00821A3F">
        <w:rPr>
          <w:b w:val="0"/>
          <w:spacing w:val="-4"/>
        </w:rPr>
        <w:t xml:space="preserve"> </w:t>
      </w:r>
      <w:r w:rsidRPr="00821A3F">
        <w:rPr>
          <w:b w:val="0"/>
        </w:rPr>
        <w:t>danh</w:t>
      </w:r>
      <w:r w:rsidRPr="00821A3F">
        <w:rPr>
          <w:b w:val="0"/>
          <w:spacing w:val="-4"/>
        </w:rPr>
        <w:t xml:space="preserve"> </w:t>
      </w:r>
      <w:r w:rsidRPr="00821A3F">
        <w:rPr>
          <w:b w:val="0"/>
        </w:rPr>
        <w:t>sách</w:t>
      </w:r>
      <w:r w:rsidRPr="00821A3F">
        <w:rPr>
          <w:b w:val="0"/>
          <w:spacing w:val="-2"/>
        </w:rPr>
        <w:t xml:space="preserve"> </w:t>
      </w:r>
      <w:r w:rsidRPr="00821A3F">
        <w:rPr>
          <w:b w:val="0"/>
        </w:rPr>
        <w:t>các</w:t>
      </w:r>
      <w:r w:rsidRPr="00821A3F">
        <w:rPr>
          <w:b w:val="0"/>
          <w:spacing w:val="-5"/>
        </w:rPr>
        <w:t xml:space="preserve"> </w:t>
      </w:r>
      <w:r w:rsidRPr="00821A3F">
        <w:rPr>
          <w:b w:val="0"/>
        </w:rPr>
        <w:t>mặt</w:t>
      </w:r>
      <w:r w:rsidRPr="00821A3F">
        <w:rPr>
          <w:b w:val="0"/>
          <w:spacing w:val="-3"/>
        </w:rPr>
        <w:t xml:space="preserve"> </w:t>
      </w:r>
      <w:r w:rsidRPr="00821A3F">
        <w:rPr>
          <w:b w:val="0"/>
        </w:rPr>
        <w:t>hàng</w:t>
      </w:r>
      <w:r w:rsidRPr="00821A3F">
        <w:rPr>
          <w:b w:val="0"/>
          <w:spacing w:val="-2"/>
        </w:rPr>
        <w:t xml:space="preserve"> </w:t>
      </w:r>
      <w:r w:rsidRPr="00821A3F">
        <w:rPr>
          <w:b w:val="0"/>
        </w:rPr>
        <w:t>theo</w:t>
      </w:r>
      <w:r w:rsidRPr="00821A3F">
        <w:rPr>
          <w:b w:val="0"/>
          <w:spacing w:val="-2"/>
        </w:rPr>
        <w:t xml:space="preserve"> </w:t>
      </w:r>
      <w:r w:rsidRPr="00821A3F">
        <w:rPr>
          <w:b w:val="0"/>
        </w:rPr>
        <w:t>từng</w:t>
      </w:r>
      <w:r w:rsidRPr="00821A3F">
        <w:rPr>
          <w:b w:val="0"/>
          <w:spacing w:val="-3"/>
        </w:rPr>
        <w:t xml:space="preserve"> </w:t>
      </w:r>
      <w:r w:rsidRPr="00821A3F">
        <w:rPr>
          <w:b w:val="0"/>
          <w:spacing w:val="-4"/>
        </w:rPr>
        <w:t>loại.</w:t>
      </w:r>
    </w:p>
    <w:p w14:paraId="294B6B58" w14:textId="77777777" w:rsidR="00011EDF" w:rsidRPr="00821A3F" w:rsidRDefault="00011EDF" w:rsidP="00821A3F">
      <w:pPr>
        <w:pStyle w:val="ListParagraph"/>
        <w:widowControl w:val="0"/>
        <w:numPr>
          <w:ilvl w:val="0"/>
          <w:numId w:val="27"/>
        </w:numPr>
        <w:tabs>
          <w:tab w:val="left" w:pos="1027"/>
        </w:tabs>
        <w:autoSpaceDE w:val="0"/>
        <w:autoSpaceDN w:val="0"/>
        <w:spacing w:beforeLines="120" w:before="288" w:afterLines="120" w:after="288"/>
        <w:ind w:left="1027"/>
        <w:jc w:val="left"/>
        <w:rPr>
          <w:b w:val="0"/>
        </w:rPr>
      </w:pPr>
      <w:r w:rsidRPr="00821A3F">
        <w:rPr>
          <w:b w:val="0"/>
        </w:rPr>
        <w:t>Hiển</w:t>
      </w:r>
      <w:r w:rsidRPr="00821A3F">
        <w:rPr>
          <w:b w:val="0"/>
          <w:spacing w:val="-2"/>
        </w:rPr>
        <w:t xml:space="preserve"> </w:t>
      </w:r>
      <w:r w:rsidRPr="00821A3F">
        <w:rPr>
          <w:b w:val="0"/>
        </w:rPr>
        <w:t>thị</w:t>
      </w:r>
      <w:r w:rsidRPr="00821A3F">
        <w:rPr>
          <w:b w:val="0"/>
          <w:spacing w:val="-3"/>
        </w:rPr>
        <w:t xml:space="preserve"> </w:t>
      </w:r>
      <w:r w:rsidRPr="00821A3F">
        <w:rPr>
          <w:b w:val="0"/>
        </w:rPr>
        <w:t>hàng</w:t>
      </w:r>
      <w:r w:rsidRPr="00821A3F">
        <w:rPr>
          <w:b w:val="0"/>
          <w:spacing w:val="-4"/>
        </w:rPr>
        <w:t xml:space="preserve"> </w:t>
      </w:r>
      <w:r w:rsidRPr="00821A3F">
        <w:rPr>
          <w:b w:val="0"/>
        </w:rPr>
        <w:t>hoá</w:t>
      </w:r>
      <w:r w:rsidRPr="00821A3F">
        <w:rPr>
          <w:b w:val="0"/>
          <w:spacing w:val="-2"/>
        </w:rPr>
        <w:t xml:space="preserve"> </w:t>
      </w:r>
      <w:r w:rsidRPr="00821A3F">
        <w:rPr>
          <w:b w:val="0"/>
        </w:rPr>
        <w:t>khách</w:t>
      </w:r>
      <w:r w:rsidRPr="00821A3F">
        <w:rPr>
          <w:b w:val="0"/>
          <w:spacing w:val="-1"/>
        </w:rPr>
        <w:t xml:space="preserve"> </w:t>
      </w:r>
      <w:r w:rsidRPr="00821A3F">
        <w:rPr>
          <w:b w:val="0"/>
        </w:rPr>
        <w:t>hàng</w:t>
      </w:r>
      <w:r w:rsidRPr="00821A3F">
        <w:rPr>
          <w:b w:val="0"/>
          <w:spacing w:val="-4"/>
        </w:rPr>
        <w:t xml:space="preserve"> </w:t>
      </w:r>
      <w:r w:rsidRPr="00821A3F">
        <w:rPr>
          <w:b w:val="0"/>
        </w:rPr>
        <w:t>đã</w:t>
      </w:r>
      <w:r w:rsidRPr="00821A3F">
        <w:rPr>
          <w:b w:val="0"/>
          <w:spacing w:val="-4"/>
        </w:rPr>
        <w:t xml:space="preserve"> </w:t>
      </w:r>
      <w:r w:rsidRPr="00821A3F">
        <w:rPr>
          <w:b w:val="0"/>
        </w:rPr>
        <w:t>chọn</w:t>
      </w:r>
      <w:r w:rsidRPr="00821A3F">
        <w:rPr>
          <w:b w:val="0"/>
          <w:spacing w:val="-1"/>
        </w:rPr>
        <w:t xml:space="preserve"> </w:t>
      </w:r>
      <w:r w:rsidRPr="00821A3F">
        <w:rPr>
          <w:b w:val="0"/>
          <w:spacing w:val="-4"/>
        </w:rPr>
        <w:t>mua.</w:t>
      </w:r>
    </w:p>
    <w:p w14:paraId="4D61E6C9" w14:textId="77777777" w:rsidR="00011EDF" w:rsidRPr="00821A3F" w:rsidRDefault="00011EDF" w:rsidP="00821A3F">
      <w:pPr>
        <w:pStyle w:val="ListParagraph"/>
        <w:widowControl w:val="0"/>
        <w:numPr>
          <w:ilvl w:val="0"/>
          <w:numId w:val="27"/>
        </w:numPr>
        <w:tabs>
          <w:tab w:val="left" w:pos="1027"/>
        </w:tabs>
        <w:autoSpaceDE w:val="0"/>
        <w:autoSpaceDN w:val="0"/>
        <w:spacing w:beforeLines="120" w:before="288" w:afterLines="120" w:after="288"/>
        <w:ind w:left="1027"/>
        <w:jc w:val="left"/>
        <w:rPr>
          <w:b w:val="0"/>
        </w:rPr>
      </w:pPr>
      <w:r w:rsidRPr="00821A3F">
        <w:rPr>
          <w:b w:val="0"/>
        </w:rPr>
        <w:t>Quản</w:t>
      </w:r>
      <w:r w:rsidRPr="00821A3F">
        <w:rPr>
          <w:b w:val="0"/>
          <w:spacing w:val="-4"/>
        </w:rPr>
        <w:t xml:space="preserve"> </w:t>
      </w:r>
      <w:r w:rsidRPr="00821A3F">
        <w:rPr>
          <w:b w:val="0"/>
        </w:rPr>
        <w:t>lý</w:t>
      </w:r>
      <w:r w:rsidRPr="00821A3F">
        <w:rPr>
          <w:b w:val="0"/>
          <w:spacing w:val="-2"/>
        </w:rPr>
        <w:t xml:space="preserve"> </w:t>
      </w:r>
      <w:r w:rsidRPr="00821A3F">
        <w:rPr>
          <w:b w:val="0"/>
        </w:rPr>
        <w:t>đơn</w:t>
      </w:r>
      <w:r w:rsidRPr="00821A3F">
        <w:rPr>
          <w:b w:val="0"/>
          <w:spacing w:val="-2"/>
        </w:rPr>
        <w:t xml:space="preserve"> </w:t>
      </w:r>
      <w:r w:rsidRPr="00821A3F">
        <w:rPr>
          <w:b w:val="0"/>
        </w:rPr>
        <w:t>đặt</w:t>
      </w:r>
      <w:r w:rsidRPr="00821A3F">
        <w:rPr>
          <w:b w:val="0"/>
          <w:spacing w:val="-2"/>
        </w:rPr>
        <w:t xml:space="preserve"> </w:t>
      </w:r>
      <w:r w:rsidRPr="00821A3F">
        <w:rPr>
          <w:b w:val="0"/>
          <w:spacing w:val="-4"/>
        </w:rPr>
        <w:t>hàng</w:t>
      </w:r>
    </w:p>
    <w:p w14:paraId="3FDF825D" w14:textId="77777777" w:rsidR="00011EDF" w:rsidRPr="00821A3F" w:rsidRDefault="00011EDF" w:rsidP="00821A3F">
      <w:pPr>
        <w:pStyle w:val="ListParagraph"/>
        <w:widowControl w:val="0"/>
        <w:numPr>
          <w:ilvl w:val="0"/>
          <w:numId w:val="28"/>
        </w:numPr>
        <w:tabs>
          <w:tab w:val="left" w:pos="1027"/>
        </w:tabs>
        <w:autoSpaceDE w:val="0"/>
        <w:autoSpaceDN w:val="0"/>
        <w:spacing w:beforeLines="120" w:before="288" w:afterLines="120" w:after="288"/>
        <w:jc w:val="left"/>
        <w:rPr>
          <w:b w:val="0"/>
        </w:rPr>
      </w:pPr>
      <w:r w:rsidRPr="00821A3F">
        <w:rPr>
          <w:b w:val="0"/>
          <w:spacing w:val="-4"/>
        </w:rPr>
        <w:t xml:space="preserve">Yêu cầu đặt ra của một hệ thống website </w:t>
      </w:r>
    </w:p>
    <w:p w14:paraId="7C98FF5A" w14:textId="77777777" w:rsidR="00011EDF" w:rsidRPr="00821A3F" w:rsidRDefault="00011EDF" w:rsidP="00821A3F">
      <w:pPr>
        <w:pStyle w:val="ListParagraph"/>
        <w:widowControl w:val="0"/>
        <w:numPr>
          <w:ilvl w:val="0"/>
          <w:numId w:val="27"/>
        </w:numPr>
        <w:tabs>
          <w:tab w:val="left" w:pos="1027"/>
        </w:tabs>
        <w:autoSpaceDE w:val="0"/>
        <w:autoSpaceDN w:val="0"/>
        <w:spacing w:beforeLines="120" w:before="288" w:afterLines="120" w:after="288"/>
        <w:ind w:left="1027"/>
        <w:jc w:val="left"/>
        <w:rPr>
          <w:b w:val="0"/>
        </w:rPr>
      </w:pPr>
      <w:r w:rsidRPr="00821A3F">
        <w:rPr>
          <w:b w:val="0"/>
        </w:rPr>
        <w:t>Cập</w:t>
      </w:r>
      <w:r w:rsidRPr="00821A3F">
        <w:rPr>
          <w:b w:val="0"/>
          <w:spacing w:val="-2"/>
        </w:rPr>
        <w:t xml:space="preserve"> </w:t>
      </w:r>
      <w:r w:rsidRPr="00821A3F">
        <w:rPr>
          <w:b w:val="0"/>
        </w:rPr>
        <w:t>nhật</w:t>
      </w:r>
      <w:r w:rsidRPr="00821A3F">
        <w:rPr>
          <w:b w:val="0"/>
          <w:spacing w:val="-4"/>
        </w:rPr>
        <w:t xml:space="preserve"> </w:t>
      </w:r>
      <w:r w:rsidRPr="00821A3F">
        <w:rPr>
          <w:b w:val="0"/>
        </w:rPr>
        <w:t>hàng</w:t>
      </w:r>
      <w:r w:rsidRPr="00821A3F">
        <w:rPr>
          <w:b w:val="0"/>
          <w:spacing w:val="-4"/>
        </w:rPr>
        <w:t xml:space="preserve"> </w:t>
      </w:r>
      <w:r w:rsidRPr="00821A3F">
        <w:rPr>
          <w:b w:val="0"/>
        </w:rPr>
        <w:t>hoá,</w:t>
      </w:r>
      <w:r w:rsidRPr="00821A3F">
        <w:rPr>
          <w:b w:val="0"/>
          <w:spacing w:val="-3"/>
        </w:rPr>
        <w:t xml:space="preserve"> </w:t>
      </w:r>
      <w:r w:rsidRPr="00821A3F">
        <w:rPr>
          <w:b w:val="0"/>
        </w:rPr>
        <w:t>nhà</w:t>
      </w:r>
      <w:r w:rsidRPr="00821A3F">
        <w:rPr>
          <w:b w:val="0"/>
          <w:spacing w:val="-5"/>
        </w:rPr>
        <w:t xml:space="preserve"> </w:t>
      </w:r>
      <w:r w:rsidRPr="00821A3F">
        <w:rPr>
          <w:b w:val="0"/>
        </w:rPr>
        <w:t>sản</w:t>
      </w:r>
      <w:r w:rsidRPr="00821A3F">
        <w:rPr>
          <w:b w:val="0"/>
          <w:spacing w:val="-2"/>
        </w:rPr>
        <w:t xml:space="preserve"> </w:t>
      </w:r>
      <w:r w:rsidRPr="00821A3F">
        <w:rPr>
          <w:b w:val="0"/>
        </w:rPr>
        <w:t>xuất,</w:t>
      </w:r>
      <w:r w:rsidRPr="00821A3F">
        <w:rPr>
          <w:b w:val="0"/>
          <w:spacing w:val="-3"/>
        </w:rPr>
        <w:t xml:space="preserve"> </w:t>
      </w:r>
      <w:r w:rsidRPr="00821A3F">
        <w:rPr>
          <w:b w:val="0"/>
        </w:rPr>
        <w:t>loại</w:t>
      </w:r>
      <w:r w:rsidRPr="00821A3F">
        <w:rPr>
          <w:b w:val="0"/>
          <w:spacing w:val="-4"/>
        </w:rPr>
        <w:t xml:space="preserve"> </w:t>
      </w:r>
      <w:r w:rsidRPr="00821A3F">
        <w:rPr>
          <w:b w:val="0"/>
        </w:rPr>
        <w:t>hàng,</w:t>
      </w:r>
      <w:r w:rsidRPr="00821A3F">
        <w:rPr>
          <w:b w:val="0"/>
          <w:spacing w:val="-3"/>
        </w:rPr>
        <w:t xml:space="preserve"> </w:t>
      </w:r>
      <w:r w:rsidRPr="00821A3F">
        <w:rPr>
          <w:b w:val="0"/>
        </w:rPr>
        <w:t>tin</w:t>
      </w:r>
      <w:r w:rsidRPr="00821A3F">
        <w:rPr>
          <w:b w:val="0"/>
          <w:spacing w:val="-3"/>
        </w:rPr>
        <w:t xml:space="preserve"> </w:t>
      </w:r>
      <w:r w:rsidRPr="00821A3F">
        <w:rPr>
          <w:b w:val="0"/>
          <w:spacing w:val="-4"/>
        </w:rPr>
        <w:t>tức.</w:t>
      </w:r>
    </w:p>
    <w:p w14:paraId="14890A2C" w14:textId="77777777" w:rsidR="00011EDF" w:rsidRPr="00821A3F" w:rsidRDefault="00011EDF" w:rsidP="00821A3F">
      <w:pPr>
        <w:pStyle w:val="ListParagraph"/>
        <w:widowControl w:val="0"/>
        <w:numPr>
          <w:ilvl w:val="0"/>
          <w:numId w:val="27"/>
        </w:numPr>
        <w:tabs>
          <w:tab w:val="left" w:pos="1027"/>
        </w:tabs>
        <w:autoSpaceDE w:val="0"/>
        <w:autoSpaceDN w:val="0"/>
        <w:spacing w:beforeLines="120" w:before="288" w:afterLines="120" w:after="288"/>
        <w:ind w:left="1027"/>
        <w:jc w:val="left"/>
        <w:rPr>
          <w:b w:val="0"/>
        </w:rPr>
      </w:pPr>
      <w:r w:rsidRPr="00821A3F">
        <w:rPr>
          <w:b w:val="0"/>
        </w:rPr>
        <w:lastRenderedPageBreak/>
        <w:t>Xử</w:t>
      </w:r>
      <w:r w:rsidRPr="00821A3F">
        <w:rPr>
          <w:b w:val="0"/>
          <w:spacing w:val="-4"/>
        </w:rPr>
        <w:t xml:space="preserve"> </w:t>
      </w:r>
      <w:r w:rsidRPr="00821A3F">
        <w:rPr>
          <w:b w:val="0"/>
        </w:rPr>
        <w:t>lý</w:t>
      </w:r>
      <w:r w:rsidRPr="00821A3F">
        <w:rPr>
          <w:b w:val="0"/>
          <w:spacing w:val="-2"/>
        </w:rPr>
        <w:t xml:space="preserve"> </w:t>
      </w:r>
      <w:r w:rsidRPr="00821A3F">
        <w:rPr>
          <w:b w:val="0"/>
        </w:rPr>
        <w:t xml:space="preserve">đơn </w:t>
      </w:r>
      <w:r w:rsidRPr="00821A3F">
        <w:rPr>
          <w:b w:val="0"/>
          <w:spacing w:val="-4"/>
        </w:rPr>
        <w:t>hàng.</w:t>
      </w:r>
    </w:p>
    <w:p w14:paraId="6857F1CE" w14:textId="77777777" w:rsidR="00011EDF" w:rsidRPr="00821A3F" w:rsidRDefault="00011EDF" w:rsidP="00821A3F">
      <w:pPr>
        <w:pStyle w:val="ListParagraph"/>
        <w:widowControl w:val="0"/>
        <w:numPr>
          <w:ilvl w:val="0"/>
          <w:numId w:val="27"/>
        </w:numPr>
        <w:tabs>
          <w:tab w:val="left" w:pos="1027"/>
        </w:tabs>
        <w:autoSpaceDE w:val="0"/>
        <w:autoSpaceDN w:val="0"/>
        <w:spacing w:beforeLines="120" w:before="288" w:afterLines="120" w:after="288"/>
        <w:ind w:left="1027"/>
        <w:jc w:val="left"/>
        <w:rPr>
          <w:b w:val="0"/>
        </w:rPr>
      </w:pPr>
      <w:r w:rsidRPr="00821A3F">
        <w:rPr>
          <w:b w:val="0"/>
        </w:rPr>
        <w:t>Thống</w:t>
      </w:r>
      <w:r w:rsidRPr="00821A3F">
        <w:rPr>
          <w:b w:val="0"/>
          <w:spacing w:val="-5"/>
        </w:rPr>
        <w:t xml:space="preserve"> </w:t>
      </w:r>
      <w:r w:rsidRPr="00821A3F">
        <w:rPr>
          <w:b w:val="0"/>
        </w:rPr>
        <w:t>kê</w:t>
      </w:r>
      <w:r w:rsidRPr="00821A3F">
        <w:rPr>
          <w:b w:val="0"/>
          <w:spacing w:val="-7"/>
        </w:rPr>
        <w:t xml:space="preserve"> </w:t>
      </w:r>
      <w:r w:rsidRPr="00821A3F">
        <w:rPr>
          <w:b w:val="0"/>
        </w:rPr>
        <w:t>các</w:t>
      </w:r>
      <w:r w:rsidRPr="00821A3F">
        <w:rPr>
          <w:b w:val="0"/>
          <w:spacing w:val="-6"/>
        </w:rPr>
        <w:t xml:space="preserve"> </w:t>
      </w:r>
      <w:r w:rsidRPr="00821A3F">
        <w:rPr>
          <w:b w:val="0"/>
        </w:rPr>
        <w:t>khách</w:t>
      </w:r>
      <w:r w:rsidRPr="00821A3F">
        <w:rPr>
          <w:b w:val="0"/>
          <w:spacing w:val="-4"/>
        </w:rPr>
        <w:t xml:space="preserve"> </w:t>
      </w:r>
      <w:r w:rsidRPr="00821A3F">
        <w:rPr>
          <w:b w:val="0"/>
        </w:rPr>
        <w:t>hàng</w:t>
      </w:r>
      <w:r w:rsidRPr="00821A3F">
        <w:rPr>
          <w:b w:val="0"/>
          <w:spacing w:val="-4"/>
        </w:rPr>
        <w:t xml:space="preserve"> </w:t>
      </w:r>
      <w:r w:rsidRPr="00821A3F">
        <w:rPr>
          <w:b w:val="0"/>
        </w:rPr>
        <w:t>mua</w:t>
      </w:r>
      <w:r w:rsidRPr="00821A3F">
        <w:rPr>
          <w:b w:val="0"/>
          <w:spacing w:val="-6"/>
        </w:rPr>
        <w:t xml:space="preserve"> </w:t>
      </w:r>
      <w:r w:rsidRPr="00821A3F">
        <w:rPr>
          <w:b w:val="0"/>
        </w:rPr>
        <w:t>trong</w:t>
      </w:r>
      <w:r w:rsidRPr="00821A3F">
        <w:rPr>
          <w:b w:val="0"/>
          <w:spacing w:val="-4"/>
        </w:rPr>
        <w:t xml:space="preserve"> </w:t>
      </w:r>
      <w:r w:rsidRPr="00821A3F">
        <w:rPr>
          <w:b w:val="0"/>
        </w:rPr>
        <w:t>ngày,</w:t>
      </w:r>
      <w:r w:rsidRPr="00821A3F">
        <w:rPr>
          <w:b w:val="0"/>
          <w:spacing w:val="-7"/>
        </w:rPr>
        <w:t xml:space="preserve"> </w:t>
      </w:r>
      <w:r w:rsidRPr="00821A3F">
        <w:rPr>
          <w:b w:val="0"/>
        </w:rPr>
        <w:t>trong</w:t>
      </w:r>
      <w:r w:rsidRPr="00821A3F">
        <w:rPr>
          <w:b w:val="0"/>
          <w:spacing w:val="-5"/>
        </w:rPr>
        <w:t xml:space="preserve"> </w:t>
      </w:r>
      <w:r w:rsidRPr="00821A3F">
        <w:rPr>
          <w:b w:val="0"/>
        </w:rPr>
        <w:t>khoảng</w:t>
      </w:r>
      <w:r w:rsidRPr="00821A3F">
        <w:rPr>
          <w:b w:val="0"/>
          <w:spacing w:val="-4"/>
        </w:rPr>
        <w:t xml:space="preserve"> </w:t>
      </w:r>
      <w:r w:rsidRPr="00821A3F">
        <w:rPr>
          <w:b w:val="0"/>
        </w:rPr>
        <w:t>thời</w:t>
      </w:r>
      <w:r w:rsidRPr="00821A3F">
        <w:rPr>
          <w:b w:val="0"/>
          <w:spacing w:val="-7"/>
        </w:rPr>
        <w:t xml:space="preserve"> </w:t>
      </w:r>
      <w:r w:rsidRPr="00821A3F">
        <w:rPr>
          <w:b w:val="0"/>
          <w:spacing w:val="-4"/>
        </w:rPr>
        <w:t>gian</w:t>
      </w:r>
    </w:p>
    <w:p w14:paraId="10E4520B" w14:textId="77777777" w:rsidR="00011EDF" w:rsidRPr="00821A3F" w:rsidRDefault="00011EDF" w:rsidP="00821A3F">
      <w:pPr>
        <w:pStyle w:val="ListParagraph"/>
        <w:widowControl w:val="0"/>
        <w:numPr>
          <w:ilvl w:val="0"/>
          <w:numId w:val="26"/>
        </w:numPr>
        <w:tabs>
          <w:tab w:val="left" w:pos="1027"/>
        </w:tabs>
        <w:autoSpaceDE w:val="0"/>
        <w:autoSpaceDN w:val="0"/>
        <w:spacing w:beforeLines="120" w:before="288" w:afterLines="120" w:after="288"/>
        <w:ind w:left="1027" w:hanging="359"/>
        <w:jc w:val="left"/>
        <w:rPr>
          <w:b w:val="0"/>
        </w:rPr>
      </w:pPr>
      <w:r w:rsidRPr="00821A3F">
        <w:rPr>
          <w:b w:val="0"/>
        </w:rPr>
        <w:t>Phần</w:t>
      </w:r>
      <w:r w:rsidRPr="00821A3F">
        <w:rPr>
          <w:b w:val="0"/>
          <w:spacing w:val="-4"/>
        </w:rPr>
        <w:t xml:space="preserve"> </w:t>
      </w:r>
      <w:r w:rsidRPr="00821A3F">
        <w:rPr>
          <w:b w:val="0"/>
        </w:rPr>
        <w:t>khách</w:t>
      </w:r>
      <w:r w:rsidRPr="00821A3F">
        <w:rPr>
          <w:b w:val="0"/>
          <w:spacing w:val="-3"/>
        </w:rPr>
        <w:t xml:space="preserve"> </w:t>
      </w:r>
      <w:r w:rsidRPr="00821A3F">
        <w:rPr>
          <w:b w:val="0"/>
          <w:spacing w:val="-4"/>
        </w:rPr>
        <w:t>hàng</w:t>
      </w:r>
    </w:p>
    <w:p w14:paraId="222C1A2F" w14:textId="77777777" w:rsidR="00011EDF" w:rsidRPr="00821A3F" w:rsidRDefault="00011EDF" w:rsidP="00821A3F">
      <w:pPr>
        <w:pStyle w:val="BodyText"/>
        <w:spacing w:beforeLines="120" w:before="288" w:afterLines="120" w:after="288"/>
        <w:ind w:left="307" w:right="725"/>
      </w:pPr>
      <w:r w:rsidRPr="00821A3F">
        <w:t>Khách hàng là những người có nhu cầu mua sắm hàng hóa, họ sẽ tìm kiếm các mặt hàng cần thiết từ hệ thống và đặt mua các mặt hàng này. Vì thế phải có các chức năng sau:</w:t>
      </w:r>
    </w:p>
    <w:p w14:paraId="10F53AAB" w14:textId="77777777" w:rsidR="00011EDF" w:rsidRPr="00821A3F" w:rsidRDefault="00011EDF" w:rsidP="00821A3F">
      <w:pPr>
        <w:pStyle w:val="ListParagraph"/>
        <w:widowControl w:val="0"/>
        <w:numPr>
          <w:ilvl w:val="0"/>
          <w:numId w:val="27"/>
        </w:numPr>
        <w:tabs>
          <w:tab w:val="left" w:pos="1027"/>
        </w:tabs>
        <w:autoSpaceDE w:val="0"/>
        <w:autoSpaceDN w:val="0"/>
        <w:spacing w:beforeLines="120" w:before="288" w:afterLines="120" w:after="288"/>
        <w:ind w:left="1027" w:right="718"/>
        <w:rPr>
          <w:b w:val="0"/>
        </w:rPr>
      </w:pPr>
      <w:r w:rsidRPr="00821A3F">
        <w:rPr>
          <w:b w:val="0"/>
        </w:rPr>
        <w:t>Hiển thị danh sách các mặt hàng của cửa hàng để khách hàng xem, lựa chọn và mua.</w:t>
      </w:r>
    </w:p>
    <w:p w14:paraId="2AD87170" w14:textId="77777777" w:rsidR="00011EDF" w:rsidRPr="00821A3F" w:rsidRDefault="00011EDF" w:rsidP="00821A3F">
      <w:pPr>
        <w:pStyle w:val="ListParagraph"/>
        <w:widowControl w:val="0"/>
        <w:numPr>
          <w:ilvl w:val="0"/>
          <w:numId w:val="27"/>
        </w:numPr>
        <w:tabs>
          <w:tab w:val="left" w:pos="1026"/>
        </w:tabs>
        <w:autoSpaceDE w:val="0"/>
        <w:autoSpaceDN w:val="0"/>
        <w:spacing w:beforeLines="120" w:before="288" w:afterLines="120" w:after="288"/>
        <w:ind w:left="1026" w:hanging="359"/>
        <w:rPr>
          <w:b w:val="0"/>
        </w:rPr>
      </w:pPr>
      <w:r w:rsidRPr="00821A3F">
        <w:rPr>
          <w:b w:val="0"/>
        </w:rPr>
        <w:t>Khách</w:t>
      </w:r>
      <w:r w:rsidRPr="00821A3F">
        <w:rPr>
          <w:b w:val="0"/>
          <w:spacing w:val="-5"/>
        </w:rPr>
        <w:t xml:space="preserve"> </w:t>
      </w:r>
      <w:r w:rsidRPr="00821A3F">
        <w:rPr>
          <w:b w:val="0"/>
        </w:rPr>
        <w:t>hàng</w:t>
      </w:r>
      <w:r w:rsidRPr="00821A3F">
        <w:rPr>
          <w:b w:val="0"/>
          <w:spacing w:val="-2"/>
        </w:rPr>
        <w:t xml:space="preserve"> </w:t>
      </w:r>
      <w:r w:rsidRPr="00821A3F">
        <w:rPr>
          <w:b w:val="0"/>
        </w:rPr>
        <w:t>xem</w:t>
      </w:r>
      <w:r w:rsidRPr="00821A3F">
        <w:rPr>
          <w:b w:val="0"/>
          <w:spacing w:val="-3"/>
        </w:rPr>
        <w:t xml:space="preserve"> </w:t>
      </w:r>
      <w:r w:rsidRPr="00821A3F">
        <w:rPr>
          <w:b w:val="0"/>
        </w:rPr>
        <w:t>các</w:t>
      </w:r>
      <w:r w:rsidRPr="00821A3F">
        <w:rPr>
          <w:b w:val="0"/>
          <w:spacing w:val="-4"/>
        </w:rPr>
        <w:t xml:space="preserve"> </w:t>
      </w:r>
      <w:r w:rsidRPr="00821A3F">
        <w:rPr>
          <w:b w:val="0"/>
        </w:rPr>
        <w:t>thông</w:t>
      </w:r>
      <w:r w:rsidRPr="00821A3F">
        <w:rPr>
          <w:b w:val="0"/>
          <w:spacing w:val="-4"/>
        </w:rPr>
        <w:t xml:space="preserve"> </w:t>
      </w:r>
      <w:r w:rsidRPr="00821A3F">
        <w:rPr>
          <w:b w:val="0"/>
        </w:rPr>
        <w:t>tin</w:t>
      </w:r>
      <w:r w:rsidRPr="00821A3F">
        <w:rPr>
          <w:b w:val="0"/>
          <w:spacing w:val="-4"/>
        </w:rPr>
        <w:t xml:space="preserve"> </w:t>
      </w:r>
      <w:r w:rsidRPr="00821A3F">
        <w:rPr>
          <w:b w:val="0"/>
        </w:rPr>
        <w:t>tin</w:t>
      </w:r>
      <w:r w:rsidRPr="00821A3F">
        <w:rPr>
          <w:b w:val="0"/>
          <w:spacing w:val="-4"/>
        </w:rPr>
        <w:t xml:space="preserve"> </w:t>
      </w:r>
      <w:r w:rsidRPr="00821A3F">
        <w:rPr>
          <w:b w:val="0"/>
        </w:rPr>
        <w:t>tức</w:t>
      </w:r>
      <w:r w:rsidRPr="00821A3F">
        <w:rPr>
          <w:b w:val="0"/>
          <w:spacing w:val="-3"/>
        </w:rPr>
        <w:t xml:space="preserve"> </w:t>
      </w:r>
      <w:r w:rsidRPr="00821A3F">
        <w:rPr>
          <w:b w:val="0"/>
        </w:rPr>
        <w:t>mới,</w:t>
      </w:r>
      <w:r w:rsidRPr="00821A3F">
        <w:rPr>
          <w:b w:val="0"/>
          <w:spacing w:val="-4"/>
        </w:rPr>
        <w:t xml:space="preserve"> </w:t>
      </w:r>
      <w:r w:rsidRPr="00821A3F">
        <w:rPr>
          <w:b w:val="0"/>
        </w:rPr>
        <w:t>khuyến</w:t>
      </w:r>
      <w:r w:rsidRPr="00821A3F">
        <w:rPr>
          <w:b w:val="0"/>
          <w:spacing w:val="-4"/>
        </w:rPr>
        <w:t xml:space="preserve"> </w:t>
      </w:r>
      <w:r w:rsidRPr="00821A3F">
        <w:rPr>
          <w:b w:val="0"/>
        </w:rPr>
        <w:t>mãi</w:t>
      </w:r>
      <w:r w:rsidRPr="00821A3F">
        <w:rPr>
          <w:b w:val="0"/>
          <w:spacing w:val="-3"/>
        </w:rPr>
        <w:t xml:space="preserve"> </w:t>
      </w:r>
      <w:r w:rsidRPr="00821A3F">
        <w:rPr>
          <w:b w:val="0"/>
        </w:rPr>
        <w:t>trên</w:t>
      </w:r>
      <w:r w:rsidRPr="00821A3F">
        <w:rPr>
          <w:b w:val="0"/>
          <w:spacing w:val="-2"/>
        </w:rPr>
        <w:t xml:space="preserve"> </w:t>
      </w:r>
      <w:r w:rsidRPr="00821A3F">
        <w:rPr>
          <w:b w:val="0"/>
        </w:rPr>
        <w:t>trang</w:t>
      </w:r>
      <w:r w:rsidRPr="00821A3F">
        <w:rPr>
          <w:b w:val="0"/>
          <w:spacing w:val="-2"/>
        </w:rPr>
        <w:t xml:space="preserve"> </w:t>
      </w:r>
      <w:r w:rsidRPr="00821A3F">
        <w:rPr>
          <w:b w:val="0"/>
          <w:spacing w:val="-5"/>
        </w:rPr>
        <w:t>web</w:t>
      </w:r>
    </w:p>
    <w:p w14:paraId="4C849BD2" w14:textId="77777777" w:rsidR="00011EDF" w:rsidRPr="00821A3F" w:rsidRDefault="00011EDF" w:rsidP="00821A3F">
      <w:pPr>
        <w:pStyle w:val="ListParagraph"/>
        <w:widowControl w:val="0"/>
        <w:numPr>
          <w:ilvl w:val="0"/>
          <w:numId w:val="27"/>
        </w:numPr>
        <w:tabs>
          <w:tab w:val="left" w:pos="1027"/>
        </w:tabs>
        <w:autoSpaceDE w:val="0"/>
        <w:autoSpaceDN w:val="0"/>
        <w:spacing w:beforeLines="120" w:before="288" w:afterLines="120" w:after="288"/>
        <w:ind w:left="1027" w:right="715"/>
        <w:rPr>
          <w:b w:val="0"/>
        </w:rPr>
      </w:pPr>
      <w:r w:rsidRPr="00821A3F">
        <w:rPr>
          <w:b w:val="0"/>
        </w:rPr>
        <w:t xml:space="preserve">Sau khi khách hàng chọn và đặt hàng hàng trực tiếp thì phải hiện lên đơn hàng để khách hàng có thể nhập thông tin mua hàng và xem hoá đơn mua </w:t>
      </w:r>
      <w:r w:rsidRPr="00821A3F">
        <w:rPr>
          <w:b w:val="0"/>
          <w:spacing w:val="-4"/>
        </w:rPr>
        <w:t>hàng.</w:t>
      </w:r>
    </w:p>
    <w:p w14:paraId="165AA1BB" w14:textId="77777777" w:rsidR="00011EDF" w:rsidRPr="00821A3F" w:rsidRDefault="00011EDF" w:rsidP="00821A3F">
      <w:pPr>
        <w:pStyle w:val="ListParagraph"/>
        <w:widowControl w:val="0"/>
        <w:numPr>
          <w:ilvl w:val="0"/>
          <w:numId w:val="26"/>
        </w:numPr>
        <w:tabs>
          <w:tab w:val="left" w:pos="1026"/>
        </w:tabs>
        <w:autoSpaceDE w:val="0"/>
        <w:autoSpaceDN w:val="0"/>
        <w:spacing w:beforeLines="120" w:before="288" w:afterLines="120" w:after="288"/>
        <w:ind w:left="1026" w:hanging="359"/>
        <w:jc w:val="left"/>
        <w:rPr>
          <w:b w:val="0"/>
        </w:rPr>
      </w:pPr>
      <w:r w:rsidRPr="00821A3F">
        <w:rPr>
          <w:b w:val="0"/>
        </w:rPr>
        <w:t>Dành</w:t>
      </w:r>
      <w:r w:rsidRPr="00821A3F">
        <w:rPr>
          <w:b w:val="0"/>
          <w:spacing w:val="-3"/>
        </w:rPr>
        <w:t xml:space="preserve"> </w:t>
      </w:r>
      <w:r w:rsidRPr="00821A3F">
        <w:rPr>
          <w:b w:val="0"/>
        </w:rPr>
        <w:t>cho</w:t>
      </w:r>
      <w:r w:rsidRPr="00821A3F">
        <w:rPr>
          <w:b w:val="0"/>
          <w:spacing w:val="-2"/>
        </w:rPr>
        <w:t xml:space="preserve"> </w:t>
      </w:r>
      <w:r w:rsidRPr="00821A3F">
        <w:rPr>
          <w:b w:val="0"/>
        </w:rPr>
        <w:t>người</w:t>
      </w:r>
      <w:r w:rsidRPr="00821A3F">
        <w:rPr>
          <w:b w:val="0"/>
          <w:spacing w:val="-5"/>
        </w:rPr>
        <w:t xml:space="preserve"> </w:t>
      </w:r>
      <w:r w:rsidRPr="00821A3F">
        <w:rPr>
          <w:b w:val="0"/>
        </w:rPr>
        <w:t>quản</w:t>
      </w:r>
      <w:r w:rsidRPr="00821A3F">
        <w:rPr>
          <w:b w:val="0"/>
          <w:spacing w:val="-2"/>
        </w:rPr>
        <w:t xml:space="preserve"> </w:t>
      </w:r>
      <w:r w:rsidRPr="00821A3F">
        <w:rPr>
          <w:b w:val="0"/>
          <w:spacing w:val="-5"/>
        </w:rPr>
        <w:t>trị</w:t>
      </w:r>
    </w:p>
    <w:p w14:paraId="2DFB3FA0" w14:textId="77777777" w:rsidR="00011EDF" w:rsidRPr="00821A3F" w:rsidRDefault="00011EDF" w:rsidP="00821A3F">
      <w:pPr>
        <w:pStyle w:val="BodyText"/>
        <w:spacing w:beforeLines="120" w:before="288" w:afterLines="120" w:after="288"/>
        <w:ind w:left="307" w:right="725"/>
      </w:pPr>
      <w:r w:rsidRPr="00821A3F">
        <w:t>Người</w:t>
      </w:r>
      <w:r w:rsidRPr="00821A3F">
        <w:rPr>
          <w:spacing w:val="-4"/>
        </w:rPr>
        <w:t xml:space="preserve"> </w:t>
      </w:r>
      <w:r w:rsidRPr="00821A3F">
        <w:t>làm</w:t>
      </w:r>
      <w:r w:rsidRPr="00821A3F">
        <w:rPr>
          <w:spacing w:val="-4"/>
        </w:rPr>
        <w:t xml:space="preserve"> </w:t>
      </w:r>
      <w:r w:rsidRPr="00821A3F">
        <w:t>chủ</w:t>
      </w:r>
      <w:r w:rsidRPr="00821A3F">
        <w:rPr>
          <w:spacing w:val="-5"/>
        </w:rPr>
        <w:t xml:space="preserve"> </w:t>
      </w:r>
      <w:r w:rsidRPr="00821A3F">
        <w:t>ứng</w:t>
      </w:r>
      <w:r w:rsidRPr="00821A3F">
        <w:rPr>
          <w:spacing w:val="-5"/>
        </w:rPr>
        <w:t xml:space="preserve"> </w:t>
      </w:r>
      <w:r w:rsidRPr="00821A3F">
        <w:t>dụng</w:t>
      </w:r>
      <w:r w:rsidRPr="00821A3F">
        <w:rPr>
          <w:spacing w:val="-5"/>
        </w:rPr>
        <w:t xml:space="preserve"> </w:t>
      </w:r>
      <w:r w:rsidRPr="00821A3F">
        <w:t>có</w:t>
      </w:r>
      <w:r w:rsidRPr="00821A3F">
        <w:rPr>
          <w:spacing w:val="-5"/>
        </w:rPr>
        <w:t xml:space="preserve"> </w:t>
      </w:r>
      <w:r w:rsidRPr="00821A3F">
        <w:t>quyền</w:t>
      </w:r>
      <w:r w:rsidRPr="00821A3F">
        <w:rPr>
          <w:spacing w:val="-3"/>
        </w:rPr>
        <w:t xml:space="preserve"> </w:t>
      </w:r>
      <w:r w:rsidRPr="00821A3F">
        <w:t>kiềm</w:t>
      </w:r>
      <w:r w:rsidRPr="00821A3F">
        <w:rPr>
          <w:spacing w:val="-4"/>
        </w:rPr>
        <w:t xml:space="preserve"> </w:t>
      </w:r>
      <w:r w:rsidRPr="00821A3F">
        <w:t>soát</w:t>
      </w:r>
      <w:r w:rsidRPr="00821A3F">
        <w:rPr>
          <w:spacing w:val="-4"/>
        </w:rPr>
        <w:t xml:space="preserve"> </w:t>
      </w:r>
      <w:r w:rsidRPr="00821A3F">
        <w:t>mọi</w:t>
      </w:r>
      <w:r w:rsidRPr="00821A3F">
        <w:rPr>
          <w:spacing w:val="-4"/>
        </w:rPr>
        <w:t xml:space="preserve"> </w:t>
      </w:r>
      <w:r w:rsidRPr="00821A3F">
        <w:t>hoạt</w:t>
      </w:r>
      <w:r w:rsidRPr="00821A3F">
        <w:rPr>
          <w:spacing w:val="-4"/>
        </w:rPr>
        <w:t xml:space="preserve"> </w:t>
      </w:r>
      <w:r w:rsidRPr="00821A3F">
        <w:t>động</w:t>
      </w:r>
      <w:r w:rsidRPr="00821A3F">
        <w:rPr>
          <w:spacing w:val="-5"/>
        </w:rPr>
        <w:t xml:space="preserve"> </w:t>
      </w:r>
      <w:r w:rsidRPr="00821A3F">
        <w:t>của</w:t>
      </w:r>
      <w:r w:rsidRPr="00821A3F">
        <w:rPr>
          <w:spacing w:val="-4"/>
        </w:rPr>
        <w:t xml:space="preserve"> </w:t>
      </w:r>
      <w:r w:rsidRPr="00821A3F">
        <w:t>hệ</w:t>
      </w:r>
      <w:r w:rsidRPr="00821A3F">
        <w:rPr>
          <w:spacing w:val="-4"/>
        </w:rPr>
        <w:t xml:space="preserve"> </w:t>
      </w:r>
      <w:r w:rsidRPr="00821A3F">
        <w:t>thống.</w:t>
      </w:r>
      <w:r w:rsidRPr="00821A3F">
        <w:rPr>
          <w:spacing w:val="-4"/>
        </w:rPr>
        <w:t xml:space="preserve"> </w:t>
      </w:r>
      <w:r w:rsidRPr="00821A3F">
        <w:t>Người này</w:t>
      </w:r>
      <w:r w:rsidRPr="00821A3F">
        <w:rPr>
          <w:spacing w:val="-1"/>
        </w:rPr>
        <w:t xml:space="preserve"> </w:t>
      </w:r>
      <w:r w:rsidRPr="00821A3F">
        <w:t>được cấp</w:t>
      </w:r>
      <w:r w:rsidRPr="00821A3F">
        <w:rPr>
          <w:spacing w:val="-1"/>
        </w:rPr>
        <w:t xml:space="preserve"> </w:t>
      </w:r>
      <w:r w:rsidRPr="00821A3F">
        <w:t>username và</w:t>
      </w:r>
      <w:r w:rsidRPr="00821A3F">
        <w:rPr>
          <w:spacing w:val="-1"/>
        </w:rPr>
        <w:t xml:space="preserve"> </w:t>
      </w:r>
      <w:r w:rsidRPr="00821A3F">
        <w:t>password để đăng</w:t>
      </w:r>
      <w:r w:rsidRPr="00821A3F">
        <w:rPr>
          <w:spacing w:val="-1"/>
        </w:rPr>
        <w:t xml:space="preserve"> </w:t>
      </w:r>
      <w:r w:rsidRPr="00821A3F">
        <w:t>nhập</w:t>
      </w:r>
      <w:r w:rsidRPr="00821A3F">
        <w:rPr>
          <w:spacing w:val="-1"/>
        </w:rPr>
        <w:t xml:space="preserve"> </w:t>
      </w:r>
      <w:r w:rsidRPr="00821A3F">
        <w:t>hệ thống</w:t>
      </w:r>
      <w:r w:rsidRPr="00821A3F">
        <w:rPr>
          <w:spacing w:val="-1"/>
        </w:rPr>
        <w:t xml:space="preserve"> </w:t>
      </w:r>
      <w:r w:rsidRPr="00821A3F">
        <w:t>thực hiện chức năng của mình:</w:t>
      </w:r>
    </w:p>
    <w:p w14:paraId="1AC4BBE9" w14:textId="77777777" w:rsidR="00011EDF" w:rsidRPr="00821A3F" w:rsidRDefault="00011EDF" w:rsidP="00821A3F">
      <w:pPr>
        <w:pStyle w:val="ListParagraph"/>
        <w:widowControl w:val="0"/>
        <w:numPr>
          <w:ilvl w:val="0"/>
          <w:numId w:val="27"/>
        </w:numPr>
        <w:tabs>
          <w:tab w:val="left" w:pos="1027"/>
        </w:tabs>
        <w:autoSpaceDE w:val="0"/>
        <w:autoSpaceDN w:val="0"/>
        <w:spacing w:beforeLines="120" w:before="288" w:afterLines="120" w:after="288"/>
        <w:ind w:left="1027" w:right="729"/>
        <w:rPr>
          <w:b w:val="0"/>
        </w:rPr>
      </w:pPr>
      <w:r w:rsidRPr="00821A3F">
        <w:rPr>
          <w:b w:val="0"/>
        </w:rPr>
        <w:t>Chức năng cập nhật, sửa, xoá các mặt hàng, loại hàng, nhà sản xuất, tin tức (phải kiểm soát được hệ thống).</w:t>
      </w:r>
    </w:p>
    <w:p w14:paraId="0869AADF" w14:textId="77777777" w:rsidR="00011EDF" w:rsidRPr="00821A3F" w:rsidRDefault="00011EDF" w:rsidP="00821A3F">
      <w:pPr>
        <w:pStyle w:val="ListParagraph"/>
        <w:widowControl w:val="0"/>
        <w:numPr>
          <w:ilvl w:val="0"/>
          <w:numId w:val="27"/>
        </w:numPr>
        <w:tabs>
          <w:tab w:val="left" w:pos="1026"/>
        </w:tabs>
        <w:autoSpaceDE w:val="0"/>
        <w:autoSpaceDN w:val="0"/>
        <w:spacing w:beforeLines="120" w:before="288" w:afterLines="120" w:after="288"/>
        <w:ind w:left="1026" w:hanging="359"/>
        <w:rPr>
          <w:b w:val="0"/>
        </w:rPr>
      </w:pPr>
      <w:r w:rsidRPr="00821A3F">
        <w:rPr>
          <w:b w:val="0"/>
        </w:rPr>
        <w:t>Tiếp</w:t>
      </w:r>
      <w:r w:rsidRPr="00821A3F">
        <w:rPr>
          <w:b w:val="0"/>
          <w:spacing w:val="-5"/>
        </w:rPr>
        <w:t xml:space="preserve"> </w:t>
      </w:r>
      <w:r w:rsidRPr="00821A3F">
        <w:rPr>
          <w:b w:val="0"/>
        </w:rPr>
        <w:t>nhận</w:t>
      </w:r>
      <w:r w:rsidRPr="00821A3F">
        <w:rPr>
          <w:b w:val="0"/>
          <w:spacing w:val="-4"/>
        </w:rPr>
        <w:t xml:space="preserve"> </w:t>
      </w:r>
      <w:r w:rsidRPr="00821A3F">
        <w:rPr>
          <w:b w:val="0"/>
        </w:rPr>
        <w:t>kiểm</w:t>
      </w:r>
      <w:r w:rsidRPr="00821A3F">
        <w:rPr>
          <w:b w:val="0"/>
          <w:spacing w:val="-3"/>
        </w:rPr>
        <w:t xml:space="preserve"> </w:t>
      </w:r>
      <w:r w:rsidRPr="00821A3F">
        <w:rPr>
          <w:b w:val="0"/>
        </w:rPr>
        <w:t>tra</w:t>
      </w:r>
      <w:r w:rsidRPr="00821A3F">
        <w:rPr>
          <w:b w:val="0"/>
          <w:spacing w:val="-4"/>
        </w:rPr>
        <w:t xml:space="preserve"> </w:t>
      </w:r>
      <w:r w:rsidRPr="00821A3F">
        <w:rPr>
          <w:b w:val="0"/>
        </w:rPr>
        <w:t>đơn</w:t>
      </w:r>
      <w:r w:rsidRPr="00821A3F">
        <w:rPr>
          <w:b w:val="0"/>
          <w:spacing w:val="-4"/>
        </w:rPr>
        <w:t xml:space="preserve"> </w:t>
      </w:r>
      <w:r w:rsidRPr="00821A3F">
        <w:rPr>
          <w:b w:val="0"/>
        </w:rPr>
        <w:t>đặt</w:t>
      </w:r>
      <w:r w:rsidRPr="00821A3F">
        <w:rPr>
          <w:b w:val="0"/>
          <w:spacing w:val="-3"/>
        </w:rPr>
        <w:t xml:space="preserve"> </w:t>
      </w:r>
      <w:r w:rsidRPr="00821A3F">
        <w:rPr>
          <w:b w:val="0"/>
        </w:rPr>
        <w:t>hàng</w:t>
      </w:r>
      <w:r w:rsidRPr="00821A3F">
        <w:rPr>
          <w:b w:val="0"/>
          <w:spacing w:val="-2"/>
        </w:rPr>
        <w:t xml:space="preserve"> </w:t>
      </w:r>
      <w:r w:rsidRPr="00821A3F">
        <w:rPr>
          <w:b w:val="0"/>
        </w:rPr>
        <w:t>của</w:t>
      </w:r>
      <w:r w:rsidRPr="00821A3F">
        <w:rPr>
          <w:b w:val="0"/>
          <w:spacing w:val="-4"/>
        </w:rPr>
        <w:t xml:space="preserve"> </w:t>
      </w:r>
      <w:r w:rsidRPr="00821A3F">
        <w:rPr>
          <w:b w:val="0"/>
        </w:rPr>
        <w:t>khách</w:t>
      </w:r>
      <w:r w:rsidRPr="00821A3F">
        <w:rPr>
          <w:b w:val="0"/>
          <w:spacing w:val="-4"/>
        </w:rPr>
        <w:t xml:space="preserve"> </w:t>
      </w:r>
      <w:r w:rsidRPr="00821A3F">
        <w:rPr>
          <w:b w:val="0"/>
        </w:rPr>
        <w:t>hàng</w:t>
      </w:r>
      <w:r w:rsidRPr="00821A3F">
        <w:rPr>
          <w:b w:val="0"/>
          <w:spacing w:val="-4"/>
        </w:rPr>
        <w:t xml:space="preserve"> </w:t>
      </w:r>
      <w:r w:rsidRPr="00821A3F">
        <w:rPr>
          <w:b w:val="0"/>
        </w:rPr>
        <w:t>và</w:t>
      </w:r>
      <w:r w:rsidRPr="00821A3F">
        <w:rPr>
          <w:b w:val="0"/>
          <w:spacing w:val="-3"/>
        </w:rPr>
        <w:t xml:space="preserve"> </w:t>
      </w:r>
      <w:r w:rsidRPr="00821A3F">
        <w:rPr>
          <w:b w:val="0"/>
        </w:rPr>
        <w:t>hiển</w:t>
      </w:r>
      <w:r w:rsidRPr="00821A3F">
        <w:rPr>
          <w:b w:val="0"/>
          <w:spacing w:val="-3"/>
        </w:rPr>
        <w:t xml:space="preserve"> </w:t>
      </w:r>
      <w:r w:rsidRPr="00821A3F">
        <w:rPr>
          <w:b w:val="0"/>
        </w:rPr>
        <w:t>thị</w:t>
      </w:r>
      <w:r w:rsidRPr="00821A3F">
        <w:rPr>
          <w:b w:val="0"/>
          <w:spacing w:val="-4"/>
        </w:rPr>
        <w:t xml:space="preserve"> </w:t>
      </w:r>
      <w:r w:rsidRPr="00821A3F">
        <w:rPr>
          <w:b w:val="0"/>
        </w:rPr>
        <w:t>đơn</w:t>
      </w:r>
      <w:r w:rsidRPr="00821A3F">
        <w:rPr>
          <w:b w:val="0"/>
          <w:spacing w:val="-2"/>
        </w:rPr>
        <w:t xml:space="preserve"> </w:t>
      </w:r>
      <w:r w:rsidRPr="00821A3F">
        <w:rPr>
          <w:b w:val="0"/>
        </w:rPr>
        <w:t>đặt</w:t>
      </w:r>
      <w:r w:rsidRPr="00821A3F">
        <w:rPr>
          <w:b w:val="0"/>
          <w:spacing w:val="-3"/>
        </w:rPr>
        <w:t xml:space="preserve"> </w:t>
      </w:r>
      <w:r w:rsidRPr="00821A3F">
        <w:rPr>
          <w:b w:val="0"/>
          <w:spacing w:val="-2"/>
        </w:rPr>
        <w:t>hàng.</w:t>
      </w:r>
    </w:p>
    <w:p w14:paraId="58CCDC97" w14:textId="77777777" w:rsidR="00011EDF" w:rsidRPr="00821A3F" w:rsidRDefault="00011EDF" w:rsidP="00821A3F">
      <w:pPr>
        <w:pStyle w:val="ListParagraph"/>
        <w:widowControl w:val="0"/>
        <w:numPr>
          <w:ilvl w:val="0"/>
          <w:numId w:val="27"/>
        </w:numPr>
        <w:tabs>
          <w:tab w:val="left" w:pos="1026"/>
        </w:tabs>
        <w:autoSpaceDE w:val="0"/>
        <w:autoSpaceDN w:val="0"/>
        <w:spacing w:beforeLines="120" w:before="288" w:afterLines="120" w:after="288"/>
        <w:ind w:left="1026" w:hanging="359"/>
        <w:rPr>
          <w:b w:val="0"/>
        </w:rPr>
      </w:pPr>
      <w:r w:rsidRPr="00821A3F">
        <w:rPr>
          <w:b w:val="0"/>
        </w:rPr>
        <w:t>Thống</w:t>
      </w:r>
      <w:r w:rsidRPr="00821A3F">
        <w:rPr>
          <w:b w:val="0"/>
          <w:spacing w:val="-6"/>
        </w:rPr>
        <w:t xml:space="preserve"> </w:t>
      </w:r>
      <w:r w:rsidRPr="00821A3F">
        <w:rPr>
          <w:b w:val="0"/>
        </w:rPr>
        <w:t>kê</w:t>
      </w:r>
      <w:r w:rsidRPr="00821A3F">
        <w:rPr>
          <w:b w:val="0"/>
          <w:spacing w:val="-8"/>
        </w:rPr>
        <w:t xml:space="preserve"> </w:t>
      </w:r>
      <w:r w:rsidRPr="00821A3F">
        <w:rPr>
          <w:b w:val="0"/>
        </w:rPr>
        <w:t>theo</w:t>
      </w:r>
      <w:r w:rsidRPr="00821A3F">
        <w:rPr>
          <w:b w:val="0"/>
          <w:spacing w:val="-8"/>
        </w:rPr>
        <w:t xml:space="preserve"> </w:t>
      </w:r>
      <w:r w:rsidRPr="00821A3F">
        <w:rPr>
          <w:b w:val="0"/>
        </w:rPr>
        <w:t>ngày,</w:t>
      </w:r>
      <w:r w:rsidRPr="00821A3F">
        <w:rPr>
          <w:b w:val="0"/>
          <w:spacing w:val="-6"/>
        </w:rPr>
        <w:t xml:space="preserve"> </w:t>
      </w:r>
      <w:r w:rsidRPr="00821A3F">
        <w:rPr>
          <w:b w:val="0"/>
        </w:rPr>
        <w:t>khoảng</w:t>
      </w:r>
      <w:r w:rsidRPr="00821A3F">
        <w:rPr>
          <w:b w:val="0"/>
          <w:spacing w:val="-6"/>
        </w:rPr>
        <w:t xml:space="preserve"> </w:t>
      </w:r>
      <w:r w:rsidRPr="00821A3F">
        <w:rPr>
          <w:b w:val="0"/>
        </w:rPr>
        <w:t>thời</w:t>
      </w:r>
      <w:r w:rsidRPr="00821A3F">
        <w:rPr>
          <w:b w:val="0"/>
          <w:spacing w:val="-8"/>
        </w:rPr>
        <w:t xml:space="preserve"> </w:t>
      </w:r>
      <w:r w:rsidRPr="00821A3F">
        <w:rPr>
          <w:b w:val="0"/>
          <w:spacing w:val="-4"/>
        </w:rPr>
        <w:t>gian.</w:t>
      </w:r>
    </w:p>
    <w:p w14:paraId="463773CF" w14:textId="77777777" w:rsidR="00011EDF" w:rsidRPr="00821A3F" w:rsidRDefault="00011EDF" w:rsidP="00821A3F">
      <w:pPr>
        <w:pStyle w:val="BodyText"/>
        <w:spacing w:beforeLines="120" w:before="288" w:afterLines="120" w:after="288"/>
        <w:ind w:left="307" w:right="729"/>
      </w:pPr>
      <w:r w:rsidRPr="00821A3F">
        <w:t>Ngoài các chức năng trên thì trang Web phải được thiết kế sao cho dễ hiểu, giao diện mang tính</w:t>
      </w:r>
      <w:r w:rsidRPr="00821A3F">
        <w:rPr>
          <w:spacing w:val="-1"/>
        </w:rPr>
        <w:t xml:space="preserve"> </w:t>
      </w:r>
      <w:r w:rsidRPr="00821A3F">
        <w:t>dễ dùng,</w:t>
      </w:r>
      <w:r w:rsidRPr="00821A3F">
        <w:rPr>
          <w:spacing w:val="-1"/>
        </w:rPr>
        <w:t xml:space="preserve"> </w:t>
      </w:r>
      <w:r w:rsidRPr="00821A3F">
        <w:t xml:space="preserve">đẹp mắt và làm sao cho khách hàng thấy </w:t>
      </w:r>
      <w:r w:rsidRPr="00821A3F">
        <w:lastRenderedPageBreak/>
        <w:t>được thông</w:t>
      </w:r>
      <w:r w:rsidRPr="00821A3F">
        <w:rPr>
          <w:spacing w:val="-1"/>
        </w:rPr>
        <w:t xml:space="preserve"> </w:t>
      </w:r>
      <w:r w:rsidRPr="00821A3F">
        <w:t>tin cần</w:t>
      </w:r>
      <w:r w:rsidRPr="00821A3F">
        <w:rPr>
          <w:spacing w:val="-2"/>
        </w:rPr>
        <w:t xml:space="preserve"> </w:t>
      </w:r>
      <w:r w:rsidRPr="00821A3F">
        <w:t>tìm,</w:t>
      </w:r>
      <w:r w:rsidRPr="00821A3F">
        <w:rPr>
          <w:spacing w:val="-5"/>
        </w:rPr>
        <w:t xml:space="preserve"> </w:t>
      </w:r>
      <w:r w:rsidRPr="00821A3F">
        <w:t>cung</w:t>
      </w:r>
      <w:r w:rsidRPr="00821A3F">
        <w:rPr>
          <w:spacing w:val="-2"/>
        </w:rPr>
        <w:t xml:space="preserve"> </w:t>
      </w:r>
      <w:r w:rsidRPr="00821A3F">
        <w:t>cấp</w:t>
      </w:r>
      <w:r w:rsidRPr="00821A3F">
        <w:rPr>
          <w:spacing w:val="-2"/>
        </w:rPr>
        <w:t xml:space="preserve"> </w:t>
      </w:r>
      <w:r w:rsidRPr="00821A3F">
        <w:t>các</w:t>
      </w:r>
      <w:r w:rsidRPr="00821A3F">
        <w:rPr>
          <w:spacing w:val="-3"/>
        </w:rPr>
        <w:t xml:space="preserve"> </w:t>
      </w:r>
      <w:r w:rsidRPr="00821A3F">
        <w:t>thông</w:t>
      </w:r>
      <w:r w:rsidRPr="00821A3F">
        <w:rPr>
          <w:spacing w:val="-4"/>
        </w:rPr>
        <w:t xml:space="preserve"> </w:t>
      </w:r>
      <w:r w:rsidRPr="00821A3F">
        <w:t>tin</w:t>
      </w:r>
      <w:r w:rsidRPr="00821A3F">
        <w:rPr>
          <w:spacing w:val="-2"/>
        </w:rPr>
        <w:t xml:space="preserve"> </w:t>
      </w:r>
      <w:r w:rsidRPr="00821A3F">
        <w:t>quảng</w:t>
      </w:r>
      <w:r w:rsidRPr="00821A3F">
        <w:rPr>
          <w:spacing w:val="-4"/>
        </w:rPr>
        <w:t xml:space="preserve"> </w:t>
      </w:r>
      <w:r w:rsidRPr="00821A3F">
        <w:t>cáo</w:t>
      </w:r>
      <w:r w:rsidRPr="00821A3F">
        <w:rPr>
          <w:spacing w:val="-4"/>
        </w:rPr>
        <w:t xml:space="preserve"> </w:t>
      </w:r>
      <w:r w:rsidRPr="00821A3F">
        <w:t>hấp</w:t>
      </w:r>
      <w:r w:rsidRPr="00821A3F">
        <w:rPr>
          <w:spacing w:val="-2"/>
        </w:rPr>
        <w:t xml:space="preserve"> </w:t>
      </w:r>
      <w:r w:rsidRPr="00821A3F">
        <w:t>dẫn,</w:t>
      </w:r>
      <w:r w:rsidRPr="00821A3F">
        <w:rPr>
          <w:spacing w:val="-5"/>
        </w:rPr>
        <w:t xml:space="preserve"> </w:t>
      </w:r>
      <w:r w:rsidRPr="00821A3F">
        <w:t>các</w:t>
      </w:r>
      <w:r w:rsidRPr="00821A3F">
        <w:rPr>
          <w:spacing w:val="-3"/>
        </w:rPr>
        <w:t xml:space="preserve"> </w:t>
      </w:r>
      <w:r w:rsidRPr="00821A3F">
        <w:t>tin</w:t>
      </w:r>
      <w:r w:rsidRPr="00821A3F">
        <w:rPr>
          <w:spacing w:val="-4"/>
        </w:rPr>
        <w:t xml:space="preserve"> </w:t>
      </w:r>
      <w:r w:rsidRPr="00821A3F">
        <w:t>tức</w:t>
      </w:r>
      <w:r w:rsidRPr="00821A3F">
        <w:rPr>
          <w:spacing w:val="-3"/>
        </w:rPr>
        <w:t xml:space="preserve"> </w:t>
      </w:r>
      <w:r w:rsidRPr="00821A3F">
        <w:t>khuyến</w:t>
      </w:r>
      <w:r w:rsidRPr="00821A3F">
        <w:rPr>
          <w:spacing w:val="-2"/>
        </w:rPr>
        <w:t xml:space="preserve"> </w:t>
      </w:r>
      <w:r w:rsidRPr="00821A3F">
        <w:t>mãi</w:t>
      </w:r>
      <w:r w:rsidRPr="00821A3F">
        <w:rPr>
          <w:spacing w:val="-3"/>
        </w:rPr>
        <w:t xml:space="preserve"> </w:t>
      </w:r>
      <w:r w:rsidRPr="00821A3F">
        <w:t>để</w:t>
      </w:r>
      <w:r w:rsidRPr="00821A3F">
        <w:rPr>
          <w:spacing w:val="-3"/>
        </w:rPr>
        <w:t xml:space="preserve"> </w:t>
      </w:r>
      <w:r w:rsidRPr="00821A3F">
        <w:t>thu hút khách hàng.</w:t>
      </w:r>
    </w:p>
    <w:p w14:paraId="586295B4" w14:textId="77777777" w:rsidR="00011EDF" w:rsidRPr="00821A3F" w:rsidRDefault="00011EDF" w:rsidP="00821A3F">
      <w:pPr>
        <w:pStyle w:val="BodyText"/>
        <w:spacing w:beforeLines="120" w:before="288" w:afterLines="120" w:after="288"/>
        <w:ind w:left="307" w:right="726"/>
      </w:pPr>
      <w:r w:rsidRPr="00821A3F">
        <w:t>Điều quan trọng là phải đảm bảo an toàn tuyệt đối thông tin khách hàng trong quá</w:t>
      </w:r>
      <w:r w:rsidRPr="00821A3F">
        <w:rPr>
          <w:spacing w:val="-1"/>
        </w:rPr>
        <w:t xml:space="preserve"> </w:t>
      </w:r>
      <w:r w:rsidRPr="00821A3F">
        <w:t>trình đặt mua qua mạng. Đồng thời</w:t>
      </w:r>
      <w:r w:rsidRPr="00821A3F">
        <w:rPr>
          <w:spacing w:val="-1"/>
        </w:rPr>
        <w:t xml:space="preserve"> </w:t>
      </w:r>
      <w:r w:rsidRPr="00821A3F">
        <w:t>trang</w:t>
      </w:r>
      <w:r w:rsidRPr="00821A3F">
        <w:rPr>
          <w:spacing w:val="-4"/>
        </w:rPr>
        <w:t xml:space="preserve"> </w:t>
      </w:r>
      <w:r w:rsidRPr="00821A3F">
        <w:t>Web phải luôn</w:t>
      </w:r>
      <w:r w:rsidRPr="00821A3F">
        <w:rPr>
          <w:spacing w:val="-1"/>
        </w:rPr>
        <w:t xml:space="preserve"> </w:t>
      </w:r>
      <w:r w:rsidRPr="00821A3F">
        <w:t>đổi</w:t>
      </w:r>
      <w:r w:rsidRPr="00821A3F">
        <w:rPr>
          <w:spacing w:val="-1"/>
        </w:rPr>
        <w:t xml:space="preserve"> </w:t>
      </w:r>
      <w:r w:rsidRPr="00821A3F">
        <w:t>mới,</w:t>
      </w:r>
      <w:r w:rsidRPr="00821A3F">
        <w:rPr>
          <w:spacing w:val="-1"/>
        </w:rPr>
        <w:t xml:space="preserve"> </w:t>
      </w:r>
      <w:r w:rsidRPr="00821A3F">
        <w:t>hấp dẫn từ giao diện đến các hình thức bán hàng.</w:t>
      </w:r>
    </w:p>
    <w:p w14:paraId="5915FB7F" w14:textId="77777777" w:rsidR="00011EDF" w:rsidRPr="00821A3F" w:rsidRDefault="00011EDF" w:rsidP="00821A3F">
      <w:pPr>
        <w:spacing w:beforeLines="120" w:before="288" w:afterLines="120" w:after="288"/>
      </w:pPr>
    </w:p>
    <w:p w14:paraId="3B5E2090" w14:textId="77777777" w:rsidR="00011EDF" w:rsidRPr="00821A3F" w:rsidRDefault="00011EDF" w:rsidP="00821A3F">
      <w:pPr>
        <w:spacing w:beforeLines="120" w:before="288" w:afterLines="120" w:after="288"/>
        <w:rPr>
          <w:lang w:eastAsia="ja-JP"/>
        </w:rPr>
      </w:pPr>
    </w:p>
    <w:p w14:paraId="2513FD98" w14:textId="77777777" w:rsidR="00011EDF" w:rsidRPr="00821A3F" w:rsidRDefault="00011EDF" w:rsidP="00821A3F">
      <w:pPr>
        <w:pStyle w:val="Heading3"/>
        <w:spacing w:beforeLines="120" w:before="288" w:afterLines="120" w:after="288"/>
        <w:rPr>
          <w:rFonts w:cs="Times New Roman"/>
        </w:rPr>
      </w:pPr>
      <w:bookmarkStart w:id="101" w:name="_Toc156145608"/>
      <w:bookmarkStart w:id="102" w:name="_Toc156209047"/>
      <w:r w:rsidRPr="00821A3F">
        <w:rPr>
          <w:rFonts w:cs="Times New Roman"/>
        </w:rPr>
        <w:t>Các sơ đồ luồng dữ liệu</w:t>
      </w:r>
      <w:bookmarkEnd w:id="101"/>
      <w:bookmarkEnd w:id="102"/>
    </w:p>
    <w:p w14:paraId="0AF47C6D"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Biểu đồ phân cấp chức năng</w:t>
      </w:r>
    </w:p>
    <w:p w14:paraId="60560AA8" w14:textId="732926D5" w:rsidR="00011EDF" w:rsidRPr="00821A3F" w:rsidRDefault="00FE6DC8" w:rsidP="00821A3F">
      <w:pPr>
        <w:spacing w:beforeLines="120" w:before="288" w:afterLines="120" w:after="288"/>
        <w:rPr>
          <w:lang w:eastAsia="ja-JP"/>
        </w:rPr>
      </w:pPr>
      <w:r w:rsidRPr="00FE6DC8">
        <w:rPr>
          <w:noProof/>
          <w:lang w:eastAsia="ja-JP"/>
        </w:rPr>
        <w:drawing>
          <wp:inline distT="0" distB="0" distL="0" distR="0" wp14:anchorId="0CC3A49B" wp14:editId="044A853B">
            <wp:extent cx="5581650" cy="3220085"/>
            <wp:effectExtent l="0" t="0" r="0" b="0"/>
            <wp:docPr id="77295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52916" name=""/>
                    <pic:cNvPicPr/>
                  </pic:nvPicPr>
                  <pic:blipFill>
                    <a:blip r:embed="rId16"/>
                    <a:stretch>
                      <a:fillRect/>
                    </a:stretch>
                  </pic:blipFill>
                  <pic:spPr>
                    <a:xfrm>
                      <a:off x="0" y="0"/>
                      <a:ext cx="5581650" cy="3220085"/>
                    </a:xfrm>
                    <a:prstGeom prst="rect">
                      <a:avLst/>
                    </a:prstGeom>
                  </pic:spPr>
                </pic:pic>
              </a:graphicData>
            </a:graphic>
          </wp:inline>
        </w:drawing>
      </w:r>
    </w:p>
    <w:p w14:paraId="5FE3BD8D" w14:textId="77777777" w:rsidR="00011EDF" w:rsidRPr="00821A3F" w:rsidRDefault="00011EDF" w:rsidP="00821A3F">
      <w:pPr>
        <w:spacing w:beforeLines="120" w:before="288" w:afterLines="120" w:after="288"/>
        <w:ind w:left="289" w:right="710"/>
        <w:jc w:val="center"/>
        <w:rPr>
          <w:i/>
        </w:rPr>
      </w:pPr>
      <w:r w:rsidRPr="00821A3F">
        <w:rPr>
          <w:i/>
          <w:color w:val="000009"/>
        </w:rPr>
        <w:t>Hình</w:t>
      </w:r>
      <w:r w:rsidRPr="00821A3F">
        <w:rPr>
          <w:color w:val="000009"/>
          <w:spacing w:val="-3"/>
        </w:rPr>
        <w:t xml:space="preserve"> </w:t>
      </w:r>
      <w:r w:rsidRPr="00821A3F">
        <w:rPr>
          <w:i/>
          <w:color w:val="000009"/>
        </w:rPr>
        <w:t>4.</w:t>
      </w:r>
      <w:r w:rsidRPr="00821A3F">
        <w:rPr>
          <w:color w:val="000009"/>
        </w:rPr>
        <w:t xml:space="preserve"> </w:t>
      </w:r>
      <w:r w:rsidRPr="00821A3F">
        <w:rPr>
          <w:i/>
          <w:color w:val="000009"/>
        </w:rPr>
        <w:t>1</w:t>
      </w:r>
      <w:r w:rsidRPr="00821A3F">
        <w:rPr>
          <w:color w:val="000009"/>
        </w:rPr>
        <w:t xml:space="preserve"> </w:t>
      </w:r>
      <w:r w:rsidRPr="00821A3F">
        <w:rPr>
          <w:i/>
          <w:color w:val="000009"/>
        </w:rPr>
        <w:t>-</w:t>
      </w:r>
      <w:r w:rsidRPr="00821A3F">
        <w:rPr>
          <w:color w:val="000009"/>
          <w:spacing w:val="-1"/>
        </w:rPr>
        <w:t xml:space="preserve"> </w:t>
      </w:r>
      <w:r w:rsidRPr="00821A3F">
        <w:rPr>
          <w:i/>
          <w:color w:val="000009"/>
        </w:rPr>
        <w:t>Sơ</w:t>
      </w:r>
      <w:r w:rsidRPr="00821A3F">
        <w:rPr>
          <w:color w:val="000009"/>
          <w:spacing w:val="-2"/>
        </w:rPr>
        <w:t xml:space="preserve"> </w:t>
      </w:r>
      <w:r w:rsidRPr="00821A3F">
        <w:rPr>
          <w:i/>
          <w:color w:val="000009"/>
        </w:rPr>
        <w:t>đồ</w:t>
      </w:r>
      <w:r w:rsidRPr="00821A3F">
        <w:rPr>
          <w:color w:val="000009"/>
        </w:rPr>
        <w:t xml:space="preserve"> </w:t>
      </w:r>
      <w:r w:rsidRPr="00821A3F">
        <w:rPr>
          <w:i/>
          <w:color w:val="000009"/>
        </w:rPr>
        <w:t>phân</w:t>
      </w:r>
      <w:r w:rsidRPr="00821A3F">
        <w:rPr>
          <w:color w:val="000009"/>
          <w:spacing w:val="-3"/>
        </w:rPr>
        <w:t xml:space="preserve"> </w:t>
      </w:r>
      <w:r w:rsidRPr="00821A3F">
        <w:rPr>
          <w:i/>
          <w:color w:val="000009"/>
        </w:rPr>
        <w:t>cấp</w:t>
      </w:r>
      <w:r w:rsidRPr="00821A3F">
        <w:rPr>
          <w:color w:val="000009"/>
        </w:rPr>
        <w:t xml:space="preserve"> </w:t>
      </w:r>
      <w:r w:rsidRPr="00821A3F">
        <w:rPr>
          <w:i/>
          <w:color w:val="000009"/>
        </w:rPr>
        <w:t>chức</w:t>
      </w:r>
      <w:r w:rsidRPr="00821A3F">
        <w:rPr>
          <w:color w:val="000009"/>
          <w:spacing w:val="-1"/>
        </w:rPr>
        <w:t xml:space="preserve"> </w:t>
      </w:r>
      <w:r w:rsidRPr="00821A3F">
        <w:rPr>
          <w:i/>
          <w:color w:val="000009"/>
          <w:spacing w:val="-4"/>
        </w:rPr>
        <w:t>năng</w:t>
      </w:r>
    </w:p>
    <w:p w14:paraId="3EEBA0FD"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Sơ đồ ngữ cảnh</w:t>
      </w:r>
    </w:p>
    <w:p w14:paraId="708BF0C9" w14:textId="77777777" w:rsidR="00011EDF" w:rsidRPr="00821A3F" w:rsidRDefault="00011EDF" w:rsidP="00821A3F">
      <w:pPr>
        <w:spacing w:beforeLines="120" w:before="288" w:afterLines="120" w:after="288"/>
        <w:rPr>
          <w:lang w:eastAsia="ja-JP"/>
        </w:rPr>
      </w:pPr>
      <w:r w:rsidRPr="00821A3F">
        <w:rPr>
          <w:noProof/>
          <w:lang w:eastAsia="ja-JP"/>
        </w:rPr>
        <w:lastRenderedPageBreak/>
        <w:drawing>
          <wp:inline distT="0" distB="0" distL="0" distR="0" wp14:anchorId="57B3D54C" wp14:editId="640E732F">
            <wp:extent cx="5588287" cy="1505027"/>
            <wp:effectExtent l="0" t="0" r="0" b="0"/>
            <wp:docPr id="5528376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20483" name="Picture 1880620483"/>
                    <pic:cNvPicPr/>
                  </pic:nvPicPr>
                  <pic:blipFill>
                    <a:blip r:embed="rId17">
                      <a:extLst>
                        <a:ext uri="{28A0092B-C50C-407E-A947-70E740481C1C}">
                          <a14:useLocalDpi xmlns:a14="http://schemas.microsoft.com/office/drawing/2010/main"/>
                        </a:ext>
                      </a:extLst>
                    </a:blip>
                    <a:stretch>
                      <a:fillRect/>
                    </a:stretch>
                  </pic:blipFill>
                  <pic:spPr>
                    <a:xfrm>
                      <a:off x="0" y="0"/>
                      <a:ext cx="5588287" cy="1505027"/>
                    </a:xfrm>
                    <a:prstGeom prst="rect">
                      <a:avLst/>
                    </a:prstGeom>
                  </pic:spPr>
                </pic:pic>
              </a:graphicData>
            </a:graphic>
          </wp:inline>
        </w:drawing>
      </w:r>
    </w:p>
    <w:p w14:paraId="43A137EB" w14:textId="77777777" w:rsidR="00011EDF" w:rsidRPr="00821A3F" w:rsidRDefault="00011EDF" w:rsidP="00821A3F">
      <w:pPr>
        <w:spacing w:beforeLines="120" w:before="288" w:afterLines="120" w:after="288"/>
        <w:ind w:left="289" w:right="710"/>
        <w:jc w:val="center"/>
        <w:rPr>
          <w:i/>
        </w:rPr>
      </w:pPr>
      <w:r w:rsidRPr="00821A3F">
        <w:rPr>
          <w:i/>
          <w:color w:val="000009"/>
        </w:rPr>
        <w:t>Hình</w:t>
      </w:r>
      <w:r w:rsidRPr="00821A3F">
        <w:rPr>
          <w:color w:val="000009"/>
          <w:spacing w:val="-3"/>
        </w:rPr>
        <w:t xml:space="preserve"> </w:t>
      </w:r>
      <w:r w:rsidRPr="00821A3F">
        <w:rPr>
          <w:i/>
          <w:color w:val="000009"/>
        </w:rPr>
        <w:t>4.</w:t>
      </w:r>
      <w:r w:rsidRPr="00821A3F">
        <w:rPr>
          <w:color w:val="000009"/>
        </w:rPr>
        <w:t xml:space="preserve"> </w:t>
      </w:r>
      <w:r w:rsidRPr="00821A3F">
        <w:rPr>
          <w:i/>
          <w:color w:val="000009"/>
        </w:rPr>
        <w:t>2</w:t>
      </w:r>
      <w:r w:rsidRPr="00821A3F">
        <w:rPr>
          <w:color w:val="000009"/>
        </w:rPr>
        <w:t xml:space="preserve"> </w:t>
      </w:r>
      <w:r w:rsidRPr="00821A3F">
        <w:rPr>
          <w:i/>
          <w:color w:val="000009"/>
        </w:rPr>
        <w:t>-</w:t>
      </w:r>
      <w:r w:rsidRPr="00821A3F">
        <w:rPr>
          <w:color w:val="000009"/>
          <w:spacing w:val="-1"/>
        </w:rPr>
        <w:t xml:space="preserve"> </w:t>
      </w:r>
      <w:r w:rsidRPr="00821A3F">
        <w:rPr>
          <w:i/>
          <w:color w:val="000009"/>
        </w:rPr>
        <w:t>Sơ</w:t>
      </w:r>
      <w:r w:rsidRPr="00821A3F">
        <w:rPr>
          <w:color w:val="000009"/>
          <w:spacing w:val="-2"/>
        </w:rPr>
        <w:t xml:space="preserve"> </w:t>
      </w:r>
      <w:r w:rsidRPr="00821A3F">
        <w:rPr>
          <w:i/>
          <w:color w:val="000009"/>
        </w:rPr>
        <w:t>đồ</w:t>
      </w:r>
      <w:r w:rsidRPr="00821A3F">
        <w:rPr>
          <w:color w:val="000009"/>
        </w:rPr>
        <w:t xml:space="preserve"> </w:t>
      </w:r>
      <w:r w:rsidRPr="00821A3F">
        <w:rPr>
          <w:i/>
          <w:color w:val="000009"/>
        </w:rPr>
        <w:t>ngữ cảnh</w:t>
      </w:r>
    </w:p>
    <w:p w14:paraId="1AEB179A" w14:textId="77777777" w:rsidR="00011EDF" w:rsidRPr="00821A3F" w:rsidRDefault="00011EDF" w:rsidP="00821A3F">
      <w:pPr>
        <w:spacing w:beforeLines="120" w:before="288" w:afterLines="120" w:after="288"/>
        <w:rPr>
          <w:lang w:eastAsia="ja-JP"/>
        </w:rPr>
      </w:pPr>
    </w:p>
    <w:p w14:paraId="47F531A2"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Sơ đồ mức 0</w:t>
      </w:r>
    </w:p>
    <w:p w14:paraId="247DE0A8" w14:textId="77777777" w:rsidR="00011EDF" w:rsidRPr="00821A3F" w:rsidRDefault="00011EDF" w:rsidP="00821A3F">
      <w:pPr>
        <w:spacing w:beforeLines="120" w:before="288" w:afterLines="120" w:after="288"/>
        <w:rPr>
          <w:lang w:eastAsia="ja-JP"/>
        </w:rPr>
      </w:pPr>
      <w:r w:rsidRPr="00821A3F">
        <w:rPr>
          <w:noProof/>
          <w:lang w:eastAsia="ja-JP"/>
        </w:rPr>
        <w:drawing>
          <wp:inline distT="0" distB="0" distL="0" distR="0" wp14:anchorId="16A9FC3F" wp14:editId="5B1587FA">
            <wp:extent cx="3016250" cy="5870290"/>
            <wp:effectExtent l="1905" t="0" r="0" b="0"/>
            <wp:docPr id="6887329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30355" name="Picture 1078430355"/>
                    <pic:cNvPicPr/>
                  </pic:nvPicPr>
                  <pic:blipFill>
                    <a:blip r:embed="rId18">
                      <a:extLst>
                        <a:ext uri="{28A0092B-C50C-407E-A947-70E740481C1C}">
                          <a14:useLocalDpi xmlns:a14="http://schemas.microsoft.com/office/drawing/2010/main"/>
                        </a:ext>
                      </a:extLst>
                    </a:blip>
                    <a:stretch>
                      <a:fillRect/>
                    </a:stretch>
                  </pic:blipFill>
                  <pic:spPr>
                    <a:xfrm rot="5400000">
                      <a:off x="0" y="0"/>
                      <a:ext cx="3020508" cy="5878576"/>
                    </a:xfrm>
                    <a:prstGeom prst="rect">
                      <a:avLst/>
                    </a:prstGeom>
                  </pic:spPr>
                </pic:pic>
              </a:graphicData>
            </a:graphic>
          </wp:inline>
        </w:drawing>
      </w:r>
    </w:p>
    <w:p w14:paraId="0C20477B" w14:textId="77777777" w:rsidR="00011EDF" w:rsidRPr="00821A3F" w:rsidRDefault="00011EDF" w:rsidP="00821A3F">
      <w:pPr>
        <w:spacing w:beforeLines="120" w:before="288" w:afterLines="120" w:after="288"/>
        <w:ind w:left="289" w:right="710"/>
        <w:jc w:val="center"/>
        <w:rPr>
          <w:i/>
        </w:rPr>
      </w:pPr>
      <w:r w:rsidRPr="00821A3F">
        <w:rPr>
          <w:i/>
          <w:color w:val="000009"/>
        </w:rPr>
        <w:t>Hình</w:t>
      </w:r>
      <w:r w:rsidRPr="00821A3F">
        <w:rPr>
          <w:color w:val="000009"/>
          <w:spacing w:val="-3"/>
        </w:rPr>
        <w:t xml:space="preserve"> </w:t>
      </w:r>
      <w:r w:rsidRPr="00821A3F">
        <w:rPr>
          <w:i/>
          <w:color w:val="000009"/>
        </w:rPr>
        <w:t>4.</w:t>
      </w:r>
      <w:r w:rsidRPr="00821A3F">
        <w:rPr>
          <w:color w:val="000009"/>
        </w:rPr>
        <w:t xml:space="preserve"> </w:t>
      </w:r>
      <w:r w:rsidRPr="00821A3F">
        <w:rPr>
          <w:i/>
          <w:color w:val="000009"/>
        </w:rPr>
        <w:t>3</w:t>
      </w:r>
      <w:r w:rsidRPr="00821A3F">
        <w:rPr>
          <w:color w:val="000009"/>
        </w:rPr>
        <w:t xml:space="preserve"> </w:t>
      </w:r>
      <w:r w:rsidRPr="00821A3F">
        <w:rPr>
          <w:i/>
          <w:color w:val="000009"/>
        </w:rPr>
        <w:t>-</w:t>
      </w:r>
      <w:r w:rsidRPr="00821A3F">
        <w:rPr>
          <w:color w:val="000009"/>
          <w:spacing w:val="-1"/>
        </w:rPr>
        <w:t xml:space="preserve"> </w:t>
      </w:r>
      <w:r w:rsidRPr="00821A3F">
        <w:rPr>
          <w:i/>
          <w:color w:val="000009"/>
        </w:rPr>
        <w:t>Sơ</w:t>
      </w:r>
      <w:r w:rsidRPr="00821A3F">
        <w:rPr>
          <w:color w:val="000009"/>
          <w:spacing w:val="-2"/>
        </w:rPr>
        <w:t xml:space="preserve"> </w:t>
      </w:r>
      <w:r w:rsidRPr="00821A3F">
        <w:rPr>
          <w:i/>
          <w:color w:val="000009"/>
        </w:rPr>
        <w:t>đồ</w:t>
      </w:r>
      <w:r w:rsidRPr="00821A3F">
        <w:rPr>
          <w:color w:val="000009"/>
        </w:rPr>
        <w:t xml:space="preserve"> </w:t>
      </w:r>
      <w:r w:rsidRPr="00821A3F">
        <w:rPr>
          <w:i/>
          <w:color w:val="000009"/>
        </w:rPr>
        <w:t>mức 0</w:t>
      </w:r>
    </w:p>
    <w:p w14:paraId="4D62E0DF"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Sơ đồ mức 1</w:t>
      </w:r>
    </w:p>
    <w:p w14:paraId="6559A4C6" w14:textId="77777777" w:rsidR="00011EDF" w:rsidRPr="00821A3F" w:rsidRDefault="00011EDF" w:rsidP="00821A3F">
      <w:pPr>
        <w:pStyle w:val="ListParagraph"/>
        <w:numPr>
          <w:ilvl w:val="0"/>
          <w:numId w:val="25"/>
        </w:numPr>
        <w:spacing w:beforeLines="120" w:before="288" w:afterLines="120" w:after="288"/>
        <w:rPr>
          <w:b w:val="0"/>
          <w:bCs/>
          <w:lang w:eastAsia="ja-JP"/>
        </w:rPr>
      </w:pPr>
      <w:r w:rsidRPr="00821A3F">
        <w:rPr>
          <w:b w:val="0"/>
          <w:bCs/>
          <w:lang w:eastAsia="ja-JP"/>
        </w:rPr>
        <w:t>Duyệt đơn hàng:</w:t>
      </w:r>
    </w:p>
    <w:p w14:paraId="3B1330FF" w14:textId="77777777" w:rsidR="00011EDF" w:rsidRPr="00821A3F" w:rsidRDefault="00011EDF" w:rsidP="00821A3F">
      <w:pPr>
        <w:spacing w:beforeLines="120" w:before="288" w:afterLines="120" w:after="288"/>
        <w:rPr>
          <w:lang w:eastAsia="ja-JP"/>
        </w:rPr>
      </w:pPr>
      <w:r w:rsidRPr="00821A3F">
        <w:rPr>
          <w:noProof/>
          <w:lang w:eastAsia="ja-JP"/>
        </w:rPr>
        <w:lastRenderedPageBreak/>
        <w:drawing>
          <wp:inline distT="0" distB="0" distL="0" distR="0" wp14:anchorId="0BAFDE10" wp14:editId="46B2F95F">
            <wp:extent cx="2806700" cy="5856957"/>
            <wp:effectExtent l="0" t="953" r="0" b="0"/>
            <wp:docPr id="1365959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58699" name="Picture 392858699"/>
                    <pic:cNvPicPr/>
                  </pic:nvPicPr>
                  <pic:blipFill>
                    <a:blip r:embed="rId19">
                      <a:extLst>
                        <a:ext uri="{28A0092B-C50C-407E-A947-70E740481C1C}">
                          <a14:useLocalDpi xmlns:a14="http://schemas.microsoft.com/office/drawing/2010/main"/>
                        </a:ext>
                      </a:extLst>
                    </a:blip>
                    <a:stretch>
                      <a:fillRect/>
                    </a:stretch>
                  </pic:blipFill>
                  <pic:spPr>
                    <a:xfrm rot="5400000">
                      <a:off x="0" y="0"/>
                      <a:ext cx="2811666" cy="5867321"/>
                    </a:xfrm>
                    <a:prstGeom prst="rect">
                      <a:avLst/>
                    </a:prstGeom>
                  </pic:spPr>
                </pic:pic>
              </a:graphicData>
            </a:graphic>
          </wp:inline>
        </w:drawing>
      </w:r>
    </w:p>
    <w:p w14:paraId="6A4B8425" w14:textId="77777777" w:rsidR="00011EDF" w:rsidRPr="00821A3F" w:rsidRDefault="00011EDF" w:rsidP="00821A3F">
      <w:pPr>
        <w:spacing w:beforeLines="120" w:before="288" w:afterLines="120" w:after="288"/>
        <w:ind w:left="289" w:right="710"/>
        <w:jc w:val="center"/>
        <w:rPr>
          <w:i/>
        </w:rPr>
      </w:pPr>
      <w:r w:rsidRPr="00821A3F">
        <w:rPr>
          <w:i/>
          <w:color w:val="000009"/>
        </w:rPr>
        <w:t>Hình</w:t>
      </w:r>
      <w:r w:rsidRPr="00821A3F">
        <w:rPr>
          <w:color w:val="000009"/>
          <w:spacing w:val="-3"/>
        </w:rPr>
        <w:t xml:space="preserve"> </w:t>
      </w:r>
      <w:r w:rsidRPr="00821A3F">
        <w:rPr>
          <w:i/>
          <w:color w:val="000009"/>
        </w:rPr>
        <w:t>4.</w:t>
      </w:r>
      <w:r w:rsidRPr="00821A3F">
        <w:rPr>
          <w:color w:val="000009"/>
        </w:rPr>
        <w:t xml:space="preserve"> </w:t>
      </w:r>
      <w:r w:rsidRPr="00821A3F">
        <w:rPr>
          <w:i/>
          <w:color w:val="000009"/>
        </w:rPr>
        <w:t>4</w:t>
      </w:r>
      <w:r w:rsidRPr="00821A3F">
        <w:rPr>
          <w:color w:val="000009"/>
        </w:rPr>
        <w:t xml:space="preserve"> </w:t>
      </w:r>
      <w:r w:rsidRPr="00821A3F">
        <w:rPr>
          <w:i/>
          <w:color w:val="000009"/>
        </w:rPr>
        <w:t>-</w:t>
      </w:r>
      <w:r w:rsidRPr="00821A3F">
        <w:rPr>
          <w:color w:val="000009"/>
          <w:spacing w:val="-1"/>
        </w:rPr>
        <w:t xml:space="preserve"> </w:t>
      </w:r>
      <w:r w:rsidRPr="00821A3F">
        <w:rPr>
          <w:i/>
          <w:color w:val="000009"/>
        </w:rPr>
        <w:t>Sơ</w:t>
      </w:r>
      <w:r w:rsidRPr="00821A3F">
        <w:rPr>
          <w:color w:val="000009"/>
          <w:spacing w:val="-2"/>
        </w:rPr>
        <w:t xml:space="preserve"> </w:t>
      </w:r>
      <w:r w:rsidRPr="00821A3F">
        <w:rPr>
          <w:i/>
          <w:color w:val="000009"/>
        </w:rPr>
        <w:t>đồ</w:t>
      </w:r>
      <w:r w:rsidRPr="00821A3F">
        <w:rPr>
          <w:color w:val="000009"/>
        </w:rPr>
        <w:t xml:space="preserve"> </w:t>
      </w:r>
      <w:r w:rsidRPr="00821A3F">
        <w:rPr>
          <w:i/>
          <w:color w:val="000009"/>
        </w:rPr>
        <w:t>mức 1-Duyệt đơn hàng</w:t>
      </w:r>
    </w:p>
    <w:p w14:paraId="6E1973A7" w14:textId="77777777" w:rsidR="00011EDF" w:rsidRPr="00821A3F" w:rsidRDefault="00011EDF" w:rsidP="00821A3F">
      <w:pPr>
        <w:spacing w:beforeLines="120" w:before="288" w:afterLines="120" w:after="288"/>
        <w:rPr>
          <w:lang w:eastAsia="ja-JP"/>
        </w:rPr>
      </w:pPr>
    </w:p>
    <w:p w14:paraId="6176C34E" w14:textId="77777777" w:rsidR="00011EDF" w:rsidRPr="00821A3F" w:rsidRDefault="00011EDF" w:rsidP="00821A3F">
      <w:pPr>
        <w:pStyle w:val="ListParagraph"/>
        <w:numPr>
          <w:ilvl w:val="0"/>
          <w:numId w:val="25"/>
        </w:numPr>
        <w:spacing w:beforeLines="120" w:before="288" w:afterLines="120" w:after="288"/>
        <w:rPr>
          <w:b w:val="0"/>
          <w:bCs/>
          <w:lang w:eastAsia="ja-JP"/>
        </w:rPr>
      </w:pPr>
      <w:r w:rsidRPr="00821A3F">
        <w:rPr>
          <w:b w:val="0"/>
          <w:bCs/>
          <w:lang w:eastAsia="ja-JP"/>
        </w:rPr>
        <w:t>Thanh toán</w:t>
      </w:r>
    </w:p>
    <w:p w14:paraId="242F6812" w14:textId="77777777" w:rsidR="00011EDF" w:rsidRPr="00821A3F" w:rsidRDefault="00011EDF" w:rsidP="00821A3F">
      <w:pPr>
        <w:spacing w:beforeLines="120" w:before="288" w:afterLines="120" w:after="288"/>
        <w:rPr>
          <w:lang w:eastAsia="ja-JP"/>
        </w:rPr>
      </w:pPr>
    </w:p>
    <w:p w14:paraId="49B8411F" w14:textId="77777777" w:rsidR="00011EDF" w:rsidRPr="00821A3F" w:rsidRDefault="00011EDF" w:rsidP="00821A3F">
      <w:pPr>
        <w:spacing w:beforeLines="120" w:before="288" w:afterLines="120" w:after="288"/>
        <w:rPr>
          <w:lang w:eastAsia="ja-JP"/>
        </w:rPr>
      </w:pPr>
      <w:r w:rsidRPr="00821A3F">
        <w:rPr>
          <w:noProof/>
          <w:lang w:eastAsia="ja-JP"/>
        </w:rPr>
        <w:drawing>
          <wp:inline distT="0" distB="0" distL="0" distR="0" wp14:anchorId="528D53D5" wp14:editId="4838D0E7">
            <wp:extent cx="2590800" cy="5882156"/>
            <wp:effectExtent l="0" t="7303" r="0" b="0"/>
            <wp:docPr id="968530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7009" name="Picture 112797009"/>
                    <pic:cNvPicPr/>
                  </pic:nvPicPr>
                  <pic:blipFill>
                    <a:blip r:embed="rId20">
                      <a:extLst>
                        <a:ext uri="{28A0092B-C50C-407E-A947-70E740481C1C}">
                          <a14:useLocalDpi xmlns:a14="http://schemas.microsoft.com/office/drawing/2010/main"/>
                        </a:ext>
                      </a:extLst>
                    </a:blip>
                    <a:stretch>
                      <a:fillRect/>
                    </a:stretch>
                  </pic:blipFill>
                  <pic:spPr>
                    <a:xfrm rot="5400000">
                      <a:off x="0" y="0"/>
                      <a:ext cx="2593359" cy="5887966"/>
                    </a:xfrm>
                    <a:prstGeom prst="rect">
                      <a:avLst/>
                    </a:prstGeom>
                  </pic:spPr>
                </pic:pic>
              </a:graphicData>
            </a:graphic>
          </wp:inline>
        </w:drawing>
      </w:r>
    </w:p>
    <w:p w14:paraId="3CA72026" w14:textId="77777777" w:rsidR="00011EDF" w:rsidRPr="00821A3F" w:rsidRDefault="00011EDF" w:rsidP="00821A3F">
      <w:pPr>
        <w:spacing w:beforeLines="120" w:before="288" w:afterLines="120" w:after="288"/>
        <w:ind w:left="289" w:right="710"/>
        <w:jc w:val="center"/>
        <w:rPr>
          <w:i/>
        </w:rPr>
      </w:pPr>
      <w:r w:rsidRPr="00821A3F">
        <w:rPr>
          <w:i/>
          <w:color w:val="000009"/>
        </w:rPr>
        <w:t>Hình</w:t>
      </w:r>
      <w:r w:rsidRPr="00821A3F">
        <w:rPr>
          <w:color w:val="000009"/>
          <w:spacing w:val="-3"/>
        </w:rPr>
        <w:t xml:space="preserve"> </w:t>
      </w:r>
      <w:r w:rsidRPr="00821A3F">
        <w:rPr>
          <w:i/>
          <w:color w:val="000009"/>
        </w:rPr>
        <w:t>4.</w:t>
      </w:r>
      <w:r w:rsidRPr="00821A3F">
        <w:rPr>
          <w:color w:val="000009"/>
        </w:rPr>
        <w:t xml:space="preserve"> </w:t>
      </w:r>
      <w:r w:rsidRPr="00821A3F">
        <w:rPr>
          <w:i/>
          <w:color w:val="000009"/>
        </w:rPr>
        <w:t>5</w:t>
      </w:r>
      <w:r w:rsidRPr="00821A3F">
        <w:rPr>
          <w:color w:val="000009"/>
        </w:rPr>
        <w:t xml:space="preserve"> </w:t>
      </w:r>
      <w:r w:rsidRPr="00821A3F">
        <w:rPr>
          <w:i/>
          <w:color w:val="000009"/>
        </w:rPr>
        <w:t>-</w:t>
      </w:r>
      <w:r w:rsidRPr="00821A3F">
        <w:rPr>
          <w:color w:val="000009"/>
          <w:spacing w:val="-1"/>
        </w:rPr>
        <w:t xml:space="preserve"> </w:t>
      </w:r>
      <w:r w:rsidRPr="00821A3F">
        <w:rPr>
          <w:i/>
          <w:color w:val="000009"/>
        </w:rPr>
        <w:t>Sơ</w:t>
      </w:r>
      <w:r w:rsidRPr="00821A3F">
        <w:rPr>
          <w:color w:val="000009"/>
          <w:spacing w:val="-2"/>
        </w:rPr>
        <w:t xml:space="preserve"> </w:t>
      </w:r>
      <w:r w:rsidRPr="00821A3F">
        <w:rPr>
          <w:i/>
          <w:color w:val="000009"/>
        </w:rPr>
        <w:t>đồ</w:t>
      </w:r>
      <w:r w:rsidRPr="00821A3F">
        <w:rPr>
          <w:color w:val="000009"/>
        </w:rPr>
        <w:t xml:space="preserve"> </w:t>
      </w:r>
      <w:r w:rsidRPr="00821A3F">
        <w:rPr>
          <w:i/>
          <w:color w:val="000009"/>
        </w:rPr>
        <w:t>mức 1- Duyệt thanh toán</w:t>
      </w:r>
    </w:p>
    <w:p w14:paraId="72891C21" w14:textId="77777777" w:rsidR="00011EDF" w:rsidRPr="00821A3F" w:rsidRDefault="00011EDF" w:rsidP="00821A3F">
      <w:pPr>
        <w:pStyle w:val="ListParagraph"/>
        <w:numPr>
          <w:ilvl w:val="0"/>
          <w:numId w:val="25"/>
        </w:numPr>
        <w:spacing w:beforeLines="120" w:before="288" w:afterLines="120" w:after="288"/>
        <w:rPr>
          <w:b w:val="0"/>
          <w:bCs/>
          <w:lang w:eastAsia="ja-JP"/>
        </w:rPr>
      </w:pPr>
      <w:r w:rsidRPr="00821A3F">
        <w:rPr>
          <w:b w:val="0"/>
          <w:bCs/>
          <w:lang w:eastAsia="ja-JP"/>
        </w:rPr>
        <w:t>Xử lý giao dịch kho</w:t>
      </w:r>
    </w:p>
    <w:p w14:paraId="11092563" w14:textId="77777777" w:rsidR="00011EDF" w:rsidRPr="00821A3F" w:rsidRDefault="00011EDF" w:rsidP="00821A3F">
      <w:pPr>
        <w:spacing w:beforeLines="120" w:before="288" w:afterLines="120" w:after="288"/>
        <w:rPr>
          <w:lang w:eastAsia="ja-JP"/>
        </w:rPr>
      </w:pPr>
      <w:r w:rsidRPr="00821A3F">
        <w:rPr>
          <w:noProof/>
          <w:lang w:eastAsia="ja-JP"/>
        </w:rPr>
        <w:lastRenderedPageBreak/>
        <w:drawing>
          <wp:inline distT="0" distB="0" distL="0" distR="0" wp14:anchorId="33107AD0" wp14:editId="7AA933E5">
            <wp:extent cx="2584450" cy="5608500"/>
            <wp:effectExtent l="0" t="6985" r="0" b="0"/>
            <wp:docPr id="27751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99794" name="Picture 910399794"/>
                    <pic:cNvPicPr/>
                  </pic:nvPicPr>
                  <pic:blipFill>
                    <a:blip r:embed="rId21">
                      <a:extLst>
                        <a:ext uri="{28A0092B-C50C-407E-A947-70E740481C1C}">
                          <a14:useLocalDpi xmlns:a14="http://schemas.microsoft.com/office/drawing/2010/main"/>
                        </a:ext>
                      </a:extLst>
                    </a:blip>
                    <a:stretch>
                      <a:fillRect/>
                    </a:stretch>
                  </pic:blipFill>
                  <pic:spPr>
                    <a:xfrm rot="5400000">
                      <a:off x="0" y="0"/>
                      <a:ext cx="2586259" cy="5612426"/>
                    </a:xfrm>
                    <a:prstGeom prst="rect">
                      <a:avLst/>
                    </a:prstGeom>
                  </pic:spPr>
                </pic:pic>
              </a:graphicData>
            </a:graphic>
          </wp:inline>
        </w:drawing>
      </w:r>
    </w:p>
    <w:p w14:paraId="26EC0322" w14:textId="77777777" w:rsidR="00011EDF" w:rsidRPr="00821A3F" w:rsidRDefault="00011EDF" w:rsidP="00821A3F">
      <w:pPr>
        <w:spacing w:beforeLines="120" w:before="288" w:afterLines="120" w:after="288"/>
        <w:ind w:left="289" w:right="710"/>
        <w:jc w:val="center"/>
        <w:rPr>
          <w:i/>
        </w:rPr>
      </w:pPr>
      <w:r w:rsidRPr="00821A3F">
        <w:rPr>
          <w:i/>
          <w:color w:val="000009"/>
        </w:rPr>
        <w:t>Hình</w:t>
      </w:r>
      <w:r w:rsidRPr="00821A3F">
        <w:rPr>
          <w:color w:val="000009"/>
          <w:spacing w:val="-3"/>
        </w:rPr>
        <w:t xml:space="preserve"> </w:t>
      </w:r>
      <w:r w:rsidRPr="00821A3F">
        <w:rPr>
          <w:i/>
          <w:color w:val="000009"/>
        </w:rPr>
        <w:t>4.</w:t>
      </w:r>
      <w:r w:rsidRPr="00821A3F">
        <w:rPr>
          <w:color w:val="000009"/>
        </w:rPr>
        <w:t xml:space="preserve"> </w:t>
      </w:r>
      <w:r w:rsidRPr="00821A3F">
        <w:rPr>
          <w:i/>
          <w:color w:val="000009"/>
        </w:rPr>
        <w:t>6</w:t>
      </w:r>
      <w:r w:rsidRPr="00821A3F">
        <w:rPr>
          <w:color w:val="000009"/>
        </w:rPr>
        <w:t xml:space="preserve"> </w:t>
      </w:r>
      <w:r w:rsidRPr="00821A3F">
        <w:rPr>
          <w:i/>
          <w:color w:val="000009"/>
        </w:rPr>
        <w:t>-</w:t>
      </w:r>
      <w:r w:rsidRPr="00821A3F">
        <w:rPr>
          <w:color w:val="000009"/>
          <w:spacing w:val="-1"/>
        </w:rPr>
        <w:t xml:space="preserve"> </w:t>
      </w:r>
      <w:r w:rsidRPr="00821A3F">
        <w:rPr>
          <w:i/>
          <w:color w:val="000009"/>
        </w:rPr>
        <w:t>Sơ</w:t>
      </w:r>
      <w:r w:rsidRPr="00821A3F">
        <w:rPr>
          <w:color w:val="000009"/>
          <w:spacing w:val="-2"/>
        </w:rPr>
        <w:t xml:space="preserve"> </w:t>
      </w:r>
      <w:r w:rsidRPr="00821A3F">
        <w:rPr>
          <w:i/>
          <w:color w:val="000009"/>
        </w:rPr>
        <w:t>đồ</w:t>
      </w:r>
      <w:r w:rsidRPr="00821A3F">
        <w:rPr>
          <w:color w:val="000009"/>
        </w:rPr>
        <w:t xml:space="preserve"> mức 1- Xử lý giao dịch kho</w:t>
      </w:r>
    </w:p>
    <w:p w14:paraId="474103B8" w14:textId="77777777" w:rsidR="00011EDF" w:rsidRPr="00821A3F" w:rsidRDefault="00011EDF" w:rsidP="00821A3F">
      <w:pPr>
        <w:spacing w:beforeLines="120" w:before="288" w:afterLines="120" w:after="288"/>
        <w:rPr>
          <w:lang w:eastAsia="ja-JP"/>
        </w:rPr>
      </w:pPr>
    </w:p>
    <w:p w14:paraId="243897EA" w14:textId="77777777" w:rsidR="00011EDF" w:rsidRPr="00821A3F" w:rsidRDefault="00011EDF" w:rsidP="00821A3F">
      <w:pPr>
        <w:pStyle w:val="ListParagraph"/>
        <w:numPr>
          <w:ilvl w:val="7"/>
          <w:numId w:val="5"/>
        </w:numPr>
        <w:spacing w:beforeLines="120" w:before="288" w:afterLines="120" w:after="288"/>
        <w:rPr>
          <w:b w:val="0"/>
          <w:bCs/>
          <w:lang w:eastAsia="ja-JP"/>
        </w:rPr>
      </w:pPr>
      <w:r w:rsidRPr="00821A3F">
        <w:rPr>
          <w:b w:val="0"/>
          <w:bCs/>
          <w:lang w:eastAsia="ja-JP"/>
        </w:rPr>
        <w:t>Sơ đồ phân rã mức 2</w:t>
      </w:r>
    </w:p>
    <w:p w14:paraId="2A28BF54" w14:textId="77777777" w:rsidR="00011EDF" w:rsidRPr="00821A3F" w:rsidRDefault="00011EDF" w:rsidP="00821A3F">
      <w:pPr>
        <w:pStyle w:val="ListParagraph"/>
        <w:numPr>
          <w:ilvl w:val="0"/>
          <w:numId w:val="25"/>
        </w:numPr>
        <w:spacing w:beforeLines="120" w:before="288" w:afterLines="120" w:after="288"/>
        <w:rPr>
          <w:b w:val="0"/>
          <w:bCs/>
          <w:lang w:eastAsia="ja-JP"/>
        </w:rPr>
      </w:pPr>
      <w:r w:rsidRPr="00821A3F">
        <w:rPr>
          <w:b w:val="0"/>
          <w:bCs/>
          <w:lang w:eastAsia="ja-JP"/>
        </w:rPr>
        <w:t>Tiếp nhận đơn hàng</w:t>
      </w:r>
    </w:p>
    <w:p w14:paraId="7840D2C1" w14:textId="77777777" w:rsidR="00011EDF" w:rsidRPr="00821A3F" w:rsidRDefault="00011EDF" w:rsidP="00821A3F">
      <w:pPr>
        <w:spacing w:beforeLines="120" w:before="288" w:afterLines="120" w:after="288"/>
        <w:rPr>
          <w:lang w:eastAsia="ja-JP"/>
        </w:rPr>
      </w:pPr>
      <w:r w:rsidRPr="00821A3F">
        <w:rPr>
          <w:noProof/>
          <w:lang w:eastAsia="ja-JP"/>
        </w:rPr>
        <w:drawing>
          <wp:inline distT="0" distB="0" distL="0" distR="0" wp14:anchorId="46C94AE8" wp14:editId="3B099BC2">
            <wp:extent cx="1911113" cy="5419493"/>
            <wp:effectExtent l="0" t="1587" r="0" b="0"/>
            <wp:docPr id="101361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34780" name="Picture 879334780"/>
                    <pic:cNvPicPr/>
                  </pic:nvPicPr>
                  <pic:blipFill>
                    <a:blip r:embed="rId22">
                      <a:extLst>
                        <a:ext uri="{28A0092B-C50C-407E-A947-70E740481C1C}">
                          <a14:useLocalDpi xmlns:a14="http://schemas.microsoft.com/office/drawing/2010/main"/>
                        </a:ext>
                      </a:extLst>
                    </a:blip>
                    <a:stretch>
                      <a:fillRect/>
                    </a:stretch>
                  </pic:blipFill>
                  <pic:spPr>
                    <a:xfrm rot="5400000">
                      <a:off x="0" y="0"/>
                      <a:ext cx="1917644" cy="5438014"/>
                    </a:xfrm>
                    <a:prstGeom prst="rect">
                      <a:avLst/>
                    </a:prstGeom>
                  </pic:spPr>
                </pic:pic>
              </a:graphicData>
            </a:graphic>
          </wp:inline>
        </w:drawing>
      </w:r>
    </w:p>
    <w:p w14:paraId="69E21CC3" w14:textId="77777777" w:rsidR="00011EDF" w:rsidRPr="00821A3F" w:rsidRDefault="00011EDF" w:rsidP="00821A3F">
      <w:pPr>
        <w:spacing w:beforeLines="120" w:before="288" w:afterLines="120" w:after="288"/>
        <w:ind w:left="289" w:right="710"/>
        <w:jc w:val="center"/>
        <w:rPr>
          <w:i/>
        </w:rPr>
      </w:pPr>
      <w:r w:rsidRPr="00821A3F">
        <w:rPr>
          <w:i/>
          <w:color w:val="000009"/>
        </w:rPr>
        <w:t>Hình</w:t>
      </w:r>
      <w:r w:rsidRPr="00821A3F">
        <w:rPr>
          <w:color w:val="000009"/>
          <w:spacing w:val="-3"/>
        </w:rPr>
        <w:t xml:space="preserve"> </w:t>
      </w:r>
      <w:r w:rsidRPr="00821A3F">
        <w:rPr>
          <w:i/>
          <w:color w:val="000009"/>
        </w:rPr>
        <w:t>4.</w:t>
      </w:r>
      <w:r w:rsidRPr="00821A3F">
        <w:rPr>
          <w:color w:val="000009"/>
        </w:rPr>
        <w:t xml:space="preserve"> </w:t>
      </w:r>
      <w:r w:rsidRPr="00821A3F">
        <w:rPr>
          <w:i/>
          <w:color w:val="000009"/>
        </w:rPr>
        <w:t>7</w:t>
      </w:r>
      <w:r w:rsidRPr="00821A3F">
        <w:rPr>
          <w:color w:val="000009"/>
        </w:rPr>
        <w:t xml:space="preserve"> </w:t>
      </w:r>
      <w:r w:rsidRPr="00821A3F">
        <w:rPr>
          <w:i/>
          <w:color w:val="000009"/>
        </w:rPr>
        <w:t>-</w:t>
      </w:r>
      <w:r w:rsidRPr="00821A3F">
        <w:rPr>
          <w:color w:val="000009"/>
          <w:spacing w:val="-1"/>
        </w:rPr>
        <w:t xml:space="preserve"> </w:t>
      </w:r>
      <w:r w:rsidRPr="00821A3F">
        <w:rPr>
          <w:i/>
          <w:color w:val="000009"/>
        </w:rPr>
        <w:t>Sơ</w:t>
      </w:r>
      <w:r w:rsidRPr="00821A3F">
        <w:rPr>
          <w:color w:val="000009"/>
          <w:spacing w:val="-2"/>
        </w:rPr>
        <w:t xml:space="preserve"> </w:t>
      </w:r>
      <w:r w:rsidRPr="00821A3F">
        <w:rPr>
          <w:i/>
          <w:color w:val="000009"/>
        </w:rPr>
        <w:t>đồ</w:t>
      </w:r>
      <w:r w:rsidRPr="00821A3F">
        <w:rPr>
          <w:color w:val="000009"/>
        </w:rPr>
        <w:t xml:space="preserve"> </w:t>
      </w:r>
      <w:r w:rsidRPr="00821A3F">
        <w:rPr>
          <w:i/>
          <w:color w:val="000009"/>
        </w:rPr>
        <w:t>mức 2-Duyệt đơn hàng</w:t>
      </w:r>
    </w:p>
    <w:p w14:paraId="22765F5A" w14:textId="77777777" w:rsidR="00011EDF" w:rsidRPr="00821A3F" w:rsidRDefault="00011EDF" w:rsidP="00821A3F">
      <w:pPr>
        <w:spacing w:beforeLines="120" w:before="288" w:afterLines="120" w:after="288"/>
        <w:rPr>
          <w:lang w:eastAsia="ja-JP"/>
        </w:rPr>
      </w:pPr>
    </w:p>
    <w:p w14:paraId="3234B27F" w14:textId="77777777" w:rsidR="00011EDF" w:rsidRPr="00821A3F" w:rsidRDefault="00011EDF" w:rsidP="00821A3F">
      <w:pPr>
        <w:pStyle w:val="Heading3"/>
        <w:spacing w:beforeLines="120" w:before="288" w:afterLines="120" w:after="288"/>
        <w:rPr>
          <w:rFonts w:cs="Times New Roman"/>
        </w:rPr>
      </w:pPr>
      <w:bookmarkStart w:id="103" w:name="_Toc156145609"/>
      <w:bookmarkStart w:id="104" w:name="_Toc156209048"/>
      <w:r w:rsidRPr="00821A3F">
        <w:rPr>
          <w:rFonts w:cs="Times New Roman"/>
        </w:rPr>
        <w:t>Cơ sở dữ liệu</w:t>
      </w:r>
      <w:bookmarkEnd w:id="103"/>
      <w:bookmarkEnd w:id="104"/>
    </w:p>
    <w:p w14:paraId="2AB091D2" w14:textId="77777777" w:rsidR="00011EDF" w:rsidRPr="00821A3F" w:rsidRDefault="00011EDF" w:rsidP="00821A3F">
      <w:pPr>
        <w:pStyle w:val="BodyText"/>
        <w:tabs>
          <w:tab w:val="left" w:pos="2405"/>
          <w:tab w:val="left" w:pos="4555"/>
          <w:tab w:val="left" w:pos="7200"/>
        </w:tabs>
        <w:spacing w:beforeLines="120" w:before="288" w:afterLines="120" w:after="288"/>
        <w:ind w:left="307" w:right="716"/>
      </w:pPr>
      <w:r w:rsidRPr="00821A3F">
        <w:rPr>
          <w:spacing w:val="-2"/>
        </w:rPr>
        <w:t>Wp_comment(comment_ID,comment_post_ID,comment_author,</w:t>
      </w:r>
      <w:r w:rsidRPr="00821A3F">
        <w:t>comment_date, comment_date_gmt, comment_content, user_id)</w:t>
      </w:r>
    </w:p>
    <w:p w14:paraId="52D6FD67" w14:textId="77777777" w:rsidR="00011EDF" w:rsidRPr="00821A3F" w:rsidRDefault="00011EDF" w:rsidP="00821A3F">
      <w:pPr>
        <w:spacing w:beforeLines="120" w:before="288" w:afterLines="120" w:after="288"/>
      </w:pPr>
    </w:p>
    <w:p w14:paraId="1CC449A3" w14:textId="77777777" w:rsidR="00011EDF" w:rsidRPr="00821A3F" w:rsidRDefault="00011EDF" w:rsidP="00821A3F">
      <w:pPr>
        <w:pStyle w:val="BodyText"/>
        <w:spacing w:beforeLines="120" w:before="288" w:afterLines="120" w:after="288"/>
        <w:ind w:firstLine="0"/>
      </w:pPr>
    </w:p>
    <w:p w14:paraId="3149B74D" w14:textId="77777777" w:rsidR="00011EDF" w:rsidRPr="00821A3F" w:rsidRDefault="00011EDF" w:rsidP="00821A3F">
      <w:pPr>
        <w:pStyle w:val="BodyText"/>
        <w:spacing w:beforeLines="120" w:before="288" w:afterLines="120" w:after="288"/>
        <w:ind w:left="1894"/>
      </w:pPr>
      <w:r w:rsidRPr="00821A3F">
        <w:rPr>
          <w:noProof/>
        </w:rPr>
        <w:drawing>
          <wp:inline distT="0" distB="0" distL="0" distR="0" wp14:anchorId="71C6FF35" wp14:editId="7A398F35">
            <wp:extent cx="3564251" cy="2038350"/>
            <wp:effectExtent l="0" t="0" r="0" b="0"/>
            <wp:docPr id="461501139"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23" cstate="print"/>
                    <a:stretch>
                      <a:fillRect/>
                    </a:stretch>
                  </pic:blipFill>
                  <pic:spPr>
                    <a:xfrm>
                      <a:off x="0" y="0"/>
                      <a:ext cx="3564251" cy="2038350"/>
                    </a:xfrm>
                    <a:prstGeom prst="rect">
                      <a:avLst/>
                    </a:prstGeom>
                  </pic:spPr>
                </pic:pic>
              </a:graphicData>
            </a:graphic>
          </wp:inline>
        </w:drawing>
      </w:r>
    </w:p>
    <w:p w14:paraId="7409CA94" w14:textId="77777777" w:rsidR="00011EDF" w:rsidRPr="00821A3F" w:rsidRDefault="00011EDF" w:rsidP="00821A3F">
      <w:pPr>
        <w:spacing w:beforeLines="120" w:before="288" w:afterLines="120" w:after="288"/>
        <w:ind w:left="2328"/>
        <w:rPr>
          <w:i/>
        </w:rPr>
      </w:pP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8</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Bảng</w:t>
      </w:r>
      <w:r w:rsidRPr="00821A3F">
        <w:rPr>
          <w:color w:val="000009"/>
          <w:spacing w:val="-2"/>
        </w:rPr>
        <w:t xml:space="preserve"> </w:t>
      </w:r>
      <w:r w:rsidRPr="00821A3F">
        <w:rPr>
          <w:i/>
          <w:color w:val="000009"/>
        </w:rPr>
        <w:t>cơ</w:t>
      </w:r>
      <w:r w:rsidRPr="00821A3F">
        <w:rPr>
          <w:color w:val="000009"/>
          <w:spacing w:val="-2"/>
        </w:rPr>
        <w:t xml:space="preserve"> </w:t>
      </w:r>
      <w:r w:rsidRPr="00821A3F">
        <w:rPr>
          <w:i/>
          <w:color w:val="000009"/>
        </w:rPr>
        <w:t>sở</w:t>
      </w:r>
      <w:r w:rsidRPr="00821A3F">
        <w:rPr>
          <w:color w:val="000009"/>
          <w:spacing w:val="-1"/>
        </w:rPr>
        <w:t xml:space="preserve"> </w:t>
      </w:r>
      <w:r w:rsidRPr="00821A3F">
        <w:rPr>
          <w:i/>
          <w:color w:val="000009"/>
        </w:rPr>
        <w:t>dữ</w:t>
      </w:r>
      <w:r w:rsidRPr="00821A3F">
        <w:rPr>
          <w:color w:val="000009"/>
          <w:spacing w:val="-1"/>
        </w:rPr>
        <w:t xml:space="preserve"> </w:t>
      </w:r>
      <w:r w:rsidRPr="00821A3F">
        <w:rPr>
          <w:i/>
          <w:color w:val="000009"/>
        </w:rPr>
        <w:t>liệu</w:t>
      </w:r>
      <w:r w:rsidRPr="00821A3F">
        <w:rPr>
          <w:color w:val="000009"/>
          <w:spacing w:val="-2"/>
        </w:rPr>
        <w:t xml:space="preserve"> </w:t>
      </w:r>
      <w:r w:rsidRPr="00821A3F">
        <w:rPr>
          <w:i/>
          <w:color w:val="000009"/>
          <w:spacing w:val="-2"/>
        </w:rPr>
        <w:t>wp_comment</w:t>
      </w:r>
    </w:p>
    <w:p w14:paraId="36AD8627" w14:textId="77777777" w:rsidR="00011EDF" w:rsidRPr="00821A3F" w:rsidRDefault="00011EDF" w:rsidP="00821A3F">
      <w:pPr>
        <w:pStyle w:val="BodyText"/>
        <w:tabs>
          <w:tab w:val="left" w:pos="2010"/>
          <w:tab w:val="left" w:pos="2807"/>
          <w:tab w:val="left" w:pos="3649"/>
          <w:tab w:val="left" w:pos="5508"/>
          <w:tab w:val="left" w:pos="8086"/>
        </w:tabs>
        <w:spacing w:beforeLines="120" w:before="288" w:afterLines="120" w:after="288"/>
        <w:ind w:left="308" w:right="717"/>
      </w:pPr>
      <w:r w:rsidRPr="00821A3F">
        <w:rPr>
          <w:spacing w:val="-2"/>
        </w:rPr>
        <w:t>Wp_product</w:t>
      </w:r>
      <w:r w:rsidRPr="00821A3F">
        <w:rPr>
          <w:spacing w:val="-4"/>
        </w:rPr>
        <w:t>(ID,</w:t>
      </w:r>
      <w:r w:rsidRPr="00821A3F">
        <w:tab/>
      </w:r>
      <w:r w:rsidRPr="00821A3F">
        <w:rPr>
          <w:spacing w:val="-2"/>
        </w:rPr>
        <w:t xml:space="preserve">title,categories_id,description_product,datetime, </w:t>
      </w:r>
      <w:r w:rsidRPr="00821A3F">
        <w:t>image_product, user_id)</w:t>
      </w:r>
    </w:p>
    <w:p w14:paraId="3A005FB5" w14:textId="77777777" w:rsidR="00011EDF" w:rsidRPr="00821A3F" w:rsidRDefault="00011EDF" w:rsidP="00821A3F">
      <w:pPr>
        <w:pStyle w:val="BodyText"/>
        <w:spacing w:beforeLines="120" w:before="288" w:afterLines="120" w:after="288"/>
      </w:pPr>
      <w:r w:rsidRPr="00821A3F">
        <w:rPr>
          <w:noProof/>
        </w:rPr>
        <w:drawing>
          <wp:anchor distT="0" distB="0" distL="0" distR="0" simplePos="0" relativeHeight="251660288" behindDoc="1" locked="0" layoutInCell="1" allowOverlap="1" wp14:anchorId="0D37E74F" wp14:editId="34B16956">
            <wp:simplePos x="0" y="0"/>
            <wp:positionH relativeFrom="page">
              <wp:posOffset>2288539</wp:posOffset>
            </wp:positionH>
            <wp:positionV relativeFrom="paragraph">
              <wp:posOffset>79256</wp:posOffset>
            </wp:positionV>
            <wp:extent cx="3525288" cy="1876425"/>
            <wp:effectExtent l="0" t="0" r="0" b="0"/>
            <wp:wrapTopAndBottom/>
            <wp:docPr id="1054223698"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4" cstate="print"/>
                    <a:stretch>
                      <a:fillRect/>
                    </a:stretch>
                  </pic:blipFill>
                  <pic:spPr>
                    <a:xfrm>
                      <a:off x="0" y="0"/>
                      <a:ext cx="3525288" cy="1876425"/>
                    </a:xfrm>
                    <a:prstGeom prst="rect">
                      <a:avLst/>
                    </a:prstGeom>
                  </pic:spPr>
                </pic:pic>
              </a:graphicData>
            </a:graphic>
          </wp:anchor>
        </w:drawing>
      </w:r>
    </w:p>
    <w:p w14:paraId="3B647EEB" w14:textId="77777777" w:rsidR="00011EDF" w:rsidRPr="00821A3F" w:rsidRDefault="00011EDF" w:rsidP="00821A3F">
      <w:pPr>
        <w:spacing w:beforeLines="120" w:before="288" w:afterLines="120" w:after="288"/>
        <w:ind w:left="2406"/>
        <w:rPr>
          <w:i/>
        </w:rPr>
      </w:pPr>
      <w:r w:rsidRPr="00821A3F">
        <w:rPr>
          <w:i/>
          <w:color w:val="000009"/>
        </w:rPr>
        <w:t>Hình</w:t>
      </w:r>
      <w:r w:rsidRPr="00821A3F">
        <w:rPr>
          <w:color w:val="000009"/>
          <w:spacing w:val="-4"/>
        </w:rPr>
        <w:t xml:space="preserve"> </w:t>
      </w:r>
      <w:r w:rsidRPr="00821A3F">
        <w:rPr>
          <w:i/>
          <w:color w:val="000009"/>
        </w:rPr>
        <w:t>4.</w:t>
      </w:r>
      <w:r w:rsidRPr="00821A3F">
        <w:rPr>
          <w:color w:val="000009"/>
          <w:spacing w:val="-2"/>
        </w:rPr>
        <w:t xml:space="preserve"> </w:t>
      </w:r>
      <w:r w:rsidRPr="00821A3F">
        <w:rPr>
          <w:i/>
          <w:color w:val="000009"/>
        </w:rPr>
        <w:t>9</w:t>
      </w:r>
      <w:r w:rsidRPr="00821A3F">
        <w:rPr>
          <w:color w:val="000009"/>
          <w:spacing w:val="-3"/>
        </w:rPr>
        <w:t xml:space="preserve"> </w:t>
      </w:r>
      <w:r w:rsidRPr="00821A3F">
        <w:rPr>
          <w:i/>
          <w:color w:val="000009"/>
        </w:rPr>
        <w:t>-</w:t>
      </w:r>
      <w:r w:rsidRPr="00821A3F">
        <w:rPr>
          <w:color w:val="000009"/>
          <w:spacing w:val="-3"/>
        </w:rPr>
        <w:t xml:space="preserve"> </w:t>
      </w:r>
      <w:r w:rsidRPr="00821A3F">
        <w:rPr>
          <w:i/>
          <w:color w:val="000009"/>
        </w:rPr>
        <w:t>Bảng</w:t>
      </w:r>
      <w:r w:rsidRPr="00821A3F">
        <w:rPr>
          <w:color w:val="000009"/>
          <w:spacing w:val="-6"/>
        </w:rPr>
        <w:t xml:space="preserve"> </w:t>
      </w:r>
      <w:r w:rsidRPr="00821A3F">
        <w:rPr>
          <w:i/>
          <w:color w:val="000009"/>
        </w:rPr>
        <w:t>cơ</w:t>
      </w:r>
      <w:r w:rsidRPr="00821A3F">
        <w:rPr>
          <w:color w:val="000009"/>
          <w:spacing w:val="-4"/>
        </w:rPr>
        <w:t xml:space="preserve"> </w:t>
      </w:r>
      <w:r w:rsidRPr="00821A3F">
        <w:rPr>
          <w:i/>
          <w:color w:val="000009"/>
        </w:rPr>
        <w:t>sở</w:t>
      </w:r>
      <w:r w:rsidRPr="00821A3F">
        <w:rPr>
          <w:color w:val="000009"/>
          <w:spacing w:val="-4"/>
        </w:rPr>
        <w:t xml:space="preserve"> </w:t>
      </w:r>
      <w:r w:rsidRPr="00821A3F">
        <w:rPr>
          <w:i/>
          <w:color w:val="000009"/>
        </w:rPr>
        <w:t>dữ</w:t>
      </w:r>
      <w:r w:rsidRPr="00821A3F">
        <w:rPr>
          <w:color w:val="000009"/>
          <w:spacing w:val="-3"/>
        </w:rPr>
        <w:t xml:space="preserve"> </w:t>
      </w:r>
      <w:r w:rsidRPr="00821A3F">
        <w:rPr>
          <w:i/>
          <w:color w:val="000009"/>
        </w:rPr>
        <w:t>liệu</w:t>
      </w:r>
      <w:r w:rsidRPr="00821A3F">
        <w:rPr>
          <w:color w:val="000009"/>
          <w:spacing w:val="-5"/>
        </w:rPr>
        <w:t xml:space="preserve"> </w:t>
      </w:r>
      <w:r w:rsidRPr="00821A3F">
        <w:rPr>
          <w:i/>
          <w:color w:val="000009"/>
          <w:spacing w:val="-2"/>
        </w:rPr>
        <w:t>wp_product</w:t>
      </w:r>
    </w:p>
    <w:p w14:paraId="1965C0E2" w14:textId="77777777" w:rsidR="00011EDF" w:rsidRPr="00821A3F" w:rsidRDefault="00011EDF" w:rsidP="00821A3F">
      <w:pPr>
        <w:pStyle w:val="BodyText"/>
        <w:spacing w:beforeLines="120" w:before="288" w:afterLines="120" w:after="288"/>
        <w:ind w:left="308"/>
      </w:pPr>
      <w:r w:rsidRPr="00821A3F">
        <w:t>Wp_categories</w:t>
      </w:r>
      <w:r w:rsidRPr="00821A3F">
        <w:rPr>
          <w:spacing w:val="-6"/>
        </w:rPr>
        <w:t xml:space="preserve"> </w:t>
      </w:r>
      <w:r w:rsidRPr="00821A3F">
        <w:t>(ID,</w:t>
      </w:r>
      <w:r w:rsidRPr="00821A3F">
        <w:rPr>
          <w:spacing w:val="-7"/>
        </w:rPr>
        <w:t xml:space="preserve"> </w:t>
      </w:r>
      <w:r w:rsidRPr="00821A3F">
        <w:t>title,</w:t>
      </w:r>
      <w:r w:rsidRPr="00821A3F">
        <w:rPr>
          <w:spacing w:val="-8"/>
        </w:rPr>
        <w:t xml:space="preserve"> </w:t>
      </w:r>
      <w:r w:rsidRPr="00821A3F">
        <w:rPr>
          <w:spacing w:val="-2"/>
        </w:rPr>
        <w:t>description_categories)</w:t>
      </w:r>
      <w:r w:rsidRPr="00821A3F">
        <w:rPr>
          <w:noProof/>
        </w:rPr>
        <w:drawing>
          <wp:anchor distT="0" distB="0" distL="0" distR="0" simplePos="0" relativeHeight="251659264" behindDoc="1" locked="0" layoutInCell="1" allowOverlap="1" wp14:anchorId="1522E575" wp14:editId="76C96B7A">
            <wp:simplePos x="0" y="0"/>
            <wp:positionH relativeFrom="page">
              <wp:posOffset>2269489</wp:posOffset>
            </wp:positionH>
            <wp:positionV relativeFrom="paragraph">
              <wp:posOffset>173705</wp:posOffset>
            </wp:positionV>
            <wp:extent cx="3559810" cy="1104900"/>
            <wp:effectExtent l="0" t="0" r="0" b="0"/>
            <wp:wrapTopAndBottom/>
            <wp:docPr id="778379258"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25" cstate="print"/>
                    <a:stretch>
                      <a:fillRect/>
                    </a:stretch>
                  </pic:blipFill>
                  <pic:spPr>
                    <a:xfrm>
                      <a:off x="0" y="0"/>
                      <a:ext cx="3559810" cy="1104900"/>
                    </a:xfrm>
                    <a:prstGeom prst="rect">
                      <a:avLst/>
                    </a:prstGeom>
                  </pic:spPr>
                </pic:pic>
              </a:graphicData>
            </a:graphic>
          </wp:anchor>
        </w:drawing>
      </w:r>
    </w:p>
    <w:p w14:paraId="6FA56AD3" w14:textId="77777777" w:rsidR="00011EDF" w:rsidRPr="00821A3F" w:rsidRDefault="00011EDF" w:rsidP="00821A3F">
      <w:pPr>
        <w:spacing w:beforeLines="120" w:before="288" w:afterLines="120" w:after="288"/>
        <w:ind w:left="2256"/>
        <w:rPr>
          <w:i/>
        </w:rPr>
      </w:pPr>
      <w:r w:rsidRPr="00821A3F">
        <w:rPr>
          <w:i/>
          <w:color w:val="000009"/>
        </w:rPr>
        <w:lastRenderedPageBreak/>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10</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Bảng</w:t>
      </w:r>
      <w:r w:rsidRPr="00821A3F">
        <w:rPr>
          <w:color w:val="000009"/>
          <w:spacing w:val="-2"/>
        </w:rPr>
        <w:t xml:space="preserve"> </w:t>
      </w:r>
      <w:r w:rsidRPr="00821A3F">
        <w:rPr>
          <w:i/>
          <w:color w:val="000009"/>
        </w:rPr>
        <w:t>cơ</w:t>
      </w:r>
      <w:r w:rsidRPr="00821A3F">
        <w:rPr>
          <w:color w:val="000009"/>
          <w:spacing w:val="-2"/>
        </w:rPr>
        <w:t xml:space="preserve"> </w:t>
      </w:r>
      <w:r w:rsidRPr="00821A3F">
        <w:rPr>
          <w:i/>
          <w:color w:val="000009"/>
        </w:rPr>
        <w:t>sở</w:t>
      </w:r>
      <w:r w:rsidRPr="00821A3F">
        <w:rPr>
          <w:color w:val="000009"/>
          <w:spacing w:val="-1"/>
        </w:rPr>
        <w:t xml:space="preserve"> </w:t>
      </w:r>
      <w:r w:rsidRPr="00821A3F">
        <w:rPr>
          <w:i/>
          <w:color w:val="000009"/>
        </w:rPr>
        <w:t>dữ</w:t>
      </w:r>
      <w:r w:rsidRPr="00821A3F">
        <w:rPr>
          <w:color w:val="000009"/>
          <w:spacing w:val="-1"/>
        </w:rPr>
        <w:t xml:space="preserve"> </w:t>
      </w:r>
      <w:r w:rsidRPr="00821A3F">
        <w:rPr>
          <w:i/>
          <w:color w:val="000009"/>
        </w:rPr>
        <w:t>liệu</w:t>
      </w:r>
      <w:r w:rsidRPr="00821A3F">
        <w:rPr>
          <w:color w:val="000009"/>
          <w:spacing w:val="-2"/>
        </w:rPr>
        <w:t xml:space="preserve"> </w:t>
      </w:r>
      <w:r w:rsidRPr="00821A3F">
        <w:rPr>
          <w:i/>
          <w:color w:val="000009"/>
          <w:spacing w:val="-2"/>
        </w:rPr>
        <w:t>wp_categories</w:t>
      </w:r>
    </w:p>
    <w:p w14:paraId="380020DB" w14:textId="77777777" w:rsidR="00011EDF" w:rsidRPr="00821A3F" w:rsidRDefault="00011EDF" w:rsidP="00821A3F">
      <w:pPr>
        <w:spacing w:beforeLines="120" w:before="288" w:afterLines="120" w:after="288"/>
        <w:ind w:firstLine="0"/>
      </w:pPr>
      <w:r w:rsidRPr="00821A3F">
        <w:t>Thiết kế giao diện</w:t>
      </w:r>
    </w:p>
    <w:p w14:paraId="77F9434D" w14:textId="77777777" w:rsidR="00011EDF" w:rsidRPr="00821A3F" w:rsidRDefault="00011EDF" w:rsidP="00821A3F">
      <w:pPr>
        <w:pStyle w:val="Heading3"/>
        <w:spacing w:beforeLines="120" w:before="288" w:afterLines="120" w:after="288"/>
        <w:rPr>
          <w:rFonts w:cs="Times New Roman"/>
        </w:rPr>
      </w:pPr>
      <w:bookmarkStart w:id="105" w:name="_Toc156145610"/>
      <w:bookmarkStart w:id="106" w:name="_Toc156209049"/>
      <w:r w:rsidRPr="00821A3F">
        <w:rPr>
          <w:rFonts w:cs="Times New Roman"/>
        </w:rPr>
        <w:t>Giao diện website bán hàng nội thất</w:t>
      </w:r>
      <w:bookmarkEnd w:id="105"/>
      <w:bookmarkEnd w:id="106"/>
    </w:p>
    <w:p w14:paraId="3097E7B2" w14:textId="77777777" w:rsidR="00011EDF" w:rsidRPr="00821A3F" w:rsidRDefault="00011EDF" w:rsidP="00821A3F">
      <w:pPr>
        <w:spacing w:beforeLines="120" w:before="288" w:afterLines="120" w:after="288"/>
        <w:ind w:left="720" w:firstLine="0"/>
        <w:rPr>
          <w:lang w:eastAsia="ja-JP"/>
        </w:rPr>
      </w:pPr>
      <w:r w:rsidRPr="00821A3F">
        <w:rPr>
          <w:lang w:eastAsia="ja-JP"/>
        </w:rPr>
        <w:t>Themes sử dụng: Flatsome</w:t>
      </w:r>
    </w:p>
    <w:p w14:paraId="4EA061EB" w14:textId="77777777" w:rsidR="00011EDF" w:rsidRPr="00821A3F" w:rsidRDefault="00011EDF" w:rsidP="00821A3F">
      <w:pPr>
        <w:spacing w:beforeLines="120" w:before="288" w:afterLines="120" w:after="288"/>
        <w:ind w:left="720" w:firstLine="0"/>
        <w:rPr>
          <w:lang w:eastAsia="ja-JP"/>
        </w:rPr>
      </w:pPr>
      <w:r w:rsidRPr="00821A3F">
        <w:rPr>
          <w:noProof/>
        </w:rPr>
        <w:drawing>
          <wp:anchor distT="0" distB="0" distL="0" distR="0" simplePos="0" relativeHeight="251661312" behindDoc="1" locked="0" layoutInCell="1" allowOverlap="1" wp14:anchorId="282D2D72" wp14:editId="507BDE3D">
            <wp:simplePos x="0" y="0"/>
            <wp:positionH relativeFrom="page">
              <wp:posOffset>1260475</wp:posOffset>
            </wp:positionH>
            <wp:positionV relativeFrom="paragraph">
              <wp:posOffset>288925</wp:posOffset>
            </wp:positionV>
            <wp:extent cx="5780081" cy="2832354"/>
            <wp:effectExtent l="0" t="0" r="0" b="0"/>
            <wp:wrapTopAndBottom/>
            <wp:docPr id="1205150948"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6" cstate="screen">
                      <a:extLst>
                        <a:ext uri="{28A0092B-C50C-407E-A947-70E740481C1C}">
                          <a14:useLocalDpi xmlns:a14="http://schemas.microsoft.com/office/drawing/2010/main"/>
                        </a:ext>
                      </a:extLst>
                    </a:blip>
                    <a:stretch>
                      <a:fillRect/>
                    </a:stretch>
                  </pic:blipFill>
                  <pic:spPr>
                    <a:xfrm>
                      <a:off x="0" y="0"/>
                      <a:ext cx="5780081" cy="2832354"/>
                    </a:xfrm>
                    <a:prstGeom prst="rect">
                      <a:avLst/>
                    </a:prstGeom>
                  </pic:spPr>
                </pic:pic>
              </a:graphicData>
            </a:graphic>
          </wp:anchor>
        </w:drawing>
      </w:r>
    </w:p>
    <w:p w14:paraId="79D94E6F"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11</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Sơ</w:t>
      </w:r>
      <w:r w:rsidRPr="00821A3F">
        <w:rPr>
          <w:color w:val="000009"/>
          <w:spacing w:val="-2"/>
        </w:rPr>
        <w:t xml:space="preserve"> </w:t>
      </w:r>
      <w:r w:rsidRPr="00821A3F">
        <w:rPr>
          <w:i/>
          <w:color w:val="000009"/>
        </w:rPr>
        <w:t>đồ</w:t>
      </w:r>
      <w:r w:rsidRPr="00821A3F">
        <w:rPr>
          <w:color w:val="000009"/>
        </w:rPr>
        <w:t xml:space="preserve"> </w:t>
      </w:r>
      <w:r w:rsidRPr="00821A3F">
        <w:rPr>
          <w:i/>
          <w:color w:val="000009"/>
          <w:spacing w:val="-2"/>
        </w:rPr>
        <w:t>relationship</w:t>
      </w:r>
    </w:p>
    <w:p w14:paraId="20A2DEE7" w14:textId="77777777" w:rsidR="00011EDF" w:rsidRPr="00821A3F" w:rsidRDefault="00011EDF" w:rsidP="00821A3F">
      <w:pPr>
        <w:tabs>
          <w:tab w:val="left" w:pos="2695"/>
        </w:tabs>
        <w:spacing w:beforeLines="120" w:before="288" w:afterLines="120" w:after="288"/>
        <w:ind w:left="720" w:firstLine="0"/>
        <w:rPr>
          <w:lang w:eastAsia="ja-JP"/>
        </w:rPr>
      </w:pPr>
    </w:p>
    <w:p w14:paraId="234E1105" w14:textId="77777777" w:rsidR="00011EDF" w:rsidRPr="00821A3F" w:rsidRDefault="00011EDF" w:rsidP="00821A3F">
      <w:pPr>
        <w:tabs>
          <w:tab w:val="left" w:pos="2695"/>
        </w:tabs>
        <w:spacing w:beforeLines="120" w:before="288" w:afterLines="120" w:after="288"/>
        <w:ind w:left="720" w:firstLine="0"/>
        <w:rPr>
          <w:lang w:eastAsia="ja-JP"/>
        </w:rPr>
      </w:pPr>
    </w:p>
    <w:p w14:paraId="04EFC323" w14:textId="77777777" w:rsidR="00011EDF" w:rsidRPr="00821A3F" w:rsidRDefault="00011EDF" w:rsidP="00821A3F">
      <w:pPr>
        <w:spacing w:beforeLines="120" w:before="288" w:afterLines="120" w:after="288"/>
        <w:ind w:left="720" w:firstLine="0"/>
        <w:rPr>
          <w:lang w:eastAsia="ja-JP"/>
        </w:rPr>
      </w:pPr>
      <w:r w:rsidRPr="00821A3F">
        <w:rPr>
          <w:noProof/>
          <w:lang w:eastAsia="ja-JP"/>
        </w:rPr>
        <w:lastRenderedPageBreak/>
        <w:drawing>
          <wp:inline distT="0" distB="0" distL="0" distR="0" wp14:anchorId="5A30F030" wp14:editId="2FA6F6A9">
            <wp:extent cx="5581650" cy="3187065"/>
            <wp:effectExtent l="0" t="0" r="0" b="0"/>
            <wp:docPr id="194151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8393"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581650" cy="3187065"/>
                    </a:xfrm>
                    <a:prstGeom prst="rect">
                      <a:avLst/>
                    </a:prstGeom>
                  </pic:spPr>
                </pic:pic>
              </a:graphicData>
            </a:graphic>
          </wp:inline>
        </w:drawing>
      </w:r>
    </w:p>
    <w:p w14:paraId="7D1DD2C7" w14:textId="77777777" w:rsidR="00011EDF" w:rsidRPr="00821A3F" w:rsidRDefault="00011EDF" w:rsidP="00821A3F">
      <w:pPr>
        <w:spacing w:beforeLines="120" w:before="288" w:afterLines="120" w:after="288"/>
        <w:ind w:left="2880" w:firstLine="720"/>
        <w:rPr>
          <w:lang w:eastAsia="ja-JP"/>
        </w:rPr>
      </w:pP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12</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Ảnh Flatsome</w:t>
      </w:r>
    </w:p>
    <w:p w14:paraId="7C2C1DEA" w14:textId="77777777" w:rsidR="00011EDF" w:rsidRPr="00821A3F" w:rsidRDefault="00011EDF" w:rsidP="00821A3F">
      <w:pPr>
        <w:spacing w:beforeLines="120" w:before="288" w:afterLines="120" w:after="288"/>
        <w:ind w:left="720" w:firstLine="0"/>
        <w:rPr>
          <w:lang w:eastAsia="ja-JP"/>
        </w:rPr>
      </w:pPr>
    </w:p>
    <w:p w14:paraId="4384A380"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t>Giao diện trang chủ</w:t>
      </w:r>
    </w:p>
    <w:p w14:paraId="52814B54" w14:textId="77777777" w:rsidR="00011EDF" w:rsidRPr="00821A3F" w:rsidRDefault="00011EDF" w:rsidP="00821A3F">
      <w:pPr>
        <w:pStyle w:val="ListParagraph"/>
        <w:numPr>
          <w:ilvl w:val="0"/>
          <w:numId w:val="0"/>
        </w:numPr>
        <w:spacing w:beforeLines="120" w:before="288" w:afterLines="120" w:after="288"/>
        <w:ind w:firstLine="720"/>
        <w:rPr>
          <w:lang w:eastAsia="ja-JP"/>
        </w:rPr>
      </w:pPr>
      <w:r w:rsidRPr="00821A3F">
        <w:rPr>
          <w:noProof/>
          <w:lang w:eastAsia="ja-JP"/>
        </w:rPr>
        <w:drawing>
          <wp:inline distT="0" distB="0" distL="0" distR="0" wp14:anchorId="6E1393A6" wp14:editId="55E501AE">
            <wp:extent cx="5581650" cy="3203575"/>
            <wp:effectExtent l="0" t="0" r="0" b="0"/>
            <wp:docPr id="2869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841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581650" cy="3203575"/>
                    </a:xfrm>
                    <a:prstGeom prst="rect">
                      <a:avLst/>
                    </a:prstGeom>
                  </pic:spPr>
                </pic:pic>
              </a:graphicData>
            </a:graphic>
          </wp:inline>
        </w:drawing>
      </w:r>
    </w:p>
    <w:p w14:paraId="4533A996"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13</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chủ</w:t>
      </w:r>
    </w:p>
    <w:p w14:paraId="69FDB1B0" w14:textId="77777777" w:rsidR="00011EDF" w:rsidRPr="00821A3F" w:rsidRDefault="00011EDF" w:rsidP="00821A3F">
      <w:pPr>
        <w:pStyle w:val="ListParagraph"/>
        <w:numPr>
          <w:ilvl w:val="0"/>
          <w:numId w:val="0"/>
        </w:numPr>
        <w:spacing w:beforeLines="120" w:before="288" w:afterLines="120" w:after="288"/>
        <w:ind w:firstLine="720"/>
        <w:rPr>
          <w:lang w:eastAsia="ja-JP"/>
        </w:rPr>
      </w:pPr>
    </w:p>
    <w:p w14:paraId="449690BE"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lastRenderedPageBreak/>
        <w:t>Giao diện admin</w:t>
      </w:r>
    </w:p>
    <w:p w14:paraId="5F3BA0C3"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drawing>
          <wp:inline distT="0" distB="0" distL="0" distR="0" wp14:anchorId="252A966C" wp14:editId="4D7E5E48">
            <wp:extent cx="5581650" cy="3171825"/>
            <wp:effectExtent l="0" t="0" r="0" b="9525"/>
            <wp:docPr id="9620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8306"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581650" cy="3171825"/>
                    </a:xfrm>
                    <a:prstGeom prst="rect">
                      <a:avLst/>
                    </a:prstGeom>
                  </pic:spPr>
                </pic:pic>
              </a:graphicData>
            </a:graphic>
          </wp:inline>
        </w:drawing>
      </w:r>
    </w:p>
    <w:p w14:paraId="0D934D95"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14</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administration</w:t>
      </w:r>
    </w:p>
    <w:p w14:paraId="67140074" w14:textId="77777777" w:rsidR="00011EDF" w:rsidRPr="00821A3F" w:rsidRDefault="00011EDF" w:rsidP="00821A3F">
      <w:pPr>
        <w:pStyle w:val="ListParagraph"/>
        <w:numPr>
          <w:ilvl w:val="0"/>
          <w:numId w:val="0"/>
        </w:numPr>
        <w:spacing w:beforeLines="120" w:before="288" w:afterLines="120" w:after="288"/>
        <w:ind w:left="720"/>
        <w:rPr>
          <w:lang w:eastAsia="ja-JP"/>
        </w:rPr>
      </w:pPr>
    </w:p>
    <w:p w14:paraId="05624C3E"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t>Giao diện trang con: Sofa</w:t>
      </w:r>
    </w:p>
    <w:p w14:paraId="2713A1CB"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drawing>
          <wp:inline distT="0" distB="0" distL="0" distR="0" wp14:anchorId="4C706B19" wp14:editId="08FC966D">
            <wp:extent cx="5581650" cy="3197225"/>
            <wp:effectExtent l="0" t="0" r="0" b="3175"/>
            <wp:docPr id="43438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98855" name=""/>
                    <pic:cNvPicPr/>
                  </pic:nvPicPr>
                  <pic:blipFill>
                    <a:blip r:embed="rId30" cstate="print">
                      <a:extLst>
                        <a:ext uri="{28A0092B-C50C-407E-A947-70E740481C1C}">
                          <a14:useLocalDpi xmlns:a14="http://schemas.microsoft.com/office/drawing/2010/main"/>
                        </a:ext>
                      </a:extLst>
                    </a:blip>
                    <a:stretch>
                      <a:fillRect/>
                    </a:stretch>
                  </pic:blipFill>
                  <pic:spPr>
                    <a:xfrm>
                      <a:off x="0" y="0"/>
                      <a:ext cx="5581650" cy="3197225"/>
                    </a:xfrm>
                    <a:prstGeom prst="rect">
                      <a:avLst/>
                    </a:prstGeom>
                  </pic:spPr>
                </pic:pic>
              </a:graphicData>
            </a:graphic>
          </wp:inline>
        </w:drawing>
      </w:r>
    </w:p>
    <w:p w14:paraId="3732B639"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15</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con Sofa</w:t>
      </w:r>
    </w:p>
    <w:p w14:paraId="2F857B81" w14:textId="77777777" w:rsidR="00011EDF" w:rsidRPr="00821A3F" w:rsidRDefault="00011EDF" w:rsidP="00821A3F">
      <w:pPr>
        <w:spacing w:beforeLines="120" w:before="288" w:afterLines="120" w:after="288"/>
        <w:rPr>
          <w:lang w:eastAsia="ja-JP"/>
        </w:rPr>
      </w:pPr>
    </w:p>
    <w:p w14:paraId="2EDFD2B0"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t>Giao diện trang con: Đầu giường</w:t>
      </w:r>
    </w:p>
    <w:p w14:paraId="5BA28712"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drawing>
          <wp:inline distT="0" distB="0" distL="0" distR="0" wp14:anchorId="427FC293" wp14:editId="3CED1ACF">
            <wp:extent cx="5581650" cy="3088005"/>
            <wp:effectExtent l="0" t="0" r="0" b="0"/>
            <wp:docPr id="39553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50667" name=""/>
                    <pic:cNvPicPr/>
                  </pic:nvPicPr>
                  <pic:blipFill>
                    <a:blip r:embed="rId31" cstate="print">
                      <a:extLst>
                        <a:ext uri="{28A0092B-C50C-407E-A947-70E740481C1C}">
                          <a14:useLocalDpi xmlns:a14="http://schemas.microsoft.com/office/drawing/2010/main"/>
                        </a:ext>
                      </a:extLst>
                    </a:blip>
                    <a:stretch>
                      <a:fillRect/>
                    </a:stretch>
                  </pic:blipFill>
                  <pic:spPr>
                    <a:xfrm>
                      <a:off x="0" y="0"/>
                      <a:ext cx="5581650" cy="3088005"/>
                    </a:xfrm>
                    <a:prstGeom prst="rect">
                      <a:avLst/>
                    </a:prstGeom>
                  </pic:spPr>
                </pic:pic>
              </a:graphicData>
            </a:graphic>
          </wp:inline>
        </w:drawing>
      </w:r>
    </w:p>
    <w:p w14:paraId="0524B547"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16</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con giường ngủ</w:t>
      </w:r>
    </w:p>
    <w:p w14:paraId="6C4B224F" w14:textId="77777777" w:rsidR="00011EDF" w:rsidRPr="00821A3F" w:rsidRDefault="00011EDF" w:rsidP="00821A3F">
      <w:pPr>
        <w:pStyle w:val="ListParagraph"/>
        <w:numPr>
          <w:ilvl w:val="0"/>
          <w:numId w:val="0"/>
        </w:numPr>
        <w:spacing w:beforeLines="120" w:before="288" w:afterLines="120" w:after="288"/>
        <w:ind w:left="720"/>
        <w:rPr>
          <w:lang w:eastAsia="ja-JP"/>
        </w:rPr>
      </w:pPr>
    </w:p>
    <w:p w14:paraId="19700F69"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t>Giao diện trang con: Ghế cao cấp</w:t>
      </w:r>
    </w:p>
    <w:p w14:paraId="7B0BF965"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drawing>
          <wp:inline distT="0" distB="0" distL="0" distR="0" wp14:anchorId="6A2171A9" wp14:editId="2056CC6C">
            <wp:extent cx="5581650" cy="3205480"/>
            <wp:effectExtent l="0" t="0" r="0" b="0"/>
            <wp:docPr id="48682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0743"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581650" cy="3205480"/>
                    </a:xfrm>
                    <a:prstGeom prst="rect">
                      <a:avLst/>
                    </a:prstGeom>
                  </pic:spPr>
                </pic:pic>
              </a:graphicData>
            </a:graphic>
          </wp:inline>
        </w:drawing>
      </w:r>
    </w:p>
    <w:p w14:paraId="156B981F" w14:textId="77777777" w:rsidR="00011EDF" w:rsidRPr="00821A3F" w:rsidRDefault="00011EDF" w:rsidP="00821A3F">
      <w:pPr>
        <w:spacing w:beforeLines="120" w:before="288" w:afterLines="120" w:after="288"/>
        <w:ind w:left="2256"/>
        <w:rPr>
          <w:i/>
        </w:rPr>
      </w:pPr>
      <w:r w:rsidRPr="00821A3F">
        <w:rPr>
          <w:lang w:eastAsia="ja-JP"/>
        </w:rPr>
        <w:lastRenderedPageBreak/>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17</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con ghế cao cấp</w:t>
      </w:r>
    </w:p>
    <w:p w14:paraId="5BB79DA0" w14:textId="77777777" w:rsidR="00011EDF" w:rsidRPr="00821A3F" w:rsidRDefault="00011EDF" w:rsidP="00821A3F">
      <w:pPr>
        <w:pStyle w:val="ListParagraph"/>
        <w:numPr>
          <w:ilvl w:val="0"/>
          <w:numId w:val="0"/>
        </w:numPr>
        <w:spacing w:beforeLines="120" w:before="288" w:afterLines="120" w:after="288"/>
        <w:ind w:left="720"/>
        <w:rPr>
          <w:lang w:eastAsia="ja-JP"/>
        </w:rPr>
      </w:pPr>
    </w:p>
    <w:p w14:paraId="2E26DE17"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t>Giao diện trang con: Kệ tivi</w:t>
      </w:r>
    </w:p>
    <w:p w14:paraId="2422DF77"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drawing>
          <wp:inline distT="0" distB="0" distL="0" distR="0" wp14:anchorId="7861C9AB" wp14:editId="118E6F76">
            <wp:extent cx="5581650" cy="3129280"/>
            <wp:effectExtent l="0" t="0" r="0" b="0"/>
            <wp:docPr id="176417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78"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581650" cy="3129280"/>
                    </a:xfrm>
                    <a:prstGeom prst="rect">
                      <a:avLst/>
                    </a:prstGeom>
                  </pic:spPr>
                </pic:pic>
              </a:graphicData>
            </a:graphic>
          </wp:inline>
        </w:drawing>
      </w:r>
    </w:p>
    <w:p w14:paraId="68E39A2A"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18</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con kệ tivi</w:t>
      </w:r>
    </w:p>
    <w:p w14:paraId="7E9E3776" w14:textId="77777777" w:rsidR="00011EDF" w:rsidRPr="00821A3F" w:rsidRDefault="00011EDF" w:rsidP="00821A3F">
      <w:pPr>
        <w:pStyle w:val="ListParagraph"/>
        <w:numPr>
          <w:ilvl w:val="0"/>
          <w:numId w:val="0"/>
        </w:numPr>
        <w:spacing w:beforeLines="120" w:before="288" w:afterLines="120" w:after="288"/>
        <w:ind w:left="720"/>
        <w:rPr>
          <w:lang w:eastAsia="ja-JP"/>
        </w:rPr>
      </w:pPr>
    </w:p>
    <w:p w14:paraId="16C2B3E3"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t>Giao diện trang con: Cây cảnh trang trí</w:t>
      </w:r>
    </w:p>
    <w:p w14:paraId="467BD56B"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lastRenderedPageBreak/>
        <w:drawing>
          <wp:inline distT="0" distB="0" distL="0" distR="0" wp14:anchorId="6254E427" wp14:editId="495D0B7C">
            <wp:extent cx="5581650" cy="3225800"/>
            <wp:effectExtent l="0" t="0" r="0" b="0"/>
            <wp:docPr id="186619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1823"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581650" cy="3225800"/>
                    </a:xfrm>
                    <a:prstGeom prst="rect">
                      <a:avLst/>
                    </a:prstGeom>
                  </pic:spPr>
                </pic:pic>
              </a:graphicData>
            </a:graphic>
          </wp:inline>
        </w:drawing>
      </w:r>
    </w:p>
    <w:p w14:paraId="17B74E6D"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19</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con cây cảnh</w:t>
      </w:r>
    </w:p>
    <w:p w14:paraId="6E487C4B" w14:textId="77777777" w:rsidR="00011EDF" w:rsidRPr="00821A3F" w:rsidRDefault="00011EDF" w:rsidP="00821A3F">
      <w:pPr>
        <w:pStyle w:val="ListParagraph"/>
        <w:numPr>
          <w:ilvl w:val="0"/>
          <w:numId w:val="0"/>
        </w:numPr>
        <w:spacing w:beforeLines="120" w:before="288" w:afterLines="120" w:after="288"/>
        <w:ind w:left="720"/>
        <w:rPr>
          <w:lang w:eastAsia="ja-JP"/>
        </w:rPr>
      </w:pPr>
    </w:p>
    <w:p w14:paraId="6DD53B22"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t>Giao diện trang con: Lắp đặt điện nước</w:t>
      </w:r>
    </w:p>
    <w:p w14:paraId="284A8B27"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drawing>
          <wp:inline distT="0" distB="0" distL="0" distR="0" wp14:anchorId="398E6F3A" wp14:editId="09EC4D45">
            <wp:extent cx="5581650" cy="3129915"/>
            <wp:effectExtent l="0" t="0" r="0" b="0"/>
            <wp:docPr id="150013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45614" name=""/>
                    <pic:cNvPicPr/>
                  </pic:nvPicPr>
                  <pic:blipFill>
                    <a:blip r:embed="rId35" cstate="print">
                      <a:extLst>
                        <a:ext uri="{28A0092B-C50C-407E-A947-70E740481C1C}">
                          <a14:useLocalDpi xmlns:a14="http://schemas.microsoft.com/office/drawing/2010/main"/>
                        </a:ext>
                      </a:extLst>
                    </a:blip>
                    <a:stretch>
                      <a:fillRect/>
                    </a:stretch>
                  </pic:blipFill>
                  <pic:spPr>
                    <a:xfrm>
                      <a:off x="0" y="0"/>
                      <a:ext cx="5581650" cy="3129915"/>
                    </a:xfrm>
                    <a:prstGeom prst="rect">
                      <a:avLst/>
                    </a:prstGeom>
                  </pic:spPr>
                </pic:pic>
              </a:graphicData>
            </a:graphic>
          </wp:inline>
        </w:drawing>
      </w:r>
    </w:p>
    <w:p w14:paraId="4EC91E20"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20</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con lắp đặt điện nước</w:t>
      </w:r>
    </w:p>
    <w:p w14:paraId="14958BFE" w14:textId="77777777" w:rsidR="00011EDF" w:rsidRPr="00821A3F" w:rsidRDefault="00011EDF" w:rsidP="00821A3F">
      <w:pPr>
        <w:pStyle w:val="ListParagraph"/>
        <w:numPr>
          <w:ilvl w:val="0"/>
          <w:numId w:val="0"/>
        </w:numPr>
        <w:spacing w:beforeLines="120" w:before="288" w:afterLines="120" w:after="288"/>
        <w:ind w:left="720"/>
        <w:rPr>
          <w:lang w:eastAsia="ja-JP"/>
        </w:rPr>
      </w:pPr>
    </w:p>
    <w:p w14:paraId="482844FF"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lastRenderedPageBreak/>
        <w:t>Giao diện trang con: Lắp đặt điều hoà</w:t>
      </w:r>
    </w:p>
    <w:p w14:paraId="4BEBCD8B"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drawing>
          <wp:inline distT="0" distB="0" distL="0" distR="0" wp14:anchorId="4F4F796B" wp14:editId="5484E905">
            <wp:extent cx="5581650" cy="3096260"/>
            <wp:effectExtent l="0" t="0" r="0" b="8890"/>
            <wp:docPr id="103004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14070" name=""/>
                    <pic:cNvPicPr/>
                  </pic:nvPicPr>
                  <pic:blipFill>
                    <a:blip r:embed="rId36" cstate="print">
                      <a:extLst>
                        <a:ext uri="{28A0092B-C50C-407E-A947-70E740481C1C}">
                          <a14:useLocalDpi xmlns:a14="http://schemas.microsoft.com/office/drawing/2010/main"/>
                        </a:ext>
                      </a:extLst>
                    </a:blip>
                    <a:stretch>
                      <a:fillRect/>
                    </a:stretch>
                  </pic:blipFill>
                  <pic:spPr>
                    <a:xfrm>
                      <a:off x="0" y="0"/>
                      <a:ext cx="5581650" cy="3096260"/>
                    </a:xfrm>
                    <a:prstGeom prst="rect">
                      <a:avLst/>
                    </a:prstGeom>
                  </pic:spPr>
                </pic:pic>
              </a:graphicData>
            </a:graphic>
          </wp:inline>
        </w:drawing>
      </w:r>
    </w:p>
    <w:p w14:paraId="30391E58"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21</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con lắp đặt điều hoà</w:t>
      </w:r>
    </w:p>
    <w:p w14:paraId="1A4DEF70" w14:textId="77777777" w:rsidR="00011EDF" w:rsidRPr="00821A3F" w:rsidRDefault="00011EDF" w:rsidP="00821A3F">
      <w:pPr>
        <w:pStyle w:val="ListParagraph"/>
        <w:numPr>
          <w:ilvl w:val="0"/>
          <w:numId w:val="0"/>
        </w:numPr>
        <w:spacing w:beforeLines="120" w:before="288" w:afterLines="120" w:after="288"/>
        <w:ind w:left="720"/>
        <w:rPr>
          <w:lang w:eastAsia="ja-JP"/>
        </w:rPr>
      </w:pPr>
    </w:p>
    <w:p w14:paraId="3AE74A85" w14:textId="77777777" w:rsidR="00011EDF" w:rsidRPr="00821A3F" w:rsidRDefault="00011EDF" w:rsidP="00821A3F">
      <w:pPr>
        <w:spacing w:beforeLines="120" w:before="288" w:afterLines="120" w:after="288"/>
        <w:rPr>
          <w:lang w:eastAsia="ja-JP"/>
        </w:rPr>
      </w:pPr>
    </w:p>
    <w:p w14:paraId="562297F2"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t>Giao diện trang con: Sàn gỗ</w:t>
      </w:r>
    </w:p>
    <w:p w14:paraId="082C11A2"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drawing>
          <wp:inline distT="0" distB="0" distL="0" distR="0" wp14:anchorId="77886BCD" wp14:editId="283D58D0">
            <wp:extent cx="5581650" cy="3109595"/>
            <wp:effectExtent l="0" t="0" r="0" b="0"/>
            <wp:docPr id="175372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80672" name=""/>
                    <pic:cNvPicPr/>
                  </pic:nvPicPr>
                  <pic:blipFill>
                    <a:blip r:embed="rId37" cstate="print">
                      <a:extLst>
                        <a:ext uri="{28A0092B-C50C-407E-A947-70E740481C1C}">
                          <a14:useLocalDpi xmlns:a14="http://schemas.microsoft.com/office/drawing/2010/main"/>
                        </a:ext>
                      </a:extLst>
                    </a:blip>
                    <a:stretch>
                      <a:fillRect/>
                    </a:stretch>
                  </pic:blipFill>
                  <pic:spPr>
                    <a:xfrm>
                      <a:off x="0" y="0"/>
                      <a:ext cx="5581650" cy="3109595"/>
                    </a:xfrm>
                    <a:prstGeom prst="rect">
                      <a:avLst/>
                    </a:prstGeom>
                  </pic:spPr>
                </pic:pic>
              </a:graphicData>
            </a:graphic>
          </wp:inline>
        </w:drawing>
      </w:r>
    </w:p>
    <w:p w14:paraId="1DAD2ADA" w14:textId="77777777" w:rsidR="00011EDF" w:rsidRPr="00821A3F" w:rsidRDefault="00011EDF" w:rsidP="00821A3F">
      <w:pPr>
        <w:spacing w:beforeLines="120" w:before="288" w:afterLines="120" w:after="288"/>
        <w:ind w:left="2256"/>
        <w:rPr>
          <w:i/>
        </w:rPr>
      </w:pPr>
      <w:r w:rsidRPr="00821A3F">
        <w:rPr>
          <w:lang w:eastAsia="ja-JP"/>
        </w:rPr>
        <w:lastRenderedPageBreak/>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22</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con lắp đặt sàn gỗ</w:t>
      </w:r>
    </w:p>
    <w:p w14:paraId="1751AD1D" w14:textId="77777777" w:rsidR="00011EDF" w:rsidRPr="00821A3F" w:rsidRDefault="00011EDF" w:rsidP="00821A3F">
      <w:pPr>
        <w:pStyle w:val="ListParagraph"/>
        <w:numPr>
          <w:ilvl w:val="0"/>
          <w:numId w:val="0"/>
        </w:numPr>
        <w:spacing w:beforeLines="120" w:before="288" w:afterLines="120" w:after="288"/>
        <w:ind w:left="720"/>
        <w:rPr>
          <w:lang w:eastAsia="ja-JP"/>
        </w:rPr>
      </w:pPr>
    </w:p>
    <w:p w14:paraId="336AE2B0"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t>Giao diện trang con: Trần thạch cao</w:t>
      </w:r>
    </w:p>
    <w:p w14:paraId="268759C6"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drawing>
          <wp:inline distT="0" distB="0" distL="0" distR="0" wp14:anchorId="5E878D2D" wp14:editId="6D2B1123">
            <wp:extent cx="5581650" cy="3134995"/>
            <wp:effectExtent l="0" t="0" r="0" b="8255"/>
            <wp:docPr id="71107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4404" name=""/>
                    <pic:cNvPicPr/>
                  </pic:nvPicPr>
                  <pic:blipFill>
                    <a:blip r:embed="rId38" cstate="print">
                      <a:extLst>
                        <a:ext uri="{28A0092B-C50C-407E-A947-70E740481C1C}">
                          <a14:useLocalDpi xmlns:a14="http://schemas.microsoft.com/office/drawing/2010/main"/>
                        </a:ext>
                      </a:extLst>
                    </a:blip>
                    <a:stretch>
                      <a:fillRect/>
                    </a:stretch>
                  </pic:blipFill>
                  <pic:spPr>
                    <a:xfrm>
                      <a:off x="0" y="0"/>
                      <a:ext cx="5581650" cy="3134995"/>
                    </a:xfrm>
                    <a:prstGeom prst="rect">
                      <a:avLst/>
                    </a:prstGeom>
                  </pic:spPr>
                </pic:pic>
              </a:graphicData>
            </a:graphic>
          </wp:inline>
        </w:drawing>
      </w:r>
    </w:p>
    <w:p w14:paraId="318BC09F"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23</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con lắp đặt trần thạch cao</w:t>
      </w:r>
    </w:p>
    <w:p w14:paraId="5969565F" w14:textId="77777777" w:rsidR="00011EDF" w:rsidRPr="00821A3F" w:rsidRDefault="00011EDF" w:rsidP="00821A3F">
      <w:pPr>
        <w:pStyle w:val="ListParagraph"/>
        <w:numPr>
          <w:ilvl w:val="0"/>
          <w:numId w:val="0"/>
        </w:numPr>
        <w:spacing w:beforeLines="120" w:before="288" w:afterLines="120" w:after="288"/>
        <w:ind w:left="720"/>
        <w:rPr>
          <w:lang w:eastAsia="ja-JP"/>
        </w:rPr>
      </w:pPr>
    </w:p>
    <w:p w14:paraId="392366B5"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t>Giao diện trang con: Shop</w:t>
      </w:r>
    </w:p>
    <w:p w14:paraId="1E2812AF"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lastRenderedPageBreak/>
        <w:drawing>
          <wp:inline distT="0" distB="0" distL="0" distR="0" wp14:anchorId="5D36D755" wp14:editId="3069FD66">
            <wp:extent cx="5581650" cy="3168650"/>
            <wp:effectExtent l="0" t="0" r="0" b="0"/>
            <wp:docPr id="168920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67045" name=""/>
                    <pic:cNvPicPr/>
                  </pic:nvPicPr>
                  <pic:blipFill>
                    <a:blip r:embed="rId39" cstate="print">
                      <a:extLst>
                        <a:ext uri="{28A0092B-C50C-407E-A947-70E740481C1C}">
                          <a14:useLocalDpi xmlns:a14="http://schemas.microsoft.com/office/drawing/2010/main"/>
                        </a:ext>
                      </a:extLst>
                    </a:blip>
                    <a:stretch>
                      <a:fillRect/>
                    </a:stretch>
                  </pic:blipFill>
                  <pic:spPr>
                    <a:xfrm>
                      <a:off x="0" y="0"/>
                      <a:ext cx="5581650" cy="3168650"/>
                    </a:xfrm>
                    <a:prstGeom prst="rect">
                      <a:avLst/>
                    </a:prstGeom>
                  </pic:spPr>
                </pic:pic>
              </a:graphicData>
            </a:graphic>
          </wp:inline>
        </w:drawing>
      </w:r>
    </w:p>
    <w:p w14:paraId="026190C1"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24</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con shop</w:t>
      </w:r>
    </w:p>
    <w:p w14:paraId="73FAF308" w14:textId="77777777" w:rsidR="00011EDF" w:rsidRPr="00821A3F" w:rsidRDefault="00011EDF" w:rsidP="00821A3F">
      <w:pPr>
        <w:pStyle w:val="ListParagraph"/>
        <w:numPr>
          <w:ilvl w:val="0"/>
          <w:numId w:val="0"/>
        </w:numPr>
        <w:spacing w:beforeLines="120" w:before="288" w:afterLines="120" w:after="288"/>
        <w:ind w:left="720"/>
        <w:rPr>
          <w:lang w:eastAsia="ja-JP"/>
        </w:rPr>
      </w:pPr>
    </w:p>
    <w:p w14:paraId="7D4A7F94" w14:textId="77777777" w:rsidR="00011EDF" w:rsidRPr="00821A3F" w:rsidRDefault="00011EDF" w:rsidP="00821A3F">
      <w:pPr>
        <w:pStyle w:val="ListParagraph"/>
        <w:numPr>
          <w:ilvl w:val="7"/>
          <w:numId w:val="5"/>
        </w:numPr>
        <w:spacing w:beforeLines="120" w:before="288" w:afterLines="120" w:after="288"/>
        <w:rPr>
          <w:lang w:eastAsia="ja-JP"/>
        </w:rPr>
      </w:pPr>
      <w:r w:rsidRPr="00821A3F">
        <w:rPr>
          <w:lang w:eastAsia="ja-JP"/>
        </w:rPr>
        <w:t>Giao diện trang con: Giỏ hàng</w:t>
      </w:r>
    </w:p>
    <w:p w14:paraId="2E0D437B" w14:textId="77777777" w:rsidR="00011EDF" w:rsidRPr="00821A3F" w:rsidRDefault="00011EDF" w:rsidP="00821A3F">
      <w:pPr>
        <w:pStyle w:val="ListParagraph"/>
        <w:numPr>
          <w:ilvl w:val="0"/>
          <w:numId w:val="0"/>
        </w:numPr>
        <w:spacing w:beforeLines="120" w:before="288" w:afterLines="120" w:after="288"/>
        <w:ind w:left="720"/>
        <w:rPr>
          <w:lang w:eastAsia="ja-JP"/>
        </w:rPr>
      </w:pPr>
      <w:r w:rsidRPr="00821A3F">
        <w:rPr>
          <w:noProof/>
          <w:lang w:eastAsia="ja-JP"/>
        </w:rPr>
        <w:drawing>
          <wp:inline distT="0" distB="0" distL="0" distR="0" wp14:anchorId="5A475A8D" wp14:editId="0DD7F1F5">
            <wp:extent cx="5581650" cy="3080385"/>
            <wp:effectExtent l="0" t="0" r="0" b="5715"/>
            <wp:docPr id="2733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06127" name=""/>
                    <pic:cNvPicPr/>
                  </pic:nvPicPr>
                  <pic:blipFill>
                    <a:blip r:embed="rId40" cstate="print">
                      <a:extLst>
                        <a:ext uri="{28A0092B-C50C-407E-A947-70E740481C1C}">
                          <a14:useLocalDpi xmlns:a14="http://schemas.microsoft.com/office/drawing/2010/main"/>
                        </a:ext>
                      </a:extLst>
                    </a:blip>
                    <a:stretch>
                      <a:fillRect/>
                    </a:stretch>
                  </pic:blipFill>
                  <pic:spPr>
                    <a:xfrm>
                      <a:off x="0" y="0"/>
                      <a:ext cx="5581650" cy="3080385"/>
                    </a:xfrm>
                    <a:prstGeom prst="rect">
                      <a:avLst/>
                    </a:prstGeom>
                  </pic:spPr>
                </pic:pic>
              </a:graphicData>
            </a:graphic>
          </wp:inline>
        </w:drawing>
      </w:r>
    </w:p>
    <w:p w14:paraId="4DE2A31E" w14:textId="77777777" w:rsidR="00011EDF" w:rsidRPr="00821A3F" w:rsidRDefault="00011EDF" w:rsidP="00821A3F">
      <w:pPr>
        <w:spacing w:beforeLines="120" w:before="288" w:afterLines="120" w:after="288"/>
        <w:ind w:left="2256"/>
        <w:rPr>
          <w:i/>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25</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Giao diện trang con giỏ hàng</w:t>
      </w:r>
    </w:p>
    <w:p w14:paraId="0A98A326" w14:textId="77777777" w:rsidR="00011EDF" w:rsidRPr="00821A3F" w:rsidRDefault="00011EDF" w:rsidP="00821A3F">
      <w:pPr>
        <w:pStyle w:val="ListParagraph"/>
        <w:numPr>
          <w:ilvl w:val="0"/>
          <w:numId w:val="0"/>
        </w:numPr>
        <w:spacing w:beforeLines="120" w:before="288" w:afterLines="120" w:after="288"/>
        <w:ind w:left="720"/>
        <w:rPr>
          <w:lang w:eastAsia="ja-JP"/>
        </w:rPr>
      </w:pPr>
    </w:p>
    <w:p w14:paraId="1CB795D7" w14:textId="77777777" w:rsidR="00011EDF" w:rsidRPr="00821A3F" w:rsidRDefault="00011EDF" w:rsidP="00821A3F">
      <w:pPr>
        <w:pStyle w:val="Heading3"/>
        <w:spacing w:beforeLines="120" w:before="288" w:afterLines="120" w:after="288"/>
        <w:rPr>
          <w:rFonts w:cs="Times New Roman"/>
        </w:rPr>
      </w:pPr>
      <w:bookmarkStart w:id="107" w:name="_Toc156145611"/>
      <w:bookmarkStart w:id="108" w:name="_Toc156209050"/>
      <w:r w:rsidRPr="00821A3F">
        <w:rPr>
          <w:rFonts w:cs="Times New Roman"/>
        </w:rPr>
        <w:lastRenderedPageBreak/>
        <w:t>Thiết kế các trang trong website</w:t>
      </w:r>
      <w:bookmarkEnd w:id="107"/>
      <w:bookmarkEnd w:id="108"/>
    </w:p>
    <w:p w14:paraId="49FC12F3" w14:textId="77777777" w:rsidR="00011EDF" w:rsidRPr="00821A3F" w:rsidRDefault="00011EDF" w:rsidP="00821A3F">
      <w:pPr>
        <w:spacing w:beforeLines="120" w:before="288" w:afterLines="120" w:after="288"/>
        <w:rPr>
          <w:lang w:eastAsia="ja-JP"/>
        </w:rPr>
      </w:pPr>
      <w:r w:rsidRPr="00821A3F">
        <w:rPr>
          <w:lang w:eastAsia="ja-JP"/>
        </w:rPr>
        <w:t xml:space="preserve">Trong thiết kế website bằng wordpress có nhiều lựa chọn để bạn có thể có được một giao diện đẹp: tự code bằng Subline Text 3, sử dụng plugin Visual Composer, UX Builder… </w:t>
      </w:r>
    </w:p>
    <w:p w14:paraId="666FD6CE" w14:textId="77777777" w:rsidR="00011EDF" w:rsidRPr="00821A3F" w:rsidRDefault="00011EDF" w:rsidP="00821A3F">
      <w:pPr>
        <w:spacing w:beforeLines="120" w:before="288" w:afterLines="120" w:after="288"/>
        <w:rPr>
          <w:lang w:eastAsia="ja-JP"/>
        </w:rPr>
      </w:pPr>
      <w:r w:rsidRPr="00821A3F">
        <w:rPr>
          <w:lang w:eastAsia="ja-JP"/>
        </w:rPr>
        <w:t xml:space="preserve">Nhưng trong trang web Skullnrose, sẽ sử dụng UX Builder. Bởi UX Builder được tích hợp trong theme Flatsome có thể làm giao diện một cách nhanh chóng và dễ dàng. </w:t>
      </w:r>
    </w:p>
    <w:p w14:paraId="6B909791" w14:textId="77777777" w:rsidR="00011EDF" w:rsidRPr="00821A3F" w:rsidRDefault="00011EDF" w:rsidP="00821A3F">
      <w:pPr>
        <w:spacing w:beforeLines="120" w:before="288" w:afterLines="120" w:after="288"/>
        <w:rPr>
          <w:lang w:eastAsia="ja-JP"/>
        </w:rPr>
      </w:pPr>
      <w:r w:rsidRPr="00821A3F">
        <w:rPr>
          <w:lang w:eastAsia="ja-JP"/>
        </w:rPr>
        <w:t xml:space="preserve">UX Builder có chức năng giúp bạn dàn trang lại Post hoặc Page của mình dễ dàng hơn, chẳng hạn bạn có thể chia nội dung của mình ra nhiều cột khác nhau, và ở mỗi cột bạn có thể thêm bất cứ widget nào để nó hiển thị nội dung mà bạn muốn. UX Builder có thể giúp bạn làm tất cả mọi thứ từ tạo slide, list sản phẩm theo mong muốn, tạo slide bài viết… Tùy thuộc vào mục đích sử dụng mà chọn các ADD CONTENT khác nhau. </w:t>
      </w:r>
    </w:p>
    <w:p w14:paraId="251383BF" w14:textId="77777777" w:rsidR="00011EDF" w:rsidRPr="00821A3F" w:rsidRDefault="00011EDF" w:rsidP="00821A3F">
      <w:pPr>
        <w:spacing w:beforeLines="120" w:before="288" w:afterLines="120" w:after="288"/>
        <w:rPr>
          <w:lang w:eastAsia="ja-JP"/>
        </w:rPr>
      </w:pPr>
      <w:r w:rsidRPr="00821A3F">
        <w:rPr>
          <w:lang w:eastAsia="ja-JP"/>
        </w:rPr>
        <w:t>Như vậy bạn có thể hiểu rút gọn lại là plugin này sẽ giúp bạn chia cột trên nội dung của mình, rồi hiển thị các thành phần bằng widget.</w:t>
      </w:r>
    </w:p>
    <w:p w14:paraId="78B209C7" w14:textId="77777777" w:rsidR="00011EDF" w:rsidRPr="00821A3F" w:rsidRDefault="00011EDF" w:rsidP="00821A3F">
      <w:pPr>
        <w:spacing w:beforeLines="120" w:before="288" w:afterLines="120" w:after="288"/>
        <w:rPr>
          <w:lang w:eastAsia="ja-JP"/>
        </w:rPr>
      </w:pPr>
      <w:r w:rsidRPr="00821A3F">
        <w:rPr>
          <w:rFonts w:ascii="Segoe UI Symbol" w:hAnsi="Segoe UI Symbol" w:cs="Segoe UI Symbol"/>
          <w:lang w:eastAsia="ja-JP"/>
        </w:rPr>
        <w:t>➢</w:t>
      </w:r>
      <w:r w:rsidRPr="00821A3F">
        <w:rPr>
          <w:lang w:eastAsia="ja-JP"/>
        </w:rPr>
        <w:tab/>
        <w:t xml:space="preserve">Những chức năng chính của UX Builder: </w:t>
      </w:r>
    </w:p>
    <w:p w14:paraId="612E1DDD"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 xml:space="preserve">Hệ thống slider và banner. Tạo thanh trượt và biểu ngữ đẹp bằng Page Builder, kéo và thả các phần tử xung quanh. </w:t>
      </w:r>
    </w:p>
    <w:p w14:paraId="413C89D1"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 xml:space="preserve">Thư viện phần tử thiết kế Mọi thứ đều có thể hiển thị với thư viện phần tử mở rộng mới. Bộ UX mới gồm 30 phần tử nội dung và 5 phần tử bố cục, cùng với hàng trăm cài đặt trước và tùy chọn cho mọi phần tử. Điều này mang lại cơ hội vô tận cho trang web của bạn và khả năng tạo ra bất cứ điều gì cho trang web của bạn. </w:t>
      </w:r>
    </w:p>
    <w:p w14:paraId="4A7FEB4B" w14:textId="77777777" w:rsidR="00011EDF" w:rsidRPr="00821A3F" w:rsidRDefault="00011EDF" w:rsidP="00821A3F">
      <w:pPr>
        <w:spacing w:beforeLines="120" w:before="288" w:afterLines="120" w:after="288"/>
        <w:rPr>
          <w:lang w:eastAsia="ja-JP"/>
        </w:rPr>
      </w:pPr>
      <w:r w:rsidRPr="00821A3F">
        <w:rPr>
          <w:rFonts w:ascii="Segoe UI Symbol" w:hAnsi="Segoe UI Symbol" w:cs="Segoe UI Symbol"/>
          <w:lang w:eastAsia="ja-JP"/>
        </w:rPr>
        <w:t>➢</w:t>
      </w:r>
      <w:r w:rsidRPr="00821A3F">
        <w:rPr>
          <w:lang w:eastAsia="ja-JP"/>
        </w:rPr>
        <w:tab/>
        <w:t xml:space="preserve">Ưu điểm vượt trội của nó như: </w:t>
      </w:r>
    </w:p>
    <w:p w14:paraId="28728A51"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 xml:space="preserve">Có thể dễ dàng thêm class, ID, các thuộc tính vào mỗi khu vực. </w:t>
      </w:r>
    </w:p>
    <w:p w14:paraId="4D3118BF" w14:textId="77777777" w:rsidR="00011EDF" w:rsidRPr="00821A3F" w:rsidRDefault="00011EDF" w:rsidP="00821A3F">
      <w:pPr>
        <w:spacing w:beforeLines="120" w:before="288" w:afterLines="120" w:after="288"/>
        <w:rPr>
          <w:lang w:eastAsia="ja-JP"/>
        </w:rPr>
      </w:pPr>
      <w:r w:rsidRPr="00821A3F">
        <w:rPr>
          <w:lang w:eastAsia="ja-JP"/>
        </w:rPr>
        <w:lastRenderedPageBreak/>
        <w:t>-</w:t>
      </w:r>
      <w:r w:rsidRPr="00821A3F">
        <w:rPr>
          <w:lang w:eastAsia="ja-JP"/>
        </w:rPr>
        <w:tab/>
        <w:t xml:space="preserve">Chia nhiều cột dễ dàng, tự căn chiều rộng theo ý muốn chỉ với thao tác kéo chuột. </w:t>
      </w:r>
    </w:p>
    <w:p w14:paraId="6F8F30A0"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 xml:space="preserve">Hỗ trợ Responsive. </w:t>
      </w:r>
    </w:p>
    <w:p w14:paraId="634950C6"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 xml:space="preserve">Có thể chia cột theo dạng xếp chồng, tức là chèn nhiều cột lồng vào nhau. </w:t>
      </w:r>
    </w:p>
    <w:p w14:paraId="0EACB671"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 xml:space="preserve">Dễ sử dụng, nhẹ. </w:t>
      </w:r>
    </w:p>
    <w:p w14:paraId="12DFBFDB"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 xml:space="preserve">Không sử dụng shortcode, nên bạn có tắt plugin thì nội dung của bạn không bị lỗi. </w:t>
      </w:r>
    </w:p>
    <w:p w14:paraId="2CCFEDE1" w14:textId="77777777" w:rsidR="00011EDF" w:rsidRPr="00821A3F" w:rsidRDefault="00011EDF" w:rsidP="00821A3F">
      <w:pPr>
        <w:spacing w:beforeLines="120" w:before="288" w:afterLines="120" w:after="288"/>
        <w:rPr>
          <w:lang w:eastAsia="ja-JP"/>
        </w:rPr>
      </w:pPr>
      <w:r w:rsidRPr="00821A3F">
        <w:rPr>
          <w:lang w:eastAsia="ja-JP"/>
        </w:rPr>
        <w:t>-</w:t>
      </w:r>
      <w:r w:rsidRPr="00821A3F">
        <w:rPr>
          <w:lang w:eastAsia="ja-JP"/>
        </w:rPr>
        <w:tab/>
        <w:t xml:space="preserve">Không mất nội dung khi tắt plugin. Nhìn chung, plugin này phù hợp cho mọi đối tượng, từ những người dùng phổ thông cho đến các lập trình viên với mong muốn tiết kiệm thời gian để thiết kế giao diện. </w:t>
      </w:r>
    </w:p>
    <w:p w14:paraId="3FE5A8DB" w14:textId="77777777" w:rsidR="00011EDF" w:rsidRPr="00821A3F" w:rsidRDefault="00011EDF" w:rsidP="00821A3F">
      <w:pPr>
        <w:spacing w:beforeLines="120" w:before="288" w:afterLines="120" w:after="288"/>
        <w:rPr>
          <w:lang w:eastAsia="ja-JP"/>
        </w:rPr>
      </w:pPr>
      <w:r w:rsidRPr="00821A3F">
        <w:rPr>
          <w:lang w:eastAsia="ja-JP"/>
        </w:rPr>
        <w:t>Giao diện khi lựa chọn Edit with UX Builder</w:t>
      </w:r>
    </w:p>
    <w:p w14:paraId="688BA469" w14:textId="77777777" w:rsidR="00011EDF" w:rsidRPr="00821A3F" w:rsidRDefault="00011EDF" w:rsidP="00821A3F">
      <w:pPr>
        <w:spacing w:beforeLines="120" w:before="288" w:afterLines="120" w:after="288"/>
        <w:rPr>
          <w:lang w:eastAsia="ja-JP"/>
        </w:rPr>
      </w:pPr>
      <w:r w:rsidRPr="00821A3F">
        <w:rPr>
          <w:noProof/>
          <w:lang w:eastAsia="ja-JP"/>
        </w:rPr>
        <w:drawing>
          <wp:inline distT="0" distB="0" distL="0" distR="0" wp14:anchorId="390C9A5F" wp14:editId="1B790C42">
            <wp:extent cx="5581650" cy="1389380"/>
            <wp:effectExtent l="0" t="0" r="0" b="1270"/>
            <wp:docPr id="57588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975" name=""/>
                    <pic:cNvPicPr/>
                  </pic:nvPicPr>
                  <pic:blipFill>
                    <a:blip r:embed="rId41" cstate="print">
                      <a:extLst>
                        <a:ext uri="{28A0092B-C50C-407E-A947-70E740481C1C}">
                          <a14:useLocalDpi xmlns:a14="http://schemas.microsoft.com/office/drawing/2010/main"/>
                        </a:ext>
                      </a:extLst>
                    </a:blip>
                    <a:stretch>
                      <a:fillRect/>
                    </a:stretch>
                  </pic:blipFill>
                  <pic:spPr>
                    <a:xfrm>
                      <a:off x="0" y="0"/>
                      <a:ext cx="5581650" cy="1389380"/>
                    </a:xfrm>
                    <a:prstGeom prst="rect">
                      <a:avLst/>
                    </a:prstGeom>
                  </pic:spPr>
                </pic:pic>
              </a:graphicData>
            </a:graphic>
          </wp:inline>
        </w:drawing>
      </w:r>
    </w:p>
    <w:p w14:paraId="502F3B97" w14:textId="77777777" w:rsidR="00011EDF" w:rsidRPr="00821A3F" w:rsidRDefault="00011EDF" w:rsidP="00821A3F">
      <w:pPr>
        <w:spacing w:beforeLines="120" w:before="288" w:afterLines="120" w:after="288"/>
        <w:ind w:left="2256"/>
        <w:rPr>
          <w:lang w:eastAsia="ja-JP"/>
        </w:rPr>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26</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 xml:space="preserve">Giao diện </w:t>
      </w:r>
      <w:r w:rsidRPr="00821A3F">
        <w:rPr>
          <w:lang w:eastAsia="ja-JP"/>
        </w:rPr>
        <w:t>khi lựa chọn Edit with UX Builder</w:t>
      </w:r>
    </w:p>
    <w:p w14:paraId="3F0DFBD4" w14:textId="77777777" w:rsidR="00011EDF" w:rsidRPr="00821A3F" w:rsidRDefault="00011EDF" w:rsidP="00821A3F">
      <w:pPr>
        <w:pStyle w:val="BodyText"/>
        <w:spacing w:beforeLines="120" w:before="288" w:afterLines="120" w:after="288"/>
        <w:rPr>
          <w:spacing w:val="-2"/>
        </w:rPr>
      </w:pPr>
      <w:r w:rsidRPr="00821A3F">
        <w:t>Giao</w:t>
      </w:r>
      <w:r w:rsidRPr="00821A3F">
        <w:rPr>
          <w:spacing w:val="-4"/>
        </w:rPr>
        <w:t xml:space="preserve"> </w:t>
      </w:r>
      <w:r w:rsidRPr="00821A3F">
        <w:t>diện</w:t>
      </w:r>
      <w:r w:rsidRPr="00821A3F">
        <w:rPr>
          <w:spacing w:val="-2"/>
        </w:rPr>
        <w:t xml:space="preserve"> </w:t>
      </w:r>
      <w:r w:rsidRPr="00821A3F">
        <w:t>khi</w:t>
      </w:r>
      <w:r w:rsidRPr="00821A3F">
        <w:rPr>
          <w:spacing w:val="-4"/>
        </w:rPr>
        <w:t xml:space="preserve"> </w:t>
      </w:r>
      <w:r w:rsidRPr="00821A3F">
        <w:t>lựa</w:t>
      </w:r>
      <w:r w:rsidRPr="00821A3F">
        <w:rPr>
          <w:spacing w:val="-3"/>
        </w:rPr>
        <w:t xml:space="preserve"> </w:t>
      </w:r>
      <w:r w:rsidRPr="00821A3F">
        <w:t>chọn</w:t>
      </w:r>
      <w:r w:rsidRPr="00821A3F">
        <w:rPr>
          <w:spacing w:val="-2"/>
        </w:rPr>
        <w:t xml:space="preserve"> </w:t>
      </w:r>
      <w:r w:rsidRPr="00821A3F">
        <w:t>UX</w:t>
      </w:r>
      <w:r w:rsidRPr="00821A3F">
        <w:rPr>
          <w:spacing w:val="-1"/>
        </w:rPr>
        <w:t xml:space="preserve"> </w:t>
      </w:r>
      <w:r w:rsidRPr="00821A3F">
        <w:t>Builder</w:t>
      </w:r>
      <w:r w:rsidRPr="00821A3F">
        <w:rPr>
          <w:spacing w:val="-5"/>
        </w:rPr>
        <w:t xml:space="preserve"> </w:t>
      </w:r>
      <w:r w:rsidRPr="00821A3F">
        <w:t>để</w:t>
      </w:r>
      <w:r w:rsidRPr="00821A3F">
        <w:rPr>
          <w:spacing w:val="-4"/>
        </w:rPr>
        <w:t xml:space="preserve"> </w:t>
      </w:r>
      <w:r w:rsidRPr="00821A3F">
        <w:t>thiết</w:t>
      </w:r>
      <w:r w:rsidRPr="00821A3F">
        <w:rPr>
          <w:spacing w:val="-3"/>
        </w:rPr>
        <w:t xml:space="preserve"> </w:t>
      </w:r>
      <w:r w:rsidRPr="00821A3F">
        <w:t>kế</w:t>
      </w:r>
      <w:r w:rsidRPr="00821A3F">
        <w:rPr>
          <w:spacing w:val="-4"/>
        </w:rPr>
        <w:t xml:space="preserve"> </w:t>
      </w:r>
      <w:r w:rsidRPr="00821A3F">
        <w:t>giao</w:t>
      </w:r>
      <w:r w:rsidRPr="00821A3F">
        <w:rPr>
          <w:spacing w:val="-4"/>
        </w:rPr>
        <w:t xml:space="preserve"> </w:t>
      </w:r>
      <w:r w:rsidRPr="00821A3F">
        <w:t>diện</w:t>
      </w:r>
      <w:r w:rsidRPr="00821A3F">
        <w:rPr>
          <w:spacing w:val="-1"/>
        </w:rPr>
        <w:t xml:space="preserve"> </w:t>
      </w:r>
      <w:r w:rsidRPr="00821A3F">
        <w:rPr>
          <w:spacing w:val="-2"/>
        </w:rPr>
        <w:t>website.</w:t>
      </w:r>
    </w:p>
    <w:p w14:paraId="1682C40B" w14:textId="77777777" w:rsidR="00011EDF" w:rsidRPr="00821A3F" w:rsidRDefault="00011EDF" w:rsidP="00821A3F">
      <w:pPr>
        <w:pStyle w:val="BodyText"/>
        <w:spacing w:beforeLines="120" w:before="288" w:afterLines="120" w:after="288"/>
        <w:rPr>
          <w:spacing w:val="-2"/>
        </w:rPr>
      </w:pPr>
    </w:p>
    <w:p w14:paraId="31A78D2C" w14:textId="77777777" w:rsidR="00011EDF" w:rsidRPr="00821A3F" w:rsidRDefault="00011EDF" w:rsidP="00821A3F">
      <w:pPr>
        <w:pStyle w:val="BodyText"/>
        <w:spacing w:beforeLines="120" w:before="288" w:afterLines="120" w:after="288"/>
        <w:rPr>
          <w:spacing w:val="-2"/>
        </w:rPr>
      </w:pPr>
    </w:p>
    <w:p w14:paraId="03DFAD26" w14:textId="77777777" w:rsidR="00011EDF" w:rsidRPr="00821A3F" w:rsidRDefault="00011EDF" w:rsidP="00821A3F">
      <w:pPr>
        <w:pStyle w:val="BodyText"/>
        <w:spacing w:beforeLines="120" w:before="288" w:afterLines="120" w:after="288"/>
        <w:rPr>
          <w:spacing w:val="-2"/>
        </w:rPr>
      </w:pPr>
      <w:r w:rsidRPr="00821A3F">
        <w:rPr>
          <w:noProof/>
          <w:spacing w:val="-2"/>
        </w:rPr>
        <w:lastRenderedPageBreak/>
        <w:drawing>
          <wp:inline distT="0" distB="0" distL="0" distR="0" wp14:anchorId="759E8F74" wp14:editId="35D08487">
            <wp:extent cx="5581650" cy="3177540"/>
            <wp:effectExtent l="0" t="0" r="0" b="3810"/>
            <wp:docPr id="19048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83080" name=""/>
                    <pic:cNvPicPr/>
                  </pic:nvPicPr>
                  <pic:blipFill>
                    <a:blip r:embed="rId42" cstate="print">
                      <a:extLst>
                        <a:ext uri="{28A0092B-C50C-407E-A947-70E740481C1C}">
                          <a14:useLocalDpi xmlns:a14="http://schemas.microsoft.com/office/drawing/2010/main"/>
                        </a:ext>
                      </a:extLst>
                    </a:blip>
                    <a:stretch>
                      <a:fillRect/>
                    </a:stretch>
                  </pic:blipFill>
                  <pic:spPr>
                    <a:xfrm>
                      <a:off x="0" y="0"/>
                      <a:ext cx="5581650" cy="3177540"/>
                    </a:xfrm>
                    <a:prstGeom prst="rect">
                      <a:avLst/>
                    </a:prstGeom>
                  </pic:spPr>
                </pic:pic>
              </a:graphicData>
            </a:graphic>
          </wp:inline>
        </w:drawing>
      </w:r>
    </w:p>
    <w:p w14:paraId="37024E51" w14:textId="77777777" w:rsidR="00011EDF" w:rsidRPr="00821A3F" w:rsidRDefault="00011EDF" w:rsidP="00821A3F">
      <w:pPr>
        <w:pStyle w:val="BodyText"/>
        <w:spacing w:beforeLines="120" w:before="288" w:afterLines="120" w:after="288"/>
        <w:rPr>
          <w:spacing w:val="-2"/>
        </w:rPr>
      </w:pPr>
      <w:r w:rsidRPr="00821A3F">
        <w:rPr>
          <w:lang w:eastAsia="ja-JP"/>
        </w:rPr>
        <w:tab/>
      </w:r>
      <w:r w:rsidRPr="00821A3F">
        <w:rPr>
          <w:lang w:eastAsia="ja-JP"/>
        </w:rPr>
        <w:tab/>
      </w:r>
      <w:r w:rsidRPr="00821A3F">
        <w:rPr>
          <w:lang w:eastAsia="ja-JP"/>
        </w:rPr>
        <w:tab/>
      </w: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27</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 xml:space="preserve">Giao diện </w:t>
      </w:r>
      <w:r w:rsidRPr="00821A3F">
        <w:t>khi</w:t>
      </w:r>
      <w:r w:rsidRPr="00821A3F">
        <w:rPr>
          <w:spacing w:val="-4"/>
        </w:rPr>
        <w:t xml:space="preserve"> </w:t>
      </w:r>
      <w:r w:rsidRPr="00821A3F">
        <w:t>lựa</w:t>
      </w:r>
      <w:r w:rsidRPr="00821A3F">
        <w:rPr>
          <w:spacing w:val="-3"/>
        </w:rPr>
        <w:t xml:space="preserve"> </w:t>
      </w:r>
      <w:r w:rsidRPr="00821A3F">
        <w:t>chọn</w:t>
      </w:r>
      <w:r w:rsidRPr="00821A3F">
        <w:rPr>
          <w:spacing w:val="-2"/>
        </w:rPr>
        <w:t xml:space="preserve"> </w:t>
      </w:r>
      <w:r w:rsidRPr="00821A3F">
        <w:t>UX</w:t>
      </w:r>
      <w:r w:rsidRPr="00821A3F">
        <w:rPr>
          <w:spacing w:val="-1"/>
        </w:rPr>
        <w:t xml:space="preserve"> </w:t>
      </w:r>
      <w:r w:rsidRPr="00821A3F">
        <w:t>Builder</w:t>
      </w:r>
      <w:r w:rsidRPr="00821A3F">
        <w:rPr>
          <w:spacing w:val="-5"/>
        </w:rPr>
        <w:t xml:space="preserve"> </w:t>
      </w:r>
      <w:r w:rsidRPr="00821A3F">
        <w:t>để</w:t>
      </w:r>
      <w:r w:rsidRPr="00821A3F">
        <w:rPr>
          <w:spacing w:val="-4"/>
        </w:rPr>
        <w:t xml:space="preserve"> </w:t>
      </w:r>
      <w:r w:rsidRPr="00821A3F">
        <w:t>thiết</w:t>
      </w:r>
      <w:r w:rsidRPr="00821A3F">
        <w:rPr>
          <w:spacing w:val="-3"/>
        </w:rPr>
        <w:t xml:space="preserve"> </w:t>
      </w:r>
      <w:r w:rsidRPr="00821A3F">
        <w:t>kế</w:t>
      </w:r>
      <w:r w:rsidRPr="00821A3F">
        <w:rPr>
          <w:spacing w:val="-4"/>
        </w:rPr>
        <w:t xml:space="preserve"> </w:t>
      </w:r>
      <w:r w:rsidRPr="00821A3F">
        <w:t>giao</w:t>
      </w:r>
      <w:r w:rsidRPr="00821A3F">
        <w:rPr>
          <w:spacing w:val="-4"/>
        </w:rPr>
        <w:t xml:space="preserve"> </w:t>
      </w:r>
      <w:r w:rsidRPr="00821A3F">
        <w:t>diện</w:t>
      </w:r>
      <w:r w:rsidRPr="00821A3F">
        <w:rPr>
          <w:spacing w:val="-1"/>
        </w:rPr>
        <w:t xml:space="preserve"> </w:t>
      </w:r>
      <w:r w:rsidRPr="00821A3F">
        <w:rPr>
          <w:spacing w:val="-2"/>
        </w:rPr>
        <w:t>website</w:t>
      </w:r>
    </w:p>
    <w:p w14:paraId="6E834626" w14:textId="77777777" w:rsidR="00011EDF" w:rsidRPr="00821A3F" w:rsidRDefault="00011EDF" w:rsidP="00821A3F">
      <w:pPr>
        <w:pStyle w:val="BodyText"/>
        <w:numPr>
          <w:ilvl w:val="7"/>
          <w:numId w:val="5"/>
        </w:numPr>
        <w:spacing w:beforeLines="120" w:before="288" w:afterLines="120" w:after="288"/>
      </w:pPr>
      <w:r w:rsidRPr="00821A3F">
        <w:t xml:space="preserve"> </w:t>
      </w:r>
    </w:p>
    <w:p w14:paraId="3D272002" w14:textId="77777777" w:rsidR="00011EDF" w:rsidRPr="00821A3F" w:rsidRDefault="00011EDF" w:rsidP="00821A3F">
      <w:pPr>
        <w:pStyle w:val="BodyText"/>
        <w:spacing w:beforeLines="120" w:before="288" w:afterLines="120" w:after="288"/>
        <w:ind w:left="720" w:firstLine="0"/>
      </w:pPr>
      <w:r w:rsidRPr="00821A3F">
        <w:rPr>
          <w:noProof/>
        </w:rPr>
        <w:drawing>
          <wp:inline distT="0" distB="0" distL="0" distR="0" wp14:anchorId="10C3EE19" wp14:editId="43873A33">
            <wp:extent cx="5581650" cy="3230880"/>
            <wp:effectExtent l="0" t="0" r="0" b="7620"/>
            <wp:docPr id="1976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1556"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581650" cy="3230880"/>
                    </a:xfrm>
                    <a:prstGeom prst="rect">
                      <a:avLst/>
                    </a:prstGeom>
                  </pic:spPr>
                </pic:pic>
              </a:graphicData>
            </a:graphic>
          </wp:inline>
        </w:drawing>
      </w:r>
    </w:p>
    <w:p w14:paraId="2103BE7A" w14:textId="77777777" w:rsidR="00011EDF" w:rsidRPr="00821A3F" w:rsidRDefault="00011EDF" w:rsidP="00821A3F">
      <w:pPr>
        <w:pStyle w:val="BodyText"/>
        <w:spacing w:beforeLines="120" w:before="288" w:afterLines="120" w:after="288"/>
        <w:ind w:left="2160" w:firstLine="720"/>
      </w:pP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28</w:t>
      </w:r>
      <w:r w:rsidRPr="00821A3F">
        <w:rPr>
          <w:color w:val="000009"/>
          <w:spacing w:val="-1"/>
        </w:rPr>
        <w:t xml:space="preserve"> </w:t>
      </w:r>
      <w:r w:rsidRPr="00821A3F">
        <w:rPr>
          <w:i/>
          <w:color w:val="000009"/>
        </w:rPr>
        <w:t>–</w:t>
      </w:r>
      <w:r w:rsidRPr="00821A3F">
        <w:rPr>
          <w:color w:val="000009"/>
          <w:spacing w:val="-1"/>
        </w:rPr>
        <w:t xml:space="preserve"> </w:t>
      </w:r>
      <w:r w:rsidRPr="00821A3F">
        <w:rPr>
          <w:i/>
          <w:color w:val="000009"/>
        </w:rPr>
        <w:t xml:space="preserve">Giao diện </w:t>
      </w:r>
      <w:r w:rsidRPr="00821A3F">
        <w:t>Thiết kế Slider Banner</w:t>
      </w:r>
    </w:p>
    <w:p w14:paraId="27AF0851" w14:textId="77777777" w:rsidR="00011EDF" w:rsidRPr="00821A3F" w:rsidRDefault="00011EDF" w:rsidP="00821A3F">
      <w:pPr>
        <w:pStyle w:val="BodyText"/>
        <w:spacing w:beforeLines="120" w:before="288" w:afterLines="120" w:after="288"/>
        <w:ind w:left="2880" w:firstLine="720"/>
      </w:pPr>
    </w:p>
    <w:p w14:paraId="00DED589" w14:textId="77777777" w:rsidR="00011EDF" w:rsidRPr="00821A3F" w:rsidRDefault="00011EDF" w:rsidP="00821A3F">
      <w:pPr>
        <w:pStyle w:val="BodyText"/>
        <w:numPr>
          <w:ilvl w:val="7"/>
          <w:numId w:val="5"/>
        </w:numPr>
        <w:spacing w:beforeLines="120" w:before="288" w:afterLines="120" w:after="288"/>
      </w:pPr>
      <w:r w:rsidRPr="00821A3F">
        <w:lastRenderedPageBreak/>
        <w:t>Thiết kế phần Content của website</w:t>
      </w:r>
    </w:p>
    <w:p w14:paraId="7FB28E88" w14:textId="77777777" w:rsidR="00011EDF" w:rsidRPr="00821A3F" w:rsidRDefault="00011EDF" w:rsidP="00821A3F">
      <w:pPr>
        <w:pStyle w:val="BodyText"/>
        <w:spacing w:beforeLines="120" w:before="288" w:afterLines="120" w:after="288"/>
        <w:ind w:firstLine="0"/>
      </w:pPr>
      <w:r w:rsidRPr="00821A3F">
        <w:rPr>
          <w:noProof/>
        </w:rPr>
        <w:drawing>
          <wp:inline distT="0" distB="0" distL="0" distR="0" wp14:anchorId="47287E5E" wp14:editId="2C22864E">
            <wp:extent cx="5581650" cy="3226435"/>
            <wp:effectExtent l="0" t="0" r="0" b="0"/>
            <wp:docPr id="71915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94367" name=""/>
                    <pic:cNvPicPr/>
                  </pic:nvPicPr>
                  <pic:blipFill>
                    <a:blip r:embed="rId44" cstate="print">
                      <a:extLst>
                        <a:ext uri="{28A0092B-C50C-407E-A947-70E740481C1C}">
                          <a14:useLocalDpi xmlns:a14="http://schemas.microsoft.com/office/drawing/2010/main"/>
                        </a:ext>
                      </a:extLst>
                    </a:blip>
                    <a:stretch>
                      <a:fillRect/>
                    </a:stretch>
                  </pic:blipFill>
                  <pic:spPr>
                    <a:xfrm>
                      <a:off x="0" y="0"/>
                      <a:ext cx="5581650" cy="3226435"/>
                    </a:xfrm>
                    <a:prstGeom prst="rect">
                      <a:avLst/>
                    </a:prstGeom>
                  </pic:spPr>
                </pic:pic>
              </a:graphicData>
            </a:graphic>
          </wp:inline>
        </w:drawing>
      </w:r>
    </w:p>
    <w:p w14:paraId="0012E63B" w14:textId="77777777" w:rsidR="00011EDF" w:rsidRPr="00821A3F" w:rsidRDefault="00011EDF" w:rsidP="00821A3F">
      <w:pPr>
        <w:pStyle w:val="BodyText"/>
        <w:numPr>
          <w:ilvl w:val="7"/>
          <w:numId w:val="5"/>
        </w:numPr>
        <w:spacing w:beforeLines="120" w:before="288" w:afterLines="120" w:after="288"/>
      </w:pPr>
      <w:r w:rsidRPr="00821A3F">
        <w:rPr>
          <w:lang w:eastAsia="ja-JP"/>
        </w:rPr>
        <w:tab/>
      </w:r>
      <w:r w:rsidRPr="00821A3F">
        <w:rPr>
          <w:i/>
          <w:color w:val="000009"/>
        </w:rPr>
        <w:t>Hình</w:t>
      </w:r>
      <w:r w:rsidRPr="00821A3F">
        <w:rPr>
          <w:color w:val="000009"/>
          <w:spacing w:val="-3"/>
        </w:rPr>
        <w:t xml:space="preserve"> </w:t>
      </w:r>
      <w:r w:rsidRPr="00821A3F">
        <w:rPr>
          <w:i/>
          <w:color w:val="000009"/>
        </w:rPr>
        <w:t>4.</w:t>
      </w:r>
      <w:r w:rsidRPr="00821A3F">
        <w:rPr>
          <w:color w:val="000009"/>
          <w:spacing w:val="-1"/>
        </w:rPr>
        <w:t xml:space="preserve"> </w:t>
      </w:r>
      <w:r w:rsidRPr="00821A3F">
        <w:rPr>
          <w:i/>
          <w:color w:val="000009"/>
        </w:rPr>
        <w:t>29–</w:t>
      </w:r>
      <w:r w:rsidRPr="00821A3F">
        <w:rPr>
          <w:color w:val="000009"/>
          <w:spacing w:val="-1"/>
        </w:rPr>
        <w:t xml:space="preserve"> </w:t>
      </w:r>
      <w:r w:rsidRPr="00821A3F">
        <w:rPr>
          <w:i/>
          <w:color w:val="000009"/>
        </w:rPr>
        <w:t xml:space="preserve">Giao diện </w:t>
      </w:r>
      <w:r w:rsidRPr="00821A3F">
        <w:t>Thiết kế phần Content của website</w:t>
      </w:r>
    </w:p>
    <w:p w14:paraId="701716F5" w14:textId="77777777" w:rsidR="00011EDF" w:rsidRPr="00821A3F" w:rsidRDefault="00011EDF" w:rsidP="00821A3F">
      <w:pPr>
        <w:pStyle w:val="BodyText"/>
        <w:spacing w:beforeLines="120" w:before="288" w:afterLines="120" w:after="288"/>
        <w:ind w:firstLine="0"/>
      </w:pPr>
    </w:p>
    <w:p w14:paraId="40D8B7AE" w14:textId="77777777" w:rsidR="00011EDF" w:rsidRPr="00821A3F" w:rsidRDefault="00011EDF" w:rsidP="00821A3F">
      <w:pPr>
        <w:pStyle w:val="BodyText"/>
        <w:spacing w:beforeLines="120" w:before="288" w:afterLines="120" w:after="288"/>
        <w:ind w:left="720" w:firstLine="0"/>
      </w:pPr>
      <w:r w:rsidRPr="00821A3F">
        <w:t>Để</w:t>
      </w:r>
      <w:r w:rsidRPr="00821A3F">
        <w:rPr>
          <w:spacing w:val="-4"/>
        </w:rPr>
        <w:t xml:space="preserve"> </w:t>
      </w:r>
      <w:r w:rsidRPr="00821A3F">
        <w:t>tạo</w:t>
      </w:r>
      <w:r w:rsidRPr="00821A3F">
        <w:rPr>
          <w:spacing w:val="-3"/>
        </w:rPr>
        <w:t xml:space="preserve"> </w:t>
      </w:r>
      <w:r w:rsidRPr="00821A3F">
        <w:t>được</w:t>
      </w:r>
      <w:r w:rsidRPr="00821A3F">
        <w:rPr>
          <w:spacing w:val="-4"/>
        </w:rPr>
        <w:t xml:space="preserve"> </w:t>
      </w:r>
      <w:r w:rsidRPr="00821A3F">
        <w:t>một</w:t>
      </w:r>
      <w:r w:rsidRPr="00821A3F">
        <w:rPr>
          <w:spacing w:val="-4"/>
        </w:rPr>
        <w:t xml:space="preserve"> </w:t>
      </w:r>
      <w:r w:rsidRPr="00821A3F">
        <w:t>slide</w:t>
      </w:r>
      <w:r w:rsidRPr="00821A3F">
        <w:rPr>
          <w:spacing w:val="-4"/>
        </w:rPr>
        <w:t xml:space="preserve"> </w:t>
      </w:r>
      <w:r w:rsidRPr="00821A3F">
        <w:t>có</w:t>
      </w:r>
      <w:r w:rsidRPr="00821A3F">
        <w:rPr>
          <w:spacing w:val="-3"/>
        </w:rPr>
        <w:t xml:space="preserve"> </w:t>
      </w:r>
      <w:r w:rsidRPr="00821A3F">
        <w:t>nhiều</w:t>
      </w:r>
      <w:r w:rsidRPr="00821A3F">
        <w:rPr>
          <w:spacing w:val="-3"/>
        </w:rPr>
        <w:t xml:space="preserve"> </w:t>
      </w:r>
      <w:r w:rsidRPr="00821A3F">
        <w:t>banner</w:t>
      </w:r>
      <w:r w:rsidRPr="00821A3F">
        <w:rPr>
          <w:spacing w:val="-4"/>
        </w:rPr>
        <w:t xml:space="preserve"> </w:t>
      </w:r>
      <w:r w:rsidRPr="00821A3F">
        <w:t>chạy</w:t>
      </w:r>
      <w:r w:rsidRPr="00821A3F">
        <w:rPr>
          <w:spacing w:val="-3"/>
        </w:rPr>
        <w:t xml:space="preserve"> </w:t>
      </w:r>
      <w:r w:rsidRPr="00821A3F">
        <w:t>thì</w:t>
      </w:r>
      <w:r w:rsidRPr="00821A3F">
        <w:rPr>
          <w:spacing w:val="-6"/>
        </w:rPr>
        <w:t xml:space="preserve"> </w:t>
      </w:r>
      <w:r w:rsidRPr="00821A3F">
        <w:t>chỉ</w:t>
      </w:r>
      <w:r w:rsidRPr="00821A3F">
        <w:rPr>
          <w:spacing w:val="-4"/>
        </w:rPr>
        <w:t xml:space="preserve"> </w:t>
      </w:r>
      <w:r w:rsidRPr="00821A3F">
        <w:t>cần</w:t>
      </w:r>
      <w:r w:rsidRPr="00821A3F">
        <w:rPr>
          <w:spacing w:val="-3"/>
        </w:rPr>
        <w:t xml:space="preserve"> </w:t>
      </w:r>
      <w:r w:rsidRPr="00821A3F">
        <w:t>chọn</w:t>
      </w:r>
      <w:r w:rsidRPr="00821A3F">
        <w:rPr>
          <w:spacing w:val="-5"/>
        </w:rPr>
        <w:t xml:space="preserve"> </w:t>
      </w:r>
      <w:r w:rsidRPr="00821A3F">
        <w:t xml:space="preserve">nút </w:t>
      </w:r>
      <w:r w:rsidRPr="00821A3F">
        <w:rPr>
          <w:noProof/>
          <w:spacing w:val="11"/>
        </w:rPr>
        <w:drawing>
          <wp:inline distT="0" distB="0" distL="0" distR="0" wp14:anchorId="37AB6F14" wp14:editId="46D1133A">
            <wp:extent cx="274320" cy="283210"/>
            <wp:effectExtent l="0" t="0" r="0" b="0"/>
            <wp:docPr id="1029055273"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45" cstate="print"/>
                    <a:stretch>
                      <a:fillRect/>
                    </a:stretch>
                  </pic:blipFill>
                  <pic:spPr>
                    <a:xfrm>
                      <a:off x="0" y="0"/>
                      <a:ext cx="274320" cy="283210"/>
                    </a:xfrm>
                    <a:prstGeom prst="rect">
                      <a:avLst/>
                    </a:prstGeom>
                  </pic:spPr>
                </pic:pic>
              </a:graphicData>
            </a:graphic>
          </wp:inline>
        </w:drawing>
      </w:r>
      <w:r w:rsidRPr="00821A3F">
        <w:rPr>
          <w:spacing w:val="4"/>
        </w:rPr>
        <w:t xml:space="preserve"> </w:t>
      </w:r>
      <w:r w:rsidRPr="00821A3F">
        <w:rPr>
          <w:rFonts w:ascii="Segoe UI Symbol" w:hAnsi="Segoe UI Symbol" w:cs="Segoe UI Symbol"/>
        </w:rPr>
        <w:t>➔</w:t>
      </w:r>
      <w:r w:rsidRPr="00821A3F">
        <w:rPr>
          <w:spacing w:val="-4"/>
        </w:rPr>
        <w:t xml:space="preserve"> </w:t>
      </w:r>
      <w:r w:rsidRPr="00821A3F">
        <w:t xml:space="preserve">Lựa chọn Banner </w:t>
      </w:r>
      <w:r w:rsidRPr="00821A3F">
        <w:rPr>
          <w:rFonts w:ascii="Segoe UI Symbol" w:hAnsi="Segoe UI Symbol" w:cs="Segoe UI Symbol"/>
        </w:rPr>
        <w:t>➔</w:t>
      </w:r>
      <w:r w:rsidRPr="00821A3F">
        <w:t xml:space="preserve"> Chọn kiểu bạn cần là được.</w:t>
      </w:r>
    </w:p>
    <w:p w14:paraId="550B6D72" w14:textId="77777777" w:rsidR="00011EDF" w:rsidRPr="00821A3F" w:rsidRDefault="00011EDF" w:rsidP="00821A3F">
      <w:pPr>
        <w:pStyle w:val="BodyText"/>
        <w:spacing w:beforeLines="120" w:before="288" w:afterLines="120" w:after="288"/>
        <w:ind w:left="720" w:firstLine="0"/>
      </w:pPr>
    </w:p>
    <w:p w14:paraId="32728316" w14:textId="77777777" w:rsidR="00011EDF" w:rsidRPr="00821A3F" w:rsidRDefault="00011EDF" w:rsidP="00821A3F">
      <w:pPr>
        <w:pStyle w:val="Heading3"/>
        <w:spacing w:beforeLines="120" w:before="288" w:afterLines="120" w:after="288"/>
        <w:rPr>
          <w:rFonts w:cs="Times New Roman"/>
        </w:rPr>
      </w:pPr>
      <w:bookmarkStart w:id="109" w:name="_Toc156145612"/>
      <w:bookmarkStart w:id="110" w:name="_Toc156209051"/>
      <w:r w:rsidRPr="00821A3F">
        <w:rPr>
          <w:rFonts w:cs="Times New Roman"/>
        </w:rPr>
        <w:t>Những phần mền và plugin sử dụng khi thiết kế website</w:t>
      </w:r>
      <w:bookmarkEnd w:id="109"/>
      <w:bookmarkEnd w:id="110"/>
    </w:p>
    <w:p w14:paraId="6E1BA035" w14:textId="77777777" w:rsidR="00011EDF" w:rsidRPr="00464760" w:rsidRDefault="00011EDF" w:rsidP="00821A3F">
      <w:pPr>
        <w:pStyle w:val="ListParagraph"/>
        <w:numPr>
          <w:ilvl w:val="7"/>
          <w:numId w:val="5"/>
        </w:numPr>
        <w:spacing w:beforeLines="120" w:before="288" w:afterLines="120" w:after="288"/>
        <w:rPr>
          <w:b w:val="0"/>
          <w:bCs/>
          <w:lang w:eastAsia="ja-JP"/>
        </w:rPr>
      </w:pPr>
      <w:r w:rsidRPr="00464760">
        <w:rPr>
          <w:b w:val="0"/>
          <w:bCs/>
          <w:lang w:eastAsia="ja-JP"/>
        </w:rPr>
        <w:t>Phần mền sử dụng</w:t>
      </w:r>
    </w:p>
    <w:p w14:paraId="34DDFA74" w14:textId="77777777" w:rsidR="00011EDF" w:rsidRPr="00821A3F" w:rsidRDefault="00011EDF" w:rsidP="00821A3F">
      <w:pPr>
        <w:pStyle w:val="ListParagraph"/>
        <w:numPr>
          <w:ilvl w:val="0"/>
          <w:numId w:val="0"/>
        </w:numPr>
        <w:spacing w:beforeLines="120" w:before="288" w:afterLines="120" w:after="288"/>
        <w:rPr>
          <w:lang w:eastAsia="ja-JP"/>
        </w:rPr>
      </w:pPr>
      <w:r w:rsidRPr="00821A3F">
        <w:rPr>
          <w:noProof/>
          <w:lang w:eastAsia="ja-JP"/>
        </w:rPr>
        <w:lastRenderedPageBreak/>
        <w:drawing>
          <wp:inline distT="0" distB="0" distL="0" distR="0" wp14:anchorId="5DDB846A" wp14:editId="2B580607">
            <wp:extent cx="5581650" cy="3592195"/>
            <wp:effectExtent l="0" t="0" r="0" b="8255"/>
            <wp:docPr id="71896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7274"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581650" cy="3592195"/>
                    </a:xfrm>
                    <a:prstGeom prst="rect">
                      <a:avLst/>
                    </a:prstGeom>
                  </pic:spPr>
                </pic:pic>
              </a:graphicData>
            </a:graphic>
          </wp:inline>
        </w:drawing>
      </w:r>
    </w:p>
    <w:p w14:paraId="42DE0EE1" w14:textId="77777777" w:rsidR="00011EDF" w:rsidRPr="00821A3F" w:rsidRDefault="00011EDF" w:rsidP="00821A3F">
      <w:pPr>
        <w:pStyle w:val="ListParagraph"/>
        <w:numPr>
          <w:ilvl w:val="0"/>
          <w:numId w:val="0"/>
        </w:numPr>
        <w:spacing w:beforeLines="120" w:before="288" w:afterLines="120" w:after="288"/>
        <w:ind w:left="1440" w:firstLine="720"/>
        <w:rPr>
          <w:b w:val="0"/>
          <w:bCs/>
          <w:lang w:eastAsia="ja-JP"/>
        </w:rPr>
      </w:pPr>
      <w:r w:rsidRPr="00821A3F">
        <w:rPr>
          <w:b w:val="0"/>
          <w:bCs/>
          <w:i/>
          <w:color w:val="000009"/>
        </w:rPr>
        <w:t>Hình</w:t>
      </w:r>
      <w:r w:rsidRPr="00821A3F">
        <w:rPr>
          <w:b w:val="0"/>
          <w:bCs/>
          <w:color w:val="000009"/>
          <w:spacing w:val="-3"/>
        </w:rPr>
        <w:t xml:space="preserve"> </w:t>
      </w:r>
      <w:r w:rsidRPr="00821A3F">
        <w:rPr>
          <w:b w:val="0"/>
          <w:bCs/>
          <w:i/>
          <w:color w:val="000009"/>
        </w:rPr>
        <w:t>4.</w:t>
      </w:r>
      <w:r w:rsidRPr="00821A3F">
        <w:rPr>
          <w:b w:val="0"/>
          <w:bCs/>
          <w:color w:val="000009"/>
          <w:spacing w:val="-1"/>
        </w:rPr>
        <w:t xml:space="preserve"> </w:t>
      </w:r>
      <w:r w:rsidRPr="00821A3F">
        <w:rPr>
          <w:b w:val="0"/>
          <w:bCs/>
          <w:i/>
          <w:color w:val="000009"/>
        </w:rPr>
        <w:t>30–</w:t>
      </w:r>
      <w:r w:rsidRPr="00821A3F">
        <w:rPr>
          <w:b w:val="0"/>
          <w:bCs/>
          <w:color w:val="000009"/>
          <w:spacing w:val="-1"/>
        </w:rPr>
        <w:t xml:space="preserve"> </w:t>
      </w:r>
      <w:r w:rsidRPr="00821A3F">
        <w:rPr>
          <w:b w:val="0"/>
          <w:bCs/>
          <w:i/>
          <w:color w:val="000009"/>
        </w:rPr>
        <w:t xml:space="preserve">Giao diện </w:t>
      </w:r>
      <w:r w:rsidRPr="00821A3F">
        <w:rPr>
          <w:b w:val="0"/>
          <w:bCs/>
        </w:rPr>
        <w:t>môi trường chạy dự án</w:t>
      </w:r>
    </w:p>
    <w:p w14:paraId="5BEDA64D" w14:textId="77777777" w:rsidR="00011EDF" w:rsidRPr="00464760" w:rsidRDefault="00011EDF" w:rsidP="00821A3F">
      <w:pPr>
        <w:pStyle w:val="ListParagraph"/>
        <w:numPr>
          <w:ilvl w:val="7"/>
          <w:numId w:val="5"/>
        </w:numPr>
        <w:spacing w:beforeLines="120" w:before="288" w:afterLines="120" w:after="288"/>
        <w:rPr>
          <w:b w:val="0"/>
          <w:bCs/>
          <w:lang w:eastAsia="ja-JP"/>
        </w:rPr>
      </w:pPr>
      <w:r w:rsidRPr="00464760">
        <w:rPr>
          <w:b w:val="0"/>
          <w:bCs/>
          <w:lang w:eastAsia="ja-JP"/>
        </w:rPr>
        <w:t>Plugin sử dụng</w:t>
      </w:r>
    </w:p>
    <w:p w14:paraId="4711CCA3" w14:textId="77777777" w:rsidR="00011EDF" w:rsidRPr="00464760" w:rsidRDefault="00011EDF" w:rsidP="00821A3F">
      <w:pPr>
        <w:pStyle w:val="ListParagraph"/>
        <w:numPr>
          <w:ilvl w:val="0"/>
          <w:numId w:val="0"/>
        </w:numPr>
        <w:spacing w:beforeLines="120" w:before="288" w:afterLines="120" w:after="288"/>
        <w:rPr>
          <w:b w:val="0"/>
          <w:bCs/>
          <w:lang w:eastAsia="ja-JP"/>
        </w:rPr>
      </w:pPr>
      <w:r w:rsidRPr="00464760">
        <w:rPr>
          <w:b w:val="0"/>
          <w:bCs/>
          <w:lang w:eastAsia="ja-JP"/>
        </w:rPr>
        <w:t>b.1.</w:t>
      </w:r>
      <w:r w:rsidRPr="00464760">
        <w:rPr>
          <w:b w:val="0"/>
          <w:bCs/>
          <w:lang w:eastAsia="ja-JP"/>
        </w:rPr>
        <w:tab/>
        <w:t>Plugin Woocommerce</w:t>
      </w:r>
    </w:p>
    <w:p w14:paraId="10E45BF0"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 xml:space="preserve">Với những website bán hàng trực tuyến thì một trong những lựa chọn tốt nhất khi sử dụng wordpress đó chính là có thể sử dụng plugin Woocommerce. Woocommerce là một plugin hỗ trợ làm website bán hàng bằng wordpress rất chuyên nghiệp với đầy đủ các chức năng quen thuộc của một trang shop online như giỏ hàng, đặt hàng, quản lý đơn hàng… </w:t>
      </w:r>
    </w:p>
    <w:p w14:paraId="23A7CE0C"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 xml:space="preserve">Có rất nhiều plugin hỗ trợ làm website bán hàng khác nhau tuy nhiên cho đến thời điểm hiện tại thì plugin này vẫn là sự lựa chọn số 1 cho một web bán hàng bằng wordpress với hơn 16.196.317 lượt tải về cài đặt và hơn 37% tất cả các cửa hàng trực tuyến sử dụng plugin WooCommerce. Plugin này đã được cộng đồng thừa nhận bởi là một plugin miễn phí mà vô cùng chất lượng. Với hơn 3 triệu lượt tải về thì không còn nghi ngờ gì nữa, đây là plugin nằm trong top sử dụng nhiều nhất của wordpress. Woocommerce sẽ có các chức năng chính như: </w:t>
      </w:r>
    </w:p>
    <w:p w14:paraId="77985D40"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lastRenderedPageBreak/>
        <w:t>-</w:t>
      </w:r>
      <w:r w:rsidRPr="00821A3F">
        <w:rPr>
          <w:b w:val="0"/>
          <w:bCs/>
          <w:lang w:eastAsia="ja-JP"/>
        </w:rPr>
        <w:tab/>
        <w:t xml:space="preserve">Tạo sản phẩm với định dạng thông thường, sản phẩm có thuộc tính, sản phẩm affiliate và sản phẩm kỹ thuật số (có thể tải về). </w:t>
      </w:r>
    </w:p>
    <w:p w14:paraId="2B3E579D"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w:t>
      </w:r>
      <w:r w:rsidRPr="00821A3F">
        <w:rPr>
          <w:b w:val="0"/>
          <w:bCs/>
          <w:lang w:eastAsia="ja-JP"/>
        </w:rPr>
        <w:tab/>
        <w:t xml:space="preserve">Hỗ trợ một số hình thức thanh toán online như PayPal, Credit Card, CoD, Cash và sẽ càng nhiều hơn khi cài thêm plugin hỗ trợ cho riêng nó. </w:t>
      </w:r>
    </w:p>
    <w:p w14:paraId="11B3E327"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w:t>
      </w:r>
      <w:r w:rsidRPr="00821A3F">
        <w:rPr>
          <w:b w:val="0"/>
          <w:bCs/>
          <w:lang w:eastAsia="ja-JP"/>
        </w:rPr>
        <w:tab/>
        <w:t xml:space="preserve">Hỗ trợ tự tính thuế sản phẩm hoặc thuế theo đơn hàng. </w:t>
      </w:r>
    </w:p>
    <w:p w14:paraId="3D1DFCBA"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w:t>
      </w:r>
      <w:r w:rsidRPr="00821A3F">
        <w:rPr>
          <w:b w:val="0"/>
          <w:bCs/>
          <w:lang w:eastAsia="ja-JP"/>
        </w:rPr>
        <w:tab/>
        <w:t xml:space="preserve">Hỗ trợ tự tính giá chuyển phát, có rất nhiều loại tính giá chuyển phát và sẽ đa dạng hơn khi cài thêm plugin như có thể tính giá chuyển phát dựa theo cân nặng, kích thước, tỉnh thành… </w:t>
      </w:r>
    </w:p>
    <w:p w14:paraId="42752FD5"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w:t>
      </w:r>
      <w:r w:rsidRPr="00821A3F">
        <w:rPr>
          <w:b w:val="0"/>
          <w:bCs/>
          <w:lang w:eastAsia="ja-JP"/>
        </w:rPr>
        <w:tab/>
        <w:t xml:space="preserve">Trang quản lý đơn hàng chuyên nghiệp, lọc đơn hàng thông qua từng trạng thái. </w:t>
      </w:r>
    </w:p>
    <w:p w14:paraId="24B8C410"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w:t>
      </w:r>
      <w:r w:rsidRPr="00821A3F">
        <w:rPr>
          <w:b w:val="0"/>
          <w:bCs/>
          <w:lang w:eastAsia="ja-JP"/>
        </w:rPr>
        <w:tab/>
        <w:t>Hỗ trợ template hiển thị riêng để có thể tự cấu hình lại template hiển thị phần shop và sản phẩm, cái này rất có lợi cho lập trình viên. -</w:t>
      </w:r>
      <w:r w:rsidRPr="00821A3F">
        <w:rPr>
          <w:b w:val="0"/>
          <w:bCs/>
          <w:lang w:eastAsia="ja-JP"/>
        </w:rPr>
        <w:tab/>
        <w:t>Có sẵn nhiều theme và extension (plugin mở rộng) để biến thành trang shop chuyên nghiệp.</w:t>
      </w:r>
    </w:p>
    <w:p w14:paraId="5F4670CD"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Như vậy với các tính năng kể trên, Woocommerce có thể lựa chọn cho những ai cần làm một trang shop đơn giản ngay trên website WordPress của mình để giới thiệu sản phẩm và cho phép khách đặt hàng trực tuyến để bán hàng tiện lợi hơn. Sau khi bạn cài đặt plugin này sẽ thấy có 2 trình quản trị trong Dashboard của admin đó là mục Sản phẩm và Woocommerce. Ở mục Woocommerce là các thiết lập và quản lý như quản lý đơn hàng được đặt trên website, tạo các phiếu ưu đãi giảm giá, báo cáo hoạt động kinh doanh của website theo từng giai đoạn, các thiết lập về sản phẩm, danh mục sản phẩm, vận chuyển giao hàng và các phương thức thanh toán.</w:t>
      </w:r>
    </w:p>
    <w:p w14:paraId="2C626441"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noProof/>
          <w:lang w:eastAsia="ja-JP"/>
        </w:rPr>
        <w:lastRenderedPageBreak/>
        <w:drawing>
          <wp:inline distT="0" distB="0" distL="0" distR="0" wp14:anchorId="7A012CCE" wp14:editId="677FC7D8">
            <wp:extent cx="5581650" cy="3194050"/>
            <wp:effectExtent l="0" t="0" r="0" b="6350"/>
            <wp:docPr id="204585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08803" name=""/>
                    <pic:cNvPicPr/>
                  </pic:nvPicPr>
                  <pic:blipFill>
                    <a:blip r:embed="rId47" cstate="print">
                      <a:extLst>
                        <a:ext uri="{28A0092B-C50C-407E-A947-70E740481C1C}">
                          <a14:useLocalDpi xmlns:a14="http://schemas.microsoft.com/office/drawing/2010/main"/>
                        </a:ext>
                      </a:extLst>
                    </a:blip>
                    <a:stretch>
                      <a:fillRect/>
                    </a:stretch>
                  </pic:blipFill>
                  <pic:spPr>
                    <a:xfrm>
                      <a:off x="0" y="0"/>
                      <a:ext cx="5581650" cy="3194050"/>
                    </a:xfrm>
                    <a:prstGeom prst="rect">
                      <a:avLst/>
                    </a:prstGeom>
                  </pic:spPr>
                </pic:pic>
              </a:graphicData>
            </a:graphic>
          </wp:inline>
        </w:drawing>
      </w:r>
    </w:p>
    <w:p w14:paraId="55ACEE26" w14:textId="77777777" w:rsidR="00011EDF" w:rsidRPr="00821A3F" w:rsidRDefault="00011EDF" w:rsidP="00821A3F">
      <w:pPr>
        <w:pStyle w:val="ListParagraph"/>
        <w:numPr>
          <w:ilvl w:val="0"/>
          <w:numId w:val="0"/>
        </w:numPr>
        <w:spacing w:beforeLines="120" w:before="288" w:afterLines="120" w:after="288"/>
        <w:ind w:left="1440" w:firstLine="720"/>
        <w:rPr>
          <w:b w:val="0"/>
          <w:bCs/>
          <w:lang w:eastAsia="ja-JP"/>
        </w:rPr>
      </w:pPr>
      <w:r w:rsidRPr="00821A3F">
        <w:rPr>
          <w:b w:val="0"/>
          <w:bCs/>
          <w:i/>
          <w:color w:val="000009"/>
        </w:rPr>
        <w:t>Hình</w:t>
      </w:r>
      <w:r w:rsidRPr="00821A3F">
        <w:rPr>
          <w:b w:val="0"/>
          <w:bCs/>
          <w:color w:val="000009"/>
          <w:spacing w:val="-3"/>
        </w:rPr>
        <w:t xml:space="preserve"> </w:t>
      </w:r>
      <w:r w:rsidRPr="00821A3F">
        <w:rPr>
          <w:b w:val="0"/>
          <w:bCs/>
          <w:i/>
          <w:color w:val="000009"/>
        </w:rPr>
        <w:t>4.</w:t>
      </w:r>
      <w:r w:rsidRPr="00821A3F">
        <w:rPr>
          <w:b w:val="0"/>
          <w:bCs/>
          <w:color w:val="000009"/>
          <w:spacing w:val="-1"/>
        </w:rPr>
        <w:t xml:space="preserve"> </w:t>
      </w:r>
      <w:r w:rsidRPr="00821A3F">
        <w:rPr>
          <w:b w:val="0"/>
          <w:bCs/>
          <w:i/>
          <w:color w:val="000009"/>
        </w:rPr>
        <w:t>31–</w:t>
      </w:r>
      <w:r w:rsidRPr="00821A3F">
        <w:rPr>
          <w:b w:val="0"/>
          <w:bCs/>
          <w:color w:val="000009"/>
          <w:spacing w:val="-1"/>
        </w:rPr>
        <w:t xml:space="preserve"> </w:t>
      </w:r>
      <w:r w:rsidRPr="00821A3F">
        <w:rPr>
          <w:b w:val="0"/>
          <w:bCs/>
          <w:i/>
          <w:color w:val="000009"/>
        </w:rPr>
        <w:t xml:space="preserve">Giao diện </w:t>
      </w:r>
      <w:r w:rsidRPr="00821A3F">
        <w:rPr>
          <w:b w:val="0"/>
          <w:bCs/>
          <w:lang w:eastAsia="ja-JP"/>
        </w:rPr>
        <w:t>Plugin Woocommerce</w:t>
      </w:r>
    </w:p>
    <w:p w14:paraId="66390E28"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p>
    <w:p w14:paraId="11D7BC2B"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Ở cài đặt Woocommerce còn các thông tin về email, tài khoản nhận đơn hàng qua email, các loại tiền tệ, quốc gia kinh doanh, địa chỉ kinh doanh. Bạn vào đây để thiết lập thông tin của bạn. Ở tab tình trạng (status) ở woocommerce bạn có thể xem các cấu hình của máy chủ có phù hợp không, các phiên bản đã mới nhất chưa. -</w:t>
      </w:r>
      <w:r w:rsidRPr="00821A3F">
        <w:rPr>
          <w:b w:val="0"/>
          <w:bCs/>
          <w:lang w:eastAsia="ja-JP"/>
        </w:rPr>
        <w:tab/>
        <w:t>Sản phẩm:</w:t>
      </w:r>
    </w:p>
    <w:p w14:paraId="1C5A7DB0"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noProof/>
          <w:lang w:eastAsia="ja-JP"/>
        </w:rPr>
        <w:lastRenderedPageBreak/>
        <w:drawing>
          <wp:inline distT="0" distB="0" distL="0" distR="0" wp14:anchorId="7A20D922" wp14:editId="5ABEDF0C">
            <wp:extent cx="5581650" cy="3192145"/>
            <wp:effectExtent l="0" t="0" r="0" b="8255"/>
            <wp:docPr id="6671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2902" name=""/>
                    <pic:cNvPicPr/>
                  </pic:nvPicPr>
                  <pic:blipFill>
                    <a:blip r:embed="rId48" cstate="print">
                      <a:extLst>
                        <a:ext uri="{28A0092B-C50C-407E-A947-70E740481C1C}">
                          <a14:useLocalDpi xmlns:a14="http://schemas.microsoft.com/office/drawing/2010/main"/>
                        </a:ext>
                      </a:extLst>
                    </a:blip>
                    <a:stretch>
                      <a:fillRect/>
                    </a:stretch>
                  </pic:blipFill>
                  <pic:spPr>
                    <a:xfrm>
                      <a:off x="0" y="0"/>
                      <a:ext cx="5581650" cy="3192145"/>
                    </a:xfrm>
                    <a:prstGeom prst="rect">
                      <a:avLst/>
                    </a:prstGeom>
                  </pic:spPr>
                </pic:pic>
              </a:graphicData>
            </a:graphic>
          </wp:inline>
        </w:drawing>
      </w:r>
    </w:p>
    <w:p w14:paraId="56948807" w14:textId="77777777" w:rsidR="00011EDF" w:rsidRPr="00821A3F" w:rsidRDefault="00011EDF" w:rsidP="00821A3F">
      <w:pPr>
        <w:spacing w:beforeLines="120" w:before="288" w:afterLines="120" w:after="288"/>
        <w:ind w:left="2072"/>
        <w:rPr>
          <w:i/>
        </w:rPr>
      </w:pPr>
      <w:r w:rsidRPr="00821A3F">
        <w:rPr>
          <w:i/>
        </w:rPr>
        <w:t>Hình</w:t>
      </w:r>
      <w:r w:rsidRPr="00821A3F">
        <w:rPr>
          <w:spacing w:val="-4"/>
        </w:rPr>
        <w:t xml:space="preserve"> </w:t>
      </w:r>
      <w:r w:rsidRPr="00821A3F">
        <w:rPr>
          <w:i/>
        </w:rPr>
        <w:t>4.</w:t>
      </w:r>
      <w:r w:rsidRPr="00821A3F">
        <w:rPr>
          <w:spacing w:val="-1"/>
        </w:rPr>
        <w:t xml:space="preserve"> </w:t>
      </w:r>
      <w:r w:rsidRPr="00821A3F">
        <w:rPr>
          <w:i/>
        </w:rPr>
        <w:t>32</w:t>
      </w:r>
      <w:r w:rsidRPr="00821A3F">
        <w:rPr>
          <w:spacing w:val="-1"/>
        </w:rPr>
        <w:t xml:space="preserve"> </w:t>
      </w:r>
      <w:r w:rsidRPr="00821A3F">
        <w:rPr>
          <w:i/>
        </w:rPr>
        <w:t>-</w:t>
      </w:r>
      <w:r w:rsidRPr="00821A3F">
        <w:rPr>
          <w:spacing w:val="-1"/>
        </w:rPr>
        <w:t xml:space="preserve"> </w:t>
      </w:r>
      <w:r w:rsidRPr="00821A3F">
        <w:rPr>
          <w:i/>
        </w:rPr>
        <w:t>List</w:t>
      </w:r>
      <w:r w:rsidRPr="00821A3F">
        <w:rPr>
          <w:spacing w:val="-3"/>
        </w:rPr>
        <w:t xml:space="preserve"> </w:t>
      </w:r>
      <w:r w:rsidRPr="00821A3F">
        <w:rPr>
          <w:i/>
        </w:rPr>
        <w:t>danh</w:t>
      </w:r>
      <w:r w:rsidRPr="00821A3F">
        <w:rPr>
          <w:spacing w:val="-1"/>
        </w:rPr>
        <w:t xml:space="preserve"> </w:t>
      </w:r>
      <w:r w:rsidRPr="00821A3F">
        <w:rPr>
          <w:i/>
        </w:rPr>
        <w:t>sách</w:t>
      </w:r>
      <w:r w:rsidRPr="00821A3F">
        <w:rPr>
          <w:spacing w:val="-3"/>
        </w:rPr>
        <w:t xml:space="preserve"> </w:t>
      </w:r>
      <w:r w:rsidRPr="00821A3F">
        <w:rPr>
          <w:i/>
        </w:rPr>
        <w:t>sản</w:t>
      </w:r>
      <w:r w:rsidRPr="00821A3F">
        <w:rPr>
          <w:spacing w:val="-3"/>
        </w:rPr>
        <w:t xml:space="preserve"> </w:t>
      </w:r>
      <w:r w:rsidRPr="00821A3F">
        <w:rPr>
          <w:i/>
        </w:rPr>
        <w:t>phẩm</w:t>
      </w:r>
      <w:r w:rsidRPr="00821A3F">
        <w:rPr>
          <w:spacing w:val="-1"/>
        </w:rPr>
        <w:t xml:space="preserve"> </w:t>
      </w:r>
      <w:r w:rsidRPr="00821A3F">
        <w:rPr>
          <w:i/>
        </w:rPr>
        <w:t>trên</w:t>
      </w:r>
      <w:r w:rsidRPr="00821A3F">
        <w:rPr>
          <w:spacing w:val="-1"/>
        </w:rPr>
        <w:t xml:space="preserve"> </w:t>
      </w:r>
      <w:r w:rsidRPr="00821A3F">
        <w:rPr>
          <w:i/>
          <w:spacing w:val="-2"/>
        </w:rPr>
        <w:t>website</w:t>
      </w:r>
    </w:p>
    <w:p w14:paraId="1B334C23"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r w:rsidRPr="00821A3F">
        <w:rPr>
          <w:b w:val="0"/>
          <w:bCs/>
          <w:lang w:eastAsia="ja-JP"/>
        </w:rPr>
        <w:t>Sản phẩm là các thông tin về sản phẩm của bạn, tạo sản phẩm mới nhất, danh mục sản phẩm, từ khóa sản phẩm.</w:t>
      </w:r>
    </w:p>
    <w:p w14:paraId="19FC9B28" w14:textId="77777777" w:rsidR="00011EDF" w:rsidRPr="00821A3F" w:rsidRDefault="00011EDF" w:rsidP="00821A3F">
      <w:pPr>
        <w:pStyle w:val="ListParagraph"/>
        <w:numPr>
          <w:ilvl w:val="0"/>
          <w:numId w:val="0"/>
        </w:numPr>
        <w:spacing w:beforeLines="120" w:before="288" w:afterLines="120" w:after="288"/>
        <w:ind w:firstLine="720"/>
        <w:rPr>
          <w:b w:val="0"/>
          <w:bCs/>
          <w:lang w:eastAsia="ja-JP"/>
        </w:rPr>
      </w:pPr>
    </w:p>
    <w:p w14:paraId="0AD9091A" w14:textId="77777777" w:rsidR="00011EDF" w:rsidRPr="00821A3F" w:rsidRDefault="00011EDF" w:rsidP="00821A3F">
      <w:pPr>
        <w:pStyle w:val="ListParagraph"/>
        <w:numPr>
          <w:ilvl w:val="0"/>
          <w:numId w:val="0"/>
        </w:numPr>
        <w:spacing w:beforeLines="120" w:before="288" w:afterLines="120" w:after="288"/>
        <w:rPr>
          <w:lang w:eastAsia="ja-JP"/>
        </w:rPr>
      </w:pPr>
      <w:r w:rsidRPr="00821A3F">
        <w:rPr>
          <w:lang w:eastAsia="ja-JP"/>
        </w:rPr>
        <w:t>b.2.</w:t>
      </w:r>
      <w:r w:rsidRPr="00821A3F">
        <w:rPr>
          <w:lang w:eastAsia="ja-JP"/>
        </w:rPr>
        <w:tab/>
        <w:t>Plugin WooSideBars</w:t>
      </w:r>
    </w:p>
    <w:p w14:paraId="433EED6E" w14:textId="77777777" w:rsidR="00011EDF" w:rsidRPr="00821A3F" w:rsidRDefault="00011EDF" w:rsidP="00821A3F">
      <w:pPr>
        <w:pStyle w:val="ListParagraph"/>
        <w:numPr>
          <w:ilvl w:val="0"/>
          <w:numId w:val="0"/>
        </w:numPr>
        <w:spacing w:beforeLines="120" w:before="288" w:afterLines="120" w:after="288"/>
        <w:rPr>
          <w:lang w:eastAsia="ja-JP"/>
        </w:rPr>
      </w:pPr>
      <w:r w:rsidRPr="00821A3F">
        <w:rPr>
          <w:noProof/>
          <w:lang w:eastAsia="ja-JP"/>
        </w:rPr>
        <w:drawing>
          <wp:inline distT="0" distB="0" distL="0" distR="0" wp14:anchorId="2C274831" wp14:editId="0D504049">
            <wp:extent cx="5581650" cy="3181985"/>
            <wp:effectExtent l="0" t="0" r="0" b="0"/>
            <wp:docPr id="74145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39354" name=""/>
                    <pic:cNvPicPr/>
                  </pic:nvPicPr>
                  <pic:blipFill>
                    <a:blip r:embed="rId49" cstate="print">
                      <a:extLst>
                        <a:ext uri="{28A0092B-C50C-407E-A947-70E740481C1C}">
                          <a14:useLocalDpi xmlns:a14="http://schemas.microsoft.com/office/drawing/2010/main"/>
                        </a:ext>
                      </a:extLst>
                    </a:blip>
                    <a:stretch>
                      <a:fillRect/>
                    </a:stretch>
                  </pic:blipFill>
                  <pic:spPr>
                    <a:xfrm>
                      <a:off x="0" y="0"/>
                      <a:ext cx="5581650" cy="3181985"/>
                    </a:xfrm>
                    <a:prstGeom prst="rect">
                      <a:avLst/>
                    </a:prstGeom>
                  </pic:spPr>
                </pic:pic>
              </a:graphicData>
            </a:graphic>
          </wp:inline>
        </w:drawing>
      </w:r>
    </w:p>
    <w:p w14:paraId="60277DA2" w14:textId="77777777" w:rsidR="00011EDF" w:rsidRPr="00821A3F" w:rsidRDefault="00011EDF" w:rsidP="00821A3F">
      <w:pPr>
        <w:spacing w:beforeLines="120" w:before="288" w:afterLines="120" w:after="288"/>
        <w:ind w:left="2072"/>
        <w:rPr>
          <w:i/>
        </w:rPr>
      </w:pPr>
      <w:r w:rsidRPr="00821A3F">
        <w:rPr>
          <w:i/>
        </w:rPr>
        <w:lastRenderedPageBreak/>
        <w:t>Hình</w:t>
      </w:r>
      <w:r w:rsidRPr="00821A3F">
        <w:rPr>
          <w:spacing w:val="-4"/>
        </w:rPr>
        <w:t xml:space="preserve"> </w:t>
      </w:r>
      <w:r w:rsidRPr="00821A3F">
        <w:rPr>
          <w:i/>
        </w:rPr>
        <w:t>4.</w:t>
      </w:r>
      <w:r w:rsidRPr="00821A3F">
        <w:rPr>
          <w:spacing w:val="-1"/>
        </w:rPr>
        <w:t xml:space="preserve"> </w:t>
      </w:r>
      <w:r w:rsidRPr="00821A3F">
        <w:rPr>
          <w:i/>
        </w:rPr>
        <w:t>33</w:t>
      </w:r>
      <w:r w:rsidRPr="00821A3F">
        <w:rPr>
          <w:spacing w:val="-1"/>
        </w:rPr>
        <w:t xml:space="preserve"> </w:t>
      </w:r>
      <w:r w:rsidRPr="00821A3F">
        <w:rPr>
          <w:i/>
        </w:rPr>
        <w:t>-</w:t>
      </w:r>
      <w:r w:rsidRPr="00821A3F">
        <w:rPr>
          <w:spacing w:val="-1"/>
        </w:rPr>
        <w:t xml:space="preserve"> </w:t>
      </w:r>
      <w:r w:rsidRPr="00821A3F">
        <w:rPr>
          <w:i/>
        </w:rPr>
        <w:t xml:space="preserve">Ảnh giao diện </w:t>
      </w:r>
      <w:r w:rsidRPr="00821A3F">
        <w:rPr>
          <w:lang w:eastAsia="ja-JP"/>
        </w:rPr>
        <w:t>Plugin WooSideBars</w:t>
      </w:r>
    </w:p>
    <w:p w14:paraId="660BA689" w14:textId="77777777" w:rsidR="00011EDF" w:rsidRPr="00821A3F" w:rsidRDefault="00011EDF" w:rsidP="00821A3F">
      <w:pPr>
        <w:pStyle w:val="ListParagraph"/>
        <w:numPr>
          <w:ilvl w:val="0"/>
          <w:numId w:val="0"/>
        </w:numPr>
        <w:spacing w:beforeLines="120" w:before="288" w:afterLines="120" w:after="288"/>
        <w:rPr>
          <w:lang w:eastAsia="ja-JP"/>
        </w:rPr>
      </w:pPr>
      <w:r w:rsidRPr="00821A3F">
        <w:rPr>
          <w:lang w:eastAsia="ja-JP"/>
        </w:rPr>
        <w:t xml:space="preserve">b.3. </w:t>
      </w:r>
      <w:r w:rsidRPr="00821A3F">
        <w:rPr>
          <w:lang w:eastAsia="ja-JP"/>
        </w:rPr>
        <w:tab/>
        <w:t>Plugin YITH WooCommerce Color and Label Variations</w:t>
      </w:r>
    </w:p>
    <w:p w14:paraId="6800CB2E" w14:textId="77777777" w:rsidR="00011EDF" w:rsidRPr="00821A3F" w:rsidRDefault="00011EDF" w:rsidP="00821A3F">
      <w:pPr>
        <w:pStyle w:val="ListParagraph"/>
        <w:numPr>
          <w:ilvl w:val="0"/>
          <w:numId w:val="0"/>
        </w:numPr>
        <w:spacing w:beforeLines="120" w:before="288" w:afterLines="120" w:after="288"/>
        <w:rPr>
          <w:lang w:eastAsia="ja-JP"/>
        </w:rPr>
      </w:pPr>
      <w:r w:rsidRPr="00821A3F">
        <w:rPr>
          <w:noProof/>
          <w:lang w:eastAsia="ja-JP"/>
        </w:rPr>
        <w:drawing>
          <wp:inline distT="0" distB="0" distL="0" distR="0" wp14:anchorId="52FA632C" wp14:editId="1E4D0F4A">
            <wp:extent cx="5581650" cy="3211195"/>
            <wp:effectExtent l="0" t="0" r="0" b="8255"/>
            <wp:docPr id="106656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0504" name=""/>
                    <pic:cNvPicPr/>
                  </pic:nvPicPr>
                  <pic:blipFill>
                    <a:blip r:embed="rId50" cstate="print">
                      <a:extLst>
                        <a:ext uri="{28A0092B-C50C-407E-A947-70E740481C1C}">
                          <a14:useLocalDpi xmlns:a14="http://schemas.microsoft.com/office/drawing/2010/main"/>
                        </a:ext>
                      </a:extLst>
                    </a:blip>
                    <a:stretch>
                      <a:fillRect/>
                    </a:stretch>
                  </pic:blipFill>
                  <pic:spPr>
                    <a:xfrm>
                      <a:off x="0" y="0"/>
                      <a:ext cx="5581650" cy="3211195"/>
                    </a:xfrm>
                    <a:prstGeom prst="rect">
                      <a:avLst/>
                    </a:prstGeom>
                  </pic:spPr>
                </pic:pic>
              </a:graphicData>
            </a:graphic>
          </wp:inline>
        </w:drawing>
      </w:r>
    </w:p>
    <w:p w14:paraId="017F95C2" w14:textId="77777777" w:rsidR="00011EDF" w:rsidRPr="00821A3F" w:rsidRDefault="00011EDF" w:rsidP="00821A3F">
      <w:pPr>
        <w:spacing w:beforeLines="120" w:before="288" w:afterLines="120" w:after="288"/>
        <w:ind w:left="2072"/>
        <w:rPr>
          <w:i/>
        </w:rPr>
      </w:pPr>
      <w:r w:rsidRPr="00821A3F">
        <w:rPr>
          <w:i/>
        </w:rPr>
        <w:t>Hình</w:t>
      </w:r>
      <w:r w:rsidRPr="00821A3F">
        <w:rPr>
          <w:spacing w:val="-4"/>
        </w:rPr>
        <w:t xml:space="preserve"> </w:t>
      </w:r>
      <w:r w:rsidRPr="00821A3F">
        <w:rPr>
          <w:i/>
        </w:rPr>
        <w:t>4.</w:t>
      </w:r>
      <w:r w:rsidRPr="00821A3F">
        <w:rPr>
          <w:spacing w:val="-1"/>
        </w:rPr>
        <w:t xml:space="preserve"> </w:t>
      </w:r>
      <w:r w:rsidRPr="00821A3F">
        <w:rPr>
          <w:i/>
        </w:rPr>
        <w:t>34</w:t>
      </w:r>
      <w:r w:rsidRPr="00821A3F">
        <w:rPr>
          <w:spacing w:val="-1"/>
        </w:rPr>
        <w:t xml:space="preserve"> </w:t>
      </w:r>
      <w:r w:rsidRPr="00821A3F">
        <w:rPr>
          <w:i/>
        </w:rPr>
        <w:t>-</w:t>
      </w:r>
      <w:r w:rsidRPr="00821A3F">
        <w:rPr>
          <w:spacing w:val="-1"/>
        </w:rPr>
        <w:t xml:space="preserve"> </w:t>
      </w:r>
      <w:r w:rsidRPr="00821A3F">
        <w:rPr>
          <w:i/>
        </w:rPr>
        <w:t xml:space="preserve">Ảnh giao diện </w:t>
      </w:r>
      <w:r w:rsidRPr="00821A3F">
        <w:rPr>
          <w:lang w:eastAsia="ja-JP"/>
        </w:rPr>
        <w:t>Plugin YITH WooCommerce Color and Label Variations</w:t>
      </w:r>
    </w:p>
    <w:p w14:paraId="16A0D220" w14:textId="77777777" w:rsidR="00011EDF" w:rsidRPr="00821A3F" w:rsidRDefault="00011EDF" w:rsidP="00821A3F">
      <w:pPr>
        <w:pStyle w:val="ListParagraph"/>
        <w:numPr>
          <w:ilvl w:val="0"/>
          <w:numId w:val="0"/>
        </w:numPr>
        <w:spacing w:beforeLines="120" w:before="288" w:afterLines="120" w:after="288"/>
        <w:rPr>
          <w:lang w:eastAsia="ja-JP"/>
        </w:rPr>
      </w:pPr>
    </w:p>
    <w:p w14:paraId="32A9D444" w14:textId="77777777" w:rsidR="00011EDF" w:rsidRPr="00821A3F" w:rsidRDefault="00011EDF" w:rsidP="00821A3F">
      <w:pPr>
        <w:pStyle w:val="ListParagraph"/>
        <w:numPr>
          <w:ilvl w:val="0"/>
          <w:numId w:val="0"/>
        </w:numPr>
        <w:spacing w:beforeLines="120" w:before="288" w:afterLines="120" w:after="288"/>
        <w:rPr>
          <w:b w:val="0"/>
          <w:bCs/>
          <w:lang w:eastAsia="ja-JP"/>
        </w:rPr>
      </w:pPr>
      <w:r w:rsidRPr="00821A3F">
        <w:rPr>
          <w:lang w:eastAsia="ja-JP"/>
        </w:rPr>
        <w:tab/>
      </w:r>
      <w:r w:rsidRPr="00821A3F">
        <w:rPr>
          <w:b w:val="0"/>
          <w:bCs/>
          <w:lang w:eastAsia="ja-JP"/>
        </w:rPr>
        <w:t>YITH WooCommerce Color and Label Variations có thể cho phép bạn thay thế tiêu chuẩn WooCommerce chọn với các biểu tượng, hình ảnh tùy chỉnh và nhãn động. Đây là một Plugin cực kỳ linh hoạt và thích hợp với bất kỳ loại sản phẩm nào: từ quần áo (cho mỗi mục bạn chắc chắn sẽ cần hiển thị kích cỡ và màu sắc) cho đồ trang sức (có thể bạn muốn hiển thị các tùy chọn nâng cao).</w:t>
      </w:r>
    </w:p>
    <w:p w14:paraId="3841145A" w14:textId="093C8D60" w:rsidR="00011EDF" w:rsidRPr="00821A3F" w:rsidRDefault="00011EDF" w:rsidP="00821A3F">
      <w:pPr>
        <w:pStyle w:val="ListParagraph"/>
        <w:numPr>
          <w:ilvl w:val="0"/>
          <w:numId w:val="0"/>
        </w:numPr>
        <w:spacing w:beforeLines="120" w:before="288" w:afterLines="120" w:after="288"/>
        <w:rPr>
          <w:b w:val="0"/>
          <w:bCs/>
          <w:lang w:eastAsia="ja-JP"/>
        </w:rPr>
      </w:pPr>
      <w:r w:rsidRPr="00821A3F">
        <w:rPr>
          <w:b w:val="0"/>
          <w:bCs/>
          <w:lang w:eastAsia="ja-JP"/>
        </w:rPr>
        <w:t xml:space="preserve">Trong website bán </w:t>
      </w:r>
      <w:r w:rsidR="00E534EB">
        <w:rPr>
          <w:b w:val="0"/>
          <w:bCs/>
          <w:lang w:eastAsia="ja-JP"/>
        </w:rPr>
        <w:t>nội thất</w:t>
      </w:r>
      <w:r w:rsidRPr="00821A3F">
        <w:rPr>
          <w:b w:val="0"/>
          <w:bCs/>
          <w:lang w:eastAsia="ja-JP"/>
        </w:rPr>
        <w:t xml:space="preserve"> plugin này sẽ được sử dụng cho 2 mục đó là màu sắc và size. Khi cài đặt và kích hoạt plugin xong thì hãy vào Sản phẩm </w:t>
      </w:r>
      <w:r w:rsidRPr="00821A3F">
        <w:rPr>
          <w:rFonts w:ascii="Segoe UI Symbol" w:hAnsi="Segoe UI Symbol" w:cs="Segoe UI Symbol"/>
          <w:b w:val="0"/>
          <w:bCs/>
          <w:lang w:eastAsia="ja-JP"/>
        </w:rPr>
        <w:t>➔</w:t>
      </w:r>
      <w:r w:rsidRPr="00821A3F">
        <w:rPr>
          <w:b w:val="0"/>
          <w:bCs/>
          <w:lang w:eastAsia="ja-JP"/>
        </w:rPr>
        <w:t xml:space="preserve"> Các thuộc tính. Tại đây bạn có thể sử dụng các tính năng của YITH WooCommerce Color and Label Variations.</w:t>
      </w:r>
    </w:p>
    <w:p w14:paraId="39BB417E" w14:textId="77777777" w:rsidR="00276EF3" w:rsidRPr="00821A3F" w:rsidRDefault="00276EF3" w:rsidP="00821A3F">
      <w:pPr>
        <w:pStyle w:val="ListParagraph"/>
        <w:numPr>
          <w:ilvl w:val="0"/>
          <w:numId w:val="0"/>
        </w:numPr>
        <w:spacing w:beforeLines="120" w:before="288" w:afterLines="120" w:after="288"/>
        <w:rPr>
          <w:b w:val="0"/>
          <w:bCs/>
          <w:lang w:eastAsia="ja-JP"/>
        </w:rPr>
      </w:pPr>
    </w:p>
    <w:p w14:paraId="33B68225" w14:textId="77777777" w:rsidR="00011EDF" w:rsidRPr="00821A3F" w:rsidRDefault="00011EDF" w:rsidP="00821A3F">
      <w:pPr>
        <w:pStyle w:val="ListParagraph"/>
        <w:numPr>
          <w:ilvl w:val="0"/>
          <w:numId w:val="0"/>
        </w:numPr>
        <w:spacing w:beforeLines="120" w:before="288" w:afterLines="120" w:after="288"/>
        <w:rPr>
          <w:b w:val="0"/>
          <w:bCs/>
          <w:lang w:eastAsia="ja-JP"/>
        </w:rPr>
      </w:pPr>
      <w:r w:rsidRPr="00821A3F">
        <w:rPr>
          <w:b w:val="0"/>
          <w:bCs/>
          <w:noProof/>
          <w:lang w:eastAsia="ja-JP"/>
        </w:rPr>
        <w:lastRenderedPageBreak/>
        <w:drawing>
          <wp:inline distT="0" distB="0" distL="0" distR="0" wp14:anchorId="35015DAF" wp14:editId="4E07DA43">
            <wp:extent cx="5581650" cy="3246755"/>
            <wp:effectExtent l="0" t="0" r="0" b="0"/>
            <wp:docPr id="106908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4603" name=""/>
                    <pic:cNvPicPr/>
                  </pic:nvPicPr>
                  <pic:blipFill>
                    <a:blip r:embed="rId51" cstate="print">
                      <a:extLst>
                        <a:ext uri="{28A0092B-C50C-407E-A947-70E740481C1C}">
                          <a14:useLocalDpi xmlns:a14="http://schemas.microsoft.com/office/drawing/2010/main"/>
                        </a:ext>
                      </a:extLst>
                    </a:blip>
                    <a:stretch>
                      <a:fillRect/>
                    </a:stretch>
                  </pic:blipFill>
                  <pic:spPr>
                    <a:xfrm>
                      <a:off x="0" y="0"/>
                      <a:ext cx="5581650" cy="3246755"/>
                    </a:xfrm>
                    <a:prstGeom prst="rect">
                      <a:avLst/>
                    </a:prstGeom>
                  </pic:spPr>
                </pic:pic>
              </a:graphicData>
            </a:graphic>
          </wp:inline>
        </w:drawing>
      </w:r>
    </w:p>
    <w:p w14:paraId="7BABA57F" w14:textId="77777777" w:rsidR="00011EDF" w:rsidRPr="00821A3F" w:rsidRDefault="00011EDF" w:rsidP="00821A3F">
      <w:pPr>
        <w:spacing w:beforeLines="120" w:before="288" w:afterLines="120" w:after="288"/>
        <w:ind w:left="289" w:right="710"/>
        <w:jc w:val="center"/>
        <w:rPr>
          <w:i/>
        </w:rPr>
      </w:pPr>
      <w:r w:rsidRPr="00821A3F">
        <w:rPr>
          <w:i/>
        </w:rPr>
        <w:t>Hình</w:t>
      </w:r>
      <w:r w:rsidRPr="00821A3F">
        <w:rPr>
          <w:spacing w:val="-4"/>
        </w:rPr>
        <w:t xml:space="preserve"> </w:t>
      </w:r>
      <w:r w:rsidRPr="00821A3F">
        <w:rPr>
          <w:i/>
        </w:rPr>
        <w:t>4.</w:t>
      </w:r>
      <w:r w:rsidRPr="00821A3F">
        <w:rPr>
          <w:spacing w:val="-1"/>
        </w:rPr>
        <w:t xml:space="preserve"> </w:t>
      </w:r>
      <w:r w:rsidRPr="00821A3F">
        <w:rPr>
          <w:i/>
        </w:rPr>
        <w:t>35</w:t>
      </w:r>
      <w:r w:rsidRPr="00821A3F">
        <w:rPr>
          <w:spacing w:val="-1"/>
        </w:rPr>
        <w:t xml:space="preserve"> </w:t>
      </w:r>
      <w:r w:rsidRPr="00821A3F">
        <w:rPr>
          <w:i/>
        </w:rPr>
        <w:t>-</w:t>
      </w:r>
      <w:r w:rsidRPr="00821A3F">
        <w:rPr>
          <w:spacing w:val="-1"/>
        </w:rPr>
        <w:t xml:space="preserve"> </w:t>
      </w:r>
      <w:r w:rsidRPr="00821A3F">
        <w:rPr>
          <w:i/>
        </w:rPr>
        <w:t>Ảnh Plugin</w:t>
      </w:r>
      <w:r w:rsidRPr="00821A3F">
        <w:rPr>
          <w:spacing w:val="-6"/>
        </w:rPr>
        <w:t xml:space="preserve"> </w:t>
      </w:r>
      <w:r w:rsidRPr="00821A3F">
        <w:rPr>
          <w:i/>
        </w:rPr>
        <w:t>YITH</w:t>
      </w:r>
      <w:r w:rsidRPr="00821A3F">
        <w:rPr>
          <w:spacing w:val="-6"/>
        </w:rPr>
        <w:t xml:space="preserve"> </w:t>
      </w:r>
      <w:r w:rsidRPr="00821A3F">
        <w:rPr>
          <w:i/>
        </w:rPr>
        <w:t>WooCommerce</w:t>
      </w:r>
      <w:r w:rsidRPr="00821A3F">
        <w:rPr>
          <w:spacing w:val="-7"/>
        </w:rPr>
        <w:t xml:space="preserve"> </w:t>
      </w:r>
      <w:r w:rsidRPr="00821A3F">
        <w:rPr>
          <w:i/>
        </w:rPr>
        <w:t>Zoom</w:t>
      </w:r>
      <w:r w:rsidRPr="00821A3F">
        <w:rPr>
          <w:spacing w:val="-5"/>
        </w:rPr>
        <w:t xml:space="preserve"> </w:t>
      </w:r>
      <w:r w:rsidRPr="00821A3F">
        <w:rPr>
          <w:i/>
          <w:spacing w:val="-2"/>
        </w:rPr>
        <w:t>Magnifier</w:t>
      </w:r>
    </w:p>
    <w:p w14:paraId="02F8F419" w14:textId="77777777" w:rsidR="00011EDF" w:rsidRPr="00821A3F" w:rsidRDefault="00011EDF" w:rsidP="00821A3F">
      <w:pPr>
        <w:pStyle w:val="BodyText"/>
        <w:spacing w:beforeLines="120" w:before="288" w:afterLines="120" w:after="288"/>
        <w:ind w:left="308"/>
        <w:rPr>
          <w:spacing w:val="-4"/>
        </w:rPr>
      </w:pPr>
      <w:r w:rsidRPr="00821A3F">
        <w:t>Hình</w:t>
      </w:r>
      <w:r w:rsidRPr="00821A3F">
        <w:rPr>
          <w:spacing w:val="-2"/>
        </w:rPr>
        <w:t xml:space="preserve"> </w:t>
      </w:r>
      <w:r w:rsidRPr="00821A3F">
        <w:t>ảnh</w:t>
      </w:r>
      <w:r w:rsidRPr="00821A3F">
        <w:rPr>
          <w:spacing w:val="-4"/>
        </w:rPr>
        <w:t xml:space="preserve"> </w:t>
      </w:r>
      <w:r w:rsidRPr="00821A3F">
        <w:t>sản</w:t>
      </w:r>
      <w:r w:rsidRPr="00821A3F">
        <w:rPr>
          <w:spacing w:val="-1"/>
        </w:rPr>
        <w:t xml:space="preserve"> </w:t>
      </w:r>
      <w:r w:rsidRPr="00821A3F">
        <w:t>phẩm</w:t>
      </w:r>
      <w:r w:rsidRPr="00821A3F">
        <w:rPr>
          <w:spacing w:val="-3"/>
        </w:rPr>
        <w:t xml:space="preserve"> </w:t>
      </w:r>
      <w:r w:rsidRPr="00821A3F">
        <w:t>sau</w:t>
      </w:r>
      <w:r w:rsidRPr="00821A3F">
        <w:rPr>
          <w:spacing w:val="-3"/>
        </w:rPr>
        <w:t xml:space="preserve"> </w:t>
      </w:r>
      <w:r w:rsidRPr="00821A3F">
        <w:t>khi</w:t>
      </w:r>
      <w:r w:rsidRPr="00821A3F">
        <w:rPr>
          <w:spacing w:val="-4"/>
        </w:rPr>
        <w:t xml:space="preserve"> </w:t>
      </w:r>
      <w:r w:rsidRPr="00821A3F">
        <w:t>cài</w:t>
      </w:r>
      <w:r w:rsidRPr="00821A3F">
        <w:rPr>
          <w:spacing w:val="-3"/>
        </w:rPr>
        <w:t xml:space="preserve"> </w:t>
      </w:r>
      <w:r w:rsidRPr="00821A3F">
        <w:t>đặt</w:t>
      </w:r>
      <w:r w:rsidRPr="00821A3F">
        <w:rPr>
          <w:spacing w:val="-3"/>
        </w:rPr>
        <w:t xml:space="preserve"> </w:t>
      </w:r>
      <w:r w:rsidRPr="00821A3F">
        <w:rPr>
          <w:spacing w:val="-4"/>
        </w:rPr>
        <w:t>xong.</w:t>
      </w:r>
    </w:p>
    <w:p w14:paraId="23B91968" w14:textId="77777777" w:rsidR="00011EDF" w:rsidRPr="00821A3F" w:rsidRDefault="00011EDF" w:rsidP="00821A3F">
      <w:pPr>
        <w:pStyle w:val="BodyText"/>
        <w:spacing w:beforeLines="120" w:before="288" w:afterLines="120" w:after="288"/>
        <w:ind w:left="308"/>
      </w:pPr>
    </w:p>
    <w:p w14:paraId="0F1078B6" w14:textId="77777777" w:rsidR="00011EDF" w:rsidRPr="00821A3F" w:rsidRDefault="00011EDF" w:rsidP="00821A3F">
      <w:pPr>
        <w:pStyle w:val="BodyText"/>
        <w:spacing w:beforeLines="120" w:before="288" w:afterLines="120" w:after="288"/>
        <w:ind w:left="308"/>
      </w:pPr>
    </w:p>
    <w:p w14:paraId="05F3A501" w14:textId="77777777" w:rsidR="00011EDF" w:rsidRPr="00821A3F" w:rsidRDefault="00011EDF" w:rsidP="00821A3F">
      <w:pPr>
        <w:pStyle w:val="BodyText"/>
        <w:spacing w:beforeLines="120" w:before="288" w:afterLines="120" w:after="288"/>
        <w:ind w:left="308"/>
      </w:pPr>
    </w:p>
    <w:p w14:paraId="6F0DC465" w14:textId="77777777" w:rsidR="00011EDF" w:rsidRPr="00821A3F" w:rsidRDefault="00011EDF" w:rsidP="00821A3F">
      <w:pPr>
        <w:pStyle w:val="BodyText"/>
        <w:spacing w:beforeLines="120" w:before="288" w:afterLines="120" w:after="288"/>
        <w:ind w:left="308"/>
      </w:pPr>
    </w:p>
    <w:p w14:paraId="7E3436E5" w14:textId="77777777" w:rsidR="00011EDF" w:rsidRPr="00821A3F" w:rsidRDefault="00011EDF" w:rsidP="00821A3F">
      <w:pPr>
        <w:pStyle w:val="BodyText"/>
        <w:spacing w:beforeLines="120" w:before="288" w:afterLines="120" w:after="288"/>
        <w:ind w:left="308"/>
      </w:pPr>
    </w:p>
    <w:p w14:paraId="342AF816" w14:textId="77777777" w:rsidR="00011EDF" w:rsidRPr="00821A3F" w:rsidRDefault="00011EDF" w:rsidP="00821A3F">
      <w:pPr>
        <w:pStyle w:val="BodyText"/>
        <w:spacing w:beforeLines="120" w:before="288" w:afterLines="120" w:after="288"/>
        <w:ind w:left="308"/>
      </w:pPr>
    </w:p>
    <w:p w14:paraId="6F7C386F" w14:textId="77777777" w:rsidR="00011EDF" w:rsidRPr="00821A3F" w:rsidRDefault="00011EDF" w:rsidP="00821A3F">
      <w:pPr>
        <w:pStyle w:val="BodyText"/>
        <w:spacing w:beforeLines="120" w:before="288" w:afterLines="120" w:after="288"/>
        <w:ind w:left="308"/>
      </w:pPr>
    </w:p>
    <w:p w14:paraId="0B8DEF5E" w14:textId="77777777" w:rsidR="00011EDF" w:rsidRPr="00821A3F" w:rsidRDefault="00011EDF" w:rsidP="00821A3F">
      <w:pPr>
        <w:pStyle w:val="BodyText"/>
        <w:spacing w:beforeLines="120" w:before="288" w:afterLines="120" w:after="288"/>
        <w:ind w:left="308"/>
      </w:pPr>
    </w:p>
    <w:p w14:paraId="5F249222" w14:textId="77777777" w:rsidR="00011EDF" w:rsidRPr="00821A3F" w:rsidRDefault="00011EDF" w:rsidP="00821A3F">
      <w:pPr>
        <w:pStyle w:val="BodyText"/>
        <w:spacing w:beforeLines="120" w:before="288" w:afterLines="120" w:after="288"/>
        <w:ind w:left="308"/>
      </w:pPr>
    </w:p>
    <w:p w14:paraId="44E56EF5" w14:textId="77777777" w:rsidR="00276EF3" w:rsidRPr="00821A3F" w:rsidRDefault="00276EF3" w:rsidP="00821A3F">
      <w:pPr>
        <w:spacing w:beforeLines="120" w:before="288" w:afterLines="120" w:after="288"/>
        <w:ind w:firstLine="0"/>
        <w:jc w:val="left"/>
      </w:pPr>
      <w:r w:rsidRPr="00821A3F">
        <w:br w:type="page"/>
      </w:r>
    </w:p>
    <w:p w14:paraId="08025E66" w14:textId="3FB6C824" w:rsidR="00AA4FF6" w:rsidRPr="00821A3F" w:rsidRDefault="00AA4FF6" w:rsidP="00AA4FF6">
      <w:pPr>
        <w:pStyle w:val="Heading1"/>
        <w:numPr>
          <w:ilvl w:val="0"/>
          <w:numId w:val="0"/>
        </w:numPr>
        <w:spacing w:beforeLines="120" w:before="288" w:afterLines="120" w:after="288"/>
        <w:rPr>
          <w:rFonts w:cs="Times New Roman"/>
          <w:sz w:val="26"/>
          <w:szCs w:val="26"/>
        </w:rPr>
      </w:pPr>
      <w:bookmarkStart w:id="111" w:name="_Toc156209052"/>
      <w:bookmarkStart w:id="112" w:name="_Toc226865756"/>
      <w:bookmarkStart w:id="113" w:name="_Toc227240118"/>
      <w:r>
        <w:rPr>
          <w:rFonts w:cs="Times New Roman"/>
          <w:sz w:val="26"/>
          <w:szCs w:val="26"/>
        </w:rPr>
        <w:lastRenderedPageBreak/>
        <w:t>PHIẾU THEO DÕI TIẾN ĐỘ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6"/>
        <w:gridCol w:w="1968"/>
        <w:gridCol w:w="3720"/>
      </w:tblGrid>
      <w:tr w:rsidR="00A64DE3" w:rsidRPr="002411F1" w14:paraId="33ABB880" w14:textId="77777777" w:rsidTr="00A64DE3">
        <w:trPr>
          <w:cantSplit/>
          <w:tblHeader/>
        </w:trPr>
        <w:tc>
          <w:tcPr>
            <w:tcW w:w="1376" w:type="dxa"/>
            <w:shd w:val="clear" w:color="auto" w:fill="auto"/>
            <w:vAlign w:val="center"/>
          </w:tcPr>
          <w:p w14:paraId="5F412D9D" w14:textId="77777777" w:rsidR="00A64DE3" w:rsidRPr="002411F1" w:rsidRDefault="00A64DE3" w:rsidP="00BA64C2">
            <w:pPr>
              <w:tabs>
                <w:tab w:val="right" w:leader="dot" w:pos="9356"/>
              </w:tabs>
              <w:jc w:val="center"/>
              <w:rPr>
                <w:b/>
                <w:bCs/>
              </w:rPr>
            </w:pPr>
            <w:r w:rsidRPr="002411F1">
              <w:rPr>
                <w:b/>
                <w:bCs/>
              </w:rPr>
              <w:t>Tuần lễ</w:t>
            </w:r>
          </w:p>
        </w:tc>
        <w:tc>
          <w:tcPr>
            <w:tcW w:w="1968" w:type="dxa"/>
            <w:shd w:val="clear" w:color="auto" w:fill="auto"/>
            <w:vAlign w:val="center"/>
          </w:tcPr>
          <w:p w14:paraId="627FBD78" w14:textId="77777777" w:rsidR="00A64DE3" w:rsidRPr="002411F1" w:rsidRDefault="00A64DE3" w:rsidP="00BA64C2">
            <w:pPr>
              <w:tabs>
                <w:tab w:val="right" w:leader="dot" w:pos="9356"/>
              </w:tabs>
              <w:jc w:val="center"/>
              <w:rPr>
                <w:b/>
                <w:bCs/>
              </w:rPr>
            </w:pPr>
            <w:r w:rsidRPr="002411F1">
              <w:rPr>
                <w:b/>
                <w:bCs/>
              </w:rPr>
              <w:t>Ngày</w:t>
            </w:r>
          </w:p>
        </w:tc>
        <w:tc>
          <w:tcPr>
            <w:tcW w:w="3720" w:type="dxa"/>
            <w:shd w:val="clear" w:color="auto" w:fill="auto"/>
            <w:vAlign w:val="center"/>
          </w:tcPr>
          <w:p w14:paraId="599491D7" w14:textId="77777777" w:rsidR="00A64DE3" w:rsidRPr="002411F1" w:rsidRDefault="00A64DE3" w:rsidP="00BA64C2">
            <w:pPr>
              <w:tabs>
                <w:tab w:val="right" w:leader="dot" w:pos="9356"/>
              </w:tabs>
              <w:jc w:val="center"/>
              <w:rPr>
                <w:b/>
                <w:bCs/>
              </w:rPr>
            </w:pPr>
            <w:r w:rsidRPr="002411F1">
              <w:rPr>
                <w:b/>
                <w:bCs/>
              </w:rPr>
              <w:t>Nội dung</w:t>
            </w:r>
          </w:p>
        </w:tc>
      </w:tr>
      <w:tr w:rsidR="00A64DE3" w:rsidRPr="002411F1" w14:paraId="5716D828" w14:textId="77777777" w:rsidTr="00A64DE3">
        <w:trPr>
          <w:cantSplit/>
        </w:trPr>
        <w:tc>
          <w:tcPr>
            <w:tcW w:w="1376" w:type="dxa"/>
            <w:shd w:val="clear" w:color="auto" w:fill="auto"/>
            <w:vAlign w:val="center"/>
          </w:tcPr>
          <w:p w14:paraId="5DD1E6B5" w14:textId="2B790FD3" w:rsidR="00A64DE3" w:rsidRPr="002411F1" w:rsidRDefault="00A64DE3" w:rsidP="00A64DE3">
            <w:pPr>
              <w:tabs>
                <w:tab w:val="right" w:leader="dot" w:pos="9356"/>
              </w:tabs>
              <w:jc w:val="center"/>
              <w:rPr>
                <w:bCs/>
              </w:rPr>
            </w:pPr>
            <w:r w:rsidRPr="002411F1">
              <w:rPr>
                <w:bCs/>
              </w:rPr>
              <w:t>1</w:t>
            </w:r>
          </w:p>
        </w:tc>
        <w:tc>
          <w:tcPr>
            <w:tcW w:w="1968" w:type="dxa"/>
            <w:shd w:val="clear" w:color="auto" w:fill="auto"/>
          </w:tcPr>
          <w:p w14:paraId="588C9049" w14:textId="427FC8C3" w:rsidR="00A64DE3" w:rsidRPr="002411F1" w:rsidRDefault="00A64DE3" w:rsidP="00A64DE3">
            <w:pPr>
              <w:tabs>
                <w:tab w:val="right" w:leader="dot" w:pos="9356"/>
              </w:tabs>
              <w:rPr>
                <w:bCs/>
              </w:rPr>
            </w:pPr>
            <w:r>
              <w:rPr>
                <w:bCs/>
              </w:rPr>
              <w:t>26/11/2023</w:t>
            </w:r>
          </w:p>
        </w:tc>
        <w:tc>
          <w:tcPr>
            <w:tcW w:w="3720" w:type="dxa"/>
            <w:shd w:val="clear" w:color="auto" w:fill="auto"/>
          </w:tcPr>
          <w:p w14:paraId="3B45BEBA" w14:textId="77777777" w:rsidR="00A64DE3" w:rsidRDefault="00A64DE3" w:rsidP="00A64DE3">
            <w:pPr>
              <w:tabs>
                <w:tab w:val="right" w:leader="dot" w:pos="9356"/>
              </w:tabs>
              <w:rPr>
                <w:bCs/>
              </w:rPr>
            </w:pPr>
            <w:r>
              <w:rPr>
                <w:bCs/>
              </w:rPr>
              <w:t>Xác định yêu cầu và đối tượng của dự án.Khảo sát lên kế hoặch phân công các công việc sắp tới.</w:t>
            </w:r>
          </w:p>
          <w:p w14:paraId="7DB2AFE5" w14:textId="77777777" w:rsidR="00A64DE3" w:rsidRPr="002411F1" w:rsidRDefault="00A64DE3" w:rsidP="00A64DE3">
            <w:pPr>
              <w:tabs>
                <w:tab w:val="right" w:leader="dot" w:pos="9356"/>
              </w:tabs>
              <w:rPr>
                <w:bCs/>
              </w:rPr>
            </w:pPr>
            <w:r>
              <w:rPr>
                <w:bCs/>
              </w:rPr>
              <w:t>Tìm kiếm thông tin các tài liệu , ứng dụng , website liên quan đến bán hàng nội thất.</w:t>
            </w:r>
          </w:p>
          <w:p w14:paraId="4B12EB96" w14:textId="77777777" w:rsidR="00A64DE3" w:rsidRPr="002411F1" w:rsidRDefault="00A64DE3" w:rsidP="00A64DE3">
            <w:pPr>
              <w:tabs>
                <w:tab w:val="right" w:leader="dot" w:pos="9356"/>
              </w:tabs>
              <w:rPr>
                <w:bCs/>
              </w:rPr>
            </w:pPr>
            <w:r>
              <w:rPr>
                <w:bCs/>
              </w:rPr>
              <w:t>Cài môi trường , các thêm các framework và api cần thiết cho dự án.</w:t>
            </w:r>
          </w:p>
          <w:p w14:paraId="2FE4BC06" w14:textId="77777777" w:rsidR="00A64DE3" w:rsidRPr="002411F1" w:rsidRDefault="00A64DE3" w:rsidP="00A64DE3">
            <w:pPr>
              <w:tabs>
                <w:tab w:val="right" w:leader="dot" w:pos="9356"/>
              </w:tabs>
              <w:rPr>
                <w:bCs/>
              </w:rPr>
            </w:pPr>
          </w:p>
          <w:p w14:paraId="1AAF6DE0" w14:textId="77777777" w:rsidR="00A64DE3" w:rsidRPr="002411F1" w:rsidRDefault="00A64DE3" w:rsidP="00A64DE3">
            <w:pPr>
              <w:tabs>
                <w:tab w:val="right" w:leader="dot" w:pos="9356"/>
              </w:tabs>
              <w:rPr>
                <w:bCs/>
              </w:rPr>
            </w:pPr>
          </w:p>
        </w:tc>
      </w:tr>
    </w:tbl>
    <w:p w14:paraId="44880C38" w14:textId="77777777" w:rsidR="00AA4FF6" w:rsidRDefault="00AA4FF6" w:rsidP="00AA4FF6"/>
    <w:p w14:paraId="4F6D0F10" w14:textId="77777777" w:rsidR="00AA4FF6" w:rsidRDefault="00AA4FF6" w:rsidP="00AA4FF6"/>
    <w:p w14:paraId="42D7B832" w14:textId="77777777" w:rsidR="00AA4FF6" w:rsidRDefault="00AA4FF6" w:rsidP="00AA4FF6"/>
    <w:p w14:paraId="7D8A3E97" w14:textId="77777777" w:rsidR="00AA4FF6" w:rsidRDefault="00AA4FF6" w:rsidP="00AA4FF6"/>
    <w:p w14:paraId="250ED293" w14:textId="77777777" w:rsidR="00AA4FF6" w:rsidRDefault="00AA4FF6" w:rsidP="00AA4F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6"/>
        <w:gridCol w:w="1968"/>
        <w:gridCol w:w="3720"/>
      </w:tblGrid>
      <w:tr w:rsidR="00A64DE3" w:rsidRPr="002411F1" w14:paraId="7A3AA855" w14:textId="77777777" w:rsidTr="00BA64C2">
        <w:trPr>
          <w:cantSplit/>
        </w:trPr>
        <w:tc>
          <w:tcPr>
            <w:tcW w:w="1376" w:type="dxa"/>
            <w:shd w:val="clear" w:color="auto" w:fill="auto"/>
            <w:vAlign w:val="center"/>
          </w:tcPr>
          <w:p w14:paraId="750E068C" w14:textId="7C8DB5F0" w:rsidR="00A64DE3" w:rsidRPr="002411F1" w:rsidRDefault="00A64DE3" w:rsidP="00BA64C2">
            <w:pPr>
              <w:tabs>
                <w:tab w:val="right" w:leader="dot" w:pos="9356"/>
              </w:tabs>
              <w:jc w:val="center"/>
              <w:rPr>
                <w:bCs/>
              </w:rPr>
            </w:pPr>
            <w:r>
              <w:rPr>
                <w:bCs/>
              </w:rPr>
              <w:t>2</w:t>
            </w:r>
          </w:p>
        </w:tc>
        <w:tc>
          <w:tcPr>
            <w:tcW w:w="1968" w:type="dxa"/>
            <w:shd w:val="clear" w:color="auto" w:fill="auto"/>
          </w:tcPr>
          <w:p w14:paraId="361E16EE" w14:textId="02F02E29" w:rsidR="00A64DE3" w:rsidRPr="002411F1" w:rsidRDefault="00A64DE3" w:rsidP="00BA64C2">
            <w:pPr>
              <w:tabs>
                <w:tab w:val="right" w:leader="dot" w:pos="9356"/>
              </w:tabs>
              <w:rPr>
                <w:bCs/>
              </w:rPr>
            </w:pPr>
            <w:r>
              <w:rPr>
                <w:bCs/>
              </w:rPr>
              <w:t>3/12/2023</w:t>
            </w:r>
          </w:p>
        </w:tc>
        <w:tc>
          <w:tcPr>
            <w:tcW w:w="3720" w:type="dxa"/>
            <w:shd w:val="clear" w:color="auto" w:fill="auto"/>
          </w:tcPr>
          <w:p w14:paraId="6389BF95" w14:textId="77777777" w:rsidR="00A64DE3" w:rsidRDefault="00A64DE3" w:rsidP="00A64DE3">
            <w:pPr>
              <w:tabs>
                <w:tab w:val="right" w:leader="dot" w:pos="9356"/>
              </w:tabs>
              <w:rPr>
                <w:bCs/>
              </w:rPr>
            </w:pPr>
            <w:r>
              <w:rPr>
                <w:bCs/>
              </w:rPr>
              <w:t>Bắt đầu vào tạo project và database và cơ sở dữ liệu cần thiết cho dự án.</w:t>
            </w:r>
          </w:p>
          <w:p w14:paraId="368799A9" w14:textId="77777777" w:rsidR="00A64DE3" w:rsidRDefault="00A64DE3" w:rsidP="00A64DE3">
            <w:pPr>
              <w:tabs>
                <w:tab w:val="right" w:leader="dot" w:pos="9356"/>
              </w:tabs>
              <w:rPr>
                <w:bCs/>
              </w:rPr>
            </w:pPr>
            <w:r>
              <w:rPr>
                <w:bCs/>
              </w:rPr>
              <w:t>Chọn ra ngôn ngữ chính cho dự án và xây dụng.</w:t>
            </w:r>
          </w:p>
          <w:p w14:paraId="5AB9FDAA" w14:textId="77777777" w:rsidR="00A64DE3" w:rsidRPr="002411F1" w:rsidRDefault="00A64DE3" w:rsidP="00BA64C2">
            <w:pPr>
              <w:tabs>
                <w:tab w:val="right" w:leader="dot" w:pos="9356"/>
              </w:tabs>
              <w:rPr>
                <w:bCs/>
              </w:rPr>
            </w:pPr>
          </w:p>
          <w:p w14:paraId="2C4550D4" w14:textId="77777777" w:rsidR="00A64DE3" w:rsidRPr="002411F1" w:rsidRDefault="00A64DE3" w:rsidP="00BA64C2">
            <w:pPr>
              <w:tabs>
                <w:tab w:val="right" w:leader="dot" w:pos="9356"/>
              </w:tabs>
              <w:rPr>
                <w:bCs/>
              </w:rPr>
            </w:pPr>
          </w:p>
        </w:tc>
      </w:tr>
      <w:tr w:rsidR="00A64DE3" w:rsidRPr="002411F1" w14:paraId="53240BC5" w14:textId="77777777" w:rsidTr="00A64DE3">
        <w:trPr>
          <w:cantSplit/>
        </w:trPr>
        <w:tc>
          <w:tcPr>
            <w:tcW w:w="1376" w:type="dxa"/>
            <w:tcBorders>
              <w:top w:val="single" w:sz="4" w:space="0" w:color="auto"/>
              <w:left w:val="single" w:sz="4" w:space="0" w:color="auto"/>
              <w:bottom w:val="single" w:sz="4" w:space="0" w:color="auto"/>
              <w:right w:val="single" w:sz="4" w:space="0" w:color="auto"/>
            </w:tcBorders>
            <w:shd w:val="clear" w:color="auto" w:fill="auto"/>
            <w:vAlign w:val="center"/>
          </w:tcPr>
          <w:p w14:paraId="3758C47C" w14:textId="2EBE1B64" w:rsidR="00A64DE3" w:rsidRPr="002411F1" w:rsidRDefault="00A64DE3" w:rsidP="00BA64C2">
            <w:pPr>
              <w:tabs>
                <w:tab w:val="right" w:leader="dot" w:pos="9356"/>
              </w:tabs>
              <w:jc w:val="center"/>
              <w:rPr>
                <w:bCs/>
              </w:rPr>
            </w:pPr>
            <w:r>
              <w:rPr>
                <w:bCs/>
              </w:rPr>
              <w:lastRenderedPageBreak/>
              <w:t>3</w:t>
            </w:r>
          </w:p>
        </w:tc>
        <w:tc>
          <w:tcPr>
            <w:tcW w:w="1968" w:type="dxa"/>
            <w:tcBorders>
              <w:top w:val="single" w:sz="4" w:space="0" w:color="auto"/>
              <w:left w:val="single" w:sz="4" w:space="0" w:color="auto"/>
              <w:bottom w:val="single" w:sz="4" w:space="0" w:color="auto"/>
              <w:right w:val="single" w:sz="4" w:space="0" w:color="auto"/>
            </w:tcBorders>
            <w:shd w:val="clear" w:color="auto" w:fill="auto"/>
          </w:tcPr>
          <w:p w14:paraId="63768969" w14:textId="1645AB16" w:rsidR="00A64DE3" w:rsidRPr="002411F1" w:rsidRDefault="00A64DE3" w:rsidP="00BA64C2">
            <w:pPr>
              <w:tabs>
                <w:tab w:val="right" w:leader="dot" w:pos="9356"/>
              </w:tabs>
              <w:rPr>
                <w:bCs/>
              </w:rPr>
            </w:pPr>
            <w:r>
              <w:rPr>
                <w:bCs/>
              </w:rPr>
              <w:t>9</w:t>
            </w:r>
            <w:r>
              <w:rPr>
                <w:bCs/>
              </w:rPr>
              <w:t>/1</w:t>
            </w:r>
            <w:r>
              <w:rPr>
                <w:bCs/>
              </w:rPr>
              <w:t>2</w:t>
            </w:r>
            <w:r>
              <w:rPr>
                <w:bCs/>
              </w:rPr>
              <w:t>/2023</w:t>
            </w:r>
          </w:p>
        </w:tc>
        <w:tc>
          <w:tcPr>
            <w:tcW w:w="3720" w:type="dxa"/>
            <w:tcBorders>
              <w:top w:val="single" w:sz="4" w:space="0" w:color="auto"/>
              <w:left w:val="single" w:sz="4" w:space="0" w:color="auto"/>
              <w:bottom w:val="single" w:sz="4" w:space="0" w:color="auto"/>
              <w:right w:val="single" w:sz="4" w:space="0" w:color="auto"/>
            </w:tcBorders>
            <w:shd w:val="clear" w:color="auto" w:fill="auto"/>
          </w:tcPr>
          <w:p w14:paraId="71051159" w14:textId="77777777" w:rsidR="00A64DE3" w:rsidRPr="002411F1" w:rsidRDefault="00A64DE3" w:rsidP="00A64DE3">
            <w:pPr>
              <w:tabs>
                <w:tab w:val="right" w:leader="dot" w:pos="9356"/>
              </w:tabs>
              <w:rPr>
                <w:bCs/>
              </w:rPr>
            </w:pPr>
            <w:r>
              <w:rPr>
                <w:bCs/>
              </w:rPr>
              <w:t>Phát triển giao diện người dung sử dụng ngôn ngữ để viết code. Note lại các chức năng đã có trong frontend để có bước phát triển backend.</w:t>
            </w:r>
          </w:p>
          <w:p w14:paraId="6A7780FC" w14:textId="77777777" w:rsidR="00A64DE3" w:rsidRPr="002411F1" w:rsidRDefault="00A64DE3" w:rsidP="00A64DE3">
            <w:pPr>
              <w:tabs>
                <w:tab w:val="right" w:leader="dot" w:pos="9356"/>
              </w:tabs>
              <w:rPr>
                <w:bCs/>
              </w:rPr>
            </w:pPr>
          </w:p>
          <w:p w14:paraId="059C34EB" w14:textId="77777777" w:rsidR="00A64DE3" w:rsidRDefault="00A64DE3" w:rsidP="00A64DE3">
            <w:pPr>
              <w:tabs>
                <w:tab w:val="right" w:leader="dot" w:pos="9356"/>
              </w:tabs>
              <w:rPr>
                <w:bCs/>
              </w:rPr>
            </w:pPr>
            <w:r>
              <w:rPr>
                <w:bCs/>
              </w:rPr>
              <w:t>Kiểm lỗi của giao diện và tính khả thi có trong quá trình sử dụng. Đảm bảo phù hợp với mục tiêu đề ra và có thể ghép vào backend chạy một cách ổn định.</w:t>
            </w:r>
          </w:p>
          <w:p w14:paraId="57FA9590" w14:textId="77777777" w:rsidR="00A64DE3" w:rsidRPr="002411F1" w:rsidRDefault="00A64DE3" w:rsidP="00BA64C2">
            <w:pPr>
              <w:tabs>
                <w:tab w:val="right" w:leader="dot" w:pos="9356"/>
              </w:tabs>
              <w:rPr>
                <w:bCs/>
              </w:rPr>
            </w:pPr>
          </w:p>
          <w:p w14:paraId="4348990B" w14:textId="77777777" w:rsidR="00A64DE3" w:rsidRPr="002411F1" w:rsidRDefault="00A64DE3" w:rsidP="00BA64C2">
            <w:pPr>
              <w:tabs>
                <w:tab w:val="right" w:leader="dot" w:pos="9356"/>
              </w:tabs>
              <w:rPr>
                <w:bCs/>
              </w:rPr>
            </w:pPr>
          </w:p>
        </w:tc>
      </w:tr>
      <w:tr w:rsidR="00A64DE3" w:rsidRPr="002411F1" w14:paraId="3C143B5D" w14:textId="77777777" w:rsidTr="00A64DE3">
        <w:trPr>
          <w:cantSplit/>
        </w:trPr>
        <w:tc>
          <w:tcPr>
            <w:tcW w:w="1376" w:type="dxa"/>
            <w:tcBorders>
              <w:top w:val="single" w:sz="4" w:space="0" w:color="auto"/>
              <w:left w:val="single" w:sz="4" w:space="0" w:color="auto"/>
              <w:bottom w:val="single" w:sz="4" w:space="0" w:color="auto"/>
              <w:right w:val="single" w:sz="4" w:space="0" w:color="auto"/>
            </w:tcBorders>
            <w:shd w:val="clear" w:color="auto" w:fill="auto"/>
            <w:vAlign w:val="center"/>
          </w:tcPr>
          <w:p w14:paraId="28E45710" w14:textId="5072D680" w:rsidR="00A64DE3" w:rsidRPr="002411F1" w:rsidRDefault="00A64DE3" w:rsidP="00BA64C2">
            <w:pPr>
              <w:tabs>
                <w:tab w:val="right" w:leader="dot" w:pos="9356"/>
              </w:tabs>
              <w:jc w:val="center"/>
              <w:rPr>
                <w:bCs/>
              </w:rPr>
            </w:pPr>
            <w:r>
              <w:rPr>
                <w:bCs/>
              </w:rPr>
              <w:t>4</w:t>
            </w:r>
          </w:p>
        </w:tc>
        <w:tc>
          <w:tcPr>
            <w:tcW w:w="1968" w:type="dxa"/>
            <w:tcBorders>
              <w:top w:val="single" w:sz="4" w:space="0" w:color="auto"/>
              <w:left w:val="single" w:sz="4" w:space="0" w:color="auto"/>
              <w:bottom w:val="single" w:sz="4" w:space="0" w:color="auto"/>
              <w:right w:val="single" w:sz="4" w:space="0" w:color="auto"/>
            </w:tcBorders>
            <w:shd w:val="clear" w:color="auto" w:fill="auto"/>
          </w:tcPr>
          <w:p w14:paraId="5AECDA20" w14:textId="2FD9EA82" w:rsidR="00A64DE3" w:rsidRPr="002411F1" w:rsidRDefault="00A64DE3" w:rsidP="00BA64C2">
            <w:pPr>
              <w:tabs>
                <w:tab w:val="right" w:leader="dot" w:pos="9356"/>
              </w:tabs>
              <w:rPr>
                <w:bCs/>
              </w:rPr>
            </w:pPr>
            <w:r>
              <w:rPr>
                <w:bCs/>
              </w:rPr>
              <w:t>16</w:t>
            </w:r>
            <w:r>
              <w:rPr>
                <w:bCs/>
              </w:rPr>
              <w:t>/1</w:t>
            </w:r>
            <w:r>
              <w:rPr>
                <w:bCs/>
              </w:rPr>
              <w:t>2</w:t>
            </w:r>
            <w:r>
              <w:rPr>
                <w:bCs/>
              </w:rPr>
              <w:t>/2023</w:t>
            </w:r>
          </w:p>
        </w:tc>
        <w:tc>
          <w:tcPr>
            <w:tcW w:w="3720" w:type="dxa"/>
            <w:tcBorders>
              <w:top w:val="single" w:sz="4" w:space="0" w:color="auto"/>
              <w:left w:val="single" w:sz="4" w:space="0" w:color="auto"/>
              <w:bottom w:val="single" w:sz="4" w:space="0" w:color="auto"/>
              <w:right w:val="single" w:sz="4" w:space="0" w:color="auto"/>
            </w:tcBorders>
            <w:shd w:val="clear" w:color="auto" w:fill="auto"/>
          </w:tcPr>
          <w:p w14:paraId="5134BEE0" w14:textId="77777777" w:rsidR="00A64DE3" w:rsidRDefault="00A64DE3" w:rsidP="00A64DE3">
            <w:pPr>
              <w:tabs>
                <w:tab w:val="right" w:leader="dot" w:pos="9356"/>
              </w:tabs>
              <w:rPr>
                <w:bCs/>
              </w:rPr>
            </w:pPr>
            <w:r>
              <w:rPr>
                <w:bCs/>
              </w:rPr>
              <w:t>Phát triển backend dựa trên frontend đã có.Thử nghiệm và quản lý database dữ liệu.</w:t>
            </w:r>
          </w:p>
          <w:p w14:paraId="0635836A" w14:textId="77777777" w:rsidR="00A64DE3" w:rsidRPr="002411F1" w:rsidRDefault="00A64DE3" w:rsidP="00A64DE3">
            <w:pPr>
              <w:tabs>
                <w:tab w:val="right" w:leader="dot" w:pos="9356"/>
              </w:tabs>
              <w:rPr>
                <w:bCs/>
              </w:rPr>
            </w:pPr>
            <w:r>
              <w:rPr>
                <w:bCs/>
              </w:rPr>
              <w:t>Kiểm lỗi và bug trong quá trình kiểm thử, có cách khắc phục. Note lại những đã hoàn thành những việc làm chưa xong.</w:t>
            </w:r>
          </w:p>
          <w:p w14:paraId="49A61E88" w14:textId="77777777" w:rsidR="00A64DE3" w:rsidRPr="002411F1" w:rsidRDefault="00A64DE3" w:rsidP="00BA64C2">
            <w:pPr>
              <w:tabs>
                <w:tab w:val="right" w:leader="dot" w:pos="9356"/>
              </w:tabs>
              <w:rPr>
                <w:bCs/>
              </w:rPr>
            </w:pPr>
          </w:p>
          <w:p w14:paraId="04EE1124" w14:textId="77777777" w:rsidR="00A64DE3" w:rsidRPr="002411F1" w:rsidRDefault="00A64DE3" w:rsidP="00BA64C2">
            <w:pPr>
              <w:tabs>
                <w:tab w:val="right" w:leader="dot" w:pos="9356"/>
              </w:tabs>
              <w:rPr>
                <w:bCs/>
              </w:rPr>
            </w:pPr>
          </w:p>
        </w:tc>
      </w:tr>
      <w:tr w:rsidR="00A64DE3" w:rsidRPr="002411F1" w14:paraId="08E48136" w14:textId="77777777" w:rsidTr="00A64DE3">
        <w:trPr>
          <w:cantSplit/>
        </w:trPr>
        <w:tc>
          <w:tcPr>
            <w:tcW w:w="1376" w:type="dxa"/>
            <w:tcBorders>
              <w:top w:val="single" w:sz="4" w:space="0" w:color="auto"/>
              <w:left w:val="single" w:sz="4" w:space="0" w:color="auto"/>
              <w:bottom w:val="single" w:sz="4" w:space="0" w:color="auto"/>
              <w:right w:val="single" w:sz="4" w:space="0" w:color="auto"/>
            </w:tcBorders>
            <w:shd w:val="clear" w:color="auto" w:fill="auto"/>
            <w:vAlign w:val="center"/>
          </w:tcPr>
          <w:p w14:paraId="6F363BD8" w14:textId="4CDC721F" w:rsidR="00A64DE3" w:rsidRPr="002411F1" w:rsidRDefault="00A64DE3" w:rsidP="00BA64C2">
            <w:pPr>
              <w:tabs>
                <w:tab w:val="right" w:leader="dot" w:pos="9356"/>
              </w:tabs>
              <w:jc w:val="center"/>
              <w:rPr>
                <w:bCs/>
              </w:rPr>
            </w:pPr>
            <w:r>
              <w:rPr>
                <w:bCs/>
              </w:rPr>
              <w:lastRenderedPageBreak/>
              <w:t>5</w:t>
            </w:r>
          </w:p>
        </w:tc>
        <w:tc>
          <w:tcPr>
            <w:tcW w:w="1968" w:type="dxa"/>
            <w:tcBorders>
              <w:top w:val="single" w:sz="4" w:space="0" w:color="auto"/>
              <w:left w:val="single" w:sz="4" w:space="0" w:color="auto"/>
              <w:bottom w:val="single" w:sz="4" w:space="0" w:color="auto"/>
              <w:right w:val="single" w:sz="4" w:space="0" w:color="auto"/>
            </w:tcBorders>
            <w:shd w:val="clear" w:color="auto" w:fill="auto"/>
          </w:tcPr>
          <w:p w14:paraId="0EA2BE3D" w14:textId="1F71F2EF" w:rsidR="00A64DE3" w:rsidRPr="002411F1" w:rsidRDefault="00A64DE3" w:rsidP="00BA64C2">
            <w:pPr>
              <w:tabs>
                <w:tab w:val="right" w:leader="dot" w:pos="9356"/>
              </w:tabs>
              <w:rPr>
                <w:bCs/>
              </w:rPr>
            </w:pPr>
            <w:r>
              <w:rPr>
                <w:bCs/>
              </w:rPr>
              <w:t>23</w:t>
            </w:r>
            <w:r>
              <w:rPr>
                <w:bCs/>
              </w:rPr>
              <w:t>/1</w:t>
            </w:r>
            <w:r>
              <w:rPr>
                <w:bCs/>
              </w:rPr>
              <w:t>2</w:t>
            </w:r>
            <w:r>
              <w:rPr>
                <w:bCs/>
              </w:rPr>
              <w:t>/2023</w:t>
            </w:r>
          </w:p>
        </w:tc>
        <w:tc>
          <w:tcPr>
            <w:tcW w:w="3720" w:type="dxa"/>
            <w:tcBorders>
              <w:top w:val="single" w:sz="4" w:space="0" w:color="auto"/>
              <w:left w:val="single" w:sz="4" w:space="0" w:color="auto"/>
              <w:bottom w:val="single" w:sz="4" w:space="0" w:color="auto"/>
              <w:right w:val="single" w:sz="4" w:space="0" w:color="auto"/>
            </w:tcBorders>
            <w:shd w:val="clear" w:color="auto" w:fill="auto"/>
          </w:tcPr>
          <w:p w14:paraId="32D5817A" w14:textId="77777777" w:rsidR="00A64DE3" w:rsidRDefault="00A64DE3" w:rsidP="00A64DE3">
            <w:pPr>
              <w:tabs>
                <w:tab w:val="right" w:leader="dot" w:pos="9356"/>
              </w:tabs>
              <w:rPr>
                <w:bCs/>
              </w:rPr>
            </w:pPr>
            <w:r>
              <w:rPr>
                <w:bCs/>
              </w:rPr>
              <w:t>Phát triển các tính năng có trong app: đăng nhập, mua hàng, giỏ hàng, và phương thức thanh toán.Các chức năng cho admin như thêm sản phẩm, sửa sản phẩm, cập nhât lại các thông tin khách hàng, quản lý danh sách đặt mua.</w:t>
            </w:r>
          </w:p>
          <w:p w14:paraId="345DADE2" w14:textId="03A065DD" w:rsidR="00A64DE3" w:rsidRPr="002411F1" w:rsidRDefault="00A64DE3" w:rsidP="00A64DE3">
            <w:pPr>
              <w:tabs>
                <w:tab w:val="right" w:leader="dot" w:pos="9356"/>
              </w:tabs>
              <w:rPr>
                <w:bCs/>
              </w:rPr>
            </w:pPr>
            <w:r>
              <w:rPr>
                <w:bCs/>
              </w:rPr>
              <w:t>Kiểm thử chạy trên frontend để hoàn thiện các lỗi phát sinh để khắc phục.</w:t>
            </w:r>
          </w:p>
        </w:tc>
      </w:tr>
      <w:tr w:rsidR="00A64DE3" w:rsidRPr="002411F1" w14:paraId="03EB7130" w14:textId="77777777" w:rsidTr="00A64DE3">
        <w:trPr>
          <w:cantSplit/>
        </w:trPr>
        <w:tc>
          <w:tcPr>
            <w:tcW w:w="1376" w:type="dxa"/>
            <w:tcBorders>
              <w:top w:val="single" w:sz="4" w:space="0" w:color="auto"/>
              <w:left w:val="single" w:sz="4" w:space="0" w:color="auto"/>
              <w:bottom w:val="single" w:sz="4" w:space="0" w:color="auto"/>
              <w:right w:val="single" w:sz="4" w:space="0" w:color="auto"/>
            </w:tcBorders>
            <w:shd w:val="clear" w:color="auto" w:fill="auto"/>
            <w:vAlign w:val="center"/>
          </w:tcPr>
          <w:p w14:paraId="413D9A62" w14:textId="322F4D52" w:rsidR="00A64DE3" w:rsidRPr="002411F1" w:rsidRDefault="00A64DE3" w:rsidP="00BA64C2">
            <w:pPr>
              <w:tabs>
                <w:tab w:val="right" w:leader="dot" w:pos="9356"/>
              </w:tabs>
              <w:jc w:val="center"/>
              <w:rPr>
                <w:bCs/>
              </w:rPr>
            </w:pPr>
            <w:r>
              <w:rPr>
                <w:bCs/>
              </w:rPr>
              <w:t>6</w:t>
            </w:r>
          </w:p>
        </w:tc>
        <w:tc>
          <w:tcPr>
            <w:tcW w:w="1968" w:type="dxa"/>
            <w:tcBorders>
              <w:top w:val="single" w:sz="4" w:space="0" w:color="auto"/>
              <w:left w:val="single" w:sz="4" w:space="0" w:color="auto"/>
              <w:bottom w:val="single" w:sz="4" w:space="0" w:color="auto"/>
              <w:right w:val="single" w:sz="4" w:space="0" w:color="auto"/>
            </w:tcBorders>
            <w:shd w:val="clear" w:color="auto" w:fill="auto"/>
          </w:tcPr>
          <w:p w14:paraId="73586A0E" w14:textId="7A3FF978" w:rsidR="00A64DE3" w:rsidRPr="002411F1" w:rsidRDefault="00A64DE3" w:rsidP="00BA64C2">
            <w:pPr>
              <w:tabs>
                <w:tab w:val="right" w:leader="dot" w:pos="9356"/>
              </w:tabs>
              <w:rPr>
                <w:bCs/>
              </w:rPr>
            </w:pPr>
            <w:r>
              <w:rPr>
                <w:bCs/>
              </w:rPr>
              <w:t>30</w:t>
            </w:r>
            <w:r>
              <w:rPr>
                <w:bCs/>
              </w:rPr>
              <w:t>/1</w:t>
            </w:r>
            <w:r>
              <w:rPr>
                <w:bCs/>
              </w:rPr>
              <w:t>2</w:t>
            </w:r>
            <w:r>
              <w:rPr>
                <w:bCs/>
              </w:rPr>
              <w:t>/2023</w:t>
            </w:r>
          </w:p>
        </w:tc>
        <w:tc>
          <w:tcPr>
            <w:tcW w:w="3720" w:type="dxa"/>
            <w:tcBorders>
              <w:top w:val="single" w:sz="4" w:space="0" w:color="auto"/>
              <w:left w:val="single" w:sz="4" w:space="0" w:color="auto"/>
              <w:bottom w:val="single" w:sz="4" w:space="0" w:color="auto"/>
              <w:right w:val="single" w:sz="4" w:space="0" w:color="auto"/>
            </w:tcBorders>
            <w:shd w:val="clear" w:color="auto" w:fill="auto"/>
          </w:tcPr>
          <w:p w14:paraId="03525DC5" w14:textId="77777777" w:rsidR="00A64DE3" w:rsidRPr="002411F1" w:rsidRDefault="00A64DE3" w:rsidP="00A64DE3">
            <w:pPr>
              <w:tabs>
                <w:tab w:val="right" w:leader="dot" w:pos="9356"/>
              </w:tabs>
              <w:rPr>
                <w:bCs/>
              </w:rPr>
            </w:pPr>
            <w:r>
              <w:rPr>
                <w:bCs/>
              </w:rPr>
              <w:t>Tiến hành kiểm thử toàn bộ dự án đã làm để tối ưu để tang hiệu suất làm việc của trang web.</w:t>
            </w:r>
          </w:p>
          <w:p w14:paraId="09E3F4B5" w14:textId="77777777" w:rsidR="00A64DE3" w:rsidRPr="002411F1" w:rsidRDefault="00A64DE3" w:rsidP="00A64DE3">
            <w:pPr>
              <w:tabs>
                <w:tab w:val="right" w:leader="dot" w:pos="9356"/>
              </w:tabs>
              <w:rPr>
                <w:bCs/>
              </w:rPr>
            </w:pPr>
          </w:p>
          <w:p w14:paraId="7EA5331F" w14:textId="092F88B2" w:rsidR="00A64DE3" w:rsidRPr="002411F1" w:rsidRDefault="00A64DE3" w:rsidP="00A64DE3">
            <w:pPr>
              <w:tabs>
                <w:tab w:val="right" w:leader="dot" w:pos="9356"/>
              </w:tabs>
              <w:rPr>
                <w:bCs/>
              </w:rPr>
            </w:pPr>
            <w:r>
              <w:rPr>
                <w:bCs/>
              </w:rPr>
              <w:t>Xác định độ hoàn thiện của dự án và note lại các khả năng có thể phát triển thêm.</w:t>
            </w:r>
          </w:p>
          <w:p w14:paraId="22A736BB" w14:textId="77777777" w:rsidR="00A64DE3" w:rsidRPr="002411F1" w:rsidRDefault="00A64DE3" w:rsidP="00BA64C2">
            <w:pPr>
              <w:tabs>
                <w:tab w:val="right" w:leader="dot" w:pos="9356"/>
              </w:tabs>
              <w:rPr>
                <w:bCs/>
              </w:rPr>
            </w:pPr>
          </w:p>
        </w:tc>
      </w:tr>
      <w:tr w:rsidR="00A64DE3" w:rsidRPr="002411F1" w14:paraId="168962D2" w14:textId="77777777" w:rsidTr="00A64DE3">
        <w:trPr>
          <w:cantSplit/>
        </w:trPr>
        <w:tc>
          <w:tcPr>
            <w:tcW w:w="1376" w:type="dxa"/>
            <w:tcBorders>
              <w:top w:val="single" w:sz="4" w:space="0" w:color="auto"/>
              <w:left w:val="single" w:sz="4" w:space="0" w:color="auto"/>
              <w:bottom w:val="single" w:sz="4" w:space="0" w:color="auto"/>
              <w:right w:val="single" w:sz="4" w:space="0" w:color="auto"/>
            </w:tcBorders>
            <w:shd w:val="clear" w:color="auto" w:fill="auto"/>
            <w:vAlign w:val="center"/>
          </w:tcPr>
          <w:p w14:paraId="7A61FC53" w14:textId="0AA93FE4" w:rsidR="00A64DE3" w:rsidRPr="002411F1" w:rsidRDefault="00A64DE3" w:rsidP="00BA64C2">
            <w:pPr>
              <w:tabs>
                <w:tab w:val="right" w:leader="dot" w:pos="9356"/>
              </w:tabs>
              <w:jc w:val="center"/>
              <w:rPr>
                <w:bCs/>
              </w:rPr>
            </w:pPr>
            <w:r>
              <w:rPr>
                <w:bCs/>
              </w:rPr>
              <w:t>7</w:t>
            </w:r>
          </w:p>
        </w:tc>
        <w:tc>
          <w:tcPr>
            <w:tcW w:w="1968" w:type="dxa"/>
            <w:tcBorders>
              <w:top w:val="single" w:sz="4" w:space="0" w:color="auto"/>
              <w:left w:val="single" w:sz="4" w:space="0" w:color="auto"/>
              <w:bottom w:val="single" w:sz="4" w:space="0" w:color="auto"/>
              <w:right w:val="single" w:sz="4" w:space="0" w:color="auto"/>
            </w:tcBorders>
            <w:shd w:val="clear" w:color="auto" w:fill="auto"/>
          </w:tcPr>
          <w:p w14:paraId="1C19FDB5" w14:textId="76AEE945" w:rsidR="00A64DE3" w:rsidRPr="002411F1" w:rsidRDefault="00A64DE3" w:rsidP="00BA64C2">
            <w:pPr>
              <w:tabs>
                <w:tab w:val="right" w:leader="dot" w:pos="9356"/>
              </w:tabs>
              <w:rPr>
                <w:bCs/>
              </w:rPr>
            </w:pPr>
            <w:r>
              <w:rPr>
                <w:bCs/>
              </w:rPr>
              <w:t>6/1/2024</w:t>
            </w:r>
          </w:p>
        </w:tc>
        <w:tc>
          <w:tcPr>
            <w:tcW w:w="3720" w:type="dxa"/>
            <w:tcBorders>
              <w:top w:val="single" w:sz="4" w:space="0" w:color="auto"/>
              <w:left w:val="single" w:sz="4" w:space="0" w:color="auto"/>
              <w:bottom w:val="single" w:sz="4" w:space="0" w:color="auto"/>
              <w:right w:val="single" w:sz="4" w:space="0" w:color="auto"/>
            </w:tcBorders>
            <w:shd w:val="clear" w:color="auto" w:fill="auto"/>
          </w:tcPr>
          <w:p w14:paraId="02C7B5E5" w14:textId="77777777" w:rsidR="00A64DE3" w:rsidRDefault="00A64DE3" w:rsidP="00A64DE3">
            <w:pPr>
              <w:tabs>
                <w:tab w:val="right" w:leader="dot" w:pos="9356"/>
              </w:tabs>
              <w:rPr>
                <w:bCs/>
              </w:rPr>
            </w:pPr>
            <w:r>
              <w:rPr>
                <w:bCs/>
              </w:rPr>
              <w:t>Triển khai dự án chạy trên các thiết bị khác xem tính ổn định và các khả năng phát sinh lỗi để fix lại kịp thời.</w:t>
            </w:r>
          </w:p>
          <w:p w14:paraId="4299D40E" w14:textId="77777777" w:rsidR="00A64DE3" w:rsidRDefault="00A64DE3" w:rsidP="00A64DE3">
            <w:pPr>
              <w:tabs>
                <w:tab w:val="right" w:leader="dot" w:pos="9356"/>
              </w:tabs>
              <w:rPr>
                <w:bCs/>
              </w:rPr>
            </w:pPr>
          </w:p>
          <w:p w14:paraId="2268E9F8" w14:textId="77777777" w:rsidR="00A64DE3" w:rsidRDefault="00A64DE3" w:rsidP="00A64DE3">
            <w:pPr>
              <w:tabs>
                <w:tab w:val="right" w:leader="dot" w:pos="9356"/>
              </w:tabs>
              <w:rPr>
                <w:bCs/>
              </w:rPr>
            </w:pPr>
            <w:r>
              <w:rPr>
                <w:bCs/>
              </w:rPr>
              <w:t>Đánh giá và kiểm tra tính bảo mật của trang web.</w:t>
            </w:r>
          </w:p>
          <w:p w14:paraId="2DE48126" w14:textId="77777777" w:rsidR="00A64DE3" w:rsidRDefault="00A64DE3" w:rsidP="00A64DE3">
            <w:pPr>
              <w:tabs>
                <w:tab w:val="right" w:leader="dot" w:pos="9356"/>
              </w:tabs>
              <w:rPr>
                <w:bCs/>
              </w:rPr>
            </w:pPr>
            <w:r>
              <w:rPr>
                <w:bCs/>
              </w:rPr>
              <w:t>+Laptop,PC:</w:t>
            </w:r>
          </w:p>
          <w:p w14:paraId="418F66D6" w14:textId="77777777" w:rsidR="00A64DE3" w:rsidRPr="002411F1" w:rsidRDefault="00A64DE3" w:rsidP="00BA64C2">
            <w:pPr>
              <w:tabs>
                <w:tab w:val="right" w:leader="dot" w:pos="9356"/>
              </w:tabs>
              <w:rPr>
                <w:bCs/>
              </w:rPr>
            </w:pPr>
          </w:p>
          <w:p w14:paraId="3568F4F0" w14:textId="77777777" w:rsidR="00A64DE3" w:rsidRPr="002411F1" w:rsidRDefault="00A64DE3" w:rsidP="00BA64C2">
            <w:pPr>
              <w:tabs>
                <w:tab w:val="right" w:leader="dot" w:pos="9356"/>
              </w:tabs>
              <w:rPr>
                <w:bCs/>
              </w:rPr>
            </w:pPr>
          </w:p>
        </w:tc>
      </w:tr>
      <w:tr w:rsidR="00A64DE3" w:rsidRPr="002411F1" w14:paraId="7D7C24F3" w14:textId="77777777" w:rsidTr="00A64DE3">
        <w:trPr>
          <w:cantSplit/>
        </w:trPr>
        <w:tc>
          <w:tcPr>
            <w:tcW w:w="1376" w:type="dxa"/>
            <w:tcBorders>
              <w:top w:val="single" w:sz="4" w:space="0" w:color="auto"/>
              <w:left w:val="single" w:sz="4" w:space="0" w:color="auto"/>
              <w:bottom w:val="single" w:sz="4" w:space="0" w:color="auto"/>
              <w:right w:val="single" w:sz="4" w:space="0" w:color="auto"/>
            </w:tcBorders>
            <w:shd w:val="clear" w:color="auto" w:fill="auto"/>
            <w:vAlign w:val="center"/>
          </w:tcPr>
          <w:p w14:paraId="2FA0DEA4" w14:textId="1FD6E696" w:rsidR="00A64DE3" w:rsidRPr="002411F1" w:rsidRDefault="00A64DE3" w:rsidP="00BA64C2">
            <w:pPr>
              <w:tabs>
                <w:tab w:val="right" w:leader="dot" w:pos="9356"/>
              </w:tabs>
              <w:jc w:val="center"/>
              <w:rPr>
                <w:bCs/>
              </w:rPr>
            </w:pPr>
            <w:r>
              <w:rPr>
                <w:bCs/>
              </w:rPr>
              <w:lastRenderedPageBreak/>
              <w:t>8</w:t>
            </w:r>
          </w:p>
        </w:tc>
        <w:tc>
          <w:tcPr>
            <w:tcW w:w="1968" w:type="dxa"/>
            <w:tcBorders>
              <w:top w:val="single" w:sz="4" w:space="0" w:color="auto"/>
              <w:left w:val="single" w:sz="4" w:space="0" w:color="auto"/>
              <w:bottom w:val="single" w:sz="4" w:space="0" w:color="auto"/>
              <w:right w:val="single" w:sz="4" w:space="0" w:color="auto"/>
            </w:tcBorders>
            <w:shd w:val="clear" w:color="auto" w:fill="auto"/>
          </w:tcPr>
          <w:p w14:paraId="498A16F0" w14:textId="097ABC28" w:rsidR="00A64DE3" w:rsidRPr="002411F1" w:rsidRDefault="00A64DE3" w:rsidP="00BA64C2">
            <w:pPr>
              <w:tabs>
                <w:tab w:val="right" w:leader="dot" w:pos="9356"/>
              </w:tabs>
              <w:rPr>
                <w:bCs/>
              </w:rPr>
            </w:pPr>
            <w:r>
              <w:rPr>
                <w:bCs/>
              </w:rPr>
              <w:t>15</w:t>
            </w:r>
            <w:r>
              <w:rPr>
                <w:bCs/>
              </w:rPr>
              <w:t>/11/202</w:t>
            </w:r>
            <w:r>
              <w:rPr>
                <w:bCs/>
              </w:rPr>
              <w:t>4</w:t>
            </w:r>
          </w:p>
        </w:tc>
        <w:tc>
          <w:tcPr>
            <w:tcW w:w="3720" w:type="dxa"/>
            <w:tcBorders>
              <w:top w:val="single" w:sz="4" w:space="0" w:color="auto"/>
              <w:left w:val="single" w:sz="4" w:space="0" w:color="auto"/>
              <w:bottom w:val="single" w:sz="4" w:space="0" w:color="auto"/>
              <w:right w:val="single" w:sz="4" w:space="0" w:color="auto"/>
            </w:tcBorders>
            <w:shd w:val="clear" w:color="auto" w:fill="auto"/>
          </w:tcPr>
          <w:p w14:paraId="71A5C576" w14:textId="77777777" w:rsidR="00A64DE3" w:rsidRDefault="00A64DE3" w:rsidP="00A64DE3">
            <w:pPr>
              <w:tabs>
                <w:tab w:val="right" w:leader="dot" w:pos="9356"/>
              </w:tabs>
              <w:rPr>
                <w:bCs/>
              </w:rPr>
            </w:pPr>
            <w:r>
              <w:rPr>
                <w:bCs/>
              </w:rPr>
              <w:t>Chạy thử dự án và cho mọi người đánh giá để lấy phản hồi từ mọi người.Tiếp nhận ý kiến và hoàn thiện để cho ra bản chính thức.</w:t>
            </w:r>
          </w:p>
          <w:p w14:paraId="7F95301B" w14:textId="77777777" w:rsidR="00A64DE3" w:rsidRDefault="00A64DE3" w:rsidP="00A64DE3">
            <w:pPr>
              <w:tabs>
                <w:tab w:val="right" w:leader="dot" w:pos="9356"/>
              </w:tabs>
              <w:rPr>
                <w:bCs/>
              </w:rPr>
            </w:pPr>
            <w:r>
              <w:rPr>
                <w:bCs/>
              </w:rPr>
              <w:t>Viết Báo Cáo Đồ Án và bắt đầu phân tích dự án .</w:t>
            </w:r>
          </w:p>
          <w:p w14:paraId="19637FE9" w14:textId="77777777" w:rsidR="00A64DE3" w:rsidRDefault="00A64DE3" w:rsidP="00A64DE3">
            <w:pPr>
              <w:tabs>
                <w:tab w:val="right" w:leader="dot" w:pos="9356"/>
              </w:tabs>
              <w:rPr>
                <w:bCs/>
              </w:rPr>
            </w:pPr>
            <w:r>
              <w:rPr>
                <w:bCs/>
              </w:rPr>
              <w:t>Hoàn thiện các mục trong quá trình thầy cô đưa ra.</w:t>
            </w:r>
          </w:p>
          <w:p w14:paraId="00F2CBAC" w14:textId="1258BF0B" w:rsidR="00A64DE3" w:rsidRPr="002411F1" w:rsidRDefault="00A64DE3" w:rsidP="00A64DE3">
            <w:pPr>
              <w:tabs>
                <w:tab w:val="right" w:leader="dot" w:pos="9356"/>
              </w:tabs>
              <w:rPr>
                <w:bCs/>
              </w:rPr>
            </w:pPr>
          </w:p>
        </w:tc>
      </w:tr>
    </w:tbl>
    <w:p w14:paraId="57C709E1" w14:textId="77777777" w:rsidR="00AA4FF6" w:rsidRDefault="00AA4FF6" w:rsidP="00AA4FF6"/>
    <w:p w14:paraId="7CE86A9C" w14:textId="77777777" w:rsidR="00AA4FF6" w:rsidRDefault="00AA4FF6" w:rsidP="00AA4FF6"/>
    <w:p w14:paraId="1B122C55" w14:textId="77777777" w:rsidR="00AA4FF6" w:rsidRDefault="00AA4FF6" w:rsidP="00AA4FF6"/>
    <w:p w14:paraId="3945B5E7" w14:textId="77777777" w:rsidR="00AA4FF6" w:rsidRDefault="00AA4FF6" w:rsidP="00AA4FF6"/>
    <w:p w14:paraId="0211E945" w14:textId="77777777" w:rsidR="00AA4FF6" w:rsidRDefault="00AA4FF6" w:rsidP="00AA4FF6"/>
    <w:p w14:paraId="0FD1A500" w14:textId="77777777" w:rsidR="00AA4FF6" w:rsidRDefault="00AA4FF6" w:rsidP="00AA4FF6"/>
    <w:p w14:paraId="1DBF3D45" w14:textId="77777777" w:rsidR="00AA4FF6" w:rsidRDefault="00AA4FF6" w:rsidP="00AA4FF6"/>
    <w:p w14:paraId="712E337C" w14:textId="77777777" w:rsidR="00AA4FF6" w:rsidRDefault="00AA4FF6" w:rsidP="00AA4FF6"/>
    <w:p w14:paraId="2C0D8FD3" w14:textId="77777777" w:rsidR="00AA4FF6" w:rsidRDefault="00AA4FF6" w:rsidP="00AA4FF6"/>
    <w:p w14:paraId="5D94BADA" w14:textId="77777777" w:rsidR="00AA4FF6" w:rsidRDefault="00AA4FF6" w:rsidP="00AA4FF6"/>
    <w:p w14:paraId="494267E2" w14:textId="77777777" w:rsidR="00AA4FF6" w:rsidRDefault="00AA4FF6" w:rsidP="00AA4FF6"/>
    <w:p w14:paraId="4C3403BC" w14:textId="77777777" w:rsidR="00AA4FF6" w:rsidRDefault="00AA4FF6" w:rsidP="00AA4FF6"/>
    <w:p w14:paraId="07F8F8BE" w14:textId="77777777" w:rsidR="00AA4FF6" w:rsidRDefault="00AA4FF6" w:rsidP="00AA4FF6"/>
    <w:p w14:paraId="31C7CD4B" w14:textId="77777777" w:rsidR="00AA4FF6" w:rsidRDefault="00AA4FF6" w:rsidP="00AA4FF6"/>
    <w:p w14:paraId="0ED2CBEE" w14:textId="77777777" w:rsidR="00AA4FF6" w:rsidRDefault="00AA4FF6" w:rsidP="00AA4FF6"/>
    <w:p w14:paraId="62A8EC95" w14:textId="77777777" w:rsidR="00AA4FF6" w:rsidRDefault="00AA4FF6" w:rsidP="00AA4FF6"/>
    <w:p w14:paraId="712B5943" w14:textId="77777777" w:rsidR="00AA4FF6" w:rsidRDefault="00AA4FF6" w:rsidP="00AA4FF6"/>
    <w:p w14:paraId="1F55B948" w14:textId="77777777" w:rsidR="00AA4FF6" w:rsidRDefault="00AA4FF6" w:rsidP="00AA4FF6"/>
    <w:p w14:paraId="5CF04210" w14:textId="77777777" w:rsidR="00AA4FF6" w:rsidRDefault="00AA4FF6" w:rsidP="00AA4FF6"/>
    <w:p w14:paraId="4A8CEBA9" w14:textId="77777777" w:rsidR="00AA4FF6" w:rsidRDefault="00AA4FF6" w:rsidP="00AA4FF6"/>
    <w:p w14:paraId="076CE680" w14:textId="77777777" w:rsidR="00AA4FF6" w:rsidRPr="00AA4FF6" w:rsidRDefault="00AA4FF6" w:rsidP="00AA4FF6"/>
    <w:p w14:paraId="113992F1" w14:textId="3EB95956" w:rsidR="009716FA" w:rsidRPr="00821A3F" w:rsidRDefault="009716FA" w:rsidP="00821A3F">
      <w:pPr>
        <w:pStyle w:val="Heading1"/>
        <w:numPr>
          <w:ilvl w:val="0"/>
          <w:numId w:val="0"/>
        </w:numPr>
        <w:spacing w:beforeLines="120" w:before="288" w:afterLines="120" w:after="288"/>
        <w:rPr>
          <w:rFonts w:cs="Times New Roman"/>
          <w:sz w:val="26"/>
          <w:szCs w:val="26"/>
        </w:rPr>
      </w:pPr>
      <w:r w:rsidRPr="00821A3F">
        <w:rPr>
          <w:rFonts w:cs="Times New Roman"/>
          <w:sz w:val="26"/>
          <w:szCs w:val="26"/>
        </w:rPr>
        <w:t>KẾT LUẬN</w:t>
      </w:r>
      <w:bookmarkEnd w:id="111"/>
    </w:p>
    <w:p w14:paraId="68C6E12B" w14:textId="77777777" w:rsidR="009716FA" w:rsidRPr="00821A3F" w:rsidRDefault="009716FA" w:rsidP="00464760">
      <w:pPr>
        <w:pStyle w:val="ListParagraph"/>
        <w:numPr>
          <w:ilvl w:val="0"/>
          <w:numId w:val="24"/>
        </w:numPr>
        <w:spacing w:beforeLines="120" w:before="288" w:afterLines="120" w:after="288"/>
        <w:ind w:left="426"/>
        <w:outlineLvl w:val="2"/>
      </w:pPr>
      <w:r w:rsidRPr="00821A3F">
        <w:t>Kết luận</w:t>
      </w:r>
    </w:p>
    <w:p w14:paraId="5FA95C13" w14:textId="13F3BAC0" w:rsidR="0057098E" w:rsidRPr="00821A3F" w:rsidRDefault="0057098E" w:rsidP="00821A3F">
      <w:pPr>
        <w:pStyle w:val="ListParagraph"/>
        <w:numPr>
          <w:ilvl w:val="1"/>
          <w:numId w:val="24"/>
        </w:numPr>
        <w:spacing w:beforeLines="120" w:before="288" w:afterLines="120" w:after="288"/>
      </w:pPr>
      <w:r w:rsidRPr="00821A3F">
        <w:t>Những kết quả đạt được</w:t>
      </w:r>
    </w:p>
    <w:p w14:paraId="624448B8" w14:textId="07A6602D" w:rsidR="00276EF3" w:rsidRPr="00821A3F" w:rsidRDefault="00276EF3" w:rsidP="00821A3F">
      <w:pPr>
        <w:spacing w:beforeLines="120" w:before="288" w:afterLines="120" w:after="288"/>
      </w:pPr>
      <w:r w:rsidRPr="00821A3F">
        <w:t>Trong quá trình làm đồ án thì vẫn những thứ chưa giải quyết một cách tốt nhất, đồ án đã phát triển qua 8 tuần và hoàn thiện website khoảng 80-95% mục tiêu ban đầu đưa ra. Với những kết quả đạt được như sau:</w:t>
      </w:r>
    </w:p>
    <w:p w14:paraId="4847D70F" w14:textId="412A1F2B" w:rsidR="00276EF3" w:rsidRPr="00821A3F" w:rsidRDefault="00276EF3" w:rsidP="00821A3F">
      <w:pPr>
        <w:spacing w:beforeLines="120" w:before="288" w:afterLines="120" w:after="288"/>
      </w:pPr>
      <w:r w:rsidRPr="00821A3F">
        <w:t>-Về công nghệ:</w:t>
      </w:r>
    </w:p>
    <w:p w14:paraId="32FB8DBF" w14:textId="5CFF3DB5" w:rsidR="00276EF3" w:rsidRPr="00821A3F" w:rsidRDefault="00276EF3" w:rsidP="00821A3F">
      <w:pPr>
        <w:spacing w:beforeLines="120" w:before="288" w:afterLines="120" w:after="288"/>
      </w:pPr>
      <w:r w:rsidRPr="00821A3F">
        <w:t>+ Tìm hiểu và nắm bắt được các công cụ thiết kế Website.</w:t>
      </w:r>
    </w:p>
    <w:p w14:paraId="5EE0F4F5" w14:textId="7B2B7EC5" w:rsidR="00276EF3" w:rsidRPr="00821A3F" w:rsidRDefault="00276EF3" w:rsidP="00821A3F">
      <w:pPr>
        <w:spacing w:beforeLines="120" w:before="288" w:afterLines="120" w:after="288"/>
      </w:pPr>
      <w:r w:rsidRPr="00821A3F">
        <w:t>+ Hiểu được quy định hoạt động của một tran web bán hàng cũng như một tổ chức cơ sở dữ liệu.</w:t>
      </w:r>
    </w:p>
    <w:p w14:paraId="1933BC99" w14:textId="0195BF55" w:rsidR="00276EF3" w:rsidRPr="00821A3F" w:rsidRDefault="00276EF3" w:rsidP="00821A3F">
      <w:pPr>
        <w:spacing w:beforeLines="120" w:before="288" w:afterLines="120" w:after="288"/>
      </w:pPr>
      <w:r w:rsidRPr="00821A3F">
        <w:t>+ Hoàn thiện được một website bán hàng.</w:t>
      </w:r>
    </w:p>
    <w:p w14:paraId="07885BFE" w14:textId="2562CCEB" w:rsidR="00276EF3" w:rsidRPr="00821A3F" w:rsidRDefault="00276EF3" w:rsidP="00821A3F">
      <w:pPr>
        <w:spacing w:beforeLines="120" w:before="288" w:afterLines="120" w:after="288"/>
      </w:pPr>
      <w:r w:rsidRPr="00821A3F">
        <w:t>- Về cài đặt chương trình</w:t>
      </w:r>
    </w:p>
    <w:p w14:paraId="6A5EF7C4" w14:textId="3970BC91" w:rsidR="0057098E" w:rsidRPr="00821A3F" w:rsidRDefault="0057098E" w:rsidP="00821A3F">
      <w:pPr>
        <w:spacing w:beforeLines="120" w:before="288" w:afterLines="120" w:after="288"/>
      </w:pPr>
      <w:r w:rsidRPr="00821A3F">
        <w:t>+Giao diện thân thiện với người dùng.</w:t>
      </w:r>
    </w:p>
    <w:p w14:paraId="2E4EB847" w14:textId="2CCA0C65" w:rsidR="0057098E" w:rsidRPr="00821A3F" w:rsidRDefault="0057098E" w:rsidP="00821A3F">
      <w:pPr>
        <w:spacing w:beforeLines="120" w:before="288" w:afterLines="120" w:after="288"/>
      </w:pPr>
      <w:r w:rsidRPr="00821A3F">
        <w:t>+Giới thiệu các mặt hàng kinh doanh của công ty đến khách hàng.</w:t>
      </w:r>
    </w:p>
    <w:p w14:paraId="63F6F94D" w14:textId="144713C9" w:rsidR="0057098E" w:rsidRPr="00821A3F" w:rsidRDefault="0057098E" w:rsidP="00821A3F">
      <w:pPr>
        <w:spacing w:beforeLines="120" w:before="288" w:afterLines="120" w:after="288"/>
      </w:pPr>
      <w:r w:rsidRPr="00821A3F">
        <w:t>+Cho phép tra cứu mặt hàng khi khách hàng có nhu cầu tìm hàng.</w:t>
      </w:r>
    </w:p>
    <w:p w14:paraId="68781A3E" w14:textId="14A7BC8E" w:rsidR="0057098E" w:rsidRPr="00821A3F" w:rsidRDefault="0057098E" w:rsidP="00821A3F">
      <w:pPr>
        <w:spacing w:beforeLines="120" w:before="288" w:afterLines="120" w:after="288"/>
      </w:pPr>
      <w:r w:rsidRPr="00821A3F">
        <w:t>+Cho phép khách hàng thực hiện việc đặt hàng qua mạng.</w:t>
      </w:r>
    </w:p>
    <w:p w14:paraId="52A9882D" w14:textId="64475D08" w:rsidR="0057098E" w:rsidRPr="00821A3F" w:rsidRDefault="0057098E" w:rsidP="00821A3F">
      <w:pPr>
        <w:spacing w:beforeLines="120" w:before="288" w:afterLines="120" w:after="288"/>
      </w:pPr>
      <w:r w:rsidRPr="00821A3F">
        <w:t>+Cho phép khách hàng chuyển khoảng.</w:t>
      </w:r>
    </w:p>
    <w:p w14:paraId="54B406F0" w14:textId="7F164835" w:rsidR="0057098E" w:rsidRPr="00821A3F" w:rsidRDefault="0057098E" w:rsidP="00821A3F">
      <w:pPr>
        <w:spacing w:beforeLines="120" w:before="288" w:afterLines="120" w:after="288"/>
      </w:pPr>
      <w:r w:rsidRPr="00821A3F">
        <w:t>+Cập nhật: Mặt hàng,đơn đặt hàng.</w:t>
      </w:r>
    </w:p>
    <w:p w14:paraId="016B6C27" w14:textId="07B1373E" w:rsidR="0057098E" w:rsidRPr="00821A3F" w:rsidRDefault="0057098E" w:rsidP="00821A3F">
      <w:pPr>
        <w:spacing w:beforeLines="120" w:before="288" w:afterLines="120" w:after="288"/>
      </w:pPr>
      <w:r w:rsidRPr="00821A3F">
        <w:lastRenderedPageBreak/>
        <w:t>+Thống kê các mặt hàng theo nhiều tiêu chí.</w:t>
      </w:r>
    </w:p>
    <w:p w14:paraId="49719B67" w14:textId="07EC1FD6" w:rsidR="009716FA" w:rsidRPr="00821A3F" w:rsidRDefault="0057098E" w:rsidP="00821A3F">
      <w:pPr>
        <w:spacing w:beforeLines="120" w:before="288" w:afterLines="120" w:after="288"/>
        <w:rPr>
          <w:b/>
          <w:bCs/>
        </w:rPr>
      </w:pPr>
      <w:r w:rsidRPr="00821A3F">
        <w:rPr>
          <w:b/>
          <w:bCs/>
        </w:rPr>
        <w:t>1.2</w:t>
      </w:r>
      <w:r w:rsidRPr="00821A3F">
        <w:rPr>
          <w:b/>
          <w:bCs/>
        </w:rPr>
        <w:tab/>
        <w:t>Những hạn chế</w:t>
      </w:r>
    </w:p>
    <w:p w14:paraId="646D48F5" w14:textId="266E1EA9" w:rsidR="0057098E" w:rsidRPr="00821A3F" w:rsidRDefault="0057098E" w:rsidP="00821A3F">
      <w:pPr>
        <w:spacing w:beforeLines="120" w:before="288" w:afterLines="120" w:after="288"/>
      </w:pPr>
      <w:r w:rsidRPr="00821A3F">
        <w:t>Việc thiết kế website bán hàng bằng WordPress chỉ thích hơp với những người kinh doanh nhỏ với sản phẩm số lượng không nhiều nên có thể quản lý đơn hàng dễ dàng. Tuy nhiên với một số website bán hàng lớn thì ta sẽ bị hạn chế với những website có dung lượng lớn về data.</w:t>
      </w:r>
    </w:p>
    <w:p w14:paraId="2663AB5E" w14:textId="77777777" w:rsidR="009716FA" w:rsidRPr="00821A3F" w:rsidRDefault="009716FA" w:rsidP="00464760">
      <w:pPr>
        <w:pStyle w:val="ListParagraph"/>
        <w:numPr>
          <w:ilvl w:val="0"/>
          <w:numId w:val="24"/>
        </w:numPr>
        <w:spacing w:beforeLines="120" w:before="288" w:afterLines="120" w:after="288"/>
        <w:ind w:left="426"/>
        <w:outlineLvl w:val="2"/>
      </w:pPr>
      <w:r w:rsidRPr="00821A3F">
        <w:t>Hướng phát triển</w:t>
      </w:r>
    </w:p>
    <w:p w14:paraId="3CD14CD0" w14:textId="45600B28" w:rsidR="009716FA" w:rsidRPr="00821A3F" w:rsidRDefault="0057098E" w:rsidP="00821A3F">
      <w:pPr>
        <w:pStyle w:val="ListParagraph"/>
        <w:numPr>
          <w:ilvl w:val="0"/>
          <w:numId w:val="0"/>
        </w:numPr>
        <w:spacing w:beforeLines="120" w:before="288" w:afterLines="120" w:after="288"/>
        <w:ind w:left="426"/>
        <w:rPr>
          <w:b w:val="0"/>
          <w:bCs/>
        </w:rPr>
      </w:pPr>
      <w:r w:rsidRPr="00821A3F">
        <w:rPr>
          <w:b w:val="0"/>
          <w:bCs/>
        </w:rPr>
        <w:t>Hướng phát triển website này cho doanh nghiệp có thể thúc đẩy quá trình kinh doanh trở nên thuận lợi hơn. Mong những dự án như này sẽ được phát triển mạnh và áp dụng nhiều trong xã hội về mặt kinh doanh online.</w:t>
      </w:r>
    </w:p>
    <w:p w14:paraId="447CA898" w14:textId="77777777" w:rsidR="009716FA" w:rsidRPr="00821A3F" w:rsidRDefault="009716FA" w:rsidP="00821A3F">
      <w:pPr>
        <w:spacing w:beforeLines="120" w:before="288" w:afterLines="120" w:after="288"/>
        <w:ind w:firstLine="0"/>
        <w:jc w:val="left"/>
        <w:rPr>
          <w:b/>
          <w:bCs/>
          <w:kern w:val="32"/>
        </w:rPr>
      </w:pPr>
      <w:r w:rsidRPr="00821A3F">
        <w:br w:type="page"/>
      </w:r>
    </w:p>
    <w:p w14:paraId="7D5CB1AC" w14:textId="77777777" w:rsidR="00C94793" w:rsidRPr="00821A3F" w:rsidRDefault="00C94793" w:rsidP="00821A3F">
      <w:pPr>
        <w:pStyle w:val="Heading1"/>
        <w:numPr>
          <w:ilvl w:val="0"/>
          <w:numId w:val="0"/>
        </w:numPr>
        <w:spacing w:beforeLines="120" w:before="288" w:afterLines="120" w:after="288"/>
        <w:rPr>
          <w:rFonts w:cs="Times New Roman"/>
          <w:sz w:val="26"/>
          <w:szCs w:val="26"/>
        </w:rPr>
      </w:pPr>
      <w:bookmarkStart w:id="114" w:name="_Toc156209053"/>
      <w:r w:rsidRPr="00821A3F">
        <w:rPr>
          <w:rFonts w:cs="Times New Roman"/>
          <w:sz w:val="26"/>
          <w:szCs w:val="26"/>
        </w:rPr>
        <w:lastRenderedPageBreak/>
        <w:t>TÀI LIỆU THAM KHẢO</w:t>
      </w:r>
      <w:bookmarkEnd w:id="112"/>
      <w:bookmarkEnd w:id="113"/>
      <w:bookmarkEnd w:id="114"/>
    </w:p>
    <w:p w14:paraId="7975B7CB" w14:textId="77777777" w:rsidR="00752B89" w:rsidRPr="00821A3F" w:rsidRDefault="00000000" w:rsidP="00821A3F">
      <w:pPr>
        <w:pStyle w:val="references"/>
        <w:spacing w:beforeLines="120" w:before="288" w:afterLines="120" w:after="288"/>
        <w:rPr>
          <w:szCs w:val="26"/>
        </w:rPr>
      </w:pPr>
      <w:hyperlink r:id="rId52" w:history="1">
        <w:r w:rsidR="00752B89" w:rsidRPr="00821A3F">
          <w:rPr>
            <w:rStyle w:val="Hyperlink"/>
            <w:szCs w:val="26"/>
          </w:rPr>
          <w:t>Wordpress - Viblo</w:t>
        </w:r>
      </w:hyperlink>
    </w:p>
    <w:p w14:paraId="580C15A3" w14:textId="088F3876" w:rsidR="0057098E" w:rsidRPr="00821A3F" w:rsidRDefault="00000000" w:rsidP="00821A3F">
      <w:pPr>
        <w:pStyle w:val="references"/>
        <w:spacing w:beforeLines="120" w:before="288" w:afterLines="120" w:after="288"/>
        <w:rPr>
          <w:szCs w:val="26"/>
        </w:rPr>
      </w:pPr>
      <w:hyperlink r:id="rId53" w:history="1">
        <w:r w:rsidR="00752B89" w:rsidRPr="00821A3F">
          <w:rPr>
            <w:rStyle w:val="Hyperlink"/>
            <w:szCs w:val="26"/>
          </w:rPr>
          <w:t>WordPress – Wikipedia tiếng Việt</w:t>
        </w:r>
      </w:hyperlink>
    </w:p>
    <w:p w14:paraId="0BB38E3A" w14:textId="77777777" w:rsidR="00752B89" w:rsidRPr="00821A3F" w:rsidRDefault="00000000" w:rsidP="00821A3F">
      <w:pPr>
        <w:pStyle w:val="references"/>
        <w:spacing w:beforeLines="120" w:before="288" w:afterLines="120" w:after="288"/>
        <w:rPr>
          <w:szCs w:val="26"/>
        </w:rPr>
      </w:pPr>
      <w:hyperlink r:id="rId54" w:history="1">
        <w:r w:rsidR="00752B89" w:rsidRPr="00821A3F">
          <w:rPr>
            <w:rStyle w:val="Hyperlink"/>
            <w:szCs w:val="26"/>
          </w:rPr>
          <w:t>Cơ sở dữ liệu – Wikipedia tiếng Việt</w:t>
        </w:r>
      </w:hyperlink>
    </w:p>
    <w:p w14:paraId="2BC8B2FC" w14:textId="20FC5773" w:rsidR="00752B89" w:rsidRPr="00821A3F" w:rsidRDefault="00000000" w:rsidP="00821A3F">
      <w:pPr>
        <w:pStyle w:val="references"/>
        <w:spacing w:beforeLines="120" w:before="288" w:afterLines="120" w:after="288"/>
        <w:rPr>
          <w:szCs w:val="26"/>
        </w:rPr>
      </w:pPr>
      <w:hyperlink r:id="rId55" w:history="1">
        <w:r w:rsidR="00752B89" w:rsidRPr="00821A3F">
          <w:rPr>
            <w:rStyle w:val="Hyperlink"/>
            <w:szCs w:val="26"/>
          </w:rPr>
          <w:t>Top 10 các trang web sử dụng WordPress nổi tiếng (vietnix.vn)</w:t>
        </w:r>
      </w:hyperlink>
    </w:p>
    <w:p w14:paraId="33B82815" w14:textId="45E117DB" w:rsidR="009716FA" w:rsidRPr="00821A3F" w:rsidRDefault="00000000" w:rsidP="00821A3F">
      <w:pPr>
        <w:pStyle w:val="references"/>
        <w:spacing w:beforeLines="120" w:before="288" w:afterLines="120" w:after="288"/>
        <w:rPr>
          <w:szCs w:val="26"/>
        </w:rPr>
      </w:pPr>
      <w:hyperlink r:id="rId56" w:history="1">
        <w:r w:rsidR="00752B89" w:rsidRPr="00821A3F">
          <w:rPr>
            <w:rStyle w:val="Hyperlink"/>
            <w:szCs w:val="26"/>
          </w:rPr>
          <w:t>Hướng dẫn sử dụng WordPress từ A tới Z - Trung tâm hỗ trợ kỹ thuật | MATBAO.NET</w:t>
        </w:r>
      </w:hyperlink>
    </w:p>
    <w:sectPr w:rsidR="009716FA" w:rsidRPr="00821A3F" w:rsidSect="00D50E64">
      <w:headerReference w:type="default" r:id="rId57"/>
      <w:footerReference w:type="default" r:id="rId58"/>
      <w:type w:val="continuous"/>
      <w:pgSz w:w="11909" w:h="16834" w:code="9"/>
      <w:pgMar w:top="1134"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C4E76" w14:textId="77777777" w:rsidR="00D50E64" w:rsidRDefault="00D50E64">
      <w:r>
        <w:separator/>
      </w:r>
    </w:p>
  </w:endnote>
  <w:endnote w:type="continuationSeparator" w:id="0">
    <w:p w14:paraId="0782B686" w14:textId="77777777" w:rsidR="00D50E64" w:rsidRDefault="00D50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Times">
    <w:charset w:val="00"/>
    <w:family w:val="auto"/>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auto"/>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5558526"/>
      <w:docPartObj>
        <w:docPartGallery w:val="Page Numbers (Bottom of Page)"/>
        <w:docPartUnique/>
      </w:docPartObj>
    </w:sdtPr>
    <w:sdtContent>
      <w:p w14:paraId="544DD4B7" w14:textId="77777777" w:rsidR="007C5261" w:rsidRPr="00B41C30" w:rsidRDefault="007C5261" w:rsidP="00B41C30">
        <w:pPr>
          <w:pStyle w:val="Footer"/>
          <w:jc w:val="center"/>
          <w:rPr>
            <w:sz w:val="24"/>
            <w:szCs w:val="24"/>
          </w:rPr>
        </w:pPr>
        <w:r w:rsidRPr="004040EF">
          <w:rPr>
            <w:sz w:val="24"/>
            <w:szCs w:val="24"/>
          </w:rPr>
          <w:t xml:space="preserve">- </w:t>
        </w:r>
        <w:r w:rsidRPr="004040EF">
          <w:rPr>
            <w:sz w:val="24"/>
            <w:szCs w:val="24"/>
          </w:rPr>
          <w:fldChar w:fldCharType="begin"/>
        </w:r>
        <w:r w:rsidRPr="004040EF">
          <w:rPr>
            <w:sz w:val="24"/>
            <w:szCs w:val="24"/>
          </w:rPr>
          <w:instrText xml:space="preserve"> PAGE    \* MERGEFORMAT </w:instrText>
        </w:r>
        <w:r w:rsidRPr="004040EF">
          <w:rPr>
            <w:sz w:val="24"/>
            <w:szCs w:val="24"/>
          </w:rPr>
          <w:fldChar w:fldCharType="separate"/>
        </w:r>
        <w:r w:rsidR="0038305C">
          <w:rPr>
            <w:noProof/>
            <w:sz w:val="24"/>
            <w:szCs w:val="24"/>
          </w:rPr>
          <w:t>i</w:t>
        </w:r>
        <w:r w:rsidRPr="004040EF">
          <w:rPr>
            <w:sz w:val="24"/>
            <w:szCs w:val="24"/>
          </w:rPr>
          <w:fldChar w:fldCharType="end"/>
        </w:r>
        <w:r w:rsidRPr="004040EF">
          <w:rPr>
            <w:sz w:val="24"/>
            <w:szCs w:val="24"/>
          </w:rP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474218427"/>
      <w:docPartObj>
        <w:docPartGallery w:val="Page Numbers (Bottom of Page)"/>
        <w:docPartUnique/>
      </w:docPartObj>
    </w:sdtPr>
    <w:sdtContent>
      <w:p w14:paraId="6E5B80E1" w14:textId="77777777" w:rsidR="00B41C30" w:rsidRPr="004040EF" w:rsidRDefault="00B41C30">
        <w:pPr>
          <w:pStyle w:val="Footer"/>
          <w:jc w:val="center"/>
          <w:rPr>
            <w:sz w:val="24"/>
            <w:szCs w:val="24"/>
          </w:rPr>
        </w:pPr>
        <w:r w:rsidRPr="004040EF">
          <w:rPr>
            <w:sz w:val="24"/>
            <w:szCs w:val="24"/>
          </w:rPr>
          <w:t xml:space="preserve">- </w:t>
        </w:r>
        <w:r w:rsidRPr="004040EF">
          <w:rPr>
            <w:sz w:val="24"/>
            <w:szCs w:val="24"/>
          </w:rPr>
          <w:fldChar w:fldCharType="begin"/>
        </w:r>
        <w:r w:rsidRPr="004040EF">
          <w:rPr>
            <w:sz w:val="24"/>
            <w:szCs w:val="24"/>
          </w:rPr>
          <w:instrText xml:space="preserve"> PAGE    \* MERGEFORMAT </w:instrText>
        </w:r>
        <w:r w:rsidRPr="004040EF">
          <w:rPr>
            <w:sz w:val="24"/>
            <w:szCs w:val="24"/>
          </w:rPr>
          <w:fldChar w:fldCharType="separate"/>
        </w:r>
        <w:r w:rsidR="0038305C">
          <w:rPr>
            <w:noProof/>
            <w:sz w:val="24"/>
            <w:szCs w:val="24"/>
          </w:rPr>
          <w:t>6</w:t>
        </w:r>
        <w:r w:rsidRPr="004040EF">
          <w:rPr>
            <w:sz w:val="24"/>
            <w:szCs w:val="24"/>
          </w:rPr>
          <w:fldChar w:fldCharType="end"/>
        </w:r>
        <w:r w:rsidRPr="004040EF">
          <w:rPr>
            <w:sz w:val="24"/>
            <w:szCs w:val="24"/>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EE5C5" w14:textId="77777777" w:rsidR="00D50E64" w:rsidRDefault="00D50E64">
      <w:r>
        <w:separator/>
      </w:r>
    </w:p>
  </w:footnote>
  <w:footnote w:type="continuationSeparator" w:id="0">
    <w:p w14:paraId="29CC4CB9" w14:textId="77777777" w:rsidR="00D50E64" w:rsidRDefault="00D50E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6406E" w14:textId="77777777" w:rsidR="007C5261" w:rsidRPr="00CC2D19" w:rsidRDefault="007C5261">
    <w:pPr>
      <w:pStyle w:val="Header"/>
      <w:jc w:val="center"/>
      <w:rPr>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E3DC7" w14:textId="77777777" w:rsidR="007C5261" w:rsidRDefault="007C526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1.5pt;height:11.5pt" o:bullet="t">
        <v:imagedata r:id="rId1" o:title="msoA"/>
      </v:shape>
    </w:pict>
  </w:numPicBullet>
  <w:abstractNum w:abstractNumId="0" w15:restartNumberingAfterBreak="0">
    <w:nsid w:val="04612FFB"/>
    <w:multiLevelType w:val="hybridMultilevel"/>
    <w:tmpl w:val="C324BAC6"/>
    <w:lvl w:ilvl="0" w:tplc="B6463ECA">
      <w:numFmt w:val="bullet"/>
      <w:lvlText w:val="➢"/>
      <w:lvlJc w:val="left"/>
      <w:pPr>
        <w:ind w:left="1028" w:hanging="360"/>
      </w:pPr>
      <w:rPr>
        <w:rFonts w:ascii="OpenSymbol" w:eastAsia="OpenSymbol" w:hAnsi="OpenSymbol" w:cs="OpenSymbol" w:hint="default"/>
        <w:b w:val="0"/>
        <w:bCs w:val="0"/>
        <w:i w:val="0"/>
        <w:iCs w:val="0"/>
        <w:spacing w:val="0"/>
        <w:w w:val="100"/>
        <w:sz w:val="27"/>
        <w:szCs w:val="27"/>
        <w:lang w:val="vi" w:eastAsia="en-US" w:bidi="ar-SA"/>
      </w:rPr>
    </w:lvl>
    <w:lvl w:ilvl="1" w:tplc="19B49302">
      <w:numFmt w:val="bullet"/>
      <w:lvlText w:val="•"/>
      <w:lvlJc w:val="left"/>
      <w:pPr>
        <w:ind w:left="1898" w:hanging="360"/>
      </w:pPr>
      <w:rPr>
        <w:rFonts w:hint="default"/>
        <w:lang w:val="vi" w:eastAsia="en-US" w:bidi="ar-SA"/>
      </w:rPr>
    </w:lvl>
    <w:lvl w:ilvl="2" w:tplc="2DCE9A7C">
      <w:numFmt w:val="bullet"/>
      <w:lvlText w:val="•"/>
      <w:lvlJc w:val="left"/>
      <w:pPr>
        <w:ind w:left="2776" w:hanging="360"/>
      </w:pPr>
      <w:rPr>
        <w:rFonts w:hint="default"/>
        <w:lang w:val="vi" w:eastAsia="en-US" w:bidi="ar-SA"/>
      </w:rPr>
    </w:lvl>
    <w:lvl w:ilvl="3" w:tplc="11927148">
      <w:numFmt w:val="bullet"/>
      <w:lvlText w:val="•"/>
      <w:lvlJc w:val="left"/>
      <w:pPr>
        <w:ind w:left="3654" w:hanging="360"/>
      </w:pPr>
      <w:rPr>
        <w:rFonts w:hint="default"/>
        <w:lang w:val="vi" w:eastAsia="en-US" w:bidi="ar-SA"/>
      </w:rPr>
    </w:lvl>
    <w:lvl w:ilvl="4" w:tplc="3C96C916">
      <w:numFmt w:val="bullet"/>
      <w:lvlText w:val="•"/>
      <w:lvlJc w:val="left"/>
      <w:pPr>
        <w:ind w:left="4532" w:hanging="360"/>
      </w:pPr>
      <w:rPr>
        <w:rFonts w:hint="default"/>
        <w:lang w:val="vi" w:eastAsia="en-US" w:bidi="ar-SA"/>
      </w:rPr>
    </w:lvl>
    <w:lvl w:ilvl="5" w:tplc="088C3DD4">
      <w:numFmt w:val="bullet"/>
      <w:lvlText w:val="•"/>
      <w:lvlJc w:val="left"/>
      <w:pPr>
        <w:ind w:left="5410" w:hanging="360"/>
      </w:pPr>
      <w:rPr>
        <w:rFonts w:hint="default"/>
        <w:lang w:val="vi" w:eastAsia="en-US" w:bidi="ar-SA"/>
      </w:rPr>
    </w:lvl>
    <w:lvl w:ilvl="6" w:tplc="573647F6">
      <w:numFmt w:val="bullet"/>
      <w:lvlText w:val="•"/>
      <w:lvlJc w:val="left"/>
      <w:pPr>
        <w:ind w:left="6288" w:hanging="360"/>
      </w:pPr>
      <w:rPr>
        <w:rFonts w:hint="default"/>
        <w:lang w:val="vi" w:eastAsia="en-US" w:bidi="ar-SA"/>
      </w:rPr>
    </w:lvl>
    <w:lvl w:ilvl="7" w:tplc="1E9834BE">
      <w:numFmt w:val="bullet"/>
      <w:lvlText w:val="•"/>
      <w:lvlJc w:val="left"/>
      <w:pPr>
        <w:ind w:left="7166" w:hanging="360"/>
      </w:pPr>
      <w:rPr>
        <w:rFonts w:hint="default"/>
        <w:lang w:val="vi" w:eastAsia="en-US" w:bidi="ar-SA"/>
      </w:rPr>
    </w:lvl>
    <w:lvl w:ilvl="8" w:tplc="DAFA25C0">
      <w:numFmt w:val="bullet"/>
      <w:lvlText w:val="•"/>
      <w:lvlJc w:val="left"/>
      <w:pPr>
        <w:ind w:left="8044" w:hanging="360"/>
      </w:pPr>
      <w:rPr>
        <w:rFonts w:hint="default"/>
        <w:lang w:val="vi" w:eastAsia="en-US" w:bidi="ar-SA"/>
      </w:rPr>
    </w:lvl>
  </w:abstractNum>
  <w:abstractNum w:abstractNumId="1" w15:restartNumberingAfterBreak="0">
    <w:nsid w:val="0D9B3019"/>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 w15:restartNumberingAfterBreak="0">
    <w:nsid w:val="11CF5CDB"/>
    <w:multiLevelType w:val="hybridMultilevel"/>
    <w:tmpl w:val="E0CA2D34"/>
    <w:lvl w:ilvl="0" w:tplc="4A9A7458">
      <w:start w:val="1"/>
      <w:numFmt w:val="upperRoman"/>
      <w:lvlText w:val="%1."/>
      <w:lvlJc w:val="right"/>
      <w:pPr>
        <w:tabs>
          <w:tab w:val="num" w:pos="720"/>
        </w:tabs>
        <w:ind w:left="720" w:hanging="180"/>
      </w:pPr>
    </w:lvl>
    <w:lvl w:ilvl="1" w:tplc="FFFFFFFF">
      <w:start w:val="1"/>
      <w:numFmt w:val="decimal"/>
      <w:pStyle w:val="Style1"/>
      <w:lvlText w:val="%2)"/>
      <w:lvlJc w:val="left"/>
      <w:pPr>
        <w:tabs>
          <w:tab w:val="num" w:pos="1440"/>
        </w:tabs>
        <w:ind w:left="1440" w:hanging="360"/>
      </w:pPr>
    </w:lvl>
    <w:lvl w:ilvl="2" w:tplc="FFFFFFFF">
      <w:start w:val="1"/>
      <w:numFmt w:val="bullet"/>
      <w:lvlText w:val=""/>
      <w:lvlJc w:val="left"/>
      <w:pPr>
        <w:tabs>
          <w:tab w:val="num" w:pos="2340"/>
        </w:tabs>
        <w:ind w:left="2340" w:hanging="360"/>
      </w:pPr>
      <w:rPr>
        <w:rFonts w:ascii="Wingdings" w:hAnsi="Wingdings" w:hint="default"/>
      </w:r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15:restartNumberingAfterBreak="0">
    <w:nsid w:val="11E358EC"/>
    <w:multiLevelType w:val="hybridMultilevel"/>
    <w:tmpl w:val="BEAC6EF2"/>
    <w:lvl w:ilvl="0" w:tplc="A45A93EE">
      <w:start w:val="1"/>
      <w:numFmt w:val="decimal"/>
      <w:pStyle w:val="Subtitle1"/>
      <w:lvlText w:val="%1."/>
      <w:lvlJc w:val="left"/>
      <w:pPr>
        <w:tabs>
          <w:tab w:val="num" w:pos="1080"/>
        </w:tabs>
        <w:ind w:left="1080" w:hanging="360"/>
      </w:pPr>
    </w:lvl>
    <w:lvl w:ilvl="1" w:tplc="B91E6294">
      <w:start w:val="1"/>
      <w:numFmt w:val="lowerLetter"/>
      <w:lvlText w:val="%2."/>
      <w:lvlJc w:val="left"/>
      <w:pPr>
        <w:tabs>
          <w:tab w:val="num" w:pos="1800"/>
        </w:tabs>
        <w:ind w:left="1800" w:hanging="360"/>
      </w:pPr>
      <w:rPr>
        <w:rFonts w:hint="default"/>
      </w:rPr>
    </w:lvl>
    <w:lvl w:ilvl="2" w:tplc="0409000B">
      <w:start w:val="1"/>
      <w:numFmt w:val="decimal"/>
      <w:lvlText w:val="(%3)"/>
      <w:lvlJc w:val="left"/>
      <w:pPr>
        <w:tabs>
          <w:tab w:val="num" w:pos="2715"/>
        </w:tabs>
        <w:ind w:left="2715" w:hanging="375"/>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14AB10E3"/>
    <w:multiLevelType w:val="multilevel"/>
    <w:tmpl w:val="8836EF6A"/>
    <w:lvl w:ilvl="0">
      <w:start w:val="1"/>
      <w:numFmt w:val="upperRoman"/>
      <w:pStyle w:val="StyleIIIIII"/>
      <w:lvlText w:val="%1."/>
      <w:lvlJc w:val="right"/>
      <w:pPr>
        <w:tabs>
          <w:tab w:val="num" w:pos="1008"/>
        </w:tabs>
        <w:ind w:left="720" w:firstLine="0"/>
      </w:pPr>
      <w:rPr>
        <w:rFonts w:ascii="Times New Roman" w:hAnsi="Times New Roman" w:hint="default"/>
        <w:b/>
        <w:i w:val="0"/>
        <w:sz w:val="28"/>
        <w:szCs w:val="28"/>
      </w:rPr>
    </w:lvl>
    <w:lvl w:ilvl="1">
      <w:start w:val="1"/>
      <w:numFmt w:val="decimal"/>
      <w:pStyle w:val="Style123"/>
      <w:lvlText w:val="%2."/>
      <w:lvlJc w:val="right"/>
      <w:pPr>
        <w:tabs>
          <w:tab w:val="num" w:pos="1872"/>
        </w:tabs>
        <w:ind w:left="1872" w:hanging="432"/>
      </w:pPr>
      <w:rPr>
        <w:rFonts w:ascii="Times New Roman" w:hAnsi="Times New Roman" w:hint="default"/>
        <w:b w:val="0"/>
        <w:i w:val="0"/>
        <w:sz w:val="24"/>
        <w:szCs w:val="24"/>
        <w:u w:val="single"/>
      </w:rPr>
    </w:lvl>
    <w:lvl w:ilvl="2">
      <w:start w:val="1"/>
      <w:numFmt w:val="lowerLetter"/>
      <w:pStyle w:val="Styleabc"/>
      <w:lvlText w:val="%3."/>
      <w:lvlJc w:val="right"/>
      <w:pPr>
        <w:tabs>
          <w:tab w:val="num" w:pos="2592"/>
        </w:tabs>
        <w:ind w:left="2592" w:hanging="432"/>
      </w:pPr>
      <w:rPr>
        <w:rFonts w:ascii="Times New Roman" w:hAnsi="Times New Roman" w:hint="default"/>
        <w:b w:val="0"/>
        <w:i/>
        <w:sz w:val="24"/>
        <w:szCs w:val="24"/>
      </w:rPr>
    </w:lvl>
    <w:lvl w:ilvl="3">
      <w:start w:val="1"/>
      <w:numFmt w:val="none"/>
      <w:pStyle w:val="StyleNormal"/>
      <w:lvlText w:val=""/>
      <w:lvlJc w:val="left"/>
      <w:pPr>
        <w:tabs>
          <w:tab w:val="num" w:pos="1440"/>
        </w:tabs>
        <w:ind w:left="720" w:firstLine="72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5" w15:restartNumberingAfterBreak="0">
    <w:nsid w:val="16223EF6"/>
    <w:multiLevelType w:val="hybridMultilevel"/>
    <w:tmpl w:val="3D649380"/>
    <w:lvl w:ilvl="0" w:tplc="29040446">
      <w:start w:val="1"/>
      <w:numFmt w:val="decimal"/>
      <w:lvlText w:val="%1."/>
      <w:lvlJc w:val="left"/>
      <w:pPr>
        <w:ind w:left="1004"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751252D"/>
    <w:multiLevelType w:val="hybridMultilevel"/>
    <w:tmpl w:val="B02E4590"/>
    <w:lvl w:ilvl="0" w:tplc="E0943A4E">
      <w:start w:val="1"/>
      <w:numFmt w:val="decimal"/>
      <w:pStyle w:val="numbereditem"/>
      <w:lvlText w:val="%1."/>
      <w:lvlJc w:val="left"/>
      <w:pPr>
        <w:tabs>
          <w:tab w:val="num" w:pos="227"/>
        </w:tabs>
        <w:ind w:left="227" w:hanging="227"/>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A9B6614"/>
    <w:multiLevelType w:val="multilevel"/>
    <w:tmpl w:val="0409001F"/>
    <w:styleLink w:val="111111"/>
    <w:lvl w:ilvl="0">
      <w:start w:val="1"/>
      <w:numFmt w:val="upperRoman"/>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1B9568FE"/>
    <w:multiLevelType w:val="hybridMultilevel"/>
    <w:tmpl w:val="435EBF82"/>
    <w:lvl w:ilvl="0" w:tplc="56985C8C">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62217C"/>
    <w:multiLevelType w:val="hybridMultilevel"/>
    <w:tmpl w:val="0FDE249C"/>
    <w:lvl w:ilvl="0" w:tplc="44C8FFEE">
      <w:start w:val="1"/>
      <w:numFmt w:val="bullet"/>
      <w:pStyle w:val="Bullet5"/>
      <w:lvlText w:val="-"/>
      <w:lvlJc w:val="left"/>
      <w:pPr>
        <w:tabs>
          <w:tab w:val="num" w:pos="1134"/>
        </w:tabs>
        <w:ind w:left="1134" w:firstLine="0"/>
      </w:pPr>
      <w:rPr>
        <w:rFonts w:ascii="Times New Roman" w:hAnsi="Times New Roman" w:cs="Times New Roman" w:hint="default"/>
      </w:rPr>
    </w:lvl>
    <w:lvl w:ilvl="1" w:tplc="FFFFFFFF">
      <w:start w:val="1"/>
      <w:numFmt w:val="lowerLetter"/>
      <w:lvlText w:val="%2."/>
      <w:lvlJc w:val="left"/>
      <w:pPr>
        <w:tabs>
          <w:tab w:val="num" w:pos="1440"/>
        </w:tabs>
        <w:ind w:left="1440" w:hanging="360"/>
      </w:pPr>
    </w:lvl>
    <w:lvl w:ilvl="2" w:tplc="FFFFFFFF">
      <w:start w:val="1"/>
      <w:numFmt w:val="lowerRoman"/>
      <w:pStyle w:val="Bullet5"/>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DB85F74"/>
    <w:multiLevelType w:val="hybridMultilevel"/>
    <w:tmpl w:val="72AA6FF8"/>
    <w:lvl w:ilvl="0" w:tplc="04FEF22C">
      <w:start w:val="1"/>
      <w:numFmt w:val="lowerLetter"/>
      <w:lvlText w:val="%1."/>
      <w:lvlJc w:val="left"/>
      <w:pPr>
        <w:ind w:left="1028" w:hanging="360"/>
      </w:pPr>
      <w:rPr>
        <w:rFonts w:ascii="Times New Roman" w:eastAsia="Times New Roman" w:hAnsi="Times New Roman" w:cs="Times New Roman" w:hint="default"/>
        <w:b w:val="0"/>
        <w:bCs w:val="0"/>
        <w:i/>
        <w:iCs/>
        <w:spacing w:val="-2"/>
        <w:w w:val="100"/>
        <w:sz w:val="27"/>
        <w:szCs w:val="27"/>
        <w:lang w:val="vi" w:eastAsia="en-US" w:bidi="ar-SA"/>
      </w:rPr>
    </w:lvl>
    <w:lvl w:ilvl="1" w:tplc="1320F2CC">
      <w:numFmt w:val="bullet"/>
      <w:lvlText w:val="•"/>
      <w:lvlJc w:val="left"/>
      <w:pPr>
        <w:ind w:left="1898" w:hanging="360"/>
      </w:pPr>
      <w:rPr>
        <w:rFonts w:hint="default"/>
        <w:lang w:val="vi" w:eastAsia="en-US" w:bidi="ar-SA"/>
      </w:rPr>
    </w:lvl>
    <w:lvl w:ilvl="2" w:tplc="0E7ACC5E">
      <w:numFmt w:val="bullet"/>
      <w:lvlText w:val="•"/>
      <w:lvlJc w:val="left"/>
      <w:pPr>
        <w:ind w:left="2776" w:hanging="360"/>
      </w:pPr>
      <w:rPr>
        <w:rFonts w:hint="default"/>
        <w:lang w:val="vi" w:eastAsia="en-US" w:bidi="ar-SA"/>
      </w:rPr>
    </w:lvl>
    <w:lvl w:ilvl="3" w:tplc="B30ECF34">
      <w:numFmt w:val="bullet"/>
      <w:lvlText w:val="•"/>
      <w:lvlJc w:val="left"/>
      <w:pPr>
        <w:ind w:left="3654" w:hanging="360"/>
      </w:pPr>
      <w:rPr>
        <w:rFonts w:hint="default"/>
        <w:lang w:val="vi" w:eastAsia="en-US" w:bidi="ar-SA"/>
      </w:rPr>
    </w:lvl>
    <w:lvl w:ilvl="4" w:tplc="AF864A72">
      <w:numFmt w:val="bullet"/>
      <w:lvlText w:val="•"/>
      <w:lvlJc w:val="left"/>
      <w:pPr>
        <w:ind w:left="4532" w:hanging="360"/>
      </w:pPr>
      <w:rPr>
        <w:rFonts w:hint="default"/>
        <w:lang w:val="vi" w:eastAsia="en-US" w:bidi="ar-SA"/>
      </w:rPr>
    </w:lvl>
    <w:lvl w:ilvl="5" w:tplc="5BF6581A">
      <w:numFmt w:val="bullet"/>
      <w:lvlText w:val="•"/>
      <w:lvlJc w:val="left"/>
      <w:pPr>
        <w:ind w:left="5410" w:hanging="360"/>
      </w:pPr>
      <w:rPr>
        <w:rFonts w:hint="default"/>
        <w:lang w:val="vi" w:eastAsia="en-US" w:bidi="ar-SA"/>
      </w:rPr>
    </w:lvl>
    <w:lvl w:ilvl="6" w:tplc="5F6E6A9A">
      <w:numFmt w:val="bullet"/>
      <w:lvlText w:val="•"/>
      <w:lvlJc w:val="left"/>
      <w:pPr>
        <w:ind w:left="6288" w:hanging="360"/>
      </w:pPr>
      <w:rPr>
        <w:rFonts w:hint="default"/>
        <w:lang w:val="vi" w:eastAsia="en-US" w:bidi="ar-SA"/>
      </w:rPr>
    </w:lvl>
    <w:lvl w:ilvl="7" w:tplc="27683528">
      <w:numFmt w:val="bullet"/>
      <w:lvlText w:val="•"/>
      <w:lvlJc w:val="left"/>
      <w:pPr>
        <w:ind w:left="7166" w:hanging="360"/>
      </w:pPr>
      <w:rPr>
        <w:rFonts w:hint="default"/>
        <w:lang w:val="vi" w:eastAsia="en-US" w:bidi="ar-SA"/>
      </w:rPr>
    </w:lvl>
    <w:lvl w:ilvl="8" w:tplc="9FA626D0">
      <w:numFmt w:val="bullet"/>
      <w:lvlText w:val="•"/>
      <w:lvlJc w:val="left"/>
      <w:pPr>
        <w:ind w:left="8044" w:hanging="360"/>
      </w:pPr>
      <w:rPr>
        <w:rFonts w:hint="default"/>
        <w:lang w:val="vi" w:eastAsia="en-US" w:bidi="ar-SA"/>
      </w:rPr>
    </w:lvl>
  </w:abstractNum>
  <w:abstractNum w:abstractNumId="11" w15:restartNumberingAfterBreak="0">
    <w:nsid w:val="2896330E"/>
    <w:multiLevelType w:val="multilevel"/>
    <w:tmpl w:val="47109538"/>
    <w:styleLink w:val="StyleBulleted"/>
    <w:lvl w:ilvl="0">
      <w:start w:val="1"/>
      <w:numFmt w:val="bullet"/>
      <w:lvlText w:val=""/>
      <w:lvlJc w:val="left"/>
      <w:pPr>
        <w:tabs>
          <w:tab w:val="num" w:pos="624"/>
        </w:tabs>
        <w:ind w:left="1134" w:hanging="794"/>
      </w:pPr>
      <w:rPr>
        <w:rFonts w:ascii="Symbol" w:hAnsi="Symbol" w:hint="default"/>
        <w:sz w:val="26"/>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132C4B"/>
    <w:multiLevelType w:val="hybridMultilevel"/>
    <w:tmpl w:val="F5AA368C"/>
    <w:lvl w:ilvl="0" w:tplc="A3E2AEB2">
      <w:start w:val="1"/>
      <w:numFmt w:val="bullet"/>
      <w:pStyle w:val="ListParagraph"/>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37660336"/>
    <w:multiLevelType w:val="hybridMultilevel"/>
    <w:tmpl w:val="BAF4A982"/>
    <w:lvl w:ilvl="0" w:tplc="861C5D3E">
      <w:start w:val="1"/>
      <w:numFmt w:val="decimal"/>
      <w:pStyle w:val="step"/>
      <w:lvlText w:val="%1)"/>
      <w:lvlJc w:val="left"/>
      <w:pPr>
        <w:tabs>
          <w:tab w:val="num" w:pos="648"/>
        </w:tabs>
        <w:ind w:left="648"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4" w15:restartNumberingAfterBreak="0">
    <w:nsid w:val="40F94772"/>
    <w:multiLevelType w:val="multilevel"/>
    <w:tmpl w:val="2DFA1B16"/>
    <w:lvl w:ilvl="0">
      <w:start w:val="1"/>
      <w:numFmt w:val="decimal"/>
      <w:lvlText w:val="%1."/>
      <w:lvlJc w:val="left"/>
      <w:pPr>
        <w:ind w:left="1004" w:hanging="360"/>
      </w:pPr>
      <w:rPr>
        <w:rFonts w:hint="default"/>
        <w:b/>
        <w:i w:val="0"/>
      </w:rPr>
    </w:lvl>
    <w:lvl w:ilvl="1">
      <w:start w:val="1"/>
      <w:numFmt w:val="decimal"/>
      <w:isLgl/>
      <w:lvlText w:val="%1.%2."/>
      <w:lvlJc w:val="left"/>
      <w:pPr>
        <w:ind w:left="1364" w:hanging="72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724" w:hanging="108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2084" w:hanging="144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444" w:hanging="1800"/>
      </w:pPr>
      <w:rPr>
        <w:rFonts w:hint="default"/>
      </w:rPr>
    </w:lvl>
    <w:lvl w:ilvl="8">
      <w:start w:val="1"/>
      <w:numFmt w:val="decimal"/>
      <w:isLgl/>
      <w:lvlText w:val="%1.%2.%3.%4.%5.%6.%7.%8.%9."/>
      <w:lvlJc w:val="left"/>
      <w:pPr>
        <w:ind w:left="2444" w:hanging="1800"/>
      </w:pPr>
      <w:rPr>
        <w:rFonts w:hint="default"/>
      </w:rPr>
    </w:lvl>
  </w:abstractNum>
  <w:abstractNum w:abstractNumId="15" w15:restartNumberingAfterBreak="0">
    <w:nsid w:val="447628B2"/>
    <w:multiLevelType w:val="hybridMultilevel"/>
    <w:tmpl w:val="E7F66688"/>
    <w:lvl w:ilvl="0" w:tplc="CC5A1A1C">
      <w:numFmt w:val="bullet"/>
      <w:lvlText w:val="-"/>
      <w:lvlJc w:val="left"/>
      <w:pPr>
        <w:ind w:left="1028" w:hanging="360"/>
      </w:pPr>
      <w:rPr>
        <w:rFonts w:ascii="Times New Roman" w:eastAsia="Times New Roman" w:hAnsi="Times New Roman" w:cs="Times New Roman" w:hint="default"/>
        <w:b w:val="0"/>
        <w:bCs w:val="0"/>
        <w:i w:val="0"/>
        <w:iCs w:val="0"/>
        <w:spacing w:val="0"/>
        <w:w w:val="100"/>
        <w:sz w:val="27"/>
        <w:szCs w:val="27"/>
        <w:lang w:val="vi" w:eastAsia="en-US" w:bidi="ar-SA"/>
      </w:rPr>
    </w:lvl>
    <w:lvl w:ilvl="1" w:tplc="EEFA7D3A">
      <w:numFmt w:val="bullet"/>
      <w:lvlText w:val="•"/>
      <w:lvlJc w:val="left"/>
      <w:pPr>
        <w:ind w:left="1898" w:hanging="360"/>
      </w:pPr>
      <w:rPr>
        <w:rFonts w:hint="default"/>
        <w:lang w:val="vi" w:eastAsia="en-US" w:bidi="ar-SA"/>
      </w:rPr>
    </w:lvl>
    <w:lvl w:ilvl="2" w:tplc="BEEC1D86">
      <w:numFmt w:val="bullet"/>
      <w:lvlText w:val="•"/>
      <w:lvlJc w:val="left"/>
      <w:pPr>
        <w:ind w:left="2776" w:hanging="360"/>
      </w:pPr>
      <w:rPr>
        <w:rFonts w:hint="default"/>
        <w:lang w:val="vi" w:eastAsia="en-US" w:bidi="ar-SA"/>
      </w:rPr>
    </w:lvl>
    <w:lvl w:ilvl="3" w:tplc="F5987912">
      <w:numFmt w:val="bullet"/>
      <w:lvlText w:val="•"/>
      <w:lvlJc w:val="left"/>
      <w:pPr>
        <w:ind w:left="3654" w:hanging="360"/>
      </w:pPr>
      <w:rPr>
        <w:rFonts w:hint="default"/>
        <w:lang w:val="vi" w:eastAsia="en-US" w:bidi="ar-SA"/>
      </w:rPr>
    </w:lvl>
    <w:lvl w:ilvl="4" w:tplc="29E0F428">
      <w:numFmt w:val="bullet"/>
      <w:lvlText w:val="•"/>
      <w:lvlJc w:val="left"/>
      <w:pPr>
        <w:ind w:left="4532" w:hanging="360"/>
      </w:pPr>
      <w:rPr>
        <w:rFonts w:hint="default"/>
        <w:lang w:val="vi" w:eastAsia="en-US" w:bidi="ar-SA"/>
      </w:rPr>
    </w:lvl>
    <w:lvl w:ilvl="5" w:tplc="5DF63AF2">
      <w:numFmt w:val="bullet"/>
      <w:lvlText w:val="•"/>
      <w:lvlJc w:val="left"/>
      <w:pPr>
        <w:ind w:left="5410" w:hanging="360"/>
      </w:pPr>
      <w:rPr>
        <w:rFonts w:hint="default"/>
        <w:lang w:val="vi" w:eastAsia="en-US" w:bidi="ar-SA"/>
      </w:rPr>
    </w:lvl>
    <w:lvl w:ilvl="6" w:tplc="AAD6402A">
      <w:numFmt w:val="bullet"/>
      <w:lvlText w:val="•"/>
      <w:lvlJc w:val="left"/>
      <w:pPr>
        <w:ind w:left="6288" w:hanging="360"/>
      </w:pPr>
      <w:rPr>
        <w:rFonts w:hint="default"/>
        <w:lang w:val="vi" w:eastAsia="en-US" w:bidi="ar-SA"/>
      </w:rPr>
    </w:lvl>
    <w:lvl w:ilvl="7" w:tplc="1E841798">
      <w:numFmt w:val="bullet"/>
      <w:lvlText w:val="•"/>
      <w:lvlJc w:val="left"/>
      <w:pPr>
        <w:ind w:left="7166" w:hanging="360"/>
      </w:pPr>
      <w:rPr>
        <w:rFonts w:hint="default"/>
        <w:lang w:val="vi" w:eastAsia="en-US" w:bidi="ar-SA"/>
      </w:rPr>
    </w:lvl>
    <w:lvl w:ilvl="8" w:tplc="701ED330">
      <w:numFmt w:val="bullet"/>
      <w:lvlText w:val="•"/>
      <w:lvlJc w:val="left"/>
      <w:pPr>
        <w:ind w:left="8044" w:hanging="360"/>
      </w:pPr>
      <w:rPr>
        <w:rFonts w:hint="default"/>
        <w:lang w:val="vi" w:eastAsia="en-US" w:bidi="ar-SA"/>
      </w:rPr>
    </w:lvl>
  </w:abstractNum>
  <w:abstractNum w:abstractNumId="16" w15:restartNumberingAfterBreak="0">
    <w:nsid w:val="459648B5"/>
    <w:multiLevelType w:val="hybridMultilevel"/>
    <w:tmpl w:val="5D227FE2"/>
    <w:lvl w:ilvl="0" w:tplc="B67C4E66">
      <w:start w:val="1"/>
      <w:numFmt w:val="bullet"/>
      <w:pStyle w:val="bulletlist"/>
      <w:lvlText w:val=""/>
      <w:lvlJc w:val="left"/>
      <w:pPr>
        <w:tabs>
          <w:tab w:val="num" w:pos="851"/>
        </w:tabs>
        <w:ind w:left="851" w:hanging="454"/>
      </w:pPr>
      <w:rPr>
        <w:rFonts w:ascii="Symbol" w:hAnsi="Symbol" w:hint="default"/>
      </w:rPr>
    </w:lvl>
    <w:lvl w:ilvl="1" w:tplc="01CC6ECE" w:tentative="1">
      <w:start w:val="1"/>
      <w:numFmt w:val="bullet"/>
      <w:lvlText w:val="o"/>
      <w:lvlJc w:val="left"/>
      <w:pPr>
        <w:tabs>
          <w:tab w:val="num" w:pos="1728"/>
        </w:tabs>
        <w:ind w:left="1728" w:hanging="360"/>
      </w:pPr>
      <w:rPr>
        <w:rFonts w:ascii="Courier New" w:hAnsi="Courier New" w:cs="Courier New" w:hint="default"/>
      </w:rPr>
    </w:lvl>
    <w:lvl w:ilvl="2" w:tplc="30EAFAD0" w:tentative="1">
      <w:start w:val="1"/>
      <w:numFmt w:val="bullet"/>
      <w:lvlText w:val=""/>
      <w:lvlJc w:val="left"/>
      <w:pPr>
        <w:tabs>
          <w:tab w:val="num" w:pos="2448"/>
        </w:tabs>
        <w:ind w:left="2448" w:hanging="360"/>
      </w:pPr>
      <w:rPr>
        <w:rFonts w:ascii="Wingdings" w:hAnsi="Wingdings" w:hint="default"/>
      </w:rPr>
    </w:lvl>
    <w:lvl w:ilvl="3" w:tplc="B5CCC944" w:tentative="1">
      <w:start w:val="1"/>
      <w:numFmt w:val="bullet"/>
      <w:lvlText w:val=""/>
      <w:lvlJc w:val="left"/>
      <w:pPr>
        <w:tabs>
          <w:tab w:val="num" w:pos="3168"/>
        </w:tabs>
        <w:ind w:left="3168" w:hanging="360"/>
      </w:pPr>
      <w:rPr>
        <w:rFonts w:ascii="Symbol" w:hAnsi="Symbol" w:hint="default"/>
      </w:rPr>
    </w:lvl>
    <w:lvl w:ilvl="4" w:tplc="B9E8AF84" w:tentative="1">
      <w:start w:val="1"/>
      <w:numFmt w:val="bullet"/>
      <w:lvlText w:val="o"/>
      <w:lvlJc w:val="left"/>
      <w:pPr>
        <w:tabs>
          <w:tab w:val="num" w:pos="3888"/>
        </w:tabs>
        <w:ind w:left="3888" w:hanging="360"/>
      </w:pPr>
      <w:rPr>
        <w:rFonts w:ascii="Courier New" w:hAnsi="Courier New" w:cs="Courier New" w:hint="default"/>
      </w:rPr>
    </w:lvl>
    <w:lvl w:ilvl="5" w:tplc="D0BE95E2" w:tentative="1">
      <w:start w:val="1"/>
      <w:numFmt w:val="bullet"/>
      <w:lvlText w:val=""/>
      <w:lvlJc w:val="left"/>
      <w:pPr>
        <w:tabs>
          <w:tab w:val="num" w:pos="4608"/>
        </w:tabs>
        <w:ind w:left="4608" w:hanging="360"/>
      </w:pPr>
      <w:rPr>
        <w:rFonts w:ascii="Wingdings" w:hAnsi="Wingdings" w:hint="default"/>
      </w:rPr>
    </w:lvl>
    <w:lvl w:ilvl="6" w:tplc="7FCC1218" w:tentative="1">
      <w:start w:val="1"/>
      <w:numFmt w:val="bullet"/>
      <w:lvlText w:val=""/>
      <w:lvlJc w:val="left"/>
      <w:pPr>
        <w:tabs>
          <w:tab w:val="num" w:pos="5328"/>
        </w:tabs>
        <w:ind w:left="5328" w:hanging="360"/>
      </w:pPr>
      <w:rPr>
        <w:rFonts w:ascii="Symbol" w:hAnsi="Symbol" w:hint="default"/>
      </w:rPr>
    </w:lvl>
    <w:lvl w:ilvl="7" w:tplc="7096C448" w:tentative="1">
      <w:start w:val="1"/>
      <w:numFmt w:val="bullet"/>
      <w:lvlText w:val="o"/>
      <w:lvlJc w:val="left"/>
      <w:pPr>
        <w:tabs>
          <w:tab w:val="num" w:pos="6048"/>
        </w:tabs>
        <w:ind w:left="6048" w:hanging="360"/>
      </w:pPr>
      <w:rPr>
        <w:rFonts w:ascii="Courier New" w:hAnsi="Courier New" w:cs="Courier New" w:hint="default"/>
      </w:rPr>
    </w:lvl>
    <w:lvl w:ilvl="8" w:tplc="8250D912" w:tentative="1">
      <w:start w:val="1"/>
      <w:numFmt w:val="bullet"/>
      <w:lvlText w:val=""/>
      <w:lvlJc w:val="left"/>
      <w:pPr>
        <w:tabs>
          <w:tab w:val="num" w:pos="6768"/>
        </w:tabs>
        <w:ind w:left="6768" w:hanging="360"/>
      </w:pPr>
      <w:rPr>
        <w:rFonts w:ascii="Wingdings" w:hAnsi="Wingdings" w:hint="default"/>
      </w:rPr>
    </w:lvl>
  </w:abstractNum>
  <w:abstractNum w:abstractNumId="17" w15:restartNumberingAfterBreak="0">
    <w:nsid w:val="49A577C2"/>
    <w:multiLevelType w:val="hybridMultilevel"/>
    <w:tmpl w:val="0124189E"/>
    <w:lvl w:ilvl="0" w:tplc="E286DD6E">
      <w:start w:val="1"/>
      <w:numFmt w:val="decimal"/>
      <w:pStyle w:val="Ml2"/>
      <w:lvlText w:val="%1."/>
      <w:lvlJc w:val="left"/>
      <w:pPr>
        <w:tabs>
          <w:tab w:val="num" w:pos="735"/>
        </w:tabs>
        <w:ind w:left="735" w:hanging="360"/>
      </w:pPr>
      <w:rPr>
        <w:rFonts w:hint="default"/>
      </w:rPr>
    </w:lvl>
    <w:lvl w:ilvl="1" w:tplc="48090003">
      <w:start w:val="1"/>
      <w:numFmt w:val="lowerRoman"/>
      <w:pStyle w:val="Ml3"/>
      <w:lvlText w:val="%2."/>
      <w:lvlJc w:val="left"/>
      <w:pPr>
        <w:tabs>
          <w:tab w:val="num" w:pos="1440"/>
        </w:tabs>
        <w:ind w:left="1440" w:hanging="360"/>
      </w:pPr>
      <w:rPr>
        <w:rFonts w:hint="default"/>
      </w:rPr>
    </w:lvl>
    <w:lvl w:ilvl="2" w:tplc="48090005" w:tentative="1">
      <w:start w:val="1"/>
      <w:numFmt w:val="lowerRoman"/>
      <w:lvlText w:val="%3."/>
      <w:lvlJc w:val="right"/>
      <w:pPr>
        <w:tabs>
          <w:tab w:val="num" w:pos="2160"/>
        </w:tabs>
        <w:ind w:left="2160" w:hanging="180"/>
      </w:pPr>
    </w:lvl>
    <w:lvl w:ilvl="3" w:tplc="48090001">
      <w:start w:val="1"/>
      <w:numFmt w:val="decimal"/>
      <w:lvlText w:val="%4."/>
      <w:lvlJc w:val="left"/>
      <w:pPr>
        <w:tabs>
          <w:tab w:val="num" w:pos="2880"/>
        </w:tabs>
        <w:ind w:left="2880" w:hanging="360"/>
      </w:pPr>
    </w:lvl>
    <w:lvl w:ilvl="4" w:tplc="48090003" w:tentative="1">
      <w:start w:val="1"/>
      <w:numFmt w:val="lowerLetter"/>
      <w:lvlText w:val="%5."/>
      <w:lvlJc w:val="left"/>
      <w:pPr>
        <w:tabs>
          <w:tab w:val="num" w:pos="3600"/>
        </w:tabs>
        <w:ind w:left="3600" w:hanging="360"/>
      </w:pPr>
    </w:lvl>
    <w:lvl w:ilvl="5" w:tplc="48090005" w:tentative="1">
      <w:start w:val="1"/>
      <w:numFmt w:val="lowerRoman"/>
      <w:lvlText w:val="%6."/>
      <w:lvlJc w:val="right"/>
      <w:pPr>
        <w:tabs>
          <w:tab w:val="num" w:pos="4320"/>
        </w:tabs>
        <w:ind w:left="4320" w:hanging="180"/>
      </w:pPr>
    </w:lvl>
    <w:lvl w:ilvl="6" w:tplc="48090001" w:tentative="1">
      <w:start w:val="1"/>
      <w:numFmt w:val="decimal"/>
      <w:lvlText w:val="%7."/>
      <w:lvlJc w:val="left"/>
      <w:pPr>
        <w:tabs>
          <w:tab w:val="num" w:pos="5040"/>
        </w:tabs>
        <w:ind w:left="5040" w:hanging="360"/>
      </w:pPr>
    </w:lvl>
    <w:lvl w:ilvl="7" w:tplc="48090003" w:tentative="1">
      <w:start w:val="1"/>
      <w:numFmt w:val="lowerLetter"/>
      <w:lvlText w:val="%8."/>
      <w:lvlJc w:val="left"/>
      <w:pPr>
        <w:tabs>
          <w:tab w:val="num" w:pos="5760"/>
        </w:tabs>
        <w:ind w:left="5760" w:hanging="360"/>
      </w:pPr>
    </w:lvl>
    <w:lvl w:ilvl="8" w:tplc="48090005" w:tentative="1">
      <w:start w:val="1"/>
      <w:numFmt w:val="lowerRoman"/>
      <w:lvlText w:val="%9."/>
      <w:lvlJc w:val="right"/>
      <w:pPr>
        <w:tabs>
          <w:tab w:val="num" w:pos="6480"/>
        </w:tabs>
        <w:ind w:left="6480" w:hanging="180"/>
      </w:pPr>
    </w:lvl>
  </w:abstractNum>
  <w:abstractNum w:abstractNumId="18" w15:restartNumberingAfterBreak="0">
    <w:nsid w:val="52CA544A"/>
    <w:multiLevelType w:val="singleLevel"/>
    <w:tmpl w:val="31B8A7BA"/>
    <w:lvl w:ilvl="0">
      <w:start w:val="1"/>
      <w:numFmt w:val="decimal"/>
      <w:pStyle w:val="references"/>
      <w:lvlText w:val="[%1]"/>
      <w:lvlJc w:val="left"/>
      <w:pPr>
        <w:tabs>
          <w:tab w:val="num" w:pos="567"/>
        </w:tabs>
        <w:ind w:left="567" w:hanging="567"/>
      </w:pPr>
      <w:rPr>
        <w:rFonts w:ascii="Times New Roman" w:hAnsi="Times New Roman" w:cs="Times New Roman" w:hint="default"/>
        <w:b w:val="0"/>
        <w:bCs w:val="0"/>
        <w:i w:val="0"/>
        <w:iCs w:val="0"/>
        <w:sz w:val="26"/>
        <w:szCs w:val="16"/>
      </w:rPr>
    </w:lvl>
  </w:abstractNum>
  <w:abstractNum w:abstractNumId="19" w15:restartNumberingAfterBreak="0">
    <w:nsid w:val="657D4875"/>
    <w:multiLevelType w:val="multilevel"/>
    <w:tmpl w:val="40F42B30"/>
    <w:styleLink w:val="UNSThesisChuong"/>
    <w:lvl w:ilvl="0">
      <w:start w:val="1"/>
      <w:numFmt w:val="decimal"/>
      <w:lvlText w:val="Chương %1"/>
      <w:lvlJc w:val="left"/>
      <w:pPr>
        <w:tabs>
          <w:tab w:val="num" w:pos="1701"/>
        </w:tabs>
        <w:ind w:left="0" w:firstLine="0"/>
      </w:pPr>
      <w:rPr>
        <w:rFonts w:ascii="Times New Roman" w:hAnsi="Times New Roman" w:hint="default"/>
        <w:b/>
        <w:sz w:val="32"/>
      </w:rPr>
    </w:lvl>
    <w:lvl w:ilvl="1">
      <w:start w:val="1"/>
      <w:numFmt w:val="decimal"/>
      <w:lvlText w:val="%1.%2"/>
      <w:lvlJc w:val="left"/>
      <w:pPr>
        <w:tabs>
          <w:tab w:val="num" w:pos="1134"/>
        </w:tabs>
        <w:ind w:left="0" w:firstLine="0"/>
      </w:pPr>
      <w:rPr>
        <w:rFonts w:hint="default"/>
        <w:b/>
        <w:i w:val="0"/>
      </w:rPr>
    </w:lvl>
    <w:lvl w:ilvl="2">
      <w:start w:val="1"/>
      <w:numFmt w:val="decimal"/>
      <w:lvlText w:val="%1.%2.%3"/>
      <w:lvlJc w:val="left"/>
      <w:pPr>
        <w:tabs>
          <w:tab w:val="num" w:pos="1418"/>
        </w:tabs>
        <w:ind w:left="0" w:firstLine="0"/>
      </w:pPr>
      <w:rPr>
        <w:rFonts w:hint="default"/>
        <w:b/>
        <w:i w:val="0"/>
        <w:sz w:val="26"/>
      </w:rPr>
    </w:lvl>
    <w:lvl w:ilvl="3">
      <w:start w:val="1"/>
      <w:numFmt w:val="decimal"/>
      <w:lvlText w:val="%1.%2.%3.%4"/>
      <w:lvlJc w:val="left"/>
      <w:pPr>
        <w:tabs>
          <w:tab w:val="num" w:pos="1701"/>
        </w:tabs>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69F07A6E"/>
    <w:multiLevelType w:val="hybridMultilevel"/>
    <w:tmpl w:val="6040E84E"/>
    <w:lvl w:ilvl="0" w:tplc="C30A0D32">
      <w:start w:val="1"/>
      <w:numFmt w:val="decimal"/>
      <w:pStyle w:val="Thuattoan"/>
      <w:lvlText w:val="%1)"/>
      <w:lvlJc w:val="left"/>
      <w:pPr>
        <w:tabs>
          <w:tab w:val="num" w:pos="1004"/>
        </w:tabs>
        <w:ind w:left="1004" w:hanging="360"/>
      </w:pPr>
      <w:rPr>
        <w:rFonts w:hint="default"/>
      </w:rPr>
    </w:lvl>
    <w:lvl w:ilvl="1" w:tplc="48090019">
      <w:start w:val="1"/>
      <w:numFmt w:val="lowerLetter"/>
      <w:lvlText w:val="%2."/>
      <w:lvlJc w:val="left"/>
      <w:pPr>
        <w:tabs>
          <w:tab w:val="num" w:pos="1724"/>
        </w:tabs>
        <w:ind w:left="1724" w:hanging="360"/>
      </w:pPr>
    </w:lvl>
    <w:lvl w:ilvl="2" w:tplc="4809001B" w:tentative="1">
      <w:start w:val="1"/>
      <w:numFmt w:val="lowerRoman"/>
      <w:lvlText w:val="%3."/>
      <w:lvlJc w:val="right"/>
      <w:pPr>
        <w:tabs>
          <w:tab w:val="num" w:pos="2444"/>
        </w:tabs>
        <w:ind w:left="2444" w:hanging="180"/>
      </w:pPr>
    </w:lvl>
    <w:lvl w:ilvl="3" w:tplc="4809000F" w:tentative="1">
      <w:start w:val="1"/>
      <w:numFmt w:val="decimal"/>
      <w:lvlText w:val="%4."/>
      <w:lvlJc w:val="left"/>
      <w:pPr>
        <w:tabs>
          <w:tab w:val="num" w:pos="3164"/>
        </w:tabs>
        <w:ind w:left="3164" w:hanging="360"/>
      </w:pPr>
    </w:lvl>
    <w:lvl w:ilvl="4" w:tplc="48090019" w:tentative="1">
      <w:start w:val="1"/>
      <w:numFmt w:val="lowerLetter"/>
      <w:lvlText w:val="%5."/>
      <w:lvlJc w:val="left"/>
      <w:pPr>
        <w:tabs>
          <w:tab w:val="num" w:pos="3884"/>
        </w:tabs>
        <w:ind w:left="3884" w:hanging="360"/>
      </w:pPr>
    </w:lvl>
    <w:lvl w:ilvl="5" w:tplc="4809001B" w:tentative="1">
      <w:start w:val="1"/>
      <w:numFmt w:val="lowerRoman"/>
      <w:lvlText w:val="%6."/>
      <w:lvlJc w:val="right"/>
      <w:pPr>
        <w:tabs>
          <w:tab w:val="num" w:pos="4604"/>
        </w:tabs>
        <w:ind w:left="4604" w:hanging="180"/>
      </w:pPr>
    </w:lvl>
    <w:lvl w:ilvl="6" w:tplc="4809000F" w:tentative="1">
      <w:start w:val="1"/>
      <w:numFmt w:val="decimal"/>
      <w:lvlText w:val="%7."/>
      <w:lvlJc w:val="left"/>
      <w:pPr>
        <w:tabs>
          <w:tab w:val="num" w:pos="5324"/>
        </w:tabs>
        <w:ind w:left="5324" w:hanging="360"/>
      </w:pPr>
    </w:lvl>
    <w:lvl w:ilvl="7" w:tplc="48090019" w:tentative="1">
      <w:start w:val="1"/>
      <w:numFmt w:val="lowerLetter"/>
      <w:lvlText w:val="%8."/>
      <w:lvlJc w:val="left"/>
      <w:pPr>
        <w:tabs>
          <w:tab w:val="num" w:pos="6044"/>
        </w:tabs>
        <w:ind w:left="6044" w:hanging="360"/>
      </w:pPr>
    </w:lvl>
    <w:lvl w:ilvl="8" w:tplc="4809001B" w:tentative="1">
      <w:start w:val="1"/>
      <w:numFmt w:val="lowerRoman"/>
      <w:lvlText w:val="%9."/>
      <w:lvlJc w:val="right"/>
      <w:pPr>
        <w:tabs>
          <w:tab w:val="num" w:pos="6764"/>
        </w:tabs>
        <w:ind w:left="6764" w:hanging="180"/>
      </w:pPr>
    </w:lvl>
  </w:abstractNum>
  <w:abstractNum w:abstractNumId="21" w15:restartNumberingAfterBreak="0">
    <w:nsid w:val="6C402C58"/>
    <w:multiLevelType w:val="hybridMultilevel"/>
    <w:tmpl w:val="D43466F4"/>
    <w:lvl w:ilvl="0" w:tplc="FFFFFFFF">
      <w:start w:val="1"/>
      <w:numFmt w:val="decimal"/>
      <w:pStyle w:val="figurecaption"/>
      <w:lvlText w:val="Hình %1. "/>
      <w:lvlJc w:val="left"/>
      <w:pPr>
        <w:tabs>
          <w:tab w:val="num" w:pos="720"/>
        </w:tabs>
        <w:ind w:left="0" w:firstLine="0"/>
      </w:pPr>
      <w:rPr>
        <w:rFonts w:ascii="Times New Roman" w:hAnsi="Times New Roman" w:cs="Times New Roman" w:hint="default"/>
        <w:b w:val="0"/>
        <w:bCs w:val="0"/>
        <w:i w:val="0"/>
        <w:iCs w:val="0"/>
        <w:color w:val="auto"/>
        <w:sz w:val="20"/>
        <w:szCs w:val="16"/>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2" w15:restartNumberingAfterBreak="0">
    <w:nsid w:val="6CD32DA8"/>
    <w:multiLevelType w:val="singleLevel"/>
    <w:tmpl w:val="89D66EA4"/>
    <w:lvl w:ilvl="0">
      <w:start w:val="1"/>
      <w:numFmt w:val="upperRoman"/>
      <w:pStyle w:val="tablehead"/>
      <w:lvlText w:val="Bảng %1. "/>
      <w:lvlJc w:val="left"/>
      <w:pPr>
        <w:tabs>
          <w:tab w:val="num" w:pos="1080"/>
        </w:tabs>
        <w:ind w:left="0" w:firstLine="0"/>
      </w:pPr>
      <w:rPr>
        <w:rFonts w:ascii="Times New Roman" w:hAnsi="Times New Roman" w:cs="Times New Roman" w:hint="default"/>
        <w:b w:val="0"/>
        <w:bCs w:val="0"/>
        <w:i w:val="0"/>
        <w:iCs w:val="0"/>
        <w:sz w:val="22"/>
        <w:szCs w:val="16"/>
      </w:rPr>
    </w:lvl>
  </w:abstractNum>
  <w:abstractNum w:abstractNumId="23" w15:restartNumberingAfterBreak="0">
    <w:nsid w:val="6D7270C0"/>
    <w:multiLevelType w:val="hybridMultilevel"/>
    <w:tmpl w:val="34D67FCC"/>
    <w:lvl w:ilvl="0" w:tplc="04688C56">
      <w:start w:val="4"/>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75E93B8F"/>
    <w:multiLevelType w:val="multilevel"/>
    <w:tmpl w:val="2E2CD8D8"/>
    <w:lvl w:ilvl="0">
      <w:start w:val="1"/>
      <w:numFmt w:val="decimal"/>
      <w:pStyle w:val="Heading1"/>
      <w:lvlText w:val="Chương %1 ."/>
      <w:lvlJc w:val="left"/>
      <w:pPr>
        <w:tabs>
          <w:tab w:val="num" w:pos="567"/>
        </w:tabs>
        <w:ind w:left="0" w:firstLine="0"/>
      </w:pPr>
      <w:rPr>
        <w:rFonts w:ascii="Times New Roman" w:hAnsi="Times New Roman" w:hint="default"/>
        <w:b/>
        <w:i w:val="0"/>
        <w:sz w:val="32"/>
      </w:rPr>
    </w:lvl>
    <w:lvl w:ilvl="1">
      <w:start w:val="1"/>
      <w:numFmt w:val="decimal"/>
      <w:pStyle w:val="Heading2"/>
      <w:lvlText w:val="%1.%2"/>
      <w:lvlJc w:val="left"/>
      <w:pPr>
        <w:tabs>
          <w:tab w:val="num" w:pos="0"/>
        </w:tabs>
        <w:ind w:left="0" w:firstLine="0"/>
      </w:pPr>
      <w:rPr>
        <w:rFonts w:ascii="Times New Roman" w:hAnsi="Times New Roman" w:hint="default"/>
        <w:b/>
        <w:i w:val="0"/>
        <w:color w:val="auto"/>
        <w:sz w:val="28"/>
        <w:szCs w:val="28"/>
      </w:rPr>
    </w:lvl>
    <w:lvl w:ilvl="2">
      <w:start w:val="1"/>
      <w:numFmt w:val="decimal"/>
      <w:pStyle w:val="Heading3"/>
      <w:lvlText w:val="%1.%2.%3"/>
      <w:lvlJc w:val="left"/>
      <w:pPr>
        <w:tabs>
          <w:tab w:val="num" w:pos="113"/>
        </w:tabs>
        <w:ind w:left="0" w:firstLine="0"/>
      </w:pPr>
      <w:rPr>
        <w:rFonts w:ascii="Times New Roman" w:hAnsi="Times New Roman" w:hint="default"/>
        <w:b/>
        <w:i w:val="0"/>
        <w:sz w:val="26"/>
      </w:rPr>
    </w:lvl>
    <w:lvl w:ilvl="3">
      <w:start w:val="1"/>
      <w:numFmt w:val="decimal"/>
      <w:pStyle w:val="Heading4"/>
      <w:suff w:val="space"/>
      <w:lvlText w:val="%1.%2.%3.%4"/>
      <w:lvlJc w:val="left"/>
      <w:pPr>
        <w:ind w:left="0" w:firstLine="0"/>
      </w:pPr>
      <w:rPr>
        <w:rFonts w:ascii="Times New Roman" w:hAnsi="Times New Roman" w:hint="default"/>
        <w:b/>
        <w:i/>
        <w:sz w:val="26"/>
        <w:szCs w:val="26"/>
      </w:rPr>
    </w:lvl>
    <w:lvl w:ilvl="4">
      <w:start w:val="1"/>
      <w:numFmt w:val="decimal"/>
      <w:pStyle w:val="Heading5"/>
      <w:lvlText w:val="%1.%2.%3.%4.%5"/>
      <w:lvlJc w:val="left"/>
      <w:pPr>
        <w:tabs>
          <w:tab w:val="num" w:pos="0"/>
        </w:tabs>
        <w:ind w:left="0" w:firstLine="0"/>
      </w:pPr>
      <w:rPr>
        <w:rFonts w:ascii="Times New Roman" w:hAnsi="Times New Roman" w:hint="default"/>
        <w:b/>
        <w:i w:val="0"/>
        <w:sz w:val="26"/>
      </w:rPr>
    </w:lvl>
    <w:lvl w:ilvl="5">
      <w:start w:val="1"/>
      <w:numFmt w:val="lowerRoman"/>
      <w:lvlText w:val="(%6)"/>
      <w:lvlJc w:val="left"/>
      <w:pPr>
        <w:tabs>
          <w:tab w:val="num" w:pos="0"/>
        </w:tabs>
        <w:ind w:left="0" w:firstLine="0"/>
      </w:pPr>
      <w:rPr>
        <w:rFonts w:hint="default"/>
      </w:rPr>
    </w:lvl>
    <w:lvl w:ilvl="6">
      <w:start w:val="1"/>
      <w:numFmt w:val="decimal"/>
      <w:lvlText w:val="%7."/>
      <w:lvlJc w:val="left"/>
      <w:pPr>
        <w:tabs>
          <w:tab w:val="num" w:pos="0"/>
        </w:tabs>
        <w:ind w:left="0" w:firstLine="0"/>
      </w:pPr>
      <w:rPr>
        <w:rFonts w:hint="default"/>
      </w:rPr>
    </w:lvl>
    <w:lvl w:ilvl="7">
      <w:start w:val="1"/>
      <w:numFmt w:val="lowerLetter"/>
      <w:lvlText w:val="%8."/>
      <w:lvlJc w:val="left"/>
      <w:pPr>
        <w:tabs>
          <w:tab w:val="num" w:pos="0"/>
        </w:tabs>
        <w:ind w:left="0" w:firstLine="0"/>
      </w:pPr>
      <w:rPr>
        <w:rFonts w:hint="default"/>
      </w:rPr>
    </w:lvl>
    <w:lvl w:ilvl="8">
      <w:start w:val="1"/>
      <w:numFmt w:val="lowerRoman"/>
      <w:lvlText w:val="%9."/>
      <w:lvlJc w:val="left"/>
      <w:pPr>
        <w:tabs>
          <w:tab w:val="num" w:pos="0"/>
        </w:tabs>
        <w:ind w:left="0" w:firstLine="0"/>
      </w:pPr>
      <w:rPr>
        <w:rFonts w:hint="default"/>
      </w:rPr>
    </w:lvl>
  </w:abstractNum>
  <w:abstractNum w:abstractNumId="25" w15:restartNumberingAfterBreak="0">
    <w:nsid w:val="7B3E5469"/>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7BA36049"/>
    <w:multiLevelType w:val="hybridMultilevel"/>
    <w:tmpl w:val="C5E68EE2"/>
    <w:lvl w:ilvl="0" w:tplc="5F6C3830">
      <w:start w:val="1"/>
      <w:numFmt w:val="bullet"/>
      <w:pStyle w:val="Bullet4"/>
      <w:lvlText w:val=""/>
      <w:lvlPicBulletId w:val="0"/>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C871AC8"/>
    <w:multiLevelType w:val="hybridMultilevel"/>
    <w:tmpl w:val="55FAB77A"/>
    <w:lvl w:ilvl="0" w:tplc="6EB214A6">
      <w:start w:val="1"/>
      <w:numFmt w:val="decimal"/>
      <w:lvlText w:val="[%1]"/>
      <w:lvlJc w:val="left"/>
      <w:pPr>
        <w:ind w:left="826" w:hanging="518"/>
        <w:jc w:val="left"/>
      </w:pPr>
      <w:rPr>
        <w:rFonts w:ascii="Times New Roman" w:eastAsia="Times New Roman" w:hAnsi="Times New Roman" w:cs="Times New Roman" w:hint="default"/>
        <w:b w:val="0"/>
        <w:bCs w:val="0"/>
        <w:i w:val="0"/>
        <w:iCs w:val="0"/>
        <w:spacing w:val="-2"/>
        <w:w w:val="100"/>
        <w:sz w:val="27"/>
        <w:szCs w:val="27"/>
        <w:lang w:val="vi" w:eastAsia="en-US" w:bidi="ar-SA"/>
      </w:rPr>
    </w:lvl>
    <w:lvl w:ilvl="1" w:tplc="9B9C5A24">
      <w:numFmt w:val="bullet"/>
      <w:lvlText w:val="•"/>
      <w:lvlJc w:val="left"/>
      <w:pPr>
        <w:ind w:left="1718" w:hanging="518"/>
      </w:pPr>
      <w:rPr>
        <w:rFonts w:hint="default"/>
        <w:lang w:val="vi" w:eastAsia="en-US" w:bidi="ar-SA"/>
      </w:rPr>
    </w:lvl>
    <w:lvl w:ilvl="2" w:tplc="A0A8C8EA">
      <w:numFmt w:val="bullet"/>
      <w:lvlText w:val="•"/>
      <w:lvlJc w:val="left"/>
      <w:pPr>
        <w:ind w:left="2616" w:hanging="518"/>
      </w:pPr>
      <w:rPr>
        <w:rFonts w:hint="default"/>
        <w:lang w:val="vi" w:eastAsia="en-US" w:bidi="ar-SA"/>
      </w:rPr>
    </w:lvl>
    <w:lvl w:ilvl="3" w:tplc="77E6146C">
      <w:numFmt w:val="bullet"/>
      <w:lvlText w:val="•"/>
      <w:lvlJc w:val="left"/>
      <w:pPr>
        <w:ind w:left="3514" w:hanging="518"/>
      </w:pPr>
      <w:rPr>
        <w:rFonts w:hint="default"/>
        <w:lang w:val="vi" w:eastAsia="en-US" w:bidi="ar-SA"/>
      </w:rPr>
    </w:lvl>
    <w:lvl w:ilvl="4" w:tplc="F064CB0A">
      <w:numFmt w:val="bullet"/>
      <w:lvlText w:val="•"/>
      <w:lvlJc w:val="left"/>
      <w:pPr>
        <w:ind w:left="4412" w:hanging="518"/>
      </w:pPr>
      <w:rPr>
        <w:rFonts w:hint="default"/>
        <w:lang w:val="vi" w:eastAsia="en-US" w:bidi="ar-SA"/>
      </w:rPr>
    </w:lvl>
    <w:lvl w:ilvl="5" w:tplc="B492D91E">
      <w:numFmt w:val="bullet"/>
      <w:lvlText w:val="•"/>
      <w:lvlJc w:val="left"/>
      <w:pPr>
        <w:ind w:left="5310" w:hanging="518"/>
      </w:pPr>
      <w:rPr>
        <w:rFonts w:hint="default"/>
        <w:lang w:val="vi" w:eastAsia="en-US" w:bidi="ar-SA"/>
      </w:rPr>
    </w:lvl>
    <w:lvl w:ilvl="6" w:tplc="F4B460A2">
      <w:numFmt w:val="bullet"/>
      <w:lvlText w:val="•"/>
      <w:lvlJc w:val="left"/>
      <w:pPr>
        <w:ind w:left="6208" w:hanging="518"/>
      </w:pPr>
      <w:rPr>
        <w:rFonts w:hint="default"/>
        <w:lang w:val="vi" w:eastAsia="en-US" w:bidi="ar-SA"/>
      </w:rPr>
    </w:lvl>
    <w:lvl w:ilvl="7" w:tplc="86B097E0">
      <w:numFmt w:val="bullet"/>
      <w:lvlText w:val="•"/>
      <w:lvlJc w:val="left"/>
      <w:pPr>
        <w:ind w:left="7106" w:hanging="518"/>
      </w:pPr>
      <w:rPr>
        <w:rFonts w:hint="default"/>
        <w:lang w:val="vi" w:eastAsia="en-US" w:bidi="ar-SA"/>
      </w:rPr>
    </w:lvl>
    <w:lvl w:ilvl="8" w:tplc="FF4A4F6E">
      <w:numFmt w:val="bullet"/>
      <w:lvlText w:val="•"/>
      <w:lvlJc w:val="left"/>
      <w:pPr>
        <w:ind w:left="8004" w:hanging="518"/>
      </w:pPr>
      <w:rPr>
        <w:rFonts w:hint="default"/>
        <w:lang w:val="vi" w:eastAsia="en-US" w:bidi="ar-SA"/>
      </w:rPr>
    </w:lvl>
  </w:abstractNum>
  <w:abstractNum w:abstractNumId="28" w15:restartNumberingAfterBreak="0">
    <w:nsid w:val="7FE66A28"/>
    <w:multiLevelType w:val="hybridMultilevel"/>
    <w:tmpl w:val="4CD4B0C4"/>
    <w:lvl w:ilvl="0" w:tplc="1F02DAB8">
      <w:start w:val="1"/>
      <w:numFmt w:val="bullet"/>
      <w:pStyle w:val="Bulletnormal"/>
      <w:lvlText w:val=""/>
      <w:lvlJc w:val="righ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726299205">
    <w:abstractNumId w:val="2"/>
  </w:num>
  <w:num w:numId="2" w16cid:durableId="204146739">
    <w:abstractNumId w:val="3"/>
  </w:num>
  <w:num w:numId="3" w16cid:durableId="1589654349">
    <w:abstractNumId w:val="17"/>
  </w:num>
  <w:num w:numId="4" w16cid:durableId="1672681697">
    <w:abstractNumId w:val="4"/>
  </w:num>
  <w:num w:numId="5" w16cid:durableId="151605516">
    <w:abstractNumId w:val="24"/>
  </w:num>
  <w:num w:numId="6" w16cid:durableId="400837281">
    <w:abstractNumId w:val="9"/>
  </w:num>
  <w:num w:numId="7" w16cid:durableId="546648232">
    <w:abstractNumId w:val="7"/>
  </w:num>
  <w:num w:numId="8" w16cid:durableId="261575708">
    <w:abstractNumId w:val="25"/>
  </w:num>
  <w:num w:numId="9" w16cid:durableId="1161460405">
    <w:abstractNumId w:val="1"/>
  </w:num>
  <w:num w:numId="10" w16cid:durableId="585384977">
    <w:abstractNumId w:val="26"/>
  </w:num>
  <w:num w:numId="11" w16cid:durableId="834952667">
    <w:abstractNumId w:val="20"/>
  </w:num>
  <w:num w:numId="12" w16cid:durableId="514416862">
    <w:abstractNumId w:val="18"/>
  </w:num>
  <w:num w:numId="13" w16cid:durableId="907960943">
    <w:abstractNumId w:val="21"/>
  </w:num>
  <w:num w:numId="14" w16cid:durableId="428896100">
    <w:abstractNumId w:val="13"/>
  </w:num>
  <w:num w:numId="15" w16cid:durableId="1752501788">
    <w:abstractNumId w:val="19"/>
  </w:num>
  <w:num w:numId="16" w16cid:durableId="448940649">
    <w:abstractNumId w:val="16"/>
  </w:num>
  <w:num w:numId="17" w16cid:durableId="1419786648">
    <w:abstractNumId w:val="22"/>
  </w:num>
  <w:num w:numId="18" w16cid:durableId="1363046657">
    <w:abstractNumId w:val="5"/>
  </w:num>
  <w:num w:numId="19" w16cid:durableId="72745908">
    <w:abstractNumId w:val="6"/>
  </w:num>
  <w:num w:numId="20" w16cid:durableId="1092235627">
    <w:abstractNumId w:val="12"/>
  </w:num>
  <w:num w:numId="21" w16cid:durableId="1268346267">
    <w:abstractNumId w:val="11"/>
  </w:num>
  <w:num w:numId="22" w16cid:durableId="871841079">
    <w:abstractNumId w:val="28"/>
  </w:num>
  <w:num w:numId="23" w16cid:durableId="177307224">
    <w:abstractNumId w:val="8"/>
  </w:num>
  <w:num w:numId="24" w16cid:durableId="363211025">
    <w:abstractNumId w:val="14"/>
  </w:num>
  <w:num w:numId="25" w16cid:durableId="1150750643">
    <w:abstractNumId w:val="23"/>
  </w:num>
  <w:num w:numId="26" w16cid:durableId="968785329">
    <w:abstractNumId w:val="0"/>
  </w:num>
  <w:num w:numId="27" w16cid:durableId="465313512">
    <w:abstractNumId w:val="15"/>
  </w:num>
  <w:num w:numId="28" w16cid:durableId="830371473">
    <w:abstractNumId w:val="10"/>
  </w:num>
  <w:num w:numId="29" w16cid:durableId="1503156813">
    <w:abstractNumId w:val="2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278"/>
    <w:rsid w:val="000000EC"/>
    <w:rsid w:val="0000087A"/>
    <w:rsid w:val="0000134F"/>
    <w:rsid w:val="00001ED8"/>
    <w:rsid w:val="00001F08"/>
    <w:rsid w:val="00002DA3"/>
    <w:rsid w:val="00003685"/>
    <w:rsid w:val="00003712"/>
    <w:rsid w:val="000037A4"/>
    <w:rsid w:val="00003CF9"/>
    <w:rsid w:val="00004E23"/>
    <w:rsid w:val="000050C0"/>
    <w:rsid w:val="00005547"/>
    <w:rsid w:val="000064C3"/>
    <w:rsid w:val="00006CB3"/>
    <w:rsid w:val="000070D6"/>
    <w:rsid w:val="000078C1"/>
    <w:rsid w:val="00007F93"/>
    <w:rsid w:val="000105E2"/>
    <w:rsid w:val="00011A04"/>
    <w:rsid w:val="00011BF4"/>
    <w:rsid w:val="00011EDF"/>
    <w:rsid w:val="0001232C"/>
    <w:rsid w:val="00012B57"/>
    <w:rsid w:val="00012CD9"/>
    <w:rsid w:val="00012E65"/>
    <w:rsid w:val="00013317"/>
    <w:rsid w:val="000135E0"/>
    <w:rsid w:val="000141C7"/>
    <w:rsid w:val="000143D5"/>
    <w:rsid w:val="00014E59"/>
    <w:rsid w:val="0001542E"/>
    <w:rsid w:val="000156A2"/>
    <w:rsid w:val="00016265"/>
    <w:rsid w:val="00016B07"/>
    <w:rsid w:val="00016E01"/>
    <w:rsid w:val="00016F44"/>
    <w:rsid w:val="00016F65"/>
    <w:rsid w:val="000170F2"/>
    <w:rsid w:val="0001711A"/>
    <w:rsid w:val="000177B3"/>
    <w:rsid w:val="00017F9B"/>
    <w:rsid w:val="000204C9"/>
    <w:rsid w:val="000205E7"/>
    <w:rsid w:val="00021063"/>
    <w:rsid w:val="00021CCB"/>
    <w:rsid w:val="000229AB"/>
    <w:rsid w:val="000237F7"/>
    <w:rsid w:val="00024135"/>
    <w:rsid w:val="00024D4C"/>
    <w:rsid w:val="0002509F"/>
    <w:rsid w:val="00025221"/>
    <w:rsid w:val="000254E2"/>
    <w:rsid w:val="00025CE0"/>
    <w:rsid w:val="00026877"/>
    <w:rsid w:val="00026ADB"/>
    <w:rsid w:val="00027622"/>
    <w:rsid w:val="00027CDA"/>
    <w:rsid w:val="000307A7"/>
    <w:rsid w:val="00031A3A"/>
    <w:rsid w:val="00031BFF"/>
    <w:rsid w:val="00032E40"/>
    <w:rsid w:val="00032FD6"/>
    <w:rsid w:val="00033289"/>
    <w:rsid w:val="000333E1"/>
    <w:rsid w:val="00033C4F"/>
    <w:rsid w:val="00033E4D"/>
    <w:rsid w:val="000343CD"/>
    <w:rsid w:val="00035065"/>
    <w:rsid w:val="00035D3C"/>
    <w:rsid w:val="00035F80"/>
    <w:rsid w:val="00036419"/>
    <w:rsid w:val="00036427"/>
    <w:rsid w:val="000364F2"/>
    <w:rsid w:val="00036813"/>
    <w:rsid w:val="00036C9D"/>
    <w:rsid w:val="00036CCF"/>
    <w:rsid w:val="00036DF6"/>
    <w:rsid w:val="00040A77"/>
    <w:rsid w:val="00040DBD"/>
    <w:rsid w:val="00041178"/>
    <w:rsid w:val="0004456B"/>
    <w:rsid w:val="00044C24"/>
    <w:rsid w:val="000457F8"/>
    <w:rsid w:val="0004593F"/>
    <w:rsid w:val="00045AFC"/>
    <w:rsid w:val="00046311"/>
    <w:rsid w:val="000463DE"/>
    <w:rsid w:val="00046453"/>
    <w:rsid w:val="0004658A"/>
    <w:rsid w:val="000469D2"/>
    <w:rsid w:val="00046AB5"/>
    <w:rsid w:val="0004710C"/>
    <w:rsid w:val="000472FE"/>
    <w:rsid w:val="000473CC"/>
    <w:rsid w:val="0004765D"/>
    <w:rsid w:val="00047A58"/>
    <w:rsid w:val="0005034D"/>
    <w:rsid w:val="00050A7B"/>
    <w:rsid w:val="00050F29"/>
    <w:rsid w:val="00051555"/>
    <w:rsid w:val="000515D2"/>
    <w:rsid w:val="00051ED7"/>
    <w:rsid w:val="00052202"/>
    <w:rsid w:val="000523D5"/>
    <w:rsid w:val="00052648"/>
    <w:rsid w:val="000526AA"/>
    <w:rsid w:val="00052D4F"/>
    <w:rsid w:val="00053AEB"/>
    <w:rsid w:val="00053B06"/>
    <w:rsid w:val="00053F18"/>
    <w:rsid w:val="0005452E"/>
    <w:rsid w:val="00054ABC"/>
    <w:rsid w:val="00054C83"/>
    <w:rsid w:val="000552D8"/>
    <w:rsid w:val="000556A4"/>
    <w:rsid w:val="00055715"/>
    <w:rsid w:val="00056477"/>
    <w:rsid w:val="00056857"/>
    <w:rsid w:val="00056F99"/>
    <w:rsid w:val="000600C0"/>
    <w:rsid w:val="00060D29"/>
    <w:rsid w:val="00061274"/>
    <w:rsid w:val="000617E6"/>
    <w:rsid w:val="00061E2C"/>
    <w:rsid w:val="00061F28"/>
    <w:rsid w:val="000624F9"/>
    <w:rsid w:val="000635EA"/>
    <w:rsid w:val="00063A3B"/>
    <w:rsid w:val="0006405E"/>
    <w:rsid w:val="000640FE"/>
    <w:rsid w:val="0006416F"/>
    <w:rsid w:val="00064466"/>
    <w:rsid w:val="000647C1"/>
    <w:rsid w:val="00064A9E"/>
    <w:rsid w:val="00064D0B"/>
    <w:rsid w:val="00064E36"/>
    <w:rsid w:val="0006503D"/>
    <w:rsid w:val="00065776"/>
    <w:rsid w:val="00065BED"/>
    <w:rsid w:val="00065FA2"/>
    <w:rsid w:val="00066C11"/>
    <w:rsid w:val="0007005A"/>
    <w:rsid w:val="00070829"/>
    <w:rsid w:val="00070A2D"/>
    <w:rsid w:val="000716B9"/>
    <w:rsid w:val="000718AB"/>
    <w:rsid w:val="00071AE0"/>
    <w:rsid w:val="00071BB5"/>
    <w:rsid w:val="00071E8D"/>
    <w:rsid w:val="00072D10"/>
    <w:rsid w:val="00072D88"/>
    <w:rsid w:val="00073292"/>
    <w:rsid w:val="000733B6"/>
    <w:rsid w:val="0007483E"/>
    <w:rsid w:val="00075DAC"/>
    <w:rsid w:val="00076C4E"/>
    <w:rsid w:val="00077021"/>
    <w:rsid w:val="000808D7"/>
    <w:rsid w:val="00081758"/>
    <w:rsid w:val="000829F0"/>
    <w:rsid w:val="000832D2"/>
    <w:rsid w:val="000832D5"/>
    <w:rsid w:val="00083666"/>
    <w:rsid w:val="0008385A"/>
    <w:rsid w:val="00083BD7"/>
    <w:rsid w:val="00083FF7"/>
    <w:rsid w:val="000840ED"/>
    <w:rsid w:val="00084654"/>
    <w:rsid w:val="000852A0"/>
    <w:rsid w:val="00085D17"/>
    <w:rsid w:val="000865D1"/>
    <w:rsid w:val="0009103F"/>
    <w:rsid w:val="00091891"/>
    <w:rsid w:val="00091AD3"/>
    <w:rsid w:val="00093A95"/>
    <w:rsid w:val="00093D30"/>
    <w:rsid w:val="000949C3"/>
    <w:rsid w:val="00094C7A"/>
    <w:rsid w:val="0009536D"/>
    <w:rsid w:val="00095D99"/>
    <w:rsid w:val="000961C0"/>
    <w:rsid w:val="0009624B"/>
    <w:rsid w:val="00096944"/>
    <w:rsid w:val="00096EFB"/>
    <w:rsid w:val="000975D7"/>
    <w:rsid w:val="0009785B"/>
    <w:rsid w:val="00097EB7"/>
    <w:rsid w:val="000A0599"/>
    <w:rsid w:val="000A156E"/>
    <w:rsid w:val="000A1909"/>
    <w:rsid w:val="000A202C"/>
    <w:rsid w:val="000A22C9"/>
    <w:rsid w:val="000A2664"/>
    <w:rsid w:val="000A2926"/>
    <w:rsid w:val="000A2AF4"/>
    <w:rsid w:val="000A2D05"/>
    <w:rsid w:val="000A3255"/>
    <w:rsid w:val="000A32B0"/>
    <w:rsid w:val="000A4719"/>
    <w:rsid w:val="000A4916"/>
    <w:rsid w:val="000A4DFB"/>
    <w:rsid w:val="000A5B2A"/>
    <w:rsid w:val="000A608A"/>
    <w:rsid w:val="000A60CF"/>
    <w:rsid w:val="000A614F"/>
    <w:rsid w:val="000A62DB"/>
    <w:rsid w:val="000A68DE"/>
    <w:rsid w:val="000A6905"/>
    <w:rsid w:val="000A6A57"/>
    <w:rsid w:val="000A6CEC"/>
    <w:rsid w:val="000B0DD8"/>
    <w:rsid w:val="000B17C4"/>
    <w:rsid w:val="000B17F3"/>
    <w:rsid w:val="000B184F"/>
    <w:rsid w:val="000B24E2"/>
    <w:rsid w:val="000B2895"/>
    <w:rsid w:val="000B2BB6"/>
    <w:rsid w:val="000B561D"/>
    <w:rsid w:val="000B5D98"/>
    <w:rsid w:val="000B7169"/>
    <w:rsid w:val="000B742E"/>
    <w:rsid w:val="000B7725"/>
    <w:rsid w:val="000C0FE0"/>
    <w:rsid w:val="000C135F"/>
    <w:rsid w:val="000C1426"/>
    <w:rsid w:val="000C192F"/>
    <w:rsid w:val="000C1FBE"/>
    <w:rsid w:val="000C2090"/>
    <w:rsid w:val="000C2307"/>
    <w:rsid w:val="000C238A"/>
    <w:rsid w:val="000C34FA"/>
    <w:rsid w:val="000C3781"/>
    <w:rsid w:val="000C398F"/>
    <w:rsid w:val="000C3D73"/>
    <w:rsid w:val="000C4A7F"/>
    <w:rsid w:val="000C4E49"/>
    <w:rsid w:val="000C5082"/>
    <w:rsid w:val="000C5113"/>
    <w:rsid w:val="000C5776"/>
    <w:rsid w:val="000C5A0C"/>
    <w:rsid w:val="000C5F52"/>
    <w:rsid w:val="000C6223"/>
    <w:rsid w:val="000C6B92"/>
    <w:rsid w:val="000C6D17"/>
    <w:rsid w:val="000C6F92"/>
    <w:rsid w:val="000C71B6"/>
    <w:rsid w:val="000C721B"/>
    <w:rsid w:val="000C7553"/>
    <w:rsid w:val="000C7753"/>
    <w:rsid w:val="000C7CCA"/>
    <w:rsid w:val="000D0D92"/>
    <w:rsid w:val="000D1FB0"/>
    <w:rsid w:val="000D2000"/>
    <w:rsid w:val="000D44CE"/>
    <w:rsid w:val="000D467B"/>
    <w:rsid w:val="000D4837"/>
    <w:rsid w:val="000D4B41"/>
    <w:rsid w:val="000D4EB0"/>
    <w:rsid w:val="000D4F9F"/>
    <w:rsid w:val="000D5F58"/>
    <w:rsid w:val="000D60ED"/>
    <w:rsid w:val="000D632A"/>
    <w:rsid w:val="000D648D"/>
    <w:rsid w:val="000D6594"/>
    <w:rsid w:val="000D764F"/>
    <w:rsid w:val="000D79EC"/>
    <w:rsid w:val="000E0035"/>
    <w:rsid w:val="000E0A72"/>
    <w:rsid w:val="000E1A1E"/>
    <w:rsid w:val="000E1AC6"/>
    <w:rsid w:val="000E2661"/>
    <w:rsid w:val="000E2B77"/>
    <w:rsid w:val="000E2C7D"/>
    <w:rsid w:val="000E30A1"/>
    <w:rsid w:val="000E32EB"/>
    <w:rsid w:val="000E3A16"/>
    <w:rsid w:val="000E3F4D"/>
    <w:rsid w:val="000E469B"/>
    <w:rsid w:val="000E5C6A"/>
    <w:rsid w:val="000E5CDE"/>
    <w:rsid w:val="000E5E32"/>
    <w:rsid w:val="000E607A"/>
    <w:rsid w:val="000E63E8"/>
    <w:rsid w:val="000E655E"/>
    <w:rsid w:val="000E681E"/>
    <w:rsid w:val="000E6DBF"/>
    <w:rsid w:val="000E7952"/>
    <w:rsid w:val="000E7B35"/>
    <w:rsid w:val="000F0787"/>
    <w:rsid w:val="000F092A"/>
    <w:rsid w:val="000F0FF4"/>
    <w:rsid w:val="000F1959"/>
    <w:rsid w:val="000F1C14"/>
    <w:rsid w:val="000F1CD7"/>
    <w:rsid w:val="000F3184"/>
    <w:rsid w:val="000F340C"/>
    <w:rsid w:val="000F4797"/>
    <w:rsid w:val="000F4B10"/>
    <w:rsid w:val="000F5714"/>
    <w:rsid w:val="000F5878"/>
    <w:rsid w:val="000F67F0"/>
    <w:rsid w:val="000F73A0"/>
    <w:rsid w:val="000F759A"/>
    <w:rsid w:val="000F7721"/>
    <w:rsid w:val="001004DA"/>
    <w:rsid w:val="00100EBE"/>
    <w:rsid w:val="00101327"/>
    <w:rsid w:val="00101AF9"/>
    <w:rsid w:val="00101BD2"/>
    <w:rsid w:val="00101CF0"/>
    <w:rsid w:val="00102379"/>
    <w:rsid w:val="00102906"/>
    <w:rsid w:val="00102BDF"/>
    <w:rsid w:val="0010324C"/>
    <w:rsid w:val="00103C81"/>
    <w:rsid w:val="001040CB"/>
    <w:rsid w:val="00104500"/>
    <w:rsid w:val="00104552"/>
    <w:rsid w:val="00104EBD"/>
    <w:rsid w:val="001051DA"/>
    <w:rsid w:val="00105838"/>
    <w:rsid w:val="00106393"/>
    <w:rsid w:val="00110071"/>
    <w:rsid w:val="001103B6"/>
    <w:rsid w:val="00110585"/>
    <w:rsid w:val="00110629"/>
    <w:rsid w:val="00110B5D"/>
    <w:rsid w:val="00110C30"/>
    <w:rsid w:val="0011158A"/>
    <w:rsid w:val="001115C2"/>
    <w:rsid w:val="00112039"/>
    <w:rsid w:val="00112048"/>
    <w:rsid w:val="001128EE"/>
    <w:rsid w:val="00112AE8"/>
    <w:rsid w:val="00112B22"/>
    <w:rsid w:val="00113141"/>
    <w:rsid w:val="00113240"/>
    <w:rsid w:val="001133FF"/>
    <w:rsid w:val="001150DC"/>
    <w:rsid w:val="0011573B"/>
    <w:rsid w:val="00115C2E"/>
    <w:rsid w:val="00116326"/>
    <w:rsid w:val="00116BE3"/>
    <w:rsid w:val="00116EB2"/>
    <w:rsid w:val="00117815"/>
    <w:rsid w:val="00120284"/>
    <w:rsid w:val="001206F8"/>
    <w:rsid w:val="00121252"/>
    <w:rsid w:val="00121629"/>
    <w:rsid w:val="00121967"/>
    <w:rsid w:val="001227F2"/>
    <w:rsid w:val="00122AAD"/>
    <w:rsid w:val="00122DC0"/>
    <w:rsid w:val="00123419"/>
    <w:rsid w:val="00124AE9"/>
    <w:rsid w:val="001261FF"/>
    <w:rsid w:val="00126F89"/>
    <w:rsid w:val="00127173"/>
    <w:rsid w:val="00127377"/>
    <w:rsid w:val="00127751"/>
    <w:rsid w:val="00130073"/>
    <w:rsid w:val="0013020D"/>
    <w:rsid w:val="001305AF"/>
    <w:rsid w:val="001306D6"/>
    <w:rsid w:val="0013148F"/>
    <w:rsid w:val="00131686"/>
    <w:rsid w:val="001320CE"/>
    <w:rsid w:val="00133D89"/>
    <w:rsid w:val="0013424A"/>
    <w:rsid w:val="00135424"/>
    <w:rsid w:val="001359D4"/>
    <w:rsid w:val="00140699"/>
    <w:rsid w:val="001407AD"/>
    <w:rsid w:val="00140993"/>
    <w:rsid w:val="00140C17"/>
    <w:rsid w:val="0014103A"/>
    <w:rsid w:val="00141D41"/>
    <w:rsid w:val="00141E14"/>
    <w:rsid w:val="001420AB"/>
    <w:rsid w:val="00142824"/>
    <w:rsid w:val="0014288D"/>
    <w:rsid w:val="001429DF"/>
    <w:rsid w:val="00142D54"/>
    <w:rsid w:val="00142ECA"/>
    <w:rsid w:val="00143EE2"/>
    <w:rsid w:val="001446C7"/>
    <w:rsid w:val="00144BB1"/>
    <w:rsid w:val="00144EE3"/>
    <w:rsid w:val="00144F3B"/>
    <w:rsid w:val="00145E38"/>
    <w:rsid w:val="001465DE"/>
    <w:rsid w:val="001471A9"/>
    <w:rsid w:val="001474FD"/>
    <w:rsid w:val="00147699"/>
    <w:rsid w:val="0015042C"/>
    <w:rsid w:val="00150516"/>
    <w:rsid w:val="0015063A"/>
    <w:rsid w:val="00150873"/>
    <w:rsid w:val="001512A0"/>
    <w:rsid w:val="00151E67"/>
    <w:rsid w:val="00152091"/>
    <w:rsid w:val="00153158"/>
    <w:rsid w:val="00153E62"/>
    <w:rsid w:val="001540A4"/>
    <w:rsid w:val="0015440D"/>
    <w:rsid w:val="00154505"/>
    <w:rsid w:val="00154AD8"/>
    <w:rsid w:val="00154CF5"/>
    <w:rsid w:val="00154E3F"/>
    <w:rsid w:val="00155485"/>
    <w:rsid w:val="00155F0C"/>
    <w:rsid w:val="00155FA7"/>
    <w:rsid w:val="0015689B"/>
    <w:rsid w:val="00156E59"/>
    <w:rsid w:val="001614FA"/>
    <w:rsid w:val="00161BF5"/>
    <w:rsid w:val="00161D21"/>
    <w:rsid w:val="00163109"/>
    <w:rsid w:val="001634DA"/>
    <w:rsid w:val="00163529"/>
    <w:rsid w:val="00163D1E"/>
    <w:rsid w:val="001640B5"/>
    <w:rsid w:val="0016436C"/>
    <w:rsid w:val="00164868"/>
    <w:rsid w:val="00164B00"/>
    <w:rsid w:val="0016557A"/>
    <w:rsid w:val="00165633"/>
    <w:rsid w:val="001665FD"/>
    <w:rsid w:val="00166A48"/>
    <w:rsid w:val="00166F10"/>
    <w:rsid w:val="0016798B"/>
    <w:rsid w:val="00170A85"/>
    <w:rsid w:val="00170B1B"/>
    <w:rsid w:val="001710F6"/>
    <w:rsid w:val="001716CE"/>
    <w:rsid w:val="0017254D"/>
    <w:rsid w:val="0017434B"/>
    <w:rsid w:val="001749A8"/>
    <w:rsid w:val="00174DC1"/>
    <w:rsid w:val="00175102"/>
    <w:rsid w:val="0017661D"/>
    <w:rsid w:val="0017761A"/>
    <w:rsid w:val="0018055E"/>
    <w:rsid w:val="00180D83"/>
    <w:rsid w:val="00181457"/>
    <w:rsid w:val="001815B7"/>
    <w:rsid w:val="00181AC7"/>
    <w:rsid w:val="00181C84"/>
    <w:rsid w:val="00181D3E"/>
    <w:rsid w:val="00182599"/>
    <w:rsid w:val="00182FFE"/>
    <w:rsid w:val="001838BF"/>
    <w:rsid w:val="00184B6A"/>
    <w:rsid w:val="00185203"/>
    <w:rsid w:val="001856C8"/>
    <w:rsid w:val="001858DD"/>
    <w:rsid w:val="0018593E"/>
    <w:rsid w:val="0018635C"/>
    <w:rsid w:val="00186482"/>
    <w:rsid w:val="001866DB"/>
    <w:rsid w:val="001866FC"/>
    <w:rsid w:val="001869CD"/>
    <w:rsid w:val="00187BAF"/>
    <w:rsid w:val="00187F5A"/>
    <w:rsid w:val="001900C2"/>
    <w:rsid w:val="0019066D"/>
    <w:rsid w:val="00190DF2"/>
    <w:rsid w:val="001925FF"/>
    <w:rsid w:val="00192944"/>
    <w:rsid w:val="001930DF"/>
    <w:rsid w:val="00194170"/>
    <w:rsid w:val="00194957"/>
    <w:rsid w:val="00195159"/>
    <w:rsid w:val="00195C24"/>
    <w:rsid w:val="00196BAE"/>
    <w:rsid w:val="00196DAA"/>
    <w:rsid w:val="00197014"/>
    <w:rsid w:val="001A1C07"/>
    <w:rsid w:val="001A1F2A"/>
    <w:rsid w:val="001A2203"/>
    <w:rsid w:val="001A2A7A"/>
    <w:rsid w:val="001A3016"/>
    <w:rsid w:val="001A342B"/>
    <w:rsid w:val="001A377F"/>
    <w:rsid w:val="001A45C6"/>
    <w:rsid w:val="001A4ACF"/>
    <w:rsid w:val="001A5031"/>
    <w:rsid w:val="001A540E"/>
    <w:rsid w:val="001A57AC"/>
    <w:rsid w:val="001A5E55"/>
    <w:rsid w:val="001A664D"/>
    <w:rsid w:val="001A688B"/>
    <w:rsid w:val="001A6F29"/>
    <w:rsid w:val="001A74BA"/>
    <w:rsid w:val="001A7775"/>
    <w:rsid w:val="001A77F1"/>
    <w:rsid w:val="001B0592"/>
    <w:rsid w:val="001B135C"/>
    <w:rsid w:val="001B2010"/>
    <w:rsid w:val="001B2AA5"/>
    <w:rsid w:val="001B2CDD"/>
    <w:rsid w:val="001B2E24"/>
    <w:rsid w:val="001B3845"/>
    <w:rsid w:val="001B4656"/>
    <w:rsid w:val="001B4AC8"/>
    <w:rsid w:val="001B4F89"/>
    <w:rsid w:val="001B5056"/>
    <w:rsid w:val="001B5820"/>
    <w:rsid w:val="001B5FED"/>
    <w:rsid w:val="001B6343"/>
    <w:rsid w:val="001B6350"/>
    <w:rsid w:val="001B6FE1"/>
    <w:rsid w:val="001C0424"/>
    <w:rsid w:val="001C05B6"/>
    <w:rsid w:val="001C08C3"/>
    <w:rsid w:val="001C0B30"/>
    <w:rsid w:val="001C0C2D"/>
    <w:rsid w:val="001C118C"/>
    <w:rsid w:val="001C2347"/>
    <w:rsid w:val="001C266B"/>
    <w:rsid w:val="001C31F8"/>
    <w:rsid w:val="001C3766"/>
    <w:rsid w:val="001C4055"/>
    <w:rsid w:val="001C4945"/>
    <w:rsid w:val="001C49D6"/>
    <w:rsid w:val="001C4B91"/>
    <w:rsid w:val="001C5ACF"/>
    <w:rsid w:val="001C5BB5"/>
    <w:rsid w:val="001C5E26"/>
    <w:rsid w:val="001C6181"/>
    <w:rsid w:val="001C62A4"/>
    <w:rsid w:val="001C62AB"/>
    <w:rsid w:val="001C6F7F"/>
    <w:rsid w:val="001C7E1A"/>
    <w:rsid w:val="001C7F82"/>
    <w:rsid w:val="001D02CD"/>
    <w:rsid w:val="001D0E20"/>
    <w:rsid w:val="001D1177"/>
    <w:rsid w:val="001D1C13"/>
    <w:rsid w:val="001D2BC2"/>
    <w:rsid w:val="001D2CFB"/>
    <w:rsid w:val="001D2F96"/>
    <w:rsid w:val="001D31DE"/>
    <w:rsid w:val="001D3EA7"/>
    <w:rsid w:val="001D4753"/>
    <w:rsid w:val="001D48BE"/>
    <w:rsid w:val="001D50DF"/>
    <w:rsid w:val="001D52FB"/>
    <w:rsid w:val="001D5C05"/>
    <w:rsid w:val="001D63B2"/>
    <w:rsid w:val="001D64D4"/>
    <w:rsid w:val="001D7ADD"/>
    <w:rsid w:val="001E0842"/>
    <w:rsid w:val="001E0EAB"/>
    <w:rsid w:val="001E11FD"/>
    <w:rsid w:val="001E1286"/>
    <w:rsid w:val="001E18A5"/>
    <w:rsid w:val="001E1C36"/>
    <w:rsid w:val="001E2C26"/>
    <w:rsid w:val="001E3205"/>
    <w:rsid w:val="001E3712"/>
    <w:rsid w:val="001E38F2"/>
    <w:rsid w:val="001E3AB6"/>
    <w:rsid w:val="001E3EAC"/>
    <w:rsid w:val="001E3FA8"/>
    <w:rsid w:val="001E420B"/>
    <w:rsid w:val="001E4925"/>
    <w:rsid w:val="001E4965"/>
    <w:rsid w:val="001E4C01"/>
    <w:rsid w:val="001E4D40"/>
    <w:rsid w:val="001E4FBC"/>
    <w:rsid w:val="001E5290"/>
    <w:rsid w:val="001E5446"/>
    <w:rsid w:val="001E5447"/>
    <w:rsid w:val="001E603E"/>
    <w:rsid w:val="001E6218"/>
    <w:rsid w:val="001E65EE"/>
    <w:rsid w:val="001E68C0"/>
    <w:rsid w:val="001E6B5B"/>
    <w:rsid w:val="001E6D4B"/>
    <w:rsid w:val="001E6EB2"/>
    <w:rsid w:val="001E706B"/>
    <w:rsid w:val="001E7EA3"/>
    <w:rsid w:val="001F01D1"/>
    <w:rsid w:val="001F05DF"/>
    <w:rsid w:val="001F080D"/>
    <w:rsid w:val="001F0834"/>
    <w:rsid w:val="001F08DC"/>
    <w:rsid w:val="001F0C01"/>
    <w:rsid w:val="001F0F34"/>
    <w:rsid w:val="001F1198"/>
    <w:rsid w:val="001F1784"/>
    <w:rsid w:val="001F1E7A"/>
    <w:rsid w:val="001F1F6C"/>
    <w:rsid w:val="001F3511"/>
    <w:rsid w:val="001F3961"/>
    <w:rsid w:val="001F3A2A"/>
    <w:rsid w:val="001F3AAF"/>
    <w:rsid w:val="001F3EDF"/>
    <w:rsid w:val="001F5094"/>
    <w:rsid w:val="001F512F"/>
    <w:rsid w:val="001F517D"/>
    <w:rsid w:val="001F5426"/>
    <w:rsid w:val="001F544C"/>
    <w:rsid w:val="001F5933"/>
    <w:rsid w:val="001F5FD1"/>
    <w:rsid w:val="001F6046"/>
    <w:rsid w:val="001F6050"/>
    <w:rsid w:val="001F651C"/>
    <w:rsid w:val="001F6619"/>
    <w:rsid w:val="001F6652"/>
    <w:rsid w:val="001F6A9A"/>
    <w:rsid w:val="001F6C55"/>
    <w:rsid w:val="001F6C60"/>
    <w:rsid w:val="001F7099"/>
    <w:rsid w:val="001F709F"/>
    <w:rsid w:val="00200262"/>
    <w:rsid w:val="0020027B"/>
    <w:rsid w:val="0020125E"/>
    <w:rsid w:val="0020128D"/>
    <w:rsid w:val="00201FAE"/>
    <w:rsid w:val="002033CA"/>
    <w:rsid w:val="00203401"/>
    <w:rsid w:val="00204AF1"/>
    <w:rsid w:val="00204D3E"/>
    <w:rsid w:val="00204F0B"/>
    <w:rsid w:val="002055D3"/>
    <w:rsid w:val="0020639B"/>
    <w:rsid w:val="00207034"/>
    <w:rsid w:val="002074B7"/>
    <w:rsid w:val="00207514"/>
    <w:rsid w:val="002075C1"/>
    <w:rsid w:val="002079EB"/>
    <w:rsid w:val="00207B7C"/>
    <w:rsid w:val="0021091D"/>
    <w:rsid w:val="00210FE3"/>
    <w:rsid w:val="00211BBA"/>
    <w:rsid w:val="00212373"/>
    <w:rsid w:val="00212795"/>
    <w:rsid w:val="00212EEA"/>
    <w:rsid w:val="00213F0B"/>
    <w:rsid w:val="0021536E"/>
    <w:rsid w:val="0021539C"/>
    <w:rsid w:val="00216132"/>
    <w:rsid w:val="00216399"/>
    <w:rsid w:val="002170EC"/>
    <w:rsid w:val="002178F6"/>
    <w:rsid w:val="002179BE"/>
    <w:rsid w:val="00217E12"/>
    <w:rsid w:val="002205DA"/>
    <w:rsid w:val="00220986"/>
    <w:rsid w:val="002209FA"/>
    <w:rsid w:val="00221B9F"/>
    <w:rsid w:val="00222AE1"/>
    <w:rsid w:val="002232E5"/>
    <w:rsid w:val="002238C4"/>
    <w:rsid w:val="00223B1B"/>
    <w:rsid w:val="002243D6"/>
    <w:rsid w:val="00224882"/>
    <w:rsid w:val="00224948"/>
    <w:rsid w:val="00224B62"/>
    <w:rsid w:val="00224CFA"/>
    <w:rsid w:val="00225073"/>
    <w:rsid w:val="0022514C"/>
    <w:rsid w:val="002252A5"/>
    <w:rsid w:val="0022606D"/>
    <w:rsid w:val="002260DB"/>
    <w:rsid w:val="00226800"/>
    <w:rsid w:val="00226DD7"/>
    <w:rsid w:val="00226F11"/>
    <w:rsid w:val="00227610"/>
    <w:rsid w:val="002277EA"/>
    <w:rsid w:val="00227A53"/>
    <w:rsid w:val="00227AF4"/>
    <w:rsid w:val="00227EAC"/>
    <w:rsid w:val="0023018D"/>
    <w:rsid w:val="00230634"/>
    <w:rsid w:val="002312EC"/>
    <w:rsid w:val="00231358"/>
    <w:rsid w:val="002317DE"/>
    <w:rsid w:val="0023336C"/>
    <w:rsid w:val="00233EC0"/>
    <w:rsid w:val="002348EA"/>
    <w:rsid w:val="00234F3E"/>
    <w:rsid w:val="00235C5B"/>
    <w:rsid w:val="002361C0"/>
    <w:rsid w:val="002367AA"/>
    <w:rsid w:val="00236E56"/>
    <w:rsid w:val="00237278"/>
    <w:rsid w:val="00237E27"/>
    <w:rsid w:val="002400A3"/>
    <w:rsid w:val="002417CE"/>
    <w:rsid w:val="00241D3E"/>
    <w:rsid w:val="0024208E"/>
    <w:rsid w:val="00242108"/>
    <w:rsid w:val="00242DDA"/>
    <w:rsid w:val="0024343A"/>
    <w:rsid w:val="00243766"/>
    <w:rsid w:val="0024484D"/>
    <w:rsid w:val="00244CD9"/>
    <w:rsid w:val="00244ED7"/>
    <w:rsid w:val="002451A5"/>
    <w:rsid w:val="00245B52"/>
    <w:rsid w:val="00245C1D"/>
    <w:rsid w:val="002464AB"/>
    <w:rsid w:val="002466E8"/>
    <w:rsid w:val="00246754"/>
    <w:rsid w:val="00247191"/>
    <w:rsid w:val="0024722B"/>
    <w:rsid w:val="0025037E"/>
    <w:rsid w:val="00250C81"/>
    <w:rsid w:val="00250D7B"/>
    <w:rsid w:val="00250EE2"/>
    <w:rsid w:val="00252700"/>
    <w:rsid w:val="00252C52"/>
    <w:rsid w:val="00252DAD"/>
    <w:rsid w:val="00252E38"/>
    <w:rsid w:val="00252E72"/>
    <w:rsid w:val="00252EB5"/>
    <w:rsid w:val="00253751"/>
    <w:rsid w:val="0025437B"/>
    <w:rsid w:val="00254F06"/>
    <w:rsid w:val="00254FE9"/>
    <w:rsid w:val="00255C7F"/>
    <w:rsid w:val="0025650F"/>
    <w:rsid w:val="0025690F"/>
    <w:rsid w:val="00256FCC"/>
    <w:rsid w:val="0025790F"/>
    <w:rsid w:val="00257BBB"/>
    <w:rsid w:val="00257BC5"/>
    <w:rsid w:val="002608D9"/>
    <w:rsid w:val="0026196A"/>
    <w:rsid w:val="002619F2"/>
    <w:rsid w:val="00261C7C"/>
    <w:rsid w:val="00261CEA"/>
    <w:rsid w:val="0026201B"/>
    <w:rsid w:val="0026204F"/>
    <w:rsid w:val="00262104"/>
    <w:rsid w:val="0026232E"/>
    <w:rsid w:val="00262352"/>
    <w:rsid w:val="00262450"/>
    <w:rsid w:val="00263EEA"/>
    <w:rsid w:val="002640FF"/>
    <w:rsid w:val="0026474B"/>
    <w:rsid w:val="00264A0D"/>
    <w:rsid w:val="00264C75"/>
    <w:rsid w:val="00265945"/>
    <w:rsid w:val="002659DC"/>
    <w:rsid w:val="002661B9"/>
    <w:rsid w:val="00266F2D"/>
    <w:rsid w:val="00267DEA"/>
    <w:rsid w:val="00270082"/>
    <w:rsid w:val="002702E8"/>
    <w:rsid w:val="002710E8"/>
    <w:rsid w:val="00271906"/>
    <w:rsid w:val="00272B92"/>
    <w:rsid w:val="00272DE5"/>
    <w:rsid w:val="0027325C"/>
    <w:rsid w:val="00273D96"/>
    <w:rsid w:val="00274759"/>
    <w:rsid w:val="002747FA"/>
    <w:rsid w:val="00274FBE"/>
    <w:rsid w:val="002751AF"/>
    <w:rsid w:val="00275303"/>
    <w:rsid w:val="00275BB1"/>
    <w:rsid w:val="00276074"/>
    <w:rsid w:val="00276434"/>
    <w:rsid w:val="00276B79"/>
    <w:rsid w:val="00276BBD"/>
    <w:rsid w:val="00276EF3"/>
    <w:rsid w:val="0027758C"/>
    <w:rsid w:val="002816B3"/>
    <w:rsid w:val="0028177E"/>
    <w:rsid w:val="00281D82"/>
    <w:rsid w:val="002821A2"/>
    <w:rsid w:val="002821A3"/>
    <w:rsid w:val="0028299C"/>
    <w:rsid w:val="00282BE0"/>
    <w:rsid w:val="00283596"/>
    <w:rsid w:val="00283E4B"/>
    <w:rsid w:val="002841B7"/>
    <w:rsid w:val="00285119"/>
    <w:rsid w:val="0028523D"/>
    <w:rsid w:val="002855B2"/>
    <w:rsid w:val="0028580D"/>
    <w:rsid w:val="00285B31"/>
    <w:rsid w:val="00285BB0"/>
    <w:rsid w:val="00285E8A"/>
    <w:rsid w:val="00286D70"/>
    <w:rsid w:val="00286E83"/>
    <w:rsid w:val="002874E0"/>
    <w:rsid w:val="00292475"/>
    <w:rsid w:val="00292870"/>
    <w:rsid w:val="0029317C"/>
    <w:rsid w:val="00294403"/>
    <w:rsid w:val="002960B8"/>
    <w:rsid w:val="0029622B"/>
    <w:rsid w:val="002972C8"/>
    <w:rsid w:val="00297957"/>
    <w:rsid w:val="002A0D00"/>
    <w:rsid w:val="002A147A"/>
    <w:rsid w:val="002A18AE"/>
    <w:rsid w:val="002A196D"/>
    <w:rsid w:val="002A2BEA"/>
    <w:rsid w:val="002A3387"/>
    <w:rsid w:val="002A33E0"/>
    <w:rsid w:val="002A3687"/>
    <w:rsid w:val="002A4059"/>
    <w:rsid w:val="002A4C32"/>
    <w:rsid w:val="002A61F7"/>
    <w:rsid w:val="002A66AE"/>
    <w:rsid w:val="002A73D2"/>
    <w:rsid w:val="002A7AAF"/>
    <w:rsid w:val="002B0051"/>
    <w:rsid w:val="002B0384"/>
    <w:rsid w:val="002B0447"/>
    <w:rsid w:val="002B18B9"/>
    <w:rsid w:val="002B1AD0"/>
    <w:rsid w:val="002B1CC6"/>
    <w:rsid w:val="002B2183"/>
    <w:rsid w:val="002B2EE6"/>
    <w:rsid w:val="002B47DA"/>
    <w:rsid w:val="002B4A65"/>
    <w:rsid w:val="002B4D49"/>
    <w:rsid w:val="002B4E7D"/>
    <w:rsid w:val="002B6269"/>
    <w:rsid w:val="002B737B"/>
    <w:rsid w:val="002C0989"/>
    <w:rsid w:val="002C0A54"/>
    <w:rsid w:val="002C146E"/>
    <w:rsid w:val="002C162D"/>
    <w:rsid w:val="002C167B"/>
    <w:rsid w:val="002C18BB"/>
    <w:rsid w:val="002C242F"/>
    <w:rsid w:val="002C297E"/>
    <w:rsid w:val="002C2A8C"/>
    <w:rsid w:val="002C2F89"/>
    <w:rsid w:val="002C31CC"/>
    <w:rsid w:val="002C33AE"/>
    <w:rsid w:val="002C40E5"/>
    <w:rsid w:val="002C4CAE"/>
    <w:rsid w:val="002C4FC4"/>
    <w:rsid w:val="002C5010"/>
    <w:rsid w:val="002C5696"/>
    <w:rsid w:val="002C61AF"/>
    <w:rsid w:val="002C6652"/>
    <w:rsid w:val="002C6B41"/>
    <w:rsid w:val="002C73D3"/>
    <w:rsid w:val="002C79C6"/>
    <w:rsid w:val="002C7DDA"/>
    <w:rsid w:val="002D07E6"/>
    <w:rsid w:val="002D0B1C"/>
    <w:rsid w:val="002D1604"/>
    <w:rsid w:val="002D16C0"/>
    <w:rsid w:val="002D1882"/>
    <w:rsid w:val="002D1944"/>
    <w:rsid w:val="002D1A64"/>
    <w:rsid w:val="002D1B34"/>
    <w:rsid w:val="002D2722"/>
    <w:rsid w:val="002D30BC"/>
    <w:rsid w:val="002D32DD"/>
    <w:rsid w:val="002D38DA"/>
    <w:rsid w:val="002D4785"/>
    <w:rsid w:val="002D4CAB"/>
    <w:rsid w:val="002D4D05"/>
    <w:rsid w:val="002D51C1"/>
    <w:rsid w:val="002D5531"/>
    <w:rsid w:val="002D5A9E"/>
    <w:rsid w:val="002D64C1"/>
    <w:rsid w:val="002D6846"/>
    <w:rsid w:val="002E0113"/>
    <w:rsid w:val="002E029A"/>
    <w:rsid w:val="002E0436"/>
    <w:rsid w:val="002E0686"/>
    <w:rsid w:val="002E0757"/>
    <w:rsid w:val="002E0BA3"/>
    <w:rsid w:val="002E1CBF"/>
    <w:rsid w:val="002E261B"/>
    <w:rsid w:val="002E2745"/>
    <w:rsid w:val="002E3D66"/>
    <w:rsid w:val="002E3DF0"/>
    <w:rsid w:val="002E46A2"/>
    <w:rsid w:val="002E4FAD"/>
    <w:rsid w:val="002E5664"/>
    <w:rsid w:val="002E5E88"/>
    <w:rsid w:val="002E5FF2"/>
    <w:rsid w:val="002E61C3"/>
    <w:rsid w:val="002E7985"/>
    <w:rsid w:val="002E798E"/>
    <w:rsid w:val="002E7FFB"/>
    <w:rsid w:val="002F03A2"/>
    <w:rsid w:val="002F07BF"/>
    <w:rsid w:val="002F0CA0"/>
    <w:rsid w:val="002F1228"/>
    <w:rsid w:val="002F123C"/>
    <w:rsid w:val="002F1271"/>
    <w:rsid w:val="002F3041"/>
    <w:rsid w:val="002F3BBD"/>
    <w:rsid w:val="002F4AD4"/>
    <w:rsid w:val="002F4D09"/>
    <w:rsid w:val="002F4D85"/>
    <w:rsid w:val="002F50F5"/>
    <w:rsid w:val="002F5254"/>
    <w:rsid w:val="002F727E"/>
    <w:rsid w:val="002F7885"/>
    <w:rsid w:val="00300FC8"/>
    <w:rsid w:val="00301490"/>
    <w:rsid w:val="00302D0E"/>
    <w:rsid w:val="0030300C"/>
    <w:rsid w:val="00303303"/>
    <w:rsid w:val="00303FB1"/>
    <w:rsid w:val="00304936"/>
    <w:rsid w:val="00304AD9"/>
    <w:rsid w:val="00304E2C"/>
    <w:rsid w:val="00305B65"/>
    <w:rsid w:val="00306103"/>
    <w:rsid w:val="0030629A"/>
    <w:rsid w:val="00306D74"/>
    <w:rsid w:val="003076E3"/>
    <w:rsid w:val="003105E3"/>
    <w:rsid w:val="00310B65"/>
    <w:rsid w:val="00310C82"/>
    <w:rsid w:val="00310F29"/>
    <w:rsid w:val="00312B7A"/>
    <w:rsid w:val="00313185"/>
    <w:rsid w:val="00313377"/>
    <w:rsid w:val="00313AB2"/>
    <w:rsid w:val="003149B8"/>
    <w:rsid w:val="00314CEF"/>
    <w:rsid w:val="003151C2"/>
    <w:rsid w:val="003153FA"/>
    <w:rsid w:val="0031592B"/>
    <w:rsid w:val="003163A3"/>
    <w:rsid w:val="0031652B"/>
    <w:rsid w:val="00316711"/>
    <w:rsid w:val="0031697A"/>
    <w:rsid w:val="0031726A"/>
    <w:rsid w:val="00317995"/>
    <w:rsid w:val="0032089E"/>
    <w:rsid w:val="00321A2A"/>
    <w:rsid w:val="00321A67"/>
    <w:rsid w:val="00321A72"/>
    <w:rsid w:val="00321E61"/>
    <w:rsid w:val="00322C63"/>
    <w:rsid w:val="00322D1B"/>
    <w:rsid w:val="00324CBD"/>
    <w:rsid w:val="00324DE4"/>
    <w:rsid w:val="00324FC7"/>
    <w:rsid w:val="00325CC9"/>
    <w:rsid w:val="00325FD3"/>
    <w:rsid w:val="00326D5E"/>
    <w:rsid w:val="00326E81"/>
    <w:rsid w:val="003275CA"/>
    <w:rsid w:val="00327DD1"/>
    <w:rsid w:val="00330929"/>
    <w:rsid w:val="00330FE9"/>
    <w:rsid w:val="003318DC"/>
    <w:rsid w:val="00331DB1"/>
    <w:rsid w:val="0033231B"/>
    <w:rsid w:val="003327B3"/>
    <w:rsid w:val="00332839"/>
    <w:rsid w:val="0033329A"/>
    <w:rsid w:val="003337CD"/>
    <w:rsid w:val="00333904"/>
    <w:rsid w:val="00334254"/>
    <w:rsid w:val="003343C9"/>
    <w:rsid w:val="003345D7"/>
    <w:rsid w:val="00334B11"/>
    <w:rsid w:val="00334C8C"/>
    <w:rsid w:val="00334D23"/>
    <w:rsid w:val="00334ED3"/>
    <w:rsid w:val="003357F8"/>
    <w:rsid w:val="003358DA"/>
    <w:rsid w:val="00335B72"/>
    <w:rsid w:val="00337748"/>
    <w:rsid w:val="00337BBB"/>
    <w:rsid w:val="00340162"/>
    <w:rsid w:val="003401D2"/>
    <w:rsid w:val="003403EB"/>
    <w:rsid w:val="00340836"/>
    <w:rsid w:val="003413BA"/>
    <w:rsid w:val="00341C55"/>
    <w:rsid w:val="0034201D"/>
    <w:rsid w:val="003429A1"/>
    <w:rsid w:val="00343B24"/>
    <w:rsid w:val="00343D8E"/>
    <w:rsid w:val="00344D12"/>
    <w:rsid w:val="00345182"/>
    <w:rsid w:val="00345756"/>
    <w:rsid w:val="00345C88"/>
    <w:rsid w:val="003463F3"/>
    <w:rsid w:val="00346655"/>
    <w:rsid w:val="00346B2D"/>
    <w:rsid w:val="00346F1A"/>
    <w:rsid w:val="00347893"/>
    <w:rsid w:val="003500BB"/>
    <w:rsid w:val="003501E1"/>
    <w:rsid w:val="0035066D"/>
    <w:rsid w:val="00350D7C"/>
    <w:rsid w:val="003510C8"/>
    <w:rsid w:val="003514D1"/>
    <w:rsid w:val="00352118"/>
    <w:rsid w:val="003524BB"/>
    <w:rsid w:val="003525BE"/>
    <w:rsid w:val="003530E0"/>
    <w:rsid w:val="00353360"/>
    <w:rsid w:val="003534A4"/>
    <w:rsid w:val="003535EB"/>
    <w:rsid w:val="003539FE"/>
    <w:rsid w:val="003549EB"/>
    <w:rsid w:val="00354BC4"/>
    <w:rsid w:val="00356021"/>
    <w:rsid w:val="00356244"/>
    <w:rsid w:val="003576BC"/>
    <w:rsid w:val="00357B04"/>
    <w:rsid w:val="00357EF7"/>
    <w:rsid w:val="003606EA"/>
    <w:rsid w:val="00360B43"/>
    <w:rsid w:val="00361B4D"/>
    <w:rsid w:val="00362ACE"/>
    <w:rsid w:val="00362FB5"/>
    <w:rsid w:val="00363060"/>
    <w:rsid w:val="0036325F"/>
    <w:rsid w:val="0036338E"/>
    <w:rsid w:val="00365200"/>
    <w:rsid w:val="00365527"/>
    <w:rsid w:val="00365A50"/>
    <w:rsid w:val="00365CCA"/>
    <w:rsid w:val="00365D6D"/>
    <w:rsid w:val="00366976"/>
    <w:rsid w:val="00366D0A"/>
    <w:rsid w:val="00367AB2"/>
    <w:rsid w:val="00367E9D"/>
    <w:rsid w:val="00370D39"/>
    <w:rsid w:val="00370F22"/>
    <w:rsid w:val="003715C7"/>
    <w:rsid w:val="00372A2B"/>
    <w:rsid w:val="003755C7"/>
    <w:rsid w:val="00376145"/>
    <w:rsid w:val="003762DA"/>
    <w:rsid w:val="00376379"/>
    <w:rsid w:val="00376A97"/>
    <w:rsid w:val="003770DE"/>
    <w:rsid w:val="0037722F"/>
    <w:rsid w:val="003775DC"/>
    <w:rsid w:val="00377B2D"/>
    <w:rsid w:val="00377F65"/>
    <w:rsid w:val="0038028D"/>
    <w:rsid w:val="00380385"/>
    <w:rsid w:val="003808F0"/>
    <w:rsid w:val="00380AA4"/>
    <w:rsid w:val="00380AF8"/>
    <w:rsid w:val="0038106F"/>
    <w:rsid w:val="003817C1"/>
    <w:rsid w:val="00381CAE"/>
    <w:rsid w:val="00382AF6"/>
    <w:rsid w:val="00382B3C"/>
    <w:rsid w:val="0038305C"/>
    <w:rsid w:val="0038308A"/>
    <w:rsid w:val="00383290"/>
    <w:rsid w:val="00383886"/>
    <w:rsid w:val="0038456D"/>
    <w:rsid w:val="00384652"/>
    <w:rsid w:val="00384CC7"/>
    <w:rsid w:val="00384F4F"/>
    <w:rsid w:val="00384F9C"/>
    <w:rsid w:val="00385130"/>
    <w:rsid w:val="0038520C"/>
    <w:rsid w:val="0038565B"/>
    <w:rsid w:val="00385E1D"/>
    <w:rsid w:val="003861A2"/>
    <w:rsid w:val="00386542"/>
    <w:rsid w:val="0038655F"/>
    <w:rsid w:val="003867F1"/>
    <w:rsid w:val="0038689E"/>
    <w:rsid w:val="0039041C"/>
    <w:rsid w:val="003904D9"/>
    <w:rsid w:val="00390B3E"/>
    <w:rsid w:val="00390E10"/>
    <w:rsid w:val="0039183F"/>
    <w:rsid w:val="00391AB0"/>
    <w:rsid w:val="003920CB"/>
    <w:rsid w:val="00392448"/>
    <w:rsid w:val="0039286E"/>
    <w:rsid w:val="0039368F"/>
    <w:rsid w:val="00394560"/>
    <w:rsid w:val="00394703"/>
    <w:rsid w:val="00394739"/>
    <w:rsid w:val="003947E0"/>
    <w:rsid w:val="00394A2B"/>
    <w:rsid w:val="00395765"/>
    <w:rsid w:val="0039578F"/>
    <w:rsid w:val="00395B08"/>
    <w:rsid w:val="00396366"/>
    <w:rsid w:val="0039637A"/>
    <w:rsid w:val="00396967"/>
    <w:rsid w:val="00396C0B"/>
    <w:rsid w:val="003970E1"/>
    <w:rsid w:val="00397BEA"/>
    <w:rsid w:val="003A07DC"/>
    <w:rsid w:val="003A0E3A"/>
    <w:rsid w:val="003A1232"/>
    <w:rsid w:val="003A15E2"/>
    <w:rsid w:val="003A18F3"/>
    <w:rsid w:val="003A21B5"/>
    <w:rsid w:val="003A222A"/>
    <w:rsid w:val="003A23BA"/>
    <w:rsid w:val="003A2835"/>
    <w:rsid w:val="003A2899"/>
    <w:rsid w:val="003A3271"/>
    <w:rsid w:val="003A492C"/>
    <w:rsid w:val="003A4E00"/>
    <w:rsid w:val="003A5B62"/>
    <w:rsid w:val="003A5BD2"/>
    <w:rsid w:val="003A5DC5"/>
    <w:rsid w:val="003A653C"/>
    <w:rsid w:val="003A65AC"/>
    <w:rsid w:val="003A6AB2"/>
    <w:rsid w:val="003A7241"/>
    <w:rsid w:val="003A7498"/>
    <w:rsid w:val="003A7845"/>
    <w:rsid w:val="003A794E"/>
    <w:rsid w:val="003B0A7E"/>
    <w:rsid w:val="003B0AF1"/>
    <w:rsid w:val="003B0EBF"/>
    <w:rsid w:val="003B1423"/>
    <w:rsid w:val="003B1908"/>
    <w:rsid w:val="003B1B67"/>
    <w:rsid w:val="003B2940"/>
    <w:rsid w:val="003B3505"/>
    <w:rsid w:val="003B3E29"/>
    <w:rsid w:val="003B3E66"/>
    <w:rsid w:val="003B43A2"/>
    <w:rsid w:val="003B4DB8"/>
    <w:rsid w:val="003B51D2"/>
    <w:rsid w:val="003B5996"/>
    <w:rsid w:val="003B5FC1"/>
    <w:rsid w:val="003B733E"/>
    <w:rsid w:val="003B7D7B"/>
    <w:rsid w:val="003C0320"/>
    <w:rsid w:val="003C04C3"/>
    <w:rsid w:val="003C06B0"/>
    <w:rsid w:val="003C0785"/>
    <w:rsid w:val="003C0E6E"/>
    <w:rsid w:val="003C16FE"/>
    <w:rsid w:val="003C1AA4"/>
    <w:rsid w:val="003C1B97"/>
    <w:rsid w:val="003C21BD"/>
    <w:rsid w:val="003C23C4"/>
    <w:rsid w:val="003C2769"/>
    <w:rsid w:val="003C2ACC"/>
    <w:rsid w:val="003C47E6"/>
    <w:rsid w:val="003C4F1C"/>
    <w:rsid w:val="003C50A1"/>
    <w:rsid w:val="003C516D"/>
    <w:rsid w:val="003C5228"/>
    <w:rsid w:val="003C5305"/>
    <w:rsid w:val="003C5791"/>
    <w:rsid w:val="003C5874"/>
    <w:rsid w:val="003C65FD"/>
    <w:rsid w:val="003C6D14"/>
    <w:rsid w:val="003C76AA"/>
    <w:rsid w:val="003C7C34"/>
    <w:rsid w:val="003C7CCF"/>
    <w:rsid w:val="003D0172"/>
    <w:rsid w:val="003D020C"/>
    <w:rsid w:val="003D0A54"/>
    <w:rsid w:val="003D1389"/>
    <w:rsid w:val="003D19A7"/>
    <w:rsid w:val="003D1C50"/>
    <w:rsid w:val="003D2706"/>
    <w:rsid w:val="003D2811"/>
    <w:rsid w:val="003D2916"/>
    <w:rsid w:val="003D2C2D"/>
    <w:rsid w:val="003D317A"/>
    <w:rsid w:val="003D3C80"/>
    <w:rsid w:val="003D3D0C"/>
    <w:rsid w:val="003D430F"/>
    <w:rsid w:val="003D4762"/>
    <w:rsid w:val="003D49B7"/>
    <w:rsid w:val="003D4C12"/>
    <w:rsid w:val="003D4D82"/>
    <w:rsid w:val="003D4E3A"/>
    <w:rsid w:val="003D5114"/>
    <w:rsid w:val="003D5686"/>
    <w:rsid w:val="003D6E36"/>
    <w:rsid w:val="003D70A1"/>
    <w:rsid w:val="003D7A72"/>
    <w:rsid w:val="003D7EA4"/>
    <w:rsid w:val="003E13C7"/>
    <w:rsid w:val="003E1645"/>
    <w:rsid w:val="003E1DD2"/>
    <w:rsid w:val="003E22FF"/>
    <w:rsid w:val="003E2478"/>
    <w:rsid w:val="003E3AFB"/>
    <w:rsid w:val="003E4440"/>
    <w:rsid w:val="003E4DBC"/>
    <w:rsid w:val="003E528F"/>
    <w:rsid w:val="003E5E5C"/>
    <w:rsid w:val="003E696B"/>
    <w:rsid w:val="003E6C85"/>
    <w:rsid w:val="003E6EA5"/>
    <w:rsid w:val="003E7031"/>
    <w:rsid w:val="003E7E67"/>
    <w:rsid w:val="003F09C5"/>
    <w:rsid w:val="003F1552"/>
    <w:rsid w:val="003F2BFA"/>
    <w:rsid w:val="003F381F"/>
    <w:rsid w:val="003F3876"/>
    <w:rsid w:val="003F3DD4"/>
    <w:rsid w:val="003F3FBD"/>
    <w:rsid w:val="003F625D"/>
    <w:rsid w:val="003F6DB6"/>
    <w:rsid w:val="00400190"/>
    <w:rsid w:val="004003D8"/>
    <w:rsid w:val="004004A0"/>
    <w:rsid w:val="0040075E"/>
    <w:rsid w:val="004019E6"/>
    <w:rsid w:val="0040210B"/>
    <w:rsid w:val="0040264A"/>
    <w:rsid w:val="004029F0"/>
    <w:rsid w:val="004040EF"/>
    <w:rsid w:val="004049F6"/>
    <w:rsid w:val="00406398"/>
    <w:rsid w:val="004065FB"/>
    <w:rsid w:val="00407620"/>
    <w:rsid w:val="00407C0A"/>
    <w:rsid w:val="00410262"/>
    <w:rsid w:val="00410578"/>
    <w:rsid w:val="00410A69"/>
    <w:rsid w:val="00411206"/>
    <w:rsid w:val="00411441"/>
    <w:rsid w:val="00411719"/>
    <w:rsid w:val="00411B64"/>
    <w:rsid w:val="004124F9"/>
    <w:rsid w:val="004125C7"/>
    <w:rsid w:val="00412B16"/>
    <w:rsid w:val="0041302E"/>
    <w:rsid w:val="004133C0"/>
    <w:rsid w:val="004136FA"/>
    <w:rsid w:val="0041586C"/>
    <w:rsid w:val="00415AE8"/>
    <w:rsid w:val="00416204"/>
    <w:rsid w:val="00416553"/>
    <w:rsid w:val="004201ED"/>
    <w:rsid w:val="00420519"/>
    <w:rsid w:val="004206FD"/>
    <w:rsid w:val="0042074E"/>
    <w:rsid w:val="00420E11"/>
    <w:rsid w:val="004217FA"/>
    <w:rsid w:val="00421C6F"/>
    <w:rsid w:val="00421E99"/>
    <w:rsid w:val="004220A5"/>
    <w:rsid w:val="00422146"/>
    <w:rsid w:val="00422C36"/>
    <w:rsid w:val="004230E3"/>
    <w:rsid w:val="00423A56"/>
    <w:rsid w:val="004243B1"/>
    <w:rsid w:val="00424701"/>
    <w:rsid w:val="004248A6"/>
    <w:rsid w:val="0042496B"/>
    <w:rsid w:val="00424CD0"/>
    <w:rsid w:val="0042525F"/>
    <w:rsid w:val="0042573D"/>
    <w:rsid w:val="00426341"/>
    <w:rsid w:val="004267ED"/>
    <w:rsid w:val="00426A12"/>
    <w:rsid w:val="00426D6B"/>
    <w:rsid w:val="004273EA"/>
    <w:rsid w:val="004274CD"/>
    <w:rsid w:val="00427799"/>
    <w:rsid w:val="00427A66"/>
    <w:rsid w:val="004308DC"/>
    <w:rsid w:val="00430F79"/>
    <w:rsid w:val="00432463"/>
    <w:rsid w:val="004327E6"/>
    <w:rsid w:val="00432FD8"/>
    <w:rsid w:val="004348E4"/>
    <w:rsid w:val="0043493B"/>
    <w:rsid w:val="00434977"/>
    <w:rsid w:val="004357C6"/>
    <w:rsid w:val="00435A34"/>
    <w:rsid w:val="00436139"/>
    <w:rsid w:val="004368A2"/>
    <w:rsid w:val="0043787E"/>
    <w:rsid w:val="004378F7"/>
    <w:rsid w:val="0044026A"/>
    <w:rsid w:val="00440BFA"/>
    <w:rsid w:val="004420A8"/>
    <w:rsid w:val="00442166"/>
    <w:rsid w:val="004422AE"/>
    <w:rsid w:val="00442422"/>
    <w:rsid w:val="004425A3"/>
    <w:rsid w:val="0044290A"/>
    <w:rsid w:val="004436BA"/>
    <w:rsid w:val="00443EC8"/>
    <w:rsid w:val="00445074"/>
    <w:rsid w:val="00447166"/>
    <w:rsid w:val="0044746B"/>
    <w:rsid w:val="0044776B"/>
    <w:rsid w:val="00447A87"/>
    <w:rsid w:val="00447B72"/>
    <w:rsid w:val="004509EF"/>
    <w:rsid w:val="0045117D"/>
    <w:rsid w:val="004511A8"/>
    <w:rsid w:val="0045121F"/>
    <w:rsid w:val="00451C10"/>
    <w:rsid w:val="004520CD"/>
    <w:rsid w:val="0045249F"/>
    <w:rsid w:val="00452C99"/>
    <w:rsid w:val="00452CD2"/>
    <w:rsid w:val="004530FD"/>
    <w:rsid w:val="0045320D"/>
    <w:rsid w:val="00453D49"/>
    <w:rsid w:val="00453F7F"/>
    <w:rsid w:val="00454CCA"/>
    <w:rsid w:val="00454E2D"/>
    <w:rsid w:val="004553A0"/>
    <w:rsid w:val="00456756"/>
    <w:rsid w:val="00456F5C"/>
    <w:rsid w:val="00457B03"/>
    <w:rsid w:val="00457D2B"/>
    <w:rsid w:val="00457F55"/>
    <w:rsid w:val="00457F87"/>
    <w:rsid w:val="004603E2"/>
    <w:rsid w:val="00460509"/>
    <w:rsid w:val="00460542"/>
    <w:rsid w:val="00460CE5"/>
    <w:rsid w:val="00461C36"/>
    <w:rsid w:val="0046211C"/>
    <w:rsid w:val="0046212B"/>
    <w:rsid w:val="00462658"/>
    <w:rsid w:val="0046337A"/>
    <w:rsid w:val="00463664"/>
    <w:rsid w:val="004644C3"/>
    <w:rsid w:val="00464760"/>
    <w:rsid w:val="00464AC2"/>
    <w:rsid w:val="004655F0"/>
    <w:rsid w:val="004663BC"/>
    <w:rsid w:val="004668EE"/>
    <w:rsid w:val="0047021B"/>
    <w:rsid w:val="00470926"/>
    <w:rsid w:val="0047126B"/>
    <w:rsid w:val="00471824"/>
    <w:rsid w:val="004729CF"/>
    <w:rsid w:val="00473AE8"/>
    <w:rsid w:val="004748CD"/>
    <w:rsid w:val="004749BB"/>
    <w:rsid w:val="00474A45"/>
    <w:rsid w:val="00475472"/>
    <w:rsid w:val="0047557C"/>
    <w:rsid w:val="00475F25"/>
    <w:rsid w:val="00476658"/>
    <w:rsid w:val="00476EE5"/>
    <w:rsid w:val="004772CB"/>
    <w:rsid w:val="0047766D"/>
    <w:rsid w:val="00477E05"/>
    <w:rsid w:val="00480562"/>
    <w:rsid w:val="00480DD9"/>
    <w:rsid w:val="004810CA"/>
    <w:rsid w:val="00481C71"/>
    <w:rsid w:val="00481D00"/>
    <w:rsid w:val="00482007"/>
    <w:rsid w:val="004839CC"/>
    <w:rsid w:val="00483D04"/>
    <w:rsid w:val="00483E7B"/>
    <w:rsid w:val="004841F3"/>
    <w:rsid w:val="00484FFA"/>
    <w:rsid w:val="00485366"/>
    <w:rsid w:val="00485503"/>
    <w:rsid w:val="004857DF"/>
    <w:rsid w:val="00485AE9"/>
    <w:rsid w:val="00485CAA"/>
    <w:rsid w:val="00485E42"/>
    <w:rsid w:val="00486AC0"/>
    <w:rsid w:val="00486DEC"/>
    <w:rsid w:val="00487273"/>
    <w:rsid w:val="0048743D"/>
    <w:rsid w:val="00487443"/>
    <w:rsid w:val="00487F45"/>
    <w:rsid w:val="00490087"/>
    <w:rsid w:val="00490FC0"/>
    <w:rsid w:val="004911B1"/>
    <w:rsid w:val="00491885"/>
    <w:rsid w:val="00491CCC"/>
    <w:rsid w:val="00491EED"/>
    <w:rsid w:val="00492B5B"/>
    <w:rsid w:val="00492CBC"/>
    <w:rsid w:val="00493349"/>
    <w:rsid w:val="004933FD"/>
    <w:rsid w:val="004934FA"/>
    <w:rsid w:val="00493A66"/>
    <w:rsid w:val="00493B74"/>
    <w:rsid w:val="0049536A"/>
    <w:rsid w:val="00496E03"/>
    <w:rsid w:val="00497304"/>
    <w:rsid w:val="004976AF"/>
    <w:rsid w:val="00497B82"/>
    <w:rsid w:val="00497F6A"/>
    <w:rsid w:val="004A08C6"/>
    <w:rsid w:val="004A2665"/>
    <w:rsid w:val="004A3184"/>
    <w:rsid w:val="004A3EF4"/>
    <w:rsid w:val="004A411E"/>
    <w:rsid w:val="004A537E"/>
    <w:rsid w:val="004A6407"/>
    <w:rsid w:val="004A6452"/>
    <w:rsid w:val="004A6AA0"/>
    <w:rsid w:val="004A70A6"/>
    <w:rsid w:val="004A71B6"/>
    <w:rsid w:val="004A73C3"/>
    <w:rsid w:val="004B0E0C"/>
    <w:rsid w:val="004B197E"/>
    <w:rsid w:val="004B1D47"/>
    <w:rsid w:val="004B1E90"/>
    <w:rsid w:val="004B2440"/>
    <w:rsid w:val="004B2871"/>
    <w:rsid w:val="004B2F54"/>
    <w:rsid w:val="004B30DF"/>
    <w:rsid w:val="004B37EE"/>
    <w:rsid w:val="004B3BF4"/>
    <w:rsid w:val="004B462F"/>
    <w:rsid w:val="004B4908"/>
    <w:rsid w:val="004B5CC5"/>
    <w:rsid w:val="004B65F0"/>
    <w:rsid w:val="004B6DD1"/>
    <w:rsid w:val="004C0168"/>
    <w:rsid w:val="004C1683"/>
    <w:rsid w:val="004C182F"/>
    <w:rsid w:val="004C1DC5"/>
    <w:rsid w:val="004C241D"/>
    <w:rsid w:val="004C2706"/>
    <w:rsid w:val="004C2D97"/>
    <w:rsid w:val="004C2FAF"/>
    <w:rsid w:val="004C36AD"/>
    <w:rsid w:val="004C3736"/>
    <w:rsid w:val="004C3AF2"/>
    <w:rsid w:val="004C4E55"/>
    <w:rsid w:val="004C66C0"/>
    <w:rsid w:val="004C6B5E"/>
    <w:rsid w:val="004C6E26"/>
    <w:rsid w:val="004C7499"/>
    <w:rsid w:val="004D0043"/>
    <w:rsid w:val="004D0A4E"/>
    <w:rsid w:val="004D11D8"/>
    <w:rsid w:val="004D20B0"/>
    <w:rsid w:val="004D22AB"/>
    <w:rsid w:val="004D2968"/>
    <w:rsid w:val="004D4B75"/>
    <w:rsid w:val="004D4DA0"/>
    <w:rsid w:val="004D5573"/>
    <w:rsid w:val="004D5A5F"/>
    <w:rsid w:val="004D642C"/>
    <w:rsid w:val="004D7C9C"/>
    <w:rsid w:val="004E0198"/>
    <w:rsid w:val="004E0239"/>
    <w:rsid w:val="004E0A68"/>
    <w:rsid w:val="004E16E5"/>
    <w:rsid w:val="004E1FF3"/>
    <w:rsid w:val="004E2037"/>
    <w:rsid w:val="004E22CD"/>
    <w:rsid w:val="004E2736"/>
    <w:rsid w:val="004E2B44"/>
    <w:rsid w:val="004E2C56"/>
    <w:rsid w:val="004E2F3E"/>
    <w:rsid w:val="004E2F5D"/>
    <w:rsid w:val="004E303A"/>
    <w:rsid w:val="004E32C3"/>
    <w:rsid w:val="004E356D"/>
    <w:rsid w:val="004E3E54"/>
    <w:rsid w:val="004E5430"/>
    <w:rsid w:val="004E57F7"/>
    <w:rsid w:val="004E58A7"/>
    <w:rsid w:val="004E62CB"/>
    <w:rsid w:val="004E6358"/>
    <w:rsid w:val="004E6659"/>
    <w:rsid w:val="004E7E22"/>
    <w:rsid w:val="004E7FE7"/>
    <w:rsid w:val="004F02B7"/>
    <w:rsid w:val="004F065F"/>
    <w:rsid w:val="004F0BCB"/>
    <w:rsid w:val="004F11F0"/>
    <w:rsid w:val="004F1705"/>
    <w:rsid w:val="004F1C21"/>
    <w:rsid w:val="004F2520"/>
    <w:rsid w:val="004F2F2F"/>
    <w:rsid w:val="004F34F6"/>
    <w:rsid w:val="004F3669"/>
    <w:rsid w:val="004F4577"/>
    <w:rsid w:val="004F489D"/>
    <w:rsid w:val="004F5169"/>
    <w:rsid w:val="004F533B"/>
    <w:rsid w:val="004F58DC"/>
    <w:rsid w:val="004F5C49"/>
    <w:rsid w:val="004F5D72"/>
    <w:rsid w:val="004F63A4"/>
    <w:rsid w:val="004F653D"/>
    <w:rsid w:val="004F68F4"/>
    <w:rsid w:val="004F69DA"/>
    <w:rsid w:val="004F71A1"/>
    <w:rsid w:val="004F7755"/>
    <w:rsid w:val="004F7CB3"/>
    <w:rsid w:val="0050000C"/>
    <w:rsid w:val="0050022E"/>
    <w:rsid w:val="00500678"/>
    <w:rsid w:val="00501E71"/>
    <w:rsid w:val="00502274"/>
    <w:rsid w:val="005034F6"/>
    <w:rsid w:val="00503D8D"/>
    <w:rsid w:val="00504351"/>
    <w:rsid w:val="00504494"/>
    <w:rsid w:val="00505132"/>
    <w:rsid w:val="00505B35"/>
    <w:rsid w:val="00505E79"/>
    <w:rsid w:val="00506B89"/>
    <w:rsid w:val="00506C0E"/>
    <w:rsid w:val="00506C83"/>
    <w:rsid w:val="00506E8D"/>
    <w:rsid w:val="00507361"/>
    <w:rsid w:val="00510C5B"/>
    <w:rsid w:val="0051135E"/>
    <w:rsid w:val="005114EB"/>
    <w:rsid w:val="0051177C"/>
    <w:rsid w:val="00512682"/>
    <w:rsid w:val="00512723"/>
    <w:rsid w:val="00512760"/>
    <w:rsid w:val="0051467C"/>
    <w:rsid w:val="00514814"/>
    <w:rsid w:val="005149B0"/>
    <w:rsid w:val="00514AC5"/>
    <w:rsid w:val="0051712D"/>
    <w:rsid w:val="0051782E"/>
    <w:rsid w:val="00517EF6"/>
    <w:rsid w:val="0052000C"/>
    <w:rsid w:val="0052005F"/>
    <w:rsid w:val="005201BD"/>
    <w:rsid w:val="00521188"/>
    <w:rsid w:val="00521EC0"/>
    <w:rsid w:val="00521F39"/>
    <w:rsid w:val="00524C24"/>
    <w:rsid w:val="00525D35"/>
    <w:rsid w:val="00525DF4"/>
    <w:rsid w:val="00526B6E"/>
    <w:rsid w:val="00526FE2"/>
    <w:rsid w:val="00527712"/>
    <w:rsid w:val="00527DC5"/>
    <w:rsid w:val="00527F98"/>
    <w:rsid w:val="00531387"/>
    <w:rsid w:val="005315D1"/>
    <w:rsid w:val="00531AA3"/>
    <w:rsid w:val="005324A8"/>
    <w:rsid w:val="005326DC"/>
    <w:rsid w:val="00532995"/>
    <w:rsid w:val="00533162"/>
    <w:rsid w:val="005331BF"/>
    <w:rsid w:val="0053527A"/>
    <w:rsid w:val="00536893"/>
    <w:rsid w:val="00536CEF"/>
    <w:rsid w:val="00536F9D"/>
    <w:rsid w:val="00537755"/>
    <w:rsid w:val="00537C3D"/>
    <w:rsid w:val="0054035A"/>
    <w:rsid w:val="00540548"/>
    <w:rsid w:val="00540B9D"/>
    <w:rsid w:val="00540E01"/>
    <w:rsid w:val="00540E7E"/>
    <w:rsid w:val="00540F80"/>
    <w:rsid w:val="00540FBD"/>
    <w:rsid w:val="00540FEB"/>
    <w:rsid w:val="00541F60"/>
    <w:rsid w:val="00542FE3"/>
    <w:rsid w:val="0054314C"/>
    <w:rsid w:val="00543ACE"/>
    <w:rsid w:val="0054416E"/>
    <w:rsid w:val="00544CB8"/>
    <w:rsid w:val="005453A7"/>
    <w:rsid w:val="00545963"/>
    <w:rsid w:val="00545BE9"/>
    <w:rsid w:val="00545E90"/>
    <w:rsid w:val="00546346"/>
    <w:rsid w:val="00550FC2"/>
    <w:rsid w:val="00551573"/>
    <w:rsid w:val="00551793"/>
    <w:rsid w:val="00553064"/>
    <w:rsid w:val="005532FF"/>
    <w:rsid w:val="005537AC"/>
    <w:rsid w:val="00553A15"/>
    <w:rsid w:val="00553B44"/>
    <w:rsid w:val="00553EC2"/>
    <w:rsid w:val="005543AE"/>
    <w:rsid w:val="005552E1"/>
    <w:rsid w:val="00555669"/>
    <w:rsid w:val="00555712"/>
    <w:rsid w:val="00555C82"/>
    <w:rsid w:val="00555F1F"/>
    <w:rsid w:val="005560D1"/>
    <w:rsid w:val="005566FB"/>
    <w:rsid w:val="0055711F"/>
    <w:rsid w:val="00557381"/>
    <w:rsid w:val="00557804"/>
    <w:rsid w:val="0055797C"/>
    <w:rsid w:val="00560281"/>
    <w:rsid w:val="005605D3"/>
    <w:rsid w:val="00560B0C"/>
    <w:rsid w:val="00560FB3"/>
    <w:rsid w:val="00561219"/>
    <w:rsid w:val="005612B7"/>
    <w:rsid w:val="00561986"/>
    <w:rsid w:val="005621F5"/>
    <w:rsid w:val="00562A53"/>
    <w:rsid w:val="0056305E"/>
    <w:rsid w:val="00563A64"/>
    <w:rsid w:val="00563BA2"/>
    <w:rsid w:val="00564607"/>
    <w:rsid w:val="00564B66"/>
    <w:rsid w:val="005655C0"/>
    <w:rsid w:val="00566021"/>
    <w:rsid w:val="00566406"/>
    <w:rsid w:val="00566C3D"/>
    <w:rsid w:val="0056744E"/>
    <w:rsid w:val="00567AB5"/>
    <w:rsid w:val="00567B07"/>
    <w:rsid w:val="0057098E"/>
    <w:rsid w:val="00570BA3"/>
    <w:rsid w:val="00571683"/>
    <w:rsid w:val="005720D5"/>
    <w:rsid w:val="0057226C"/>
    <w:rsid w:val="005728FC"/>
    <w:rsid w:val="00572CFE"/>
    <w:rsid w:val="00573040"/>
    <w:rsid w:val="005730AE"/>
    <w:rsid w:val="005732E1"/>
    <w:rsid w:val="00573909"/>
    <w:rsid w:val="00573AD9"/>
    <w:rsid w:val="00575F45"/>
    <w:rsid w:val="00576123"/>
    <w:rsid w:val="00576235"/>
    <w:rsid w:val="005770CD"/>
    <w:rsid w:val="00577449"/>
    <w:rsid w:val="00577D9D"/>
    <w:rsid w:val="0058091E"/>
    <w:rsid w:val="00581B38"/>
    <w:rsid w:val="0058311D"/>
    <w:rsid w:val="00583ECD"/>
    <w:rsid w:val="00583ED5"/>
    <w:rsid w:val="0058456C"/>
    <w:rsid w:val="005846B9"/>
    <w:rsid w:val="00584719"/>
    <w:rsid w:val="00584B53"/>
    <w:rsid w:val="00584B5E"/>
    <w:rsid w:val="00584FC7"/>
    <w:rsid w:val="0058505D"/>
    <w:rsid w:val="00585538"/>
    <w:rsid w:val="00585C50"/>
    <w:rsid w:val="005868DD"/>
    <w:rsid w:val="005869EE"/>
    <w:rsid w:val="005905D6"/>
    <w:rsid w:val="00590801"/>
    <w:rsid w:val="005909F5"/>
    <w:rsid w:val="00590BD4"/>
    <w:rsid w:val="00591A5D"/>
    <w:rsid w:val="005920B6"/>
    <w:rsid w:val="0059256B"/>
    <w:rsid w:val="0059272E"/>
    <w:rsid w:val="00592E71"/>
    <w:rsid w:val="00593481"/>
    <w:rsid w:val="0059371D"/>
    <w:rsid w:val="005940E0"/>
    <w:rsid w:val="00594F15"/>
    <w:rsid w:val="00595B05"/>
    <w:rsid w:val="00595B3A"/>
    <w:rsid w:val="00595C50"/>
    <w:rsid w:val="00597118"/>
    <w:rsid w:val="005973F6"/>
    <w:rsid w:val="00597B81"/>
    <w:rsid w:val="00597DEF"/>
    <w:rsid w:val="005A0511"/>
    <w:rsid w:val="005A160E"/>
    <w:rsid w:val="005A2A30"/>
    <w:rsid w:val="005A3DA1"/>
    <w:rsid w:val="005A3DE6"/>
    <w:rsid w:val="005A42CD"/>
    <w:rsid w:val="005A45F5"/>
    <w:rsid w:val="005A4B4A"/>
    <w:rsid w:val="005A4DA9"/>
    <w:rsid w:val="005A4EEB"/>
    <w:rsid w:val="005A5E4B"/>
    <w:rsid w:val="005A6042"/>
    <w:rsid w:val="005A7BA3"/>
    <w:rsid w:val="005A7CF8"/>
    <w:rsid w:val="005A7DB8"/>
    <w:rsid w:val="005B006A"/>
    <w:rsid w:val="005B081E"/>
    <w:rsid w:val="005B0F6B"/>
    <w:rsid w:val="005B26ED"/>
    <w:rsid w:val="005B2FB3"/>
    <w:rsid w:val="005B3038"/>
    <w:rsid w:val="005B33C2"/>
    <w:rsid w:val="005B38E7"/>
    <w:rsid w:val="005B39ED"/>
    <w:rsid w:val="005B3F54"/>
    <w:rsid w:val="005B41DA"/>
    <w:rsid w:val="005B423C"/>
    <w:rsid w:val="005B4AA6"/>
    <w:rsid w:val="005B5808"/>
    <w:rsid w:val="005B5A0F"/>
    <w:rsid w:val="005B5EFD"/>
    <w:rsid w:val="005B6560"/>
    <w:rsid w:val="005B6FD0"/>
    <w:rsid w:val="005B7379"/>
    <w:rsid w:val="005B75DE"/>
    <w:rsid w:val="005B7D79"/>
    <w:rsid w:val="005B7E9A"/>
    <w:rsid w:val="005C0BB7"/>
    <w:rsid w:val="005C3381"/>
    <w:rsid w:val="005C33CE"/>
    <w:rsid w:val="005C3575"/>
    <w:rsid w:val="005C3D0F"/>
    <w:rsid w:val="005C42E7"/>
    <w:rsid w:val="005C4781"/>
    <w:rsid w:val="005C5448"/>
    <w:rsid w:val="005C54E1"/>
    <w:rsid w:val="005C5F17"/>
    <w:rsid w:val="005C6527"/>
    <w:rsid w:val="005C68F9"/>
    <w:rsid w:val="005C68FC"/>
    <w:rsid w:val="005C6BAB"/>
    <w:rsid w:val="005C73B8"/>
    <w:rsid w:val="005C7DB6"/>
    <w:rsid w:val="005D0784"/>
    <w:rsid w:val="005D0901"/>
    <w:rsid w:val="005D09C3"/>
    <w:rsid w:val="005D0A31"/>
    <w:rsid w:val="005D0AEA"/>
    <w:rsid w:val="005D1035"/>
    <w:rsid w:val="005D141D"/>
    <w:rsid w:val="005D2245"/>
    <w:rsid w:val="005D229E"/>
    <w:rsid w:val="005D2866"/>
    <w:rsid w:val="005D28A8"/>
    <w:rsid w:val="005D2BC4"/>
    <w:rsid w:val="005D2E39"/>
    <w:rsid w:val="005D2F3C"/>
    <w:rsid w:val="005D3275"/>
    <w:rsid w:val="005D368E"/>
    <w:rsid w:val="005D3830"/>
    <w:rsid w:val="005D4155"/>
    <w:rsid w:val="005D4A1B"/>
    <w:rsid w:val="005D5111"/>
    <w:rsid w:val="005D56FD"/>
    <w:rsid w:val="005D5EC5"/>
    <w:rsid w:val="005D63AF"/>
    <w:rsid w:val="005D6482"/>
    <w:rsid w:val="005D6767"/>
    <w:rsid w:val="005D6EB8"/>
    <w:rsid w:val="005E0169"/>
    <w:rsid w:val="005E02A7"/>
    <w:rsid w:val="005E0971"/>
    <w:rsid w:val="005E0BD8"/>
    <w:rsid w:val="005E0F6B"/>
    <w:rsid w:val="005E1103"/>
    <w:rsid w:val="005E11F5"/>
    <w:rsid w:val="005E12AA"/>
    <w:rsid w:val="005E12B7"/>
    <w:rsid w:val="005E1692"/>
    <w:rsid w:val="005E16FA"/>
    <w:rsid w:val="005E1924"/>
    <w:rsid w:val="005E28BF"/>
    <w:rsid w:val="005E3EA1"/>
    <w:rsid w:val="005E5366"/>
    <w:rsid w:val="005E55C8"/>
    <w:rsid w:val="005E5B9C"/>
    <w:rsid w:val="005E5FFB"/>
    <w:rsid w:val="005E6499"/>
    <w:rsid w:val="005E73FA"/>
    <w:rsid w:val="005E7490"/>
    <w:rsid w:val="005E79C9"/>
    <w:rsid w:val="005F00DD"/>
    <w:rsid w:val="005F0286"/>
    <w:rsid w:val="005F0740"/>
    <w:rsid w:val="005F0CC1"/>
    <w:rsid w:val="005F0DA1"/>
    <w:rsid w:val="005F18D5"/>
    <w:rsid w:val="005F1C43"/>
    <w:rsid w:val="005F3168"/>
    <w:rsid w:val="005F3173"/>
    <w:rsid w:val="005F31F5"/>
    <w:rsid w:val="005F38A6"/>
    <w:rsid w:val="005F3B19"/>
    <w:rsid w:val="005F3C71"/>
    <w:rsid w:val="005F548E"/>
    <w:rsid w:val="005F570C"/>
    <w:rsid w:val="005F580C"/>
    <w:rsid w:val="005F5C72"/>
    <w:rsid w:val="005F5E6E"/>
    <w:rsid w:val="005F6416"/>
    <w:rsid w:val="005F6520"/>
    <w:rsid w:val="005F6598"/>
    <w:rsid w:val="005F6A27"/>
    <w:rsid w:val="005F7EA3"/>
    <w:rsid w:val="006003C8"/>
    <w:rsid w:val="006022B2"/>
    <w:rsid w:val="00602522"/>
    <w:rsid w:val="00603781"/>
    <w:rsid w:val="006039BF"/>
    <w:rsid w:val="00604FB1"/>
    <w:rsid w:val="00605024"/>
    <w:rsid w:val="0060505B"/>
    <w:rsid w:val="00605B14"/>
    <w:rsid w:val="00605B8F"/>
    <w:rsid w:val="00605D49"/>
    <w:rsid w:val="006062A3"/>
    <w:rsid w:val="00607661"/>
    <w:rsid w:val="00610DAA"/>
    <w:rsid w:val="006113CC"/>
    <w:rsid w:val="00611D37"/>
    <w:rsid w:val="006121BA"/>
    <w:rsid w:val="0061366D"/>
    <w:rsid w:val="006142D5"/>
    <w:rsid w:val="00614D8C"/>
    <w:rsid w:val="00615D1A"/>
    <w:rsid w:val="0061618F"/>
    <w:rsid w:val="006162FD"/>
    <w:rsid w:val="00616441"/>
    <w:rsid w:val="006165D6"/>
    <w:rsid w:val="00616799"/>
    <w:rsid w:val="00616B2E"/>
    <w:rsid w:val="00616EC7"/>
    <w:rsid w:val="00616EE2"/>
    <w:rsid w:val="0061722F"/>
    <w:rsid w:val="00617244"/>
    <w:rsid w:val="00617BAC"/>
    <w:rsid w:val="00617C53"/>
    <w:rsid w:val="00617DB8"/>
    <w:rsid w:val="00617EB2"/>
    <w:rsid w:val="00620469"/>
    <w:rsid w:val="00621092"/>
    <w:rsid w:val="006211E0"/>
    <w:rsid w:val="006224CF"/>
    <w:rsid w:val="00622C8F"/>
    <w:rsid w:val="006239C2"/>
    <w:rsid w:val="00624167"/>
    <w:rsid w:val="0062469A"/>
    <w:rsid w:val="00624F26"/>
    <w:rsid w:val="00625107"/>
    <w:rsid w:val="0062569A"/>
    <w:rsid w:val="0062687A"/>
    <w:rsid w:val="00626E70"/>
    <w:rsid w:val="00626F72"/>
    <w:rsid w:val="00627078"/>
    <w:rsid w:val="00627EAA"/>
    <w:rsid w:val="00630130"/>
    <w:rsid w:val="00630BE0"/>
    <w:rsid w:val="00630D28"/>
    <w:rsid w:val="00630D30"/>
    <w:rsid w:val="006311FE"/>
    <w:rsid w:val="0063175B"/>
    <w:rsid w:val="00631D9C"/>
    <w:rsid w:val="006322CB"/>
    <w:rsid w:val="0063299A"/>
    <w:rsid w:val="00633202"/>
    <w:rsid w:val="006333B6"/>
    <w:rsid w:val="00633CD8"/>
    <w:rsid w:val="006345FD"/>
    <w:rsid w:val="0063474B"/>
    <w:rsid w:val="00636EBC"/>
    <w:rsid w:val="0063713D"/>
    <w:rsid w:val="00637698"/>
    <w:rsid w:val="00637C25"/>
    <w:rsid w:val="00637CA3"/>
    <w:rsid w:val="00637E1F"/>
    <w:rsid w:val="006401A2"/>
    <w:rsid w:val="0064083E"/>
    <w:rsid w:val="006413CC"/>
    <w:rsid w:val="006414AC"/>
    <w:rsid w:val="006414E5"/>
    <w:rsid w:val="00642DE0"/>
    <w:rsid w:val="00642F50"/>
    <w:rsid w:val="00643760"/>
    <w:rsid w:val="00645E42"/>
    <w:rsid w:val="00645F9F"/>
    <w:rsid w:val="006463FA"/>
    <w:rsid w:val="00646A7F"/>
    <w:rsid w:val="00650353"/>
    <w:rsid w:val="00650F34"/>
    <w:rsid w:val="00651603"/>
    <w:rsid w:val="00651C58"/>
    <w:rsid w:val="006524A8"/>
    <w:rsid w:val="00653673"/>
    <w:rsid w:val="00653689"/>
    <w:rsid w:val="00653CF7"/>
    <w:rsid w:val="0065468E"/>
    <w:rsid w:val="006547B8"/>
    <w:rsid w:val="00654D97"/>
    <w:rsid w:val="00654F4D"/>
    <w:rsid w:val="0065574F"/>
    <w:rsid w:val="00655E41"/>
    <w:rsid w:val="00656204"/>
    <w:rsid w:val="00656F84"/>
    <w:rsid w:val="00657BEC"/>
    <w:rsid w:val="00660A59"/>
    <w:rsid w:val="00660C37"/>
    <w:rsid w:val="00660E4A"/>
    <w:rsid w:val="00661109"/>
    <w:rsid w:val="00661251"/>
    <w:rsid w:val="00661564"/>
    <w:rsid w:val="0066283F"/>
    <w:rsid w:val="00662E51"/>
    <w:rsid w:val="006630B6"/>
    <w:rsid w:val="0066364E"/>
    <w:rsid w:val="0066427B"/>
    <w:rsid w:val="00664EB7"/>
    <w:rsid w:val="0066524A"/>
    <w:rsid w:val="00665367"/>
    <w:rsid w:val="0066543A"/>
    <w:rsid w:val="00665F28"/>
    <w:rsid w:val="00666F62"/>
    <w:rsid w:val="00667284"/>
    <w:rsid w:val="00667645"/>
    <w:rsid w:val="00667FB3"/>
    <w:rsid w:val="006705E5"/>
    <w:rsid w:val="0067080B"/>
    <w:rsid w:val="006713A0"/>
    <w:rsid w:val="00671850"/>
    <w:rsid w:val="00671E9E"/>
    <w:rsid w:val="00672BC7"/>
    <w:rsid w:val="006733B7"/>
    <w:rsid w:val="00673514"/>
    <w:rsid w:val="006741B4"/>
    <w:rsid w:val="00676476"/>
    <w:rsid w:val="00676550"/>
    <w:rsid w:val="00676738"/>
    <w:rsid w:val="006767CC"/>
    <w:rsid w:val="00676B96"/>
    <w:rsid w:val="006770DB"/>
    <w:rsid w:val="00680073"/>
    <w:rsid w:val="0068007F"/>
    <w:rsid w:val="006800E6"/>
    <w:rsid w:val="0068043E"/>
    <w:rsid w:val="00680C6D"/>
    <w:rsid w:val="00680FC7"/>
    <w:rsid w:val="006817BD"/>
    <w:rsid w:val="0068198F"/>
    <w:rsid w:val="0068202C"/>
    <w:rsid w:val="00682C88"/>
    <w:rsid w:val="00682FD5"/>
    <w:rsid w:val="00683085"/>
    <w:rsid w:val="006834A7"/>
    <w:rsid w:val="00683FE6"/>
    <w:rsid w:val="00684468"/>
    <w:rsid w:val="00685083"/>
    <w:rsid w:val="006851EE"/>
    <w:rsid w:val="0068671D"/>
    <w:rsid w:val="00686D57"/>
    <w:rsid w:val="006879F3"/>
    <w:rsid w:val="00687B68"/>
    <w:rsid w:val="00687D24"/>
    <w:rsid w:val="00687D26"/>
    <w:rsid w:val="0069059E"/>
    <w:rsid w:val="00690E38"/>
    <w:rsid w:val="00690E5D"/>
    <w:rsid w:val="006915D4"/>
    <w:rsid w:val="00691CAB"/>
    <w:rsid w:val="00692300"/>
    <w:rsid w:val="00692739"/>
    <w:rsid w:val="00692E9F"/>
    <w:rsid w:val="00693945"/>
    <w:rsid w:val="00694631"/>
    <w:rsid w:val="0069464C"/>
    <w:rsid w:val="006948DC"/>
    <w:rsid w:val="00695529"/>
    <w:rsid w:val="00695624"/>
    <w:rsid w:val="006960F1"/>
    <w:rsid w:val="0069696F"/>
    <w:rsid w:val="00696CA7"/>
    <w:rsid w:val="006970B7"/>
    <w:rsid w:val="00697DA4"/>
    <w:rsid w:val="006A0193"/>
    <w:rsid w:val="006A02E5"/>
    <w:rsid w:val="006A07F3"/>
    <w:rsid w:val="006A0E4B"/>
    <w:rsid w:val="006A1FA1"/>
    <w:rsid w:val="006A20C2"/>
    <w:rsid w:val="006A2766"/>
    <w:rsid w:val="006A284F"/>
    <w:rsid w:val="006A3A63"/>
    <w:rsid w:val="006A43A0"/>
    <w:rsid w:val="006A48B9"/>
    <w:rsid w:val="006A4B33"/>
    <w:rsid w:val="006A5631"/>
    <w:rsid w:val="006A59ED"/>
    <w:rsid w:val="006A60B6"/>
    <w:rsid w:val="006A64F6"/>
    <w:rsid w:val="006A6EC1"/>
    <w:rsid w:val="006A7128"/>
    <w:rsid w:val="006B029E"/>
    <w:rsid w:val="006B0C34"/>
    <w:rsid w:val="006B0FE4"/>
    <w:rsid w:val="006B17EB"/>
    <w:rsid w:val="006B20F1"/>
    <w:rsid w:val="006B28C0"/>
    <w:rsid w:val="006B3420"/>
    <w:rsid w:val="006B3612"/>
    <w:rsid w:val="006B45D8"/>
    <w:rsid w:val="006B4BD4"/>
    <w:rsid w:val="006B4C3C"/>
    <w:rsid w:val="006B4EB4"/>
    <w:rsid w:val="006B6B2E"/>
    <w:rsid w:val="006C083F"/>
    <w:rsid w:val="006C09F7"/>
    <w:rsid w:val="006C1784"/>
    <w:rsid w:val="006C1929"/>
    <w:rsid w:val="006C197A"/>
    <w:rsid w:val="006C1DCC"/>
    <w:rsid w:val="006C1FE1"/>
    <w:rsid w:val="006C22C4"/>
    <w:rsid w:val="006C2E66"/>
    <w:rsid w:val="006C3CC0"/>
    <w:rsid w:val="006C3D6D"/>
    <w:rsid w:val="006C43CB"/>
    <w:rsid w:val="006C45D8"/>
    <w:rsid w:val="006C4A3A"/>
    <w:rsid w:val="006C5C6D"/>
    <w:rsid w:val="006C667E"/>
    <w:rsid w:val="006C70A8"/>
    <w:rsid w:val="006C72B6"/>
    <w:rsid w:val="006D01E4"/>
    <w:rsid w:val="006D02FF"/>
    <w:rsid w:val="006D0991"/>
    <w:rsid w:val="006D13DF"/>
    <w:rsid w:val="006D141F"/>
    <w:rsid w:val="006D154E"/>
    <w:rsid w:val="006D21C5"/>
    <w:rsid w:val="006D29D2"/>
    <w:rsid w:val="006D2B2D"/>
    <w:rsid w:val="006D2DBD"/>
    <w:rsid w:val="006D2DD2"/>
    <w:rsid w:val="006D5137"/>
    <w:rsid w:val="006D5662"/>
    <w:rsid w:val="006D5C7E"/>
    <w:rsid w:val="006D6499"/>
    <w:rsid w:val="006D6A6E"/>
    <w:rsid w:val="006D74DF"/>
    <w:rsid w:val="006D7AD0"/>
    <w:rsid w:val="006D7DE9"/>
    <w:rsid w:val="006E00B8"/>
    <w:rsid w:val="006E0376"/>
    <w:rsid w:val="006E0F51"/>
    <w:rsid w:val="006E0F5E"/>
    <w:rsid w:val="006E13E4"/>
    <w:rsid w:val="006E1E77"/>
    <w:rsid w:val="006E33AA"/>
    <w:rsid w:val="006E3475"/>
    <w:rsid w:val="006E3784"/>
    <w:rsid w:val="006E37FC"/>
    <w:rsid w:val="006E3D60"/>
    <w:rsid w:val="006E4215"/>
    <w:rsid w:val="006E5414"/>
    <w:rsid w:val="006E6234"/>
    <w:rsid w:val="006E64E3"/>
    <w:rsid w:val="006E69F7"/>
    <w:rsid w:val="006E7748"/>
    <w:rsid w:val="006E788E"/>
    <w:rsid w:val="006E78AF"/>
    <w:rsid w:val="006E7FC9"/>
    <w:rsid w:val="006F17CE"/>
    <w:rsid w:val="006F1B03"/>
    <w:rsid w:val="006F2889"/>
    <w:rsid w:val="006F2B0A"/>
    <w:rsid w:val="006F31E6"/>
    <w:rsid w:val="006F3BBF"/>
    <w:rsid w:val="006F426C"/>
    <w:rsid w:val="006F4A32"/>
    <w:rsid w:val="006F5089"/>
    <w:rsid w:val="006F536F"/>
    <w:rsid w:val="006F6200"/>
    <w:rsid w:val="00700740"/>
    <w:rsid w:val="00700A10"/>
    <w:rsid w:val="00700AC0"/>
    <w:rsid w:val="00700D3D"/>
    <w:rsid w:val="00701488"/>
    <w:rsid w:val="007029CE"/>
    <w:rsid w:val="00702CC7"/>
    <w:rsid w:val="00702D46"/>
    <w:rsid w:val="00703446"/>
    <w:rsid w:val="00703769"/>
    <w:rsid w:val="007044A3"/>
    <w:rsid w:val="00705028"/>
    <w:rsid w:val="00707197"/>
    <w:rsid w:val="00707BA9"/>
    <w:rsid w:val="00710687"/>
    <w:rsid w:val="007106FC"/>
    <w:rsid w:val="00710C75"/>
    <w:rsid w:val="00710E58"/>
    <w:rsid w:val="00711371"/>
    <w:rsid w:val="00711710"/>
    <w:rsid w:val="0071171F"/>
    <w:rsid w:val="00712734"/>
    <w:rsid w:val="00712B34"/>
    <w:rsid w:val="00712B3C"/>
    <w:rsid w:val="007136D5"/>
    <w:rsid w:val="00714687"/>
    <w:rsid w:val="00714ECC"/>
    <w:rsid w:val="00715BA3"/>
    <w:rsid w:val="00716609"/>
    <w:rsid w:val="00716944"/>
    <w:rsid w:val="00716E63"/>
    <w:rsid w:val="00717102"/>
    <w:rsid w:val="007171B9"/>
    <w:rsid w:val="007173B2"/>
    <w:rsid w:val="00717514"/>
    <w:rsid w:val="00717533"/>
    <w:rsid w:val="007178A6"/>
    <w:rsid w:val="00717DBF"/>
    <w:rsid w:val="00720567"/>
    <w:rsid w:val="007213FF"/>
    <w:rsid w:val="007214B7"/>
    <w:rsid w:val="00721BAB"/>
    <w:rsid w:val="00722A94"/>
    <w:rsid w:val="00723AC2"/>
    <w:rsid w:val="007240D6"/>
    <w:rsid w:val="00724333"/>
    <w:rsid w:val="00724A22"/>
    <w:rsid w:val="00725B00"/>
    <w:rsid w:val="00725B37"/>
    <w:rsid w:val="0072616F"/>
    <w:rsid w:val="0072636E"/>
    <w:rsid w:val="007270EA"/>
    <w:rsid w:val="007270FA"/>
    <w:rsid w:val="0073053B"/>
    <w:rsid w:val="00730A9E"/>
    <w:rsid w:val="00730B22"/>
    <w:rsid w:val="00730B4E"/>
    <w:rsid w:val="007311E1"/>
    <w:rsid w:val="007313AA"/>
    <w:rsid w:val="007319BC"/>
    <w:rsid w:val="00731BF8"/>
    <w:rsid w:val="00732A4D"/>
    <w:rsid w:val="00733093"/>
    <w:rsid w:val="00733311"/>
    <w:rsid w:val="00733B39"/>
    <w:rsid w:val="00733CD8"/>
    <w:rsid w:val="00733D1B"/>
    <w:rsid w:val="00734688"/>
    <w:rsid w:val="00735045"/>
    <w:rsid w:val="007361BB"/>
    <w:rsid w:val="00736283"/>
    <w:rsid w:val="00736320"/>
    <w:rsid w:val="00736740"/>
    <w:rsid w:val="00736963"/>
    <w:rsid w:val="00737AC6"/>
    <w:rsid w:val="00737D8C"/>
    <w:rsid w:val="00740299"/>
    <w:rsid w:val="007408C5"/>
    <w:rsid w:val="007408EB"/>
    <w:rsid w:val="00740C7B"/>
    <w:rsid w:val="00740DFC"/>
    <w:rsid w:val="007413B6"/>
    <w:rsid w:val="00741787"/>
    <w:rsid w:val="007417D1"/>
    <w:rsid w:val="007418A6"/>
    <w:rsid w:val="00743529"/>
    <w:rsid w:val="00743777"/>
    <w:rsid w:val="00743836"/>
    <w:rsid w:val="00743A16"/>
    <w:rsid w:val="0074425E"/>
    <w:rsid w:val="0074510C"/>
    <w:rsid w:val="007454CE"/>
    <w:rsid w:val="00745B43"/>
    <w:rsid w:val="00745CED"/>
    <w:rsid w:val="00746217"/>
    <w:rsid w:val="00746741"/>
    <w:rsid w:val="00746BB7"/>
    <w:rsid w:val="00746C78"/>
    <w:rsid w:val="00746ECC"/>
    <w:rsid w:val="00746EE3"/>
    <w:rsid w:val="007473F0"/>
    <w:rsid w:val="0074740E"/>
    <w:rsid w:val="0075006C"/>
    <w:rsid w:val="00751601"/>
    <w:rsid w:val="00751BD7"/>
    <w:rsid w:val="0075220F"/>
    <w:rsid w:val="00752B89"/>
    <w:rsid w:val="00752C5F"/>
    <w:rsid w:val="00752CA0"/>
    <w:rsid w:val="007536D5"/>
    <w:rsid w:val="00753B38"/>
    <w:rsid w:val="00754AA1"/>
    <w:rsid w:val="0075557D"/>
    <w:rsid w:val="007556C9"/>
    <w:rsid w:val="00755C9D"/>
    <w:rsid w:val="00755CB6"/>
    <w:rsid w:val="00756E5E"/>
    <w:rsid w:val="00756FEE"/>
    <w:rsid w:val="007572B1"/>
    <w:rsid w:val="00757577"/>
    <w:rsid w:val="00757615"/>
    <w:rsid w:val="00757BE9"/>
    <w:rsid w:val="00760238"/>
    <w:rsid w:val="00761106"/>
    <w:rsid w:val="007611A6"/>
    <w:rsid w:val="00761B84"/>
    <w:rsid w:val="00761B9B"/>
    <w:rsid w:val="00761CE3"/>
    <w:rsid w:val="00762DA1"/>
    <w:rsid w:val="0076375E"/>
    <w:rsid w:val="007637D7"/>
    <w:rsid w:val="00763A91"/>
    <w:rsid w:val="00763AC7"/>
    <w:rsid w:val="00763E00"/>
    <w:rsid w:val="007645AC"/>
    <w:rsid w:val="00764D40"/>
    <w:rsid w:val="00765579"/>
    <w:rsid w:val="00765AEE"/>
    <w:rsid w:val="0076704B"/>
    <w:rsid w:val="0077097B"/>
    <w:rsid w:val="00770CEA"/>
    <w:rsid w:val="00771076"/>
    <w:rsid w:val="00771294"/>
    <w:rsid w:val="0077160E"/>
    <w:rsid w:val="00773055"/>
    <w:rsid w:val="0077325F"/>
    <w:rsid w:val="00773A41"/>
    <w:rsid w:val="007740DE"/>
    <w:rsid w:val="00775CB0"/>
    <w:rsid w:val="00776307"/>
    <w:rsid w:val="007765B1"/>
    <w:rsid w:val="00776A6F"/>
    <w:rsid w:val="00776B1C"/>
    <w:rsid w:val="00781455"/>
    <w:rsid w:val="00781F5E"/>
    <w:rsid w:val="00782B9B"/>
    <w:rsid w:val="00783623"/>
    <w:rsid w:val="007838C6"/>
    <w:rsid w:val="0078488F"/>
    <w:rsid w:val="00784956"/>
    <w:rsid w:val="00784AA9"/>
    <w:rsid w:val="00784F0C"/>
    <w:rsid w:val="00784F36"/>
    <w:rsid w:val="007857DF"/>
    <w:rsid w:val="00785B6B"/>
    <w:rsid w:val="00785F62"/>
    <w:rsid w:val="00786E24"/>
    <w:rsid w:val="0078742D"/>
    <w:rsid w:val="00787C47"/>
    <w:rsid w:val="0079005D"/>
    <w:rsid w:val="0079015B"/>
    <w:rsid w:val="0079054A"/>
    <w:rsid w:val="00791408"/>
    <w:rsid w:val="00791836"/>
    <w:rsid w:val="007928F8"/>
    <w:rsid w:val="00792D58"/>
    <w:rsid w:val="007935C5"/>
    <w:rsid w:val="007937B4"/>
    <w:rsid w:val="00793867"/>
    <w:rsid w:val="00793A43"/>
    <w:rsid w:val="00794429"/>
    <w:rsid w:val="00794F64"/>
    <w:rsid w:val="00795D21"/>
    <w:rsid w:val="00796CB5"/>
    <w:rsid w:val="00796D73"/>
    <w:rsid w:val="00796FD5"/>
    <w:rsid w:val="007978AC"/>
    <w:rsid w:val="00797C1E"/>
    <w:rsid w:val="00797FD6"/>
    <w:rsid w:val="007A0075"/>
    <w:rsid w:val="007A029A"/>
    <w:rsid w:val="007A0E58"/>
    <w:rsid w:val="007A0F66"/>
    <w:rsid w:val="007A126A"/>
    <w:rsid w:val="007A1B00"/>
    <w:rsid w:val="007A2633"/>
    <w:rsid w:val="007A33BA"/>
    <w:rsid w:val="007A528F"/>
    <w:rsid w:val="007A62CC"/>
    <w:rsid w:val="007A7131"/>
    <w:rsid w:val="007A7231"/>
    <w:rsid w:val="007A72B7"/>
    <w:rsid w:val="007A783D"/>
    <w:rsid w:val="007B024B"/>
    <w:rsid w:val="007B0BB0"/>
    <w:rsid w:val="007B0BB1"/>
    <w:rsid w:val="007B0C96"/>
    <w:rsid w:val="007B0EFD"/>
    <w:rsid w:val="007B0F06"/>
    <w:rsid w:val="007B1278"/>
    <w:rsid w:val="007B132F"/>
    <w:rsid w:val="007B170C"/>
    <w:rsid w:val="007B1849"/>
    <w:rsid w:val="007B1A3B"/>
    <w:rsid w:val="007B1C64"/>
    <w:rsid w:val="007B1D5B"/>
    <w:rsid w:val="007B2233"/>
    <w:rsid w:val="007B22F0"/>
    <w:rsid w:val="007B2D9B"/>
    <w:rsid w:val="007B2F1A"/>
    <w:rsid w:val="007B32C4"/>
    <w:rsid w:val="007B335F"/>
    <w:rsid w:val="007B4A97"/>
    <w:rsid w:val="007B61C1"/>
    <w:rsid w:val="007B64CE"/>
    <w:rsid w:val="007B6A1C"/>
    <w:rsid w:val="007B6C01"/>
    <w:rsid w:val="007B6FFA"/>
    <w:rsid w:val="007B7570"/>
    <w:rsid w:val="007B7647"/>
    <w:rsid w:val="007C032B"/>
    <w:rsid w:val="007C0429"/>
    <w:rsid w:val="007C088B"/>
    <w:rsid w:val="007C1555"/>
    <w:rsid w:val="007C17A4"/>
    <w:rsid w:val="007C1F3F"/>
    <w:rsid w:val="007C2A8C"/>
    <w:rsid w:val="007C2DE0"/>
    <w:rsid w:val="007C2DE5"/>
    <w:rsid w:val="007C30BD"/>
    <w:rsid w:val="007C3552"/>
    <w:rsid w:val="007C3717"/>
    <w:rsid w:val="007C43B1"/>
    <w:rsid w:val="007C480F"/>
    <w:rsid w:val="007C5261"/>
    <w:rsid w:val="007C57DE"/>
    <w:rsid w:val="007C5D7E"/>
    <w:rsid w:val="007C6C07"/>
    <w:rsid w:val="007C7442"/>
    <w:rsid w:val="007C7B50"/>
    <w:rsid w:val="007D0B1A"/>
    <w:rsid w:val="007D0F3F"/>
    <w:rsid w:val="007D121D"/>
    <w:rsid w:val="007D2726"/>
    <w:rsid w:val="007D275E"/>
    <w:rsid w:val="007D2816"/>
    <w:rsid w:val="007D3154"/>
    <w:rsid w:val="007D35FE"/>
    <w:rsid w:val="007D3E64"/>
    <w:rsid w:val="007D3F22"/>
    <w:rsid w:val="007D6222"/>
    <w:rsid w:val="007D6A78"/>
    <w:rsid w:val="007E000E"/>
    <w:rsid w:val="007E02B9"/>
    <w:rsid w:val="007E0B68"/>
    <w:rsid w:val="007E24ED"/>
    <w:rsid w:val="007E3085"/>
    <w:rsid w:val="007E395D"/>
    <w:rsid w:val="007E3A86"/>
    <w:rsid w:val="007E4232"/>
    <w:rsid w:val="007E449E"/>
    <w:rsid w:val="007E45FC"/>
    <w:rsid w:val="007E4A6E"/>
    <w:rsid w:val="007E4E9C"/>
    <w:rsid w:val="007E5136"/>
    <w:rsid w:val="007E5D0C"/>
    <w:rsid w:val="007E63DF"/>
    <w:rsid w:val="007E665B"/>
    <w:rsid w:val="007E684B"/>
    <w:rsid w:val="007E6B83"/>
    <w:rsid w:val="007E787F"/>
    <w:rsid w:val="007E79DB"/>
    <w:rsid w:val="007E7BDF"/>
    <w:rsid w:val="007F095C"/>
    <w:rsid w:val="007F12A6"/>
    <w:rsid w:val="007F13A1"/>
    <w:rsid w:val="007F1695"/>
    <w:rsid w:val="007F246C"/>
    <w:rsid w:val="007F2646"/>
    <w:rsid w:val="007F32C5"/>
    <w:rsid w:val="007F38D9"/>
    <w:rsid w:val="007F3EAD"/>
    <w:rsid w:val="007F4194"/>
    <w:rsid w:val="007F42E1"/>
    <w:rsid w:val="007F482C"/>
    <w:rsid w:val="007F4CEE"/>
    <w:rsid w:val="007F5349"/>
    <w:rsid w:val="007F6697"/>
    <w:rsid w:val="007F7439"/>
    <w:rsid w:val="007F787C"/>
    <w:rsid w:val="007F7880"/>
    <w:rsid w:val="007F7CB9"/>
    <w:rsid w:val="008006A5"/>
    <w:rsid w:val="008009A0"/>
    <w:rsid w:val="00800EBD"/>
    <w:rsid w:val="0080179C"/>
    <w:rsid w:val="0080202C"/>
    <w:rsid w:val="008027EE"/>
    <w:rsid w:val="008028A5"/>
    <w:rsid w:val="00803207"/>
    <w:rsid w:val="008037B4"/>
    <w:rsid w:val="00803BB7"/>
    <w:rsid w:val="00804B13"/>
    <w:rsid w:val="00804BBD"/>
    <w:rsid w:val="00805424"/>
    <w:rsid w:val="0080559B"/>
    <w:rsid w:val="00806E44"/>
    <w:rsid w:val="00807C3B"/>
    <w:rsid w:val="00807C4A"/>
    <w:rsid w:val="00807DD4"/>
    <w:rsid w:val="00807DF3"/>
    <w:rsid w:val="008102DB"/>
    <w:rsid w:val="008102F4"/>
    <w:rsid w:val="00810312"/>
    <w:rsid w:val="0081035E"/>
    <w:rsid w:val="00810CEE"/>
    <w:rsid w:val="00811C75"/>
    <w:rsid w:val="0081264E"/>
    <w:rsid w:val="00812EB1"/>
    <w:rsid w:val="008156A9"/>
    <w:rsid w:val="00817218"/>
    <w:rsid w:val="008179EB"/>
    <w:rsid w:val="00821697"/>
    <w:rsid w:val="00821A3F"/>
    <w:rsid w:val="00822CD6"/>
    <w:rsid w:val="00822D30"/>
    <w:rsid w:val="008231D0"/>
    <w:rsid w:val="008238E8"/>
    <w:rsid w:val="00823CFE"/>
    <w:rsid w:val="008246C2"/>
    <w:rsid w:val="00824BA5"/>
    <w:rsid w:val="00824C5C"/>
    <w:rsid w:val="00825525"/>
    <w:rsid w:val="008255BD"/>
    <w:rsid w:val="008261EC"/>
    <w:rsid w:val="00826B30"/>
    <w:rsid w:val="00826B56"/>
    <w:rsid w:val="008270A3"/>
    <w:rsid w:val="00827DD0"/>
    <w:rsid w:val="008304AD"/>
    <w:rsid w:val="008317DD"/>
    <w:rsid w:val="00831844"/>
    <w:rsid w:val="00831FCF"/>
    <w:rsid w:val="008334F3"/>
    <w:rsid w:val="008343F3"/>
    <w:rsid w:val="008348E4"/>
    <w:rsid w:val="00834FC6"/>
    <w:rsid w:val="008353E6"/>
    <w:rsid w:val="0083646A"/>
    <w:rsid w:val="00836BCD"/>
    <w:rsid w:val="008373C7"/>
    <w:rsid w:val="008379D1"/>
    <w:rsid w:val="008407F7"/>
    <w:rsid w:val="00841219"/>
    <w:rsid w:val="00841983"/>
    <w:rsid w:val="00841D9F"/>
    <w:rsid w:val="0084201D"/>
    <w:rsid w:val="00842743"/>
    <w:rsid w:val="008428A7"/>
    <w:rsid w:val="00843DB8"/>
    <w:rsid w:val="008441E6"/>
    <w:rsid w:val="00844388"/>
    <w:rsid w:val="008443C9"/>
    <w:rsid w:val="00844BFA"/>
    <w:rsid w:val="00845315"/>
    <w:rsid w:val="00845DC8"/>
    <w:rsid w:val="00845EF9"/>
    <w:rsid w:val="00846505"/>
    <w:rsid w:val="0084664D"/>
    <w:rsid w:val="00846CD4"/>
    <w:rsid w:val="00847540"/>
    <w:rsid w:val="008476A6"/>
    <w:rsid w:val="008500E6"/>
    <w:rsid w:val="00850992"/>
    <w:rsid w:val="00850D5A"/>
    <w:rsid w:val="008513AB"/>
    <w:rsid w:val="0085161D"/>
    <w:rsid w:val="00852280"/>
    <w:rsid w:val="00852FDE"/>
    <w:rsid w:val="0085329A"/>
    <w:rsid w:val="00854182"/>
    <w:rsid w:val="008541EA"/>
    <w:rsid w:val="00854541"/>
    <w:rsid w:val="0085474C"/>
    <w:rsid w:val="00855323"/>
    <w:rsid w:val="00855CF8"/>
    <w:rsid w:val="0085656B"/>
    <w:rsid w:val="00856EA9"/>
    <w:rsid w:val="00857CE5"/>
    <w:rsid w:val="00860CDB"/>
    <w:rsid w:val="0086115F"/>
    <w:rsid w:val="00862584"/>
    <w:rsid w:val="00862997"/>
    <w:rsid w:val="00863D3D"/>
    <w:rsid w:val="008649D6"/>
    <w:rsid w:val="0086501E"/>
    <w:rsid w:val="008653D4"/>
    <w:rsid w:val="00865C97"/>
    <w:rsid w:val="00866DD7"/>
    <w:rsid w:val="00867218"/>
    <w:rsid w:val="008677AF"/>
    <w:rsid w:val="008711CC"/>
    <w:rsid w:val="008715AA"/>
    <w:rsid w:val="00871732"/>
    <w:rsid w:val="0087224C"/>
    <w:rsid w:val="0087228D"/>
    <w:rsid w:val="008725D9"/>
    <w:rsid w:val="00872E13"/>
    <w:rsid w:val="00873E7C"/>
    <w:rsid w:val="00874BAD"/>
    <w:rsid w:val="0087639C"/>
    <w:rsid w:val="008767B8"/>
    <w:rsid w:val="00876BE9"/>
    <w:rsid w:val="00876C6B"/>
    <w:rsid w:val="008773F6"/>
    <w:rsid w:val="00877478"/>
    <w:rsid w:val="008774D8"/>
    <w:rsid w:val="00877A14"/>
    <w:rsid w:val="00880045"/>
    <w:rsid w:val="00881FB6"/>
    <w:rsid w:val="00882325"/>
    <w:rsid w:val="00882904"/>
    <w:rsid w:val="00882959"/>
    <w:rsid w:val="00882BFC"/>
    <w:rsid w:val="00882C69"/>
    <w:rsid w:val="008830E1"/>
    <w:rsid w:val="008833BC"/>
    <w:rsid w:val="00883AC8"/>
    <w:rsid w:val="00884362"/>
    <w:rsid w:val="008846B8"/>
    <w:rsid w:val="00884D1C"/>
    <w:rsid w:val="008857D5"/>
    <w:rsid w:val="00885AB5"/>
    <w:rsid w:val="00885D3E"/>
    <w:rsid w:val="00885DAB"/>
    <w:rsid w:val="00885FEE"/>
    <w:rsid w:val="00886315"/>
    <w:rsid w:val="008866EB"/>
    <w:rsid w:val="00886CCD"/>
    <w:rsid w:val="00886D38"/>
    <w:rsid w:val="008909BD"/>
    <w:rsid w:val="00890AE0"/>
    <w:rsid w:val="00890F3F"/>
    <w:rsid w:val="00890FA0"/>
    <w:rsid w:val="00891365"/>
    <w:rsid w:val="00891BDD"/>
    <w:rsid w:val="00891F6B"/>
    <w:rsid w:val="008932E0"/>
    <w:rsid w:val="00893368"/>
    <w:rsid w:val="008933B6"/>
    <w:rsid w:val="00893AA8"/>
    <w:rsid w:val="00894060"/>
    <w:rsid w:val="0089508D"/>
    <w:rsid w:val="008956FD"/>
    <w:rsid w:val="0089689E"/>
    <w:rsid w:val="008969F4"/>
    <w:rsid w:val="00896A56"/>
    <w:rsid w:val="00896D08"/>
    <w:rsid w:val="008975A9"/>
    <w:rsid w:val="008A00FC"/>
    <w:rsid w:val="008A08DE"/>
    <w:rsid w:val="008A0A08"/>
    <w:rsid w:val="008A0DC6"/>
    <w:rsid w:val="008A1B2A"/>
    <w:rsid w:val="008A1C55"/>
    <w:rsid w:val="008A1EAE"/>
    <w:rsid w:val="008A24AC"/>
    <w:rsid w:val="008A2E40"/>
    <w:rsid w:val="008A2F52"/>
    <w:rsid w:val="008A350F"/>
    <w:rsid w:val="008A358F"/>
    <w:rsid w:val="008A38B7"/>
    <w:rsid w:val="008A3E6C"/>
    <w:rsid w:val="008A5179"/>
    <w:rsid w:val="008A5C34"/>
    <w:rsid w:val="008A5FAA"/>
    <w:rsid w:val="008A6382"/>
    <w:rsid w:val="008A6961"/>
    <w:rsid w:val="008A6F40"/>
    <w:rsid w:val="008A7DD3"/>
    <w:rsid w:val="008B1104"/>
    <w:rsid w:val="008B1312"/>
    <w:rsid w:val="008B1761"/>
    <w:rsid w:val="008B1D05"/>
    <w:rsid w:val="008B1FEA"/>
    <w:rsid w:val="008B2625"/>
    <w:rsid w:val="008B31DC"/>
    <w:rsid w:val="008B3BFA"/>
    <w:rsid w:val="008B3EDD"/>
    <w:rsid w:val="008B4B1A"/>
    <w:rsid w:val="008B537E"/>
    <w:rsid w:val="008B544F"/>
    <w:rsid w:val="008B54C1"/>
    <w:rsid w:val="008B62B1"/>
    <w:rsid w:val="008B6398"/>
    <w:rsid w:val="008B6C4A"/>
    <w:rsid w:val="008B7AF8"/>
    <w:rsid w:val="008C0A6D"/>
    <w:rsid w:val="008C10A1"/>
    <w:rsid w:val="008C110E"/>
    <w:rsid w:val="008C1721"/>
    <w:rsid w:val="008C1C5D"/>
    <w:rsid w:val="008C1DEB"/>
    <w:rsid w:val="008C2334"/>
    <w:rsid w:val="008C2702"/>
    <w:rsid w:val="008C39BD"/>
    <w:rsid w:val="008C4852"/>
    <w:rsid w:val="008C4FC7"/>
    <w:rsid w:val="008C6C4A"/>
    <w:rsid w:val="008C7178"/>
    <w:rsid w:val="008C75F7"/>
    <w:rsid w:val="008C7E55"/>
    <w:rsid w:val="008D017F"/>
    <w:rsid w:val="008D024C"/>
    <w:rsid w:val="008D076B"/>
    <w:rsid w:val="008D0AA0"/>
    <w:rsid w:val="008D0B23"/>
    <w:rsid w:val="008D0CC2"/>
    <w:rsid w:val="008D10E3"/>
    <w:rsid w:val="008D1856"/>
    <w:rsid w:val="008D1F11"/>
    <w:rsid w:val="008D2192"/>
    <w:rsid w:val="008D2DAB"/>
    <w:rsid w:val="008D3010"/>
    <w:rsid w:val="008D3455"/>
    <w:rsid w:val="008D43D1"/>
    <w:rsid w:val="008D4BC8"/>
    <w:rsid w:val="008D4C26"/>
    <w:rsid w:val="008D5143"/>
    <w:rsid w:val="008D53C3"/>
    <w:rsid w:val="008D5AEB"/>
    <w:rsid w:val="008D5CB4"/>
    <w:rsid w:val="008D5F08"/>
    <w:rsid w:val="008D6265"/>
    <w:rsid w:val="008D6424"/>
    <w:rsid w:val="008D660D"/>
    <w:rsid w:val="008D6E2C"/>
    <w:rsid w:val="008D7FA5"/>
    <w:rsid w:val="008E01F2"/>
    <w:rsid w:val="008E0ADF"/>
    <w:rsid w:val="008E0C56"/>
    <w:rsid w:val="008E1A99"/>
    <w:rsid w:val="008E1EA3"/>
    <w:rsid w:val="008E2398"/>
    <w:rsid w:val="008E2A17"/>
    <w:rsid w:val="008E2B3B"/>
    <w:rsid w:val="008E2B6E"/>
    <w:rsid w:val="008E2F77"/>
    <w:rsid w:val="008E3FD1"/>
    <w:rsid w:val="008E40C5"/>
    <w:rsid w:val="008E4683"/>
    <w:rsid w:val="008E5472"/>
    <w:rsid w:val="008E5799"/>
    <w:rsid w:val="008E59CB"/>
    <w:rsid w:val="008E5AE2"/>
    <w:rsid w:val="008E5CF5"/>
    <w:rsid w:val="008E5D80"/>
    <w:rsid w:val="008E66DF"/>
    <w:rsid w:val="008E68BB"/>
    <w:rsid w:val="008E6C54"/>
    <w:rsid w:val="008E7286"/>
    <w:rsid w:val="008E72B7"/>
    <w:rsid w:val="008F0683"/>
    <w:rsid w:val="008F2323"/>
    <w:rsid w:val="008F26EE"/>
    <w:rsid w:val="008F2819"/>
    <w:rsid w:val="008F3089"/>
    <w:rsid w:val="008F3534"/>
    <w:rsid w:val="008F377C"/>
    <w:rsid w:val="008F4009"/>
    <w:rsid w:val="008F495E"/>
    <w:rsid w:val="008F527E"/>
    <w:rsid w:val="008F554D"/>
    <w:rsid w:val="008F55BE"/>
    <w:rsid w:val="008F571F"/>
    <w:rsid w:val="008F604C"/>
    <w:rsid w:val="008F6531"/>
    <w:rsid w:val="008F666A"/>
    <w:rsid w:val="008F6D27"/>
    <w:rsid w:val="008F6DC0"/>
    <w:rsid w:val="008F6E72"/>
    <w:rsid w:val="008F71C7"/>
    <w:rsid w:val="008F798F"/>
    <w:rsid w:val="00900108"/>
    <w:rsid w:val="009007AD"/>
    <w:rsid w:val="009023D6"/>
    <w:rsid w:val="00902A79"/>
    <w:rsid w:val="009038A5"/>
    <w:rsid w:val="00903F21"/>
    <w:rsid w:val="0090496C"/>
    <w:rsid w:val="0090540D"/>
    <w:rsid w:val="00906131"/>
    <w:rsid w:val="009064D0"/>
    <w:rsid w:val="00906A23"/>
    <w:rsid w:val="00906F00"/>
    <w:rsid w:val="00906F4D"/>
    <w:rsid w:val="0091010D"/>
    <w:rsid w:val="0091012F"/>
    <w:rsid w:val="009115D9"/>
    <w:rsid w:val="00912091"/>
    <w:rsid w:val="009122F0"/>
    <w:rsid w:val="00912368"/>
    <w:rsid w:val="00912C79"/>
    <w:rsid w:val="00912D6E"/>
    <w:rsid w:val="00913A0D"/>
    <w:rsid w:val="00913E3F"/>
    <w:rsid w:val="00914432"/>
    <w:rsid w:val="00914AEC"/>
    <w:rsid w:val="00914BEA"/>
    <w:rsid w:val="00914BFB"/>
    <w:rsid w:val="00915528"/>
    <w:rsid w:val="009160CB"/>
    <w:rsid w:val="009163DF"/>
    <w:rsid w:val="00917724"/>
    <w:rsid w:val="009177C8"/>
    <w:rsid w:val="00917F01"/>
    <w:rsid w:val="009207F4"/>
    <w:rsid w:val="00921922"/>
    <w:rsid w:val="00922931"/>
    <w:rsid w:val="00922964"/>
    <w:rsid w:val="00922C63"/>
    <w:rsid w:val="009230BD"/>
    <w:rsid w:val="00923CF9"/>
    <w:rsid w:val="0092407D"/>
    <w:rsid w:val="00924333"/>
    <w:rsid w:val="00924608"/>
    <w:rsid w:val="0092476A"/>
    <w:rsid w:val="009249D6"/>
    <w:rsid w:val="00924CC1"/>
    <w:rsid w:val="00924E0B"/>
    <w:rsid w:val="009250E0"/>
    <w:rsid w:val="00925478"/>
    <w:rsid w:val="009259C0"/>
    <w:rsid w:val="00925AF4"/>
    <w:rsid w:val="00925C52"/>
    <w:rsid w:val="00926178"/>
    <w:rsid w:val="0092662D"/>
    <w:rsid w:val="009268A8"/>
    <w:rsid w:val="00927763"/>
    <w:rsid w:val="00927C4A"/>
    <w:rsid w:val="009300F5"/>
    <w:rsid w:val="0093080C"/>
    <w:rsid w:val="00931113"/>
    <w:rsid w:val="00931593"/>
    <w:rsid w:val="00931D6C"/>
    <w:rsid w:val="00932F59"/>
    <w:rsid w:val="00933390"/>
    <w:rsid w:val="009340D9"/>
    <w:rsid w:val="009341B5"/>
    <w:rsid w:val="00935797"/>
    <w:rsid w:val="00935EEC"/>
    <w:rsid w:val="0093676A"/>
    <w:rsid w:val="009374ED"/>
    <w:rsid w:val="0093758F"/>
    <w:rsid w:val="009378BE"/>
    <w:rsid w:val="00937993"/>
    <w:rsid w:val="00940405"/>
    <w:rsid w:val="00940B6B"/>
    <w:rsid w:val="00941818"/>
    <w:rsid w:val="00941A3E"/>
    <w:rsid w:val="00941AC3"/>
    <w:rsid w:val="00941E5C"/>
    <w:rsid w:val="009420A1"/>
    <w:rsid w:val="0094249D"/>
    <w:rsid w:val="00943531"/>
    <w:rsid w:val="00943D44"/>
    <w:rsid w:val="00943DAC"/>
    <w:rsid w:val="00944239"/>
    <w:rsid w:val="00944C74"/>
    <w:rsid w:val="00944CF4"/>
    <w:rsid w:val="0094557D"/>
    <w:rsid w:val="00945F2E"/>
    <w:rsid w:val="00946047"/>
    <w:rsid w:val="00946495"/>
    <w:rsid w:val="009465D2"/>
    <w:rsid w:val="00946647"/>
    <w:rsid w:val="00946AA1"/>
    <w:rsid w:val="00946DEE"/>
    <w:rsid w:val="0094704D"/>
    <w:rsid w:val="0094742B"/>
    <w:rsid w:val="00947C57"/>
    <w:rsid w:val="00947FCF"/>
    <w:rsid w:val="009500EA"/>
    <w:rsid w:val="00950843"/>
    <w:rsid w:val="009509BB"/>
    <w:rsid w:val="00951900"/>
    <w:rsid w:val="00951D51"/>
    <w:rsid w:val="00952146"/>
    <w:rsid w:val="00952B30"/>
    <w:rsid w:val="00952BA5"/>
    <w:rsid w:val="00952BA7"/>
    <w:rsid w:val="00952E03"/>
    <w:rsid w:val="00954713"/>
    <w:rsid w:val="00954AB5"/>
    <w:rsid w:val="009551FC"/>
    <w:rsid w:val="00955FC8"/>
    <w:rsid w:val="0095709A"/>
    <w:rsid w:val="00957112"/>
    <w:rsid w:val="00957918"/>
    <w:rsid w:val="0096035C"/>
    <w:rsid w:val="00960DD4"/>
    <w:rsid w:val="00961911"/>
    <w:rsid w:val="009619DA"/>
    <w:rsid w:val="0096207D"/>
    <w:rsid w:val="00962E9A"/>
    <w:rsid w:val="00964233"/>
    <w:rsid w:val="00964836"/>
    <w:rsid w:val="009654BD"/>
    <w:rsid w:val="009655FC"/>
    <w:rsid w:val="009663BD"/>
    <w:rsid w:val="00966678"/>
    <w:rsid w:val="00966E91"/>
    <w:rsid w:val="009670CE"/>
    <w:rsid w:val="009676D1"/>
    <w:rsid w:val="0097000C"/>
    <w:rsid w:val="009700F1"/>
    <w:rsid w:val="0097030C"/>
    <w:rsid w:val="0097168A"/>
    <w:rsid w:val="009716FA"/>
    <w:rsid w:val="0097171D"/>
    <w:rsid w:val="00972570"/>
    <w:rsid w:val="0097274E"/>
    <w:rsid w:val="00973E6B"/>
    <w:rsid w:val="00973E95"/>
    <w:rsid w:val="00975181"/>
    <w:rsid w:val="009755B1"/>
    <w:rsid w:val="0097562E"/>
    <w:rsid w:val="00975E21"/>
    <w:rsid w:val="009767A7"/>
    <w:rsid w:val="009767E4"/>
    <w:rsid w:val="00976DCA"/>
    <w:rsid w:val="009806E5"/>
    <w:rsid w:val="009806F7"/>
    <w:rsid w:val="00980791"/>
    <w:rsid w:val="009818DC"/>
    <w:rsid w:val="009825F0"/>
    <w:rsid w:val="00983515"/>
    <w:rsid w:val="00983FC6"/>
    <w:rsid w:val="0098422F"/>
    <w:rsid w:val="009849F6"/>
    <w:rsid w:val="00985035"/>
    <w:rsid w:val="00985BC1"/>
    <w:rsid w:val="00986201"/>
    <w:rsid w:val="00986569"/>
    <w:rsid w:val="00987374"/>
    <w:rsid w:val="00987CB6"/>
    <w:rsid w:val="009904C0"/>
    <w:rsid w:val="009908E4"/>
    <w:rsid w:val="00991846"/>
    <w:rsid w:val="00991CFC"/>
    <w:rsid w:val="0099302E"/>
    <w:rsid w:val="009934C6"/>
    <w:rsid w:val="0099371C"/>
    <w:rsid w:val="00993863"/>
    <w:rsid w:val="00993D97"/>
    <w:rsid w:val="009940F9"/>
    <w:rsid w:val="00994745"/>
    <w:rsid w:val="00995AF2"/>
    <w:rsid w:val="00996700"/>
    <w:rsid w:val="009967A7"/>
    <w:rsid w:val="00996B23"/>
    <w:rsid w:val="00996D4A"/>
    <w:rsid w:val="009970FB"/>
    <w:rsid w:val="009A06AD"/>
    <w:rsid w:val="009A0D36"/>
    <w:rsid w:val="009A12FF"/>
    <w:rsid w:val="009A1C2B"/>
    <w:rsid w:val="009A36CB"/>
    <w:rsid w:val="009A442D"/>
    <w:rsid w:val="009A490F"/>
    <w:rsid w:val="009A53DF"/>
    <w:rsid w:val="009A6AEE"/>
    <w:rsid w:val="009A6C55"/>
    <w:rsid w:val="009A7384"/>
    <w:rsid w:val="009A7536"/>
    <w:rsid w:val="009A7755"/>
    <w:rsid w:val="009B0502"/>
    <w:rsid w:val="009B0C60"/>
    <w:rsid w:val="009B114B"/>
    <w:rsid w:val="009B1192"/>
    <w:rsid w:val="009B16D1"/>
    <w:rsid w:val="009B2009"/>
    <w:rsid w:val="009B3762"/>
    <w:rsid w:val="009B3777"/>
    <w:rsid w:val="009B3991"/>
    <w:rsid w:val="009B3CAD"/>
    <w:rsid w:val="009B4014"/>
    <w:rsid w:val="009B4267"/>
    <w:rsid w:val="009B467B"/>
    <w:rsid w:val="009B4884"/>
    <w:rsid w:val="009B4CA6"/>
    <w:rsid w:val="009B4DC4"/>
    <w:rsid w:val="009B4E79"/>
    <w:rsid w:val="009B513A"/>
    <w:rsid w:val="009B55E1"/>
    <w:rsid w:val="009B5758"/>
    <w:rsid w:val="009B72A4"/>
    <w:rsid w:val="009B72D8"/>
    <w:rsid w:val="009B7B03"/>
    <w:rsid w:val="009C18EC"/>
    <w:rsid w:val="009C22FB"/>
    <w:rsid w:val="009C22FE"/>
    <w:rsid w:val="009C3233"/>
    <w:rsid w:val="009C377A"/>
    <w:rsid w:val="009C387C"/>
    <w:rsid w:val="009C4261"/>
    <w:rsid w:val="009C48CD"/>
    <w:rsid w:val="009C528D"/>
    <w:rsid w:val="009C575C"/>
    <w:rsid w:val="009C5AAD"/>
    <w:rsid w:val="009C5C89"/>
    <w:rsid w:val="009C6402"/>
    <w:rsid w:val="009C67A6"/>
    <w:rsid w:val="009C6DDD"/>
    <w:rsid w:val="009C6F74"/>
    <w:rsid w:val="009C79AD"/>
    <w:rsid w:val="009D0057"/>
    <w:rsid w:val="009D0817"/>
    <w:rsid w:val="009D0E31"/>
    <w:rsid w:val="009D2957"/>
    <w:rsid w:val="009D2A91"/>
    <w:rsid w:val="009D2AF0"/>
    <w:rsid w:val="009D2BE4"/>
    <w:rsid w:val="009D4236"/>
    <w:rsid w:val="009D5135"/>
    <w:rsid w:val="009D5DCF"/>
    <w:rsid w:val="009D5F20"/>
    <w:rsid w:val="009D6064"/>
    <w:rsid w:val="009D700F"/>
    <w:rsid w:val="009E06E9"/>
    <w:rsid w:val="009E0868"/>
    <w:rsid w:val="009E1281"/>
    <w:rsid w:val="009E2A2D"/>
    <w:rsid w:val="009E44B4"/>
    <w:rsid w:val="009E4841"/>
    <w:rsid w:val="009E4A9D"/>
    <w:rsid w:val="009E4E5C"/>
    <w:rsid w:val="009E5336"/>
    <w:rsid w:val="009E5473"/>
    <w:rsid w:val="009E56A4"/>
    <w:rsid w:val="009E5AE8"/>
    <w:rsid w:val="009E699E"/>
    <w:rsid w:val="009E7950"/>
    <w:rsid w:val="009F1106"/>
    <w:rsid w:val="009F1816"/>
    <w:rsid w:val="009F18B5"/>
    <w:rsid w:val="009F2389"/>
    <w:rsid w:val="009F23DE"/>
    <w:rsid w:val="009F2F15"/>
    <w:rsid w:val="009F33AA"/>
    <w:rsid w:val="009F34F7"/>
    <w:rsid w:val="009F38C7"/>
    <w:rsid w:val="009F47F9"/>
    <w:rsid w:val="009F4DE5"/>
    <w:rsid w:val="009F50F1"/>
    <w:rsid w:val="009F556C"/>
    <w:rsid w:val="009F5C78"/>
    <w:rsid w:val="009F7570"/>
    <w:rsid w:val="009F7B27"/>
    <w:rsid w:val="00A019EC"/>
    <w:rsid w:val="00A01F6A"/>
    <w:rsid w:val="00A01FF7"/>
    <w:rsid w:val="00A024FD"/>
    <w:rsid w:val="00A043AF"/>
    <w:rsid w:val="00A05952"/>
    <w:rsid w:val="00A05DE9"/>
    <w:rsid w:val="00A05DF6"/>
    <w:rsid w:val="00A06049"/>
    <w:rsid w:val="00A06CC2"/>
    <w:rsid w:val="00A07C89"/>
    <w:rsid w:val="00A101DF"/>
    <w:rsid w:val="00A113D7"/>
    <w:rsid w:val="00A11533"/>
    <w:rsid w:val="00A13445"/>
    <w:rsid w:val="00A137F3"/>
    <w:rsid w:val="00A13974"/>
    <w:rsid w:val="00A13D4A"/>
    <w:rsid w:val="00A1466C"/>
    <w:rsid w:val="00A14B32"/>
    <w:rsid w:val="00A15225"/>
    <w:rsid w:val="00A15A36"/>
    <w:rsid w:val="00A160DC"/>
    <w:rsid w:val="00A1626F"/>
    <w:rsid w:val="00A17ACD"/>
    <w:rsid w:val="00A17B72"/>
    <w:rsid w:val="00A17BBA"/>
    <w:rsid w:val="00A203C8"/>
    <w:rsid w:val="00A20872"/>
    <w:rsid w:val="00A20A2D"/>
    <w:rsid w:val="00A2101A"/>
    <w:rsid w:val="00A21098"/>
    <w:rsid w:val="00A2117B"/>
    <w:rsid w:val="00A21706"/>
    <w:rsid w:val="00A22510"/>
    <w:rsid w:val="00A22610"/>
    <w:rsid w:val="00A22BA2"/>
    <w:rsid w:val="00A234F8"/>
    <w:rsid w:val="00A23972"/>
    <w:rsid w:val="00A24783"/>
    <w:rsid w:val="00A2534E"/>
    <w:rsid w:val="00A25AEF"/>
    <w:rsid w:val="00A2609A"/>
    <w:rsid w:val="00A260BA"/>
    <w:rsid w:val="00A26290"/>
    <w:rsid w:val="00A26A5C"/>
    <w:rsid w:val="00A26B3A"/>
    <w:rsid w:val="00A27074"/>
    <w:rsid w:val="00A272B8"/>
    <w:rsid w:val="00A2747F"/>
    <w:rsid w:val="00A31BC9"/>
    <w:rsid w:val="00A32142"/>
    <w:rsid w:val="00A3278D"/>
    <w:rsid w:val="00A34857"/>
    <w:rsid w:val="00A3489E"/>
    <w:rsid w:val="00A349B4"/>
    <w:rsid w:val="00A34EBB"/>
    <w:rsid w:val="00A35A28"/>
    <w:rsid w:val="00A363B6"/>
    <w:rsid w:val="00A36BEF"/>
    <w:rsid w:val="00A40024"/>
    <w:rsid w:val="00A4055E"/>
    <w:rsid w:val="00A41242"/>
    <w:rsid w:val="00A41CCA"/>
    <w:rsid w:val="00A425B3"/>
    <w:rsid w:val="00A425B9"/>
    <w:rsid w:val="00A4291E"/>
    <w:rsid w:val="00A437BF"/>
    <w:rsid w:val="00A44CFA"/>
    <w:rsid w:val="00A44EFF"/>
    <w:rsid w:val="00A45D3B"/>
    <w:rsid w:val="00A45E95"/>
    <w:rsid w:val="00A45FA8"/>
    <w:rsid w:val="00A464C0"/>
    <w:rsid w:val="00A46A5D"/>
    <w:rsid w:val="00A46AB1"/>
    <w:rsid w:val="00A47E5D"/>
    <w:rsid w:val="00A50588"/>
    <w:rsid w:val="00A512E4"/>
    <w:rsid w:val="00A52F0D"/>
    <w:rsid w:val="00A5367B"/>
    <w:rsid w:val="00A5371D"/>
    <w:rsid w:val="00A54292"/>
    <w:rsid w:val="00A5500E"/>
    <w:rsid w:val="00A55FE4"/>
    <w:rsid w:val="00A565E7"/>
    <w:rsid w:val="00A56C0F"/>
    <w:rsid w:val="00A57643"/>
    <w:rsid w:val="00A576F6"/>
    <w:rsid w:val="00A60999"/>
    <w:rsid w:val="00A617C9"/>
    <w:rsid w:val="00A6199B"/>
    <w:rsid w:val="00A61B1D"/>
    <w:rsid w:val="00A62B84"/>
    <w:rsid w:val="00A64D15"/>
    <w:rsid w:val="00A64DE3"/>
    <w:rsid w:val="00A654A6"/>
    <w:rsid w:val="00A655A8"/>
    <w:rsid w:val="00A65F6B"/>
    <w:rsid w:val="00A66AB3"/>
    <w:rsid w:val="00A67226"/>
    <w:rsid w:val="00A6763C"/>
    <w:rsid w:val="00A67A04"/>
    <w:rsid w:val="00A67F34"/>
    <w:rsid w:val="00A701A6"/>
    <w:rsid w:val="00A7038C"/>
    <w:rsid w:val="00A706F7"/>
    <w:rsid w:val="00A70CAE"/>
    <w:rsid w:val="00A711E0"/>
    <w:rsid w:val="00A71C3E"/>
    <w:rsid w:val="00A71E5B"/>
    <w:rsid w:val="00A72931"/>
    <w:rsid w:val="00A72FC7"/>
    <w:rsid w:val="00A7482D"/>
    <w:rsid w:val="00A74BF3"/>
    <w:rsid w:val="00A75205"/>
    <w:rsid w:val="00A759BE"/>
    <w:rsid w:val="00A77E90"/>
    <w:rsid w:val="00A80958"/>
    <w:rsid w:val="00A80F19"/>
    <w:rsid w:val="00A810CF"/>
    <w:rsid w:val="00A81A6F"/>
    <w:rsid w:val="00A81A7E"/>
    <w:rsid w:val="00A836E1"/>
    <w:rsid w:val="00A8386B"/>
    <w:rsid w:val="00A848E0"/>
    <w:rsid w:val="00A84C10"/>
    <w:rsid w:val="00A84F96"/>
    <w:rsid w:val="00A859D4"/>
    <w:rsid w:val="00A859FC"/>
    <w:rsid w:val="00A85FF1"/>
    <w:rsid w:val="00A8653C"/>
    <w:rsid w:val="00A865A3"/>
    <w:rsid w:val="00A867BE"/>
    <w:rsid w:val="00A869CB"/>
    <w:rsid w:val="00A87827"/>
    <w:rsid w:val="00A879E4"/>
    <w:rsid w:val="00A87D9A"/>
    <w:rsid w:val="00A87F12"/>
    <w:rsid w:val="00A910CD"/>
    <w:rsid w:val="00A91855"/>
    <w:rsid w:val="00A92243"/>
    <w:rsid w:val="00A924A9"/>
    <w:rsid w:val="00A92604"/>
    <w:rsid w:val="00A92B68"/>
    <w:rsid w:val="00A93184"/>
    <w:rsid w:val="00A932A4"/>
    <w:rsid w:val="00A94B6D"/>
    <w:rsid w:val="00A94F89"/>
    <w:rsid w:val="00A95101"/>
    <w:rsid w:val="00A9519F"/>
    <w:rsid w:val="00A9525E"/>
    <w:rsid w:val="00A952BB"/>
    <w:rsid w:val="00A95D8D"/>
    <w:rsid w:val="00A96A7B"/>
    <w:rsid w:val="00A96C74"/>
    <w:rsid w:val="00A96E2E"/>
    <w:rsid w:val="00A9776B"/>
    <w:rsid w:val="00AA008B"/>
    <w:rsid w:val="00AA09FA"/>
    <w:rsid w:val="00AA0CC9"/>
    <w:rsid w:val="00AA11B0"/>
    <w:rsid w:val="00AA1856"/>
    <w:rsid w:val="00AA20E2"/>
    <w:rsid w:val="00AA2C6B"/>
    <w:rsid w:val="00AA2D14"/>
    <w:rsid w:val="00AA2D48"/>
    <w:rsid w:val="00AA370D"/>
    <w:rsid w:val="00AA3906"/>
    <w:rsid w:val="00AA3A58"/>
    <w:rsid w:val="00AA3D5F"/>
    <w:rsid w:val="00AA407D"/>
    <w:rsid w:val="00AA4860"/>
    <w:rsid w:val="00AA4F40"/>
    <w:rsid w:val="00AA4FF6"/>
    <w:rsid w:val="00AA51DC"/>
    <w:rsid w:val="00AA57D7"/>
    <w:rsid w:val="00AA5E99"/>
    <w:rsid w:val="00AA6625"/>
    <w:rsid w:val="00AA6B33"/>
    <w:rsid w:val="00AA73F7"/>
    <w:rsid w:val="00AA7F62"/>
    <w:rsid w:val="00AB0BBC"/>
    <w:rsid w:val="00AB0FCD"/>
    <w:rsid w:val="00AB2336"/>
    <w:rsid w:val="00AB2894"/>
    <w:rsid w:val="00AB34AD"/>
    <w:rsid w:val="00AB5700"/>
    <w:rsid w:val="00AB61DA"/>
    <w:rsid w:val="00AB6517"/>
    <w:rsid w:val="00AB6EA5"/>
    <w:rsid w:val="00AB7089"/>
    <w:rsid w:val="00AB7F37"/>
    <w:rsid w:val="00AC031F"/>
    <w:rsid w:val="00AC1B5F"/>
    <w:rsid w:val="00AC2C1C"/>
    <w:rsid w:val="00AC2C98"/>
    <w:rsid w:val="00AC374B"/>
    <w:rsid w:val="00AC3916"/>
    <w:rsid w:val="00AC3A79"/>
    <w:rsid w:val="00AC3EE4"/>
    <w:rsid w:val="00AC4035"/>
    <w:rsid w:val="00AC41B7"/>
    <w:rsid w:val="00AC47F7"/>
    <w:rsid w:val="00AC4EDE"/>
    <w:rsid w:val="00AC50A8"/>
    <w:rsid w:val="00AC5232"/>
    <w:rsid w:val="00AC5A97"/>
    <w:rsid w:val="00AC5B42"/>
    <w:rsid w:val="00AC5E0D"/>
    <w:rsid w:val="00AC6332"/>
    <w:rsid w:val="00AC6559"/>
    <w:rsid w:val="00AC6E14"/>
    <w:rsid w:val="00AC78B6"/>
    <w:rsid w:val="00AC7D63"/>
    <w:rsid w:val="00AD069B"/>
    <w:rsid w:val="00AD0E49"/>
    <w:rsid w:val="00AD0E7E"/>
    <w:rsid w:val="00AD0ECF"/>
    <w:rsid w:val="00AD1126"/>
    <w:rsid w:val="00AD159C"/>
    <w:rsid w:val="00AD1C18"/>
    <w:rsid w:val="00AD1E29"/>
    <w:rsid w:val="00AD1ED6"/>
    <w:rsid w:val="00AD2149"/>
    <w:rsid w:val="00AD271C"/>
    <w:rsid w:val="00AD2ABC"/>
    <w:rsid w:val="00AD2BEC"/>
    <w:rsid w:val="00AD3A96"/>
    <w:rsid w:val="00AD3F6B"/>
    <w:rsid w:val="00AD416E"/>
    <w:rsid w:val="00AD5720"/>
    <w:rsid w:val="00AD5835"/>
    <w:rsid w:val="00AD5D97"/>
    <w:rsid w:val="00AD5FCE"/>
    <w:rsid w:val="00AD6199"/>
    <w:rsid w:val="00AD63F5"/>
    <w:rsid w:val="00AD6C37"/>
    <w:rsid w:val="00AD6C67"/>
    <w:rsid w:val="00AD762A"/>
    <w:rsid w:val="00AD7C16"/>
    <w:rsid w:val="00AD7F12"/>
    <w:rsid w:val="00AE12B5"/>
    <w:rsid w:val="00AE1FEC"/>
    <w:rsid w:val="00AE23CE"/>
    <w:rsid w:val="00AE23E6"/>
    <w:rsid w:val="00AE290D"/>
    <w:rsid w:val="00AE3834"/>
    <w:rsid w:val="00AE3C6B"/>
    <w:rsid w:val="00AE4362"/>
    <w:rsid w:val="00AE4B6F"/>
    <w:rsid w:val="00AE4FB9"/>
    <w:rsid w:val="00AE5A6D"/>
    <w:rsid w:val="00AE5AA7"/>
    <w:rsid w:val="00AE5BD5"/>
    <w:rsid w:val="00AE662D"/>
    <w:rsid w:val="00AE66FB"/>
    <w:rsid w:val="00AE6803"/>
    <w:rsid w:val="00AE6D45"/>
    <w:rsid w:val="00AE6FFD"/>
    <w:rsid w:val="00AE7609"/>
    <w:rsid w:val="00AE7758"/>
    <w:rsid w:val="00AE7EE0"/>
    <w:rsid w:val="00AF02BE"/>
    <w:rsid w:val="00AF0630"/>
    <w:rsid w:val="00AF151A"/>
    <w:rsid w:val="00AF48F6"/>
    <w:rsid w:val="00AF58C8"/>
    <w:rsid w:val="00AF5A3F"/>
    <w:rsid w:val="00AF6436"/>
    <w:rsid w:val="00AF6E0A"/>
    <w:rsid w:val="00AF74B4"/>
    <w:rsid w:val="00B0159B"/>
    <w:rsid w:val="00B01642"/>
    <w:rsid w:val="00B02A80"/>
    <w:rsid w:val="00B033D4"/>
    <w:rsid w:val="00B03816"/>
    <w:rsid w:val="00B03DD0"/>
    <w:rsid w:val="00B03E89"/>
    <w:rsid w:val="00B04325"/>
    <w:rsid w:val="00B04411"/>
    <w:rsid w:val="00B0537B"/>
    <w:rsid w:val="00B054D9"/>
    <w:rsid w:val="00B05A55"/>
    <w:rsid w:val="00B06872"/>
    <w:rsid w:val="00B07023"/>
    <w:rsid w:val="00B0733B"/>
    <w:rsid w:val="00B07DF7"/>
    <w:rsid w:val="00B11C93"/>
    <w:rsid w:val="00B1255B"/>
    <w:rsid w:val="00B12FE1"/>
    <w:rsid w:val="00B13997"/>
    <w:rsid w:val="00B13E02"/>
    <w:rsid w:val="00B13E16"/>
    <w:rsid w:val="00B14222"/>
    <w:rsid w:val="00B14281"/>
    <w:rsid w:val="00B14962"/>
    <w:rsid w:val="00B151FC"/>
    <w:rsid w:val="00B15715"/>
    <w:rsid w:val="00B15722"/>
    <w:rsid w:val="00B15793"/>
    <w:rsid w:val="00B15C98"/>
    <w:rsid w:val="00B1673F"/>
    <w:rsid w:val="00B16C0D"/>
    <w:rsid w:val="00B17F57"/>
    <w:rsid w:val="00B201E6"/>
    <w:rsid w:val="00B20946"/>
    <w:rsid w:val="00B219C7"/>
    <w:rsid w:val="00B22121"/>
    <w:rsid w:val="00B22D84"/>
    <w:rsid w:val="00B246FF"/>
    <w:rsid w:val="00B247AE"/>
    <w:rsid w:val="00B24C13"/>
    <w:rsid w:val="00B26C50"/>
    <w:rsid w:val="00B30188"/>
    <w:rsid w:val="00B31122"/>
    <w:rsid w:val="00B31875"/>
    <w:rsid w:val="00B319FC"/>
    <w:rsid w:val="00B32ED5"/>
    <w:rsid w:val="00B3384C"/>
    <w:rsid w:val="00B338E7"/>
    <w:rsid w:val="00B347B4"/>
    <w:rsid w:val="00B34D8D"/>
    <w:rsid w:val="00B3583D"/>
    <w:rsid w:val="00B35907"/>
    <w:rsid w:val="00B35D58"/>
    <w:rsid w:val="00B360B2"/>
    <w:rsid w:val="00B36568"/>
    <w:rsid w:val="00B37E15"/>
    <w:rsid w:val="00B40DF8"/>
    <w:rsid w:val="00B411AC"/>
    <w:rsid w:val="00B41694"/>
    <w:rsid w:val="00B41C30"/>
    <w:rsid w:val="00B41FE6"/>
    <w:rsid w:val="00B426FD"/>
    <w:rsid w:val="00B43A3C"/>
    <w:rsid w:val="00B44A3B"/>
    <w:rsid w:val="00B44B51"/>
    <w:rsid w:val="00B45172"/>
    <w:rsid w:val="00B4534D"/>
    <w:rsid w:val="00B45AB0"/>
    <w:rsid w:val="00B45BC5"/>
    <w:rsid w:val="00B45FA4"/>
    <w:rsid w:val="00B46184"/>
    <w:rsid w:val="00B47FF6"/>
    <w:rsid w:val="00B5008E"/>
    <w:rsid w:val="00B5013E"/>
    <w:rsid w:val="00B501FA"/>
    <w:rsid w:val="00B5025F"/>
    <w:rsid w:val="00B50EFB"/>
    <w:rsid w:val="00B5145F"/>
    <w:rsid w:val="00B516D8"/>
    <w:rsid w:val="00B517D6"/>
    <w:rsid w:val="00B519B9"/>
    <w:rsid w:val="00B521B4"/>
    <w:rsid w:val="00B52F9D"/>
    <w:rsid w:val="00B530AD"/>
    <w:rsid w:val="00B53133"/>
    <w:rsid w:val="00B53788"/>
    <w:rsid w:val="00B54235"/>
    <w:rsid w:val="00B545CC"/>
    <w:rsid w:val="00B549CD"/>
    <w:rsid w:val="00B54A18"/>
    <w:rsid w:val="00B54A7A"/>
    <w:rsid w:val="00B5644F"/>
    <w:rsid w:val="00B56941"/>
    <w:rsid w:val="00B56DAA"/>
    <w:rsid w:val="00B57A17"/>
    <w:rsid w:val="00B60864"/>
    <w:rsid w:val="00B60E78"/>
    <w:rsid w:val="00B61864"/>
    <w:rsid w:val="00B61882"/>
    <w:rsid w:val="00B6254B"/>
    <w:rsid w:val="00B62560"/>
    <w:rsid w:val="00B6272D"/>
    <w:rsid w:val="00B62A08"/>
    <w:rsid w:val="00B637CE"/>
    <w:rsid w:val="00B63912"/>
    <w:rsid w:val="00B640B4"/>
    <w:rsid w:val="00B6443F"/>
    <w:rsid w:val="00B646C9"/>
    <w:rsid w:val="00B64769"/>
    <w:rsid w:val="00B64B2A"/>
    <w:rsid w:val="00B64D7C"/>
    <w:rsid w:val="00B6564D"/>
    <w:rsid w:val="00B66057"/>
    <w:rsid w:val="00B669C9"/>
    <w:rsid w:val="00B66A62"/>
    <w:rsid w:val="00B67037"/>
    <w:rsid w:val="00B7102F"/>
    <w:rsid w:val="00B710CC"/>
    <w:rsid w:val="00B71305"/>
    <w:rsid w:val="00B716B7"/>
    <w:rsid w:val="00B71704"/>
    <w:rsid w:val="00B7326E"/>
    <w:rsid w:val="00B732F2"/>
    <w:rsid w:val="00B747C7"/>
    <w:rsid w:val="00B748AB"/>
    <w:rsid w:val="00B7497C"/>
    <w:rsid w:val="00B74CB6"/>
    <w:rsid w:val="00B7514D"/>
    <w:rsid w:val="00B752F7"/>
    <w:rsid w:val="00B75893"/>
    <w:rsid w:val="00B75A1D"/>
    <w:rsid w:val="00B75C66"/>
    <w:rsid w:val="00B765A8"/>
    <w:rsid w:val="00B76828"/>
    <w:rsid w:val="00B76C42"/>
    <w:rsid w:val="00B7763F"/>
    <w:rsid w:val="00B80AF1"/>
    <w:rsid w:val="00B81159"/>
    <w:rsid w:val="00B813A7"/>
    <w:rsid w:val="00B81532"/>
    <w:rsid w:val="00B8181C"/>
    <w:rsid w:val="00B81EB2"/>
    <w:rsid w:val="00B820E2"/>
    <w:rsid w:val="00B822D5"/>
    <w:rsid w:val="00B82896"/>
    <w:rsid w:val="00B82CD7"/>
    <w:rsid w:val="00B8335D"/>
    <w:rsid w:val="00B84196"/>
    <w:rsid w:val="00B842AA"/>
    <w:rsid w:val="00B85059"/>
    <w:rsid w:val="00B85100"/>
    <w:rsid w:val="00B852AD"/>
    <w:rsid w:val="00B8563C"/>
    <w:rsid w:val="00B86D06"/>
    <w:rsid w:val="00B86EC0"/>
    <w:rsid w:val="00B871D8"/>
    <w:rsid w:val="00B87D59"/>
    <w:rsid w:val="00B87F85"/>
    <w:rsid w:val="00B90CE7"/>
    <w:rsid w:val="00B90CF9"/>
    <w:rsid w:val="00B9133F"/>
    <w:rsid w:val="00B92BA7"/>
    <w:rsid w:val="00B93839"/>
    <w:rsid w:val="00B93A68"/>
    <w:rsid w:val="00B93AA9"/>
    <w:rsid w:val="00B93EB3"/>
    <w:rsid w:val="00B93F96"/>
    <w:rsid w:val="00B95FBE"/>
    <w:rsid w:val="00B9687C"/>
    <w:rsid w:val="00B96AEF"/>
    <w:rsid w:val="00B96C51"/>
    <w:rsid w:val="00B975F3"/>
    <w:rsid w:val="00B97801"/>
    <w:rsid w:val="00B97F47"/>
    <w:rsid w:val="00BA0112"/>
    <w:rsid w:val="00BA0B99"/>
    <w:rsid w:val="00BA0BAD"/>
    <w:rsid w:val="00BA0D15"/>
    <w:rsid w:val="00BA1B5E"/>
    <w:rsid w:val="00BA1DE8"/>
    <w:rsid w:val="00BA1DF8"/>
    <w:rsid w:val="00BA2055"/>
    <w:rsid w:val="00BA4F70"/>
    <w:rsid w:val="00BA53A4"/>
    <w:rsid w:val="00BA564D"/>
    <w:rsid w:val="00BA5E37"/>
    <w:rsid w:val="00BA6509"/>
    <w:rsid w:val="00BA6EB2"/>
    <w:rsid w:val="00BA79EB"/>
    <w:rsid w:val="00BA7D66"/>
    <w:rsid w:val="00BB21A7"/>
    <w:rsid w:val="00BB244F"/>
    <w:rsid w:val="00BB262E"/>
    <w:rsid w:val="00BB2744"/>
    <w:rsid w:val="00BB2D07"/>
    <w:rsid w:val="00BB36D9"/>
    <w:rsid w:val="00BB39DB"/>
    <w:rsid w:val="00BB3C47"/>
    <w:rsid w:val="00BB4184"/>
    <w:rsid w:val="00BB443E"/>
    <w:rsid w:val="00BB4700"/>
    <w:rsid w:val="00BB48CB"/>
    <w:rsid w:val="00BB52C5"/>
    <w:rsid w:val="00BB602E"/>
    <w:rsid w:val="00BB6504"/>
    <w:rsid w:val="00BB73A9"/>
    <w:rsid w:val="00BB747F"/>
    <w:rsid w:val="00BB7494"/>
    <w:rsid w:val="00BB7CBC"/>
    <w:rsid w:val="00BB7DFC"/>
    <w:rsid w:val="00BC0182"/>
    <w:rsid w:val="00BC03F2"/>
    <w:rsid w:val="00BC0512"/>
    <w:rsid w:val="00BC060D"/>
    <w:rsid w:val="00BC083E"/>
    <w:rsid w:val="00BC124C"/>
    <w:rsid w:val="00BC1697"/>
    <w:rsid w:val="00BC1CEC"/>
    <w:rsid w:val="00BC3236"/>
    <w:rsid w:val="00BC373D"/>
    <w:rsid w:val="00BC398B"/>
    <w:rsid w:val="00BC39D7"/>
    <w:rsid w:val="00BC415A"/>
    <w:rsid w:val="00BC43C2"/>
    <w:rsid w:val="00BC4628"/>
    <w:rsid w:val="00BC46E1"/>
    <w:rsid w:val="00BC520E"/>
    <w:rsid w:val="00BC5A28"/>
    <w:rsid w:val="00BC68E4"/>
    <w:rsid w:val="00BC6BA8"/>
    <w:rsid w:val="00BC6D12"/>
    <w:rsid w:val="00BC6DE8"/>
    <w:rsid w:val="00BC7EE9"/>
    <w:rsid w:val="00BD046F"/>
    <w:rsid w:val="00BD28B3"/>
    <w:rsid w:val="00BD2D5D"/>
    <w:rsid w:val="00BD2E36"/>
    <w:rsid w:val="00BD3537"/>
    <w:rsid w:val="00BD43C5"/>
    <w:rsid w:val="00BD5BED"/>
    <w:rsid w:val="00BD5E7B"/>
    <w:rsid w:val="00BD6164"/>
    <w:rsid w:val="00BD61F0"/>
    <w:rsid w:val="00BD6FD7"/>
    <w:rsid w:val="00BD7CD3"/>
    <w:rsid w:val="00BE0037"/>
    <w:rsid w:val="00BE0459"/>
    <w:rsid w:val="00BE213F"/>
    <w:rsid w:val="00BE2261"/>
    <w:rsid w:val="00BE253C"/>
    <w:rsid w:val="00BE366C"/>
    <w:rsid w:val="00BE39A1"/>
    <w:rsid w:val="00BE39E7"/>
    <w:rsid w:val="00BE41D9"/>
    <w:rsid w:val="00BE4ADF"/>
    <w:rsid w:val="00BE4FF6"/>
    <w:rsid w:val="00BE5024"/>
    <w:rsid w:val="00BE5622"/>
    <w:rsid w:val="00BE5BE0"/>
    <w:rsid w:val="00BE621F"/>
    <w:rsid w:val="00BE63F1"/>
    <w:rsid w:val="00BE6A2C"/>
    <w:rsid w:val="00BE7755"/>
    <w:rsid w:val="00BE783A"/>
    <w:rsid w:val="00BE78FB"/>
    <w:rsid w:val="00BE7E58"/>
    <w:rsid w:val="00BF0236"/>
    <w:rsid w:val="00BF0360"/>
    <w:rsid w:val="00BF0433"/>
    <w:rsid w:val="00BF05BC"/>
    <w:rsid w:val="00BF199E"/>
    <w:rsid w:val="00BF2B39"/>
    <w:rsid w:val="00BF3084"/>
    <w:rsid w:val="00BF4E63"/>
    <w:rsid w:val="00BF5110"/>
    <w:rsid w:val="00BF5630"/>
    <w:rsid w:val="00BF5705"/>
    <w:rsid w:val="00BF5741"/>
    <w:rsid w:val="00BF5822"/>
    <w:rsid w:val="00BF6D7D"/>
    <w:rsid w:val="00C00347"/>
    <w:rsid w:val="00C00AEE"/>
    <w:rsid w:val="00C01A21"/>
    <w:rsid w:val="00C01F04"/>
    <w:rsid w:val="00C02290"/>
    <w:rsid w:val="00C02329"/>
    <w:rsid w:val="00C028C2"/>
    <w:rsid w:val="00C03E04"/>
    <w:rsid w:val="00C03E47"/>
    <w:rsid w:val="00C043BC"/>
    <w:rsid w:val="00C0480A"/>
    <w:rsid w:val="00C04B39"/>
    <w:rsid w:val="00C04CAF"/>
    <w:rsid w:val="00C0539B"/>
    <w:rsid w:val="00C05AC0"/>
    <w:rsid w:val="00C064B5"/>
    <w:rsid w:val="00C06C85"/>
    <w:rsid w:val="00C101BF"/>
    <w:rsid w:val="00C107EE"/>
    <w:rsid w:val="00C11CAD"/>
    <w:rsid w:val="00C12BBA"/>
    <w:rsid w:val="00C13A81"/>
    <w:rsid w:val="00C14045"/>
    <w:rsid w:val="00C149B7"/>
    <w:rsid w:val="00C14D45"/>
    <w:rsid w:val="00C14EB8"/>
    <w:rsid w:val="00C15B74"/>
    <w:rsid w:val="00C1640B"/>
    <w:rsid w:val="00C16917"/>
    <w:rsid w:val="00C173B8"/>
    <w:rsid w:val="00C173E3"/>
    <w:rsid w:val="00C17842"/>
    <w:rsid w:val="00C17A3F"/>
    <w:rsid w:val="00C20050"/>
    <w:rsid w:val="00C20BD1"/>
    <w:rsid w:val="00C20C48"/>
    <w:rsid w:val="00C20FAE"/>
    <w:rsid w:val="00C20FFD"/>
    <w:rsid w:val="00C21B77"/>
    <w:rsid w:val="00C222CB"/>
    <w:rsid w:val="00C25644"/>
    <w:rsid w:val="00C307DC"/>
    <w:rsid w:val="00C30934"/>
    <w:rsid w:val="00C31DE4"/>
    <w:rsid w:val="00C31F16"/>
    <w:rsid w:val="00C328AC"/>
    <w:rsid w:val="00C33CFB"/>
    <w:rsid w:val="00C34417"/>
    <w:rsid w:val="00C34998"/>
    <w:rsid w:val="00C35158"/>
    <w:rsid w:val="00C35425"/>
    <w:rsid w:val="00C35549"/>
    <w:rsid w:val="00C35952"/>
    <w:rsid w:val="00C3609E"/>
    <w:rsid w:val="00C36156"/>
    <w:rsid w:val="00C363BC"/>
    <w:rsid w:val="00C363CC"/>
    <w:rsid w:val="00C3725F"/>
    <w:rsid w:val="00C37EA9"/>
    <w:rsid w:val="00C409A7"/>
    <w:rsid w:val="00C41B1A"/>
    <w:rsid w:val="00C420C0"/>
    <w:rsid w:val="00C42B74"/>
    <w:rsid w:val="00C42E96"/>
    <w:rsid w:val="00C43589"/>
    <w:rsid w:val="00C44560"/>
    <w:rsid w:val="00C44A37"/>
    <w:rsid w:val="00C44CF3"/>
    <w:rsid w:val="00C4650A"/>
    <w:rsid w:val="00C4668B"/>
    <w:rsid w:val="00C46E10"/>
    <w:rsid w:val="00C47220"/>
    <w:rsid w:val="00C47DA0"/>
    <w:rsid w:val="00C47E56"/>
    <w:rsid w:val="00C504AE"/>
    <w:rsid w:val="00C50BBD"/>
    <w:rsid w:val="00C50C45"/>
    <w:rsid w:val="00C51017"/>
    <w:rsid w:val="00C52274"/>
    <w:rsid w:val="00C52671"/>
    <w:rsid w:val="00C52C2C"/>
    <w:rsid w:val="00C52D3E"/>
    <w:rsid w:val="00C5333D"/>
    <w:rsid w:val="00C53640"/>
    <w:rsid w:val="00C53663"/>
    <w:rsid w:val="00C543C8"/>
    <w:rsid w:val="00C54853"/>
    <w:rsid w:val="00C54F36"/>
    <w:rsid w:val="00C5715B"/>
    <w:rsid w:val="00C5761A"/>
    <w:rsid w:val="00C6017B"/>
    <w:rsid w:val="00C60F38"/>
    <w:rsid w:val="00C6151D"/>
    <w:rsid w:val="00C625FD"/>
    <w:rsid w:val="00C62BCC"/>
    <w:rsid w:val="00C6457E"/>
    <w:rsid w:val="00C646E7"/>
    <w:rsid w:val="00C64770"/>
    <w:rsid w:val="00C65592"/>
    <w:rsid w:val="00C65D9F"/>
    <w:rsid w:val="00C671D0"/>
    <w:rsid w:val="00C67AC1"/>
    <w:rsid w:val="00C70EAB"/>
    <w:rsid w:val="00C714B6"/>
    <w:rsid w:val="00C71E29"/>
    <w:rsid w:val="00C72E99"/>
    <w:rsid w:val="00C73AE5"/>
    <w:rsid w:val="00C73B40"/>
    <w:rsid w:val="00C73B95"/>
    <w:rsid w:val="00C73C99"/>
    <w:rsid w:val="00C7424A"/>
    <w:rsid w:val="00C742B1"/>
    <w:rsid w:val="00C746A3"/>
    <w:rsid w:val="00C75A21"/>
    <w:rsid w:val="00C76893"/>
    <w:rsid w:val="00C774C1"/>
    <w:rsid w:val="00C775EE"/>
    <w:rsid w:val="00C777F4"/>
    <w:rsid w:val="00C801B6"/>
    <w:rsid w:val="00C81317"/>
    <w:rsid w:val="00C82243"/>
    <w:rsid w:val="00C82A85"/>
    <w:rsid w:val="00C835C5"/>
    <w:rsid w:val="00C83B36"/>
    <w:rsid w:val="00C84114"/>
    <w:rsid w:val="00C85700"/>
    <w:rsid w:val="00C86C0E"/>
    <w:rsid w:val="00C86D6F"/>
    <w:rsid w:val="00C87022"/>
    <w:rsid w:val="00C87365"/>
    <w:rsid w:val="00C87850"/>
    <w:rsid w:val="00C87C0E"/>
    <w:rsid w:val="00C904D1"/>
    <w:rsid w:val="00C907DA"/>
    <w:rsid w:val="00C90B63"/>
    <w:rsid w:val="00C90C6E"/>
    <w:rsid w:val="00C923C2"/>
    <w:rsid w:val="00C9298A"/>
    <w:rsid w:val="00C92C96"/>
    <w:rsid w:val="00C93307"/>
    <w:rsid w:val="00C94413"/>
    <w:rsid w:val="00C94793"/>
    <w:rsid w:val="00C94AB8"/>
    <w:rsid w:val="00C961BB"/>
    <w:rsid w:val="00C96705"/>
    <w:rsid w:val="00C96808"/>
    <w:rsid w:val="00C96ABD"/>
    <w:rsid w:val="00C971CF"/>
    <w:rsid w:val="00C97ADA"/>
    <w:rsid w:val="00CA00EE"/>
    <w:rsid w:val="00CA05F8"/>
    <w:rsid w:val="00CA0B6F"/>
    <w:rsid w:val="00CA12BF"/>
    <w:rsid w:val="00CA14CA"/>
    <w:rsid w:val="00CA1C09"/>
    <w:rsid w:val="00CA1E92"/>
    <w:rsid w:val="00CA2090"/>
    <w:rsid w:val="00CA2EA0"/>
    <w:rsid w:val="00CA306F"/>
    <w:rsid w:val="00CA30FA"/>
    <w:rsid w:val="00CA366F"/>
    <w:rsid w:val="00CA4209"/>
    <w:rsid w:val="00CA4CCD"/>
    <w:rsid w:val="00CA58A3"/>
    <w:rsid w:val="00CA5D1A"/>
    <w:rsid w:val="00CA608E"/>
    <w:rsid w:val="00CA6C3C"/>
    <w:rsid w:val="00CA750F"/>
    <w:rsid w:val="00CA7AB3"/>
    <w:rsid w:val="00CA7B8B"/>
    <w:rsid w:val="00CB0319"/>
    <w:rsid w:val="00CB1BB6"/>
    <w:rsid w:val="00CB207F"/>
    <w:rsid w:val="00CB242F"/>
    <w:rsid w:val="00CB31C0"/>
    <w:rsid w:val="00CB3227"/>
    <w:rsid w:val="00CB4332"/>
    <w:rsid w:val="00CB6740"/>
    <w:rsid w:val="00CB6E11"/>
    <w:rsid w:val="00CB6ED5"/>
    <w:rsid w:val="00CB75BE"/>
    <w:rsid w:val="00CB7B79"/>
    <w:rsid w:val="00CC04D6"/>
    <w:rsid w:val="00CC1A58"/>
    <w:rsid w:val="00CC2070"/>
    <w:rsid w:val="00CC21C8"/>
    <w:rsid w:val="00CC24C9"/>
    <w:rsid w:val="00CC2D19"/>
    <w:rsid w:val="00CC2F16"/>
    <w:rsid w:val="00CC3627"/>
    <w:rsid w:val="00CC4656"/>
    <w:rsid w:val="00CC5513"/>
    <w:rsid w:val="00CC5676"/>
    <w:rsid w:val="00CC568F"/>
    <w:rsid w:val="00CC5DDB"/>
    <w:rsid w:val="00CC6615"/>
    <w:rsid w:val="00CC6A5E"/>
    <w:rsid w:val="00CC6A94"/>
    <w:rsid w:val="00CC71A9"/>
    <w:rsid w:val="00CC72C3"/>
    <w:rsid w:val="00CC747A"/>
    <w:rsid w:val="00CC7C8D"/>
    <w:rsid w:val="00CC7F5F"/>
    <w:rsid w:val="00CD00B1"/>
    <w:rsid w:val="00CD0127"/>
    <w:rsid w:val="00CD09D5"/>
    <w:rsid w:val="00CD0B50"/>
    <w:rsid w:val="00CD0C24"/>
    <w:rsid w:val="00CD13A5"/>
    <w:rsid w:val="00CD2725"/>
    <w:rsid w:val="00CD2B8F"/>
    <w:rsid w:val="00CD2CB5"/>
    <w:rsid w:val="00CD2D22"/>
    <w:rsid w:val="00CD33D6"/>
    <w:rsid w:val="00CD3A44"/>
    <w:rsid w:val="00CD3AF5"/>
    <w:rsid w:val="00CD48B9"/>
    <w:rsid w:val="00CD59FC"/>
    <w:rsid w:val="00CD5E43"/>
    <w:rsid w:val="00CD6342"/>
    <w:rsid w:val="00CD6739"/>
    <w:rsid w:val="00CD7F8E"/>
    <w:rsid w:val="00CE043B"/>
    <w:rsid w:val="00CE09B8"/>
    <w:rsid w:val="00CE0AAA"/>
    <w:rsid w:val="00CE10E8"/>
    <w:rsid w:val="00CE1504"/>
    <w:rsid w:val="00CE1ACB"/>
    <w:rsid w:val="00CE23B2"/>
    <w:rsid w:val="00CE23C9"/>
    <w:rsid w:val="00CE2933"/>
    <w:rsid w:val="00CE2C3E"/>
    <w:rsid w:val="00CE3038"/>
    <w:rsid w:val="00CE4185"/>
    <w:rsid w:val="00CE5B29"/>
    <w:rsid w:val="00CE5D7F"/>
    <w:rsid w:val="00CE6013"/>
    <w:rsid w:val="00CE63D1"/>
    <w:rsid w:val="00CE697D"/>
    <w:rsid w:val="00CE6A1B"/>
    <w:rsid w:val="00CE6F1C"/>
    <w:rsid w:val="00CE71E1"/>
    <w:rsid w:val="00CE7522"/>
    <w:rsid w:val="00CE7967"/>
    <w:rsid w:val="00CE7A6D"/>
    <w:rsid w:val="00CF0304"/>
    <w:rsid w:val="00CF132D"/>
    <w:rsid w:val="00CF139A"/>
    <w:rsid w:val="00CF15BD"/>
    <w:rsid w:val="00CF2B9C"/>
    <w:rsid w:val="00CF305D"/>
    <w:rsid w:val="00CF30F4"/>
    <w:rsid w:val="00CF3381"/>
    <w:rsid w:val="00CF3D7D"/>
    <w:rsid w:val="00CF3E6D"/>
    <w:rsid w:val="00CF4F8F"/>
    <w:rsid w:val="00CF5529"/>
    <w:rsid w:val="00CF56F9"/>
    <w:rsid w:val="00CF77DA"/>
    <w:rsid w:val="00D000B8"/>
    <w:rsid w:val="00D004A0"/>
    <w:rsid w:val="00D00D33"/>
    <w:rsid w:val="00D00EB2"/>
    <w:rsid w:val="00D010E8"/>
    <w:rsid w:val="00D02547"/>
    <w:rsid w:val="00D02591"/>
    <w:rsid w:val="00D02716"/>
    <w:rsid w:val="00D02AE9"/>
    <w:rsid w:val="00D0384B"/>
    <w:rsid w:val="00D041C7"/>
    <w:rsid w:val="00D04E43"/>
    <w:rsid w:val="00D055F7"/>
    <w:rsid w:val="00D05AA5"/>
    <w:rsid w:val="00D06661"/>
    <w:rsid w:val="00D06ADF"/>
    <w:rsid w:val="00D06F9C"/>
    <w:rsid w:val="00D0741D"/>
    <w:rsid w:val="00D07760"/>
    <w:rsid w:val="00D10567"/>
    <w:rsid w:val="00D10E93"/>
    <w:rsid w:val="00D10EBC"/>
    <w:rsid w:val="00D10F2D"/>
    <w:rsid w:val="00D11651"/>
    <w:rsid w:val="00D11B28"/>
    <w:rsid w:val="00D11CCC"/>
    <w:rsid w:val="00D12001"/>
    <w:rsid w:val="00D1244E"/>
    <w:rsid w:val="00D12A13"/>
    <w:rsid w:val="00D12B71"/>
    <w:rsid w:val="00D12F27"/>
    <w:rsid w:val="00D14818"/>
    <w:rsid w:val="00D14A8E"/>
    <w:rsid w:val="00D14E1D"/>
    <w:rsid w:val="00D1509E"/>
    <w:rsid w:val="00D1511A"/>
    <w:rsid w:val="00D15256"/>
    <w:rsid w:val="00D1533C"/>
    <w:rsid w:val="00D15C63"/>
    <w:rsid w:val="00D15F25"/>
    <w:rsid w:val="00D16088"/>
    <w:rsid w:val="00D16ECB"/>
    <w:rsid w:val="00D17889"/>
    <w:rsid w:val="00D17ABC"/>
    <w:rsid w:val="00D223D8"/>
    <w:rsid w:val="00D22620"/>
    <w:rsid w:val="00D2433E"/>
    <w:rsid w:val="00D24374"/>
    <w:rsid w:val="00D244BE"/>
    <w:rsid w:val="00D24869"/>
    <w:rsid w:val="00D2493F"/>
    <w:rsid w:val="00D25960"/>
    <w:rsid w:val="00D25ADA"/>
    <w:rsid w:val="00D26246"/>
    <w:rsid w:val="00D265B0"/>
    <w:rsid w:val="00D266D7"/>
    <w:rsid w:val="00D267C4"/>
    <w:rsid w:val="00D27780"/>
    <w:rsid w:val="00D27C18"/>
    <w:rsid w:val="00D3012B"/>
    <w:rsid w:val="00D30ABB"/>
    <w:rsid w:val="00D3112A"/>
    <w:rsid w:val="00D313A7"/>
    <w:rsid w:val="00D31B04"/>
    <w:rsid w:val="00D32321"/>
    <w:rsid w:val="00D3250E"/>
    <w:rsid w:val="00D32907"/>
    <w:rsid w:val="00D3320A"/>
    <w:rsid w:val="00D34ABE"/>
    <w:rsid w:val="00D34BD7"/>
    <w:rsid w:val="00D3517D"/>
    <w:rsid w:val="00D359B0"/>
    <w:rsid w:val="00D35DBB"/>
    <w:rsid w:val="00D3620D"/>
    <w:rsid w:val="00D36E98"/>
    <w:rsid w:val="00D3722F"/>
    <w:rsid w:val="00D3764C"/>
    <w:rsid w:val="00D37932"/>
    <w:rsid w:val="00D40835"/>
    <w:rsid w:val="00D41EE4"/>
    <w:rsid w:val="00D4231A"/>
    <w:rsid w:val="00D42349"/>
    <w:rsid w:val="00D42B8B"/>
    <w:rsid w:val="00D42FE7"/>
    <w:rsid w:val="00D43373"/>
    <w:rsid w:val="00D43539"/>
    <w:rsid w:val="00D43822"/>
    <w:rsid w:val="00D43DAB"/>
    <w:rsid w:val="00D4428A"/>
    <w:rsid w:val="00D44AAF"/>
    <w:rsid w:val="00D451C0"/>
    <w:rsid w:val="00D4520F"/>
    <w:rsid w:val="00D45DD5"/>
    <w:rsid w:val="00D45E61"/>
    <w:rsid w:val="00D46703"/>
    <w:rsid w:val="00D46B16"/>
    <w:rsid w:val="00D46E69"/>
    <w:rsid w:val="00D46F0A"/>
    <w:rsid w:val="00D476F3"/>
    <w:rsid w:val="00D47715"/>
    <w:rsid w:val="00D4787B"/>
    <w:rsid w:val="00D47989"/>
    <w:rsid w:val="00D50A4C"/>
    <w:rsid w:val="00D50AE5"/>
    <w:rsid w:val="00D50E64"/>
    <w:rsid w:val="00D51A6E"/>
    <w:rsid w:val="00D52225"/>
    <w:rsid w:val="00D52C50"/>
    <w:rsid w:val="00D52CF4"/>
    <w:rsid w:val="00D52D58"/>
    <w:rsid w:val="00D52E0F"/>
    <w:rsid w:val="00D53B0E"/>
    <w:rsid w:val="00D53D5D"/>
    <w:rsid w:val="00D5448B"/>
    <w:rsid w:val="00D544E7"/>
    <w:rsid w:val="00D54681"/>
    <w:rsid w:val="00D54737"/>
    <w:rsid w:val="00D54ABB"/>
    <w:rsid w:val="00D54B37"/>
    <w:rsid w:val="00D55A24"/>
    <w:rsid w:val="00D566A6"/>
    <w:rsid w:val="00D56F15"/>
    <w:rsid w:val="00D57787"/>
    <w:rsid w:val="00D57A97"/>
    <w:rsid w:val="00D6057F"/>
    <w:rsid w:val="00D6072B"/>
    <w:rsid w:val="00D60FC4"/>
    <w:rsid w:val="00D61782"/>
    <w:rsid w:val="00D61BF6"/>
    <w:rsid w:val="00D61E76"/>
    <w:rsid w:val="00D61F33"/>
    <w:rsid w:val="00D62777"/>
    <w:rsid w:val="00D629FE"/>
    <w:rsid w:val="00D62BCD"/>
    <w:rsid w:val="00D6324D"/>
    <w:rsid w:val="00D635F2"/>
    <w:rsid w:val="00D63906"/>
    <w:rsid w:val="00D64443"/>
    <w:rsid w:val="00D6471A"/>
    <w:rsid w:val="00D64942"/>
    <w:rsid w:val="00D651C6"/>
    <w:rsid w:val="00D67136"/>
    <w:rsid w:val="00D67690"/>
    <w:rsid w:val="00D67E1F"/>
    <w:rsid w:val="00D70442"/>
    <w:rsid w:val="00D7092B"/>
    <w:rsid w:val="00D70CF5"/>
    <w:rsid w:val="00D7123F"/>
    <w:rsid w:val="00D71676"/>
    <w:rsid w:val="00D71788"/>
    <w:rsid w:val="00D7229A"/>
    <w:rsid w:val="00D72ACC"/>
    <w:rsid w:val="00D72B2B"/>
    <w:rsid w:val="00D72CA5"/>
    <w:rsid w:val="00D732C4"/>
    <w:rsid w:val="00D73718"/>
    <w:rsid w:val="00D756A2"/>
    <w:rsid w:val="00D75749"/>
    <w:rsid w:val="00D75DE4"/>
    <w:rsid w:val="00D767B1"/>
    <w:rsid w:val="00D76D76"/>
    <w:rsid w:val="00D80078"/>
    <w:rsid w:val="00D808A2"/>
    <w:rsid w:val="00D80D42"/>
    <w:rsid w:val="00D81E55"/>
    <w:rsid w:val="00D8205F"/>
    <w:rsid w:val="00D82956"/>
    <w:rsid w:val="00D832BA"/>
    <w:rsid w:val="00D83ACA"/>
    <w:rsid w:val="00D8411C"/>
    <w:rsid w:val="00D847C8"/>
    <w:rsid w:val="00D84938"/>
    <w:rsid w:val="00D84C87"/>
    <w:rsid w:val="00D858C5"/>
    <w:rsid w:val="00D85F27"/>
    <w:rsid w:val="00D8634B"/>
    <w:rsid w:val="00D863ED"/>
    <w:rsid w:val="00D86ADE"/>
    <w:rsid w:val="00D873F3"/>
    <w:rsid w:val="00D87ABD"/>
    <w:rsid w:val="00D90253"/>
    <w:rsid w:val="00D90B7E"/>
    <w:rsid w:val="00D90E3E"/>
    <w:rsid w:val="00D91341"/>
    <w:rsid w:val="00D9137A"/>
    <w:rsid w:val="00D919B6"/>
    <w:rsid w:val="00D921DD"/>
    <w:rsid w:val="00D92228"/>
    <w:rsid w:val="00D9232A"/>
    <w:rsid w:val="00D9256A"/>
    <w:rsid w:val="00D9267B"/>
    <w:rsid w:val="00D92759"/>
    <w:rsid w:val="00D9298B"/>
    <w:rsid w:val="00D92BEE"/>
    <w:rsid w:val="00D9331E"/>
    <w:rsid w:val="00D93648"/>
    <w:rsid w:val="00D936B7"/>
    <w:rsid w:val="00D936B8"/>
    <w:rsid w:val="00D937F4"/>
    <w:rsid w:val="00D93CFC"/>
    <w:rsid w:val="00D954E2"/>
    <w:rsid w:val="00D956E9"/>
    <w:rsid w:val="00D95848"/>
    <w:rsid w:val="00D95978"/>
    <w:rsid w:val="00D95EE6"/>
    <w:rsid w:val="00D9696A"/>
    <w:rsid w:val="00D97035"/>
    <w:rsid w:val="00D9758A"/>
    <w:rsid w:val="00D975F6"/>
    <w:rsid w:val="00D97864"/>
    <w:rsid w:val="00D97F48"/>
    <w:rsid w:val="00D97F78"/>
    <w:rsid w:val="00DA0156"/>
    <w:rsid w:val="00DA1219"/>
    <w:rsid w:val="00DA16C9"/>
    <w:rsid w:val="00DA246B"/>
    <w:rsid w:val="00DA2491"/>
    <w:rsid w:val="00DA3E57"/>
    <w:rsid w:val="00DA43E5"/>
    <w:rsid w:val="00DA458D"/>
    <w:rsid w:val="00DA49A7"/>
    <w:rsid w:val="00DA4FAF"/>
    <w:rsid w:val="00DA5214"/>
    <w:rsid w:val="00DA620E"/>
    <w:rsid w:val="00DA636F"/>
    <w:rsid w:val="00DA690A"/>
    <w:rsid w:val="00DA7337"/>
    <w:rsid w:val="00DA797C"/>
    <w:rsid w:val="00DA7ED0"/>
    <w:rsid w:val="00DB0036"/>
    <w:rsid w:val="00DB0EC4"/>
    <w:rsid w:val="00DB10D8"/>
    <w:rsid w:val="00DB1238"/>
    <w:rsid w:val="00DB1557"/>
    <w:rsid w:val="00DB15A1"/>
    <w:rsid w:val="00DB1F43"/>
    <w:rsid w:val="00DB1FCE"/>
    <w:rsid w:val="00DB2D01"/>
    <w:rsid w:val="00DB3472"/>
    <w:rsid w:val="00DB3E28"/>
    <w:rsid w:val="00DB470D"/>
    <w:rsid w:val="00DB4724"/>
    <w:rsid w:val="00DB4995"/>
    <w:rsid w:val="00DB4B9E"/>
    <w:rsid w:val="00DB5114"/>
    <w:rsid w:val="00DB572D"/>
    <w:rsid w:val="00DB5A72"/>
    <w:rsid w:val="00DB61A7"/>
    <w:rsid w:val="00DB6244"/>
    <w:rsid w:val="00DB6DC5"/>
    <w:rsid w:val="00DB73BC"/>
    <w:rsid w:val="00DB760A"/>
    <w:rsid w:val="00DB7AC1"/>
    <w:rsid w:val="00DB7B12"/>
    <w:rsid w:val="00DC0040"/>
    <w:rsid w:val="00DC0498"/>
    <w:rsid w:val="00DC1406"/>
    <w:rsid w:val="00DC14FC"/>
    <w:rsid w:val="00DC2429"/>
    <w:rsid w:val="00DC2EE5"/>
    <w:rsid w:val="00DC344E"/>
    <w:rsid w:val="00DC3578"/>
    <w:rsid w:val="00DC37C7"/>
    <w:rsid w:val="00DC387D"/>
    <w:rsid w:val="00DC5638"/>
    <w:rsid w:val="00DC5BFB"/>
    <w:rsid w:val="00DC6183"/>
    <w:rsid w:val="00DC6C4C"/>
    <w:rsid w:val="00DC74C0"/>
    <w:rsid w:val="00DC778E"/>
    <w:rsid w:val="00DC7A5E"/>
    <w:rsid w:val="00DD00AF"/>
    <w:rsid w:val="00DD190C"/>
    <w:rsid w:val="00DD1B26"/>
    <w:rsid w:val="00DD1E18"/>
    <w:rsid w:val="00DD38A6"/>
    <w:rsid w:val="00DD43DD"/>
    <w:rsid w:val="00DD4F2F"/>
    <w:rsid w:val="00DD65A9"/>
    <w:rsid w:val="00DD7B22"/>
    <w:rsid w:val="00DE1052"/>
    <w:rsid w:val="00DE1158"/>
    <w:rsid w:val="00DE13ED"/>
    <w:rsid w:val="00DE1487"/>
    <w:rsid w:val="00DE1A31"/>
    <w:rsid w:val="00DE2615"/>
    <w:rsid w:val="00DE29C6"/>
    <w:rsid w:val="00DE2E8E"/>
    <w:rsid w:val="00DE34E6"/>
    <w:rsid w:val="00DE3C21"/>
    <w:rsid w:val="00DE4892"/>
    <w:rsid w:val="00DE49B0"/>
    <w:rsid w:val="00DE53C9"/>
    <w:rsid w:val="00DE6B67"/>
    <w:rsid w:val="00DE6D2C"/>
    <w:rsid w:val="00DE749A"/>
    <w:rsid w:val="00DE792F"/>
    <w:rsid w:val="00DE7A57"/>
    <w:rsid w:val="00DF0D93"/>
    <w:rsid w:val="00DF0DE4"/>
    <w:rsid w:val="00DF0E5D"/>
    <w:rsid w:val="00DF146F"/>
    <w:rsid w:val="00DF17B1"/>
    <w:rsid w:val="00DF184C"/>
    <w:rsid w:val="00DF1A5C"/>
    <w:rsid w:val="00DF2466"/>
    <w:rsid w:val="00DF26D1"/>
    <w:rsid w:val="00DF2E81"/>
    <w:rsid w:val="00DF32C3"/>
    <w:rsid w:val="00DF4267"/>
    <w:rsid w:val="00DF47C5"/>
    <w:rsid w:val="00DF4C65"/>
    <w:rsid w:val="00DF4ECA"/>
    <w:rsid w:val="00DF4F4D"/>
    <w:rsid w:val="00DF5260"/>
    <w:rsid w:val="00DF538A"/>
    <w:rsid w:val="00DF573D"/>
    <w:rsid w:val="00DF57DE"/>
    <w:rsid w:val="00DF5B02"/>
    <w:rsid w:val="00DF6A23"/>
    <w:rsid w:val="00DF6E95"/>
    <w:rsid w:val="00E000BD"/>
    <w:rsid w:val="00E0049C"/>
    <w:rsid w:val="00E00B24"/>
    <w:rsid w:val="00E00DBF"/>
    <w:rsid w:val="00E00E5D"/>
    <w:rsid w:val="00E011B9"/>
    <w:rsid w:val="00E0171A"/>
    <w:rsid w:val="00E0188A"/>
    <w:rsid w:val="00E01B82"/>
    <w:rsid w:val="00E01BFD"/>
    <w:rsid w:val="00E026DE"/>
    <w:rsid w:val="00E02799"/>
    <w:rsid w:val="00E02CCC"/>
    <w:rsid w:val="00E02E13"/>
    <w:rsid w:val="00E02EE7"/>
    <w:rsid w:val="00E03E5C"/>
    <w:rsid w:val="00E04989"/>
    <w:rsid w:val="00E057CD"/>
    <w:rsid w:val="00E05D72"/>
    <w:rsid w:val="00E05FC0"/>
    <w:rsid w:val="00E06182"/>
    <w:rsid w:val="00E063D3"/>
    <w:rsid w:val="00E06CD9"/>
    <w:rsid w:val="00E06F14"/>
    <w:rsid w:val="00E073A2"/>
    <w:rsid w:val="00E10043"/>
    <w:rsid w:val="00E1051E"/>
    <w:rsid w:val="00E10820"/>
    <w:rsid w:val="00E10F52"/>
    <w:rsid w:val="00E1136D"/>
    <w:rsid w:val="00E11451"/>
    <w:rsid w:val="00E11697"/>
    <w:rsid w:val="00E12450"/>
    <w:rsid w:val="00E1247D"/>
    <w:rsid w:val="00E12F7E"/>
    <w:rsid w:val="00E130B7"/>
    <w:rsid w:val="00E13620"/>
    <w:rsid w:val="00E1366A"/>
    <w:rsid w:val="00E13D5F"/>
    <w:rsid w:val="00E14056"/>
    <w:rsid w:val="00E140E1"/>
    <w:rsid w:val="00E14443"/>
    <w:rsid w:val="00E1446C"/>
    <w:rsid w:val="00E14C95"/>
    <w:rsid w:val="00E14F2D"/>
    <w:rsid w:val="00E1558B"/>
    <w:rsid w:val="00E1558D"/>
    <w:rsid w:val="00E155B0"/>
    <w:rsid w:val="00E157C9"/>
    <w:rsid w:val="00E15C8E"/>
    <w:rsid w:val="00E15CFC"/>
    <w:rsid w:val="00E15E57"/>
    <w:rsid w:val="00E162B4"/>
    <w:rsid w:val="00E168C8"/>
    <w:rsid w:val="00E16BA6"/>
    <w:rsid w:val="00E16BB6"/>
    <w:rsid w:val="00E16FD8"/>
    <w:rsid w:val="00E1720F"/>
    <w:rsid w:val="00E1727A"/>
    <w:rsid w:val="00E175E5"/>
    <w:rsid w:val="00E205B0"/>
    <w:rsid w:val="00E2193E"/>
    <w:rsid w:val="00E21DD4"/>
    <w:rsid w:val="00E22B01"/>
    <w:rsid w:val="00E23639"/>
    <w:rsid w:val="00E23939"/>
    <w:rsid w:val="00E24F1D"/>
    <w:rsid w:val="00E24FE0"/>
    <w:rsid w:val="00E26063"/>
    <w:rsid w:val="00E263A4"/>
    <w:rsid w:val="00E2649C"/>
    <w:rsid w:val="00E26A00"/>
    <w:rsid w:val="00E26C23"/>
    <w:rsid w:val="00E30172"/>
    <w:rsid w:val="00E3020B"/>
    <w:rsid w:val="00E30B22"/>
    <w:rsid w:val="00E311BA"/>
    <w:rsid w:val="00E313C0"/>
    <w:rsid w:val="00E3158F"/>
    <w:rsid w:val="00E31A37"/>
    <w:rsid w:val="00E320D8"/>
    <w:rsid w:val="00E32A96"/>
    <w:rsid w:val="00E32E63"/>
    <w:rsid w:val="00E34269"/>
    <w:rsid w:val="00E34533"/>
    <w:rsid w:val="00E349C1"/>
    <w:rsid w:val="00E35CE0"/>
    <w:rsid w:val="00E36A1A"/>
    <w:rsid w:val="00E36B3A"/>
    <w:rsid w:val="00E37ECD"/>
    <w:rsid w:val="00E404A0"/>
    <w:rsid w:val="00E407BA"/>
    <w:rsid w:val="00E40CD7"/>
    <w:rsid w:val="00E4133C"/>
    <w:rsid w:val="00E414A3"/>
    <w:rsid w:val="00E41627"/>
    <w:rsid w:val="00E421FD"/>
    <w:rsid w:val="00E42D06"/>
    <w:rsid w:val="00E4407A"/>
    <w:rsid w:val="00E45426"/>
    <w:rsid w:val="00E45B43"/>
    <w:rsid w:val="00E45F9C"/>
    <w:rsid w:val="00E46138"/>
    <w:rsid w:val="00E46A10"/>
    <w:rsid w:val="00E46ECF"/>
    <w:rsid w:val="00E47109"/>
    <w:rsid w:val="00E47165"/>
    <w:rsid w:val="00E47A9D"/>
    <w:rsid w:val="00E47BE8"/>
    <w:rsid w:val="00E50344"/>
    <w:rsid w:val="00E50638"/>
    <w:rsid w:val="00E5077D"/>
    <w:rsid w:val="00E50FA8"/>
    <w:rsid w:val="00E5170B"/>
    <w:rsid w:val="00E5195A"/>
    <w:rsid w:val="00E51E6E"/>
    <w:rsid w:val="00E51E8B"/>
    <w:rsid w:val="00E52892"/>
    <w:rsid w:val="00E534EB"/>
    <w:rsid w:val="00E53CB5"/>
    <w:rsid w:val="00E54AE6"/>
    <w:rsid w:val="00E5514B"/>
    <w:rsid w:val="00E55193"/>
    <w:rsid w:val="00E558D8"/>
    <w:rsid w:val="00E55A5B"/>
    <w:rsid w:val="00E55BE6"/>
    <w:rsid w:val="00E55CFC"/>
    <w:rsid w:val="00E5639D"/>
    <w:rsid w:val="00E5652C"/>
    <w:rsid w:val="00E56B5C"/>
    <w:rsid w:val="00E57D43"/>
    <w:rsid w:val="00E60BF9"/>
    <w:rsid w:val="00E60C63"/>
    <w:rsid w:val="00E614D7"/>
    <w:rsid w:val="00E62BFA"/>
    <w:rsid w:val="00E62D2C"/>
    <w:rsid w:val="00E631AF"/>
    <w:rsid w:val="00E636CE"/>
    <w:rsid w:val="00E63C8B"/>
    <w:rsid w:val="00E63D15"/>
    <w:rsid w:val="00E64E78"/>
    <w:rsid w:val="00E6521F"/>
    <w:rsid w:val="00E65CE3"/>
    <w:rsid w:val="00E65E11"/>
    <w:rsid w:val="00E664FA"/>
    <w:rsid w:val="00E66EDF"/>
    <w:rsid w:val="00E67C44"/>
    <w:rsid w:val="00E67CCC"/>
    <w:rsid w:val="00E67F46"/>
    <w:rsid w:val="00E70170"/>
    <w:rsid w:val="00E705F5"/>
    <w:rsid w:val="00E70638"/>
    <w:rsid w:val="00E70B6B"/>
    <w:rsid w:val="00E717CC"/>
    <w:rsid w:val="00E722EA"/>
    <w:rsid w:val="00E7287B"/>
    <w:rsid w:val="00E72D6D"/>
    <w:rsid w:val="00E745E8"/>
    <w:rsid w:val="00E7503F"/>
    <w:rsid w:val="00E75788"/>
    <w:rsid w:val="00E75CF0"/>
    <w:rsid w:val="00E766EB"/>
    <w:rsid w:val="00E768B9"/>
    <w:rsid w:val="00E768FA"/>
    <w:rsid w:val="00E76A40"/>
    <w:rsid w:val="00E76D3B"/>
    <w:rsid w:val="00E76D52"/>
    <w:rsid w:val="00E76F44"/>
    <w:rsid w:val="00E7717E"/>
    <w:rsid w:val="00E77518"/>
    <w:rsid w:val="00E8136A"/>
    <w:rsid w:val="00E818F1"/>
    <w:rsid w:val="00E81B40"/>
    <w:rsid w:val="00E83541"/>
    <w:rsid w:val="00E8371A"/>
    <w:rsid w:val="00E83732"/>
    <w:rsid w:val="00E83AFC"/>
    <w:rsid w:val="00E83C38"/>
    <w:rsid w:val="00E83DB5"/>
    <w:rsid w:val="00E84335"/>
    <w:rsid w:val="00E84397"/>
    <w:rsid w:val="00E84412"/>
    <w:rsid w:val="00E85A03"/>
    <w:rsid w:val="00E861BF"/>
    <w:rsid w:val="00E86267"/>
    <w:rsid w:val="00E866C3"/>
    <w:rsid w:val="00E86A60"/>
    <w:rsid w:val="00E874FB"/>
    <w:rsid w:val="00E8757A"/>
    <w:rsid w:val="00E87680"/>
    <w:rsid w:val="00E87DAB"/>
    <w:rsid w:val="00E908D6"/>
    <w:rsid w:val="00E90B79"/>
    <w:rsid w:val="00E917EE"/>
    <w:rsid w:val="00E91D7D"/>
    <w:rsid w:val="00E92986"/>
    <w:rsid w:val="00E93951"/>
    <w:rsid w:val="00E9476F"/>
    <w:rsid w:val="00E956B4"/>
    <w:rsid w:val="00E95CCB"/>
    <w:rsid w:val="00E96E89"/>
    <w:rsid w:val="00E96ED0"/>
    <w:rsid w:val="00E96FA9"/>
    <w:rsid w:val="00E97DD6"/>
    <w:rsid w:val="00EA08E8"/>
    <w:rsid w:val="00EA0E3A"/>
    <w:rsid w:val="00EA1CCE"/>
    <w:rsid w:val="00EA1F37"/>
    <w:rsid w:val="00EA2103"/>
    <w:rsid w:val="00EA2183"/>
    <w:rsid w:val="00EA3061"/>
    <w:rsid w:val="00EA411A"/>
    <w:rsid w:val="00EA4DE8"/>
    <w:rsid w:val="00EA4E73"/>
    <w:rsid w:val="00EA51FF"/>
    <w:rsid w:val="00EA5A68"/>
    <w:rsid w:val="00EA670A"/>
    <w:rsid w:val="00EA6B1B"/>
    <w:rsid w:val="00EA6D58"/>
    <w:rsid w:val="00EA7454"/>
    <w:rsid w:val="00EA7532"/>
    <w:rsid w:val="00EA78F5"/>
    <w:rsid w:val="00EA7AFC"/>
    <w:rsid w:val="00EA7BCD"/>
    <w:rsid w:val="00EA7E2F"/>
    <w:rsid w:val="00EB1822"/>
    <w:rsid w:val="00EB1C7B"/>
    <w:rsid w:val="00EB1C86"/>
    <w:rsid w:val="00EB1E7D"/>
    <w:rsid w:val="00EB2AE7"/>
    <w:rsid w:val="00EB3BDF"/>
    <w:rsid w:val="00EB3C9E"/>
    <w:rsid w:val="00EB41BB"/>
    <w:rsid w:val="00EB41C5"/>
    <w:rsid w:val="00EB4FD2"/>
    <w:rsid w:val="00EB5C04"/>
    <w:rsid w:val="00EB5EFB"/>
    <w:rsid w:val="00EB63A3"/>
    <w:rsid w:val="00EB64F7"/>
    <w:rsid w:val="00EB6E8C"/>
    <w:rsid w:val="00EB7197"/>
    <w:rsid w:val="00EB74B3"/>
    <w:rsid w:val="00EB7910"/>
    <w:rsid w:val="00EB7D56"/>
    <w:rsid w:val="00EC002A"/>
    <w:rsid w:val="00EC0703"/>
    <w:rsid w:val="00EC0887"/>
    <w:rsid w:val="00EC09B3"/>
    <w:rsid w:val="00EC12A6"/>
    <w:rsid w:val="00EC1485"/>
    <w:rsid w:val="00EC1616"/>
    <w:rsid w:val="00EC473E"/>
    <w:rsid w:val="00EC5E96"/>
    <w:rsid w:val="00EC6153"/>
    <w:rsid w:val="00EC720D"/>
    <w:rsid w:val="00EC74F0"/>
    <w:rsid w:val="00EC7985"/>
    <w:rsid w:val="00ED0215"/>
    <w:rsid w:val="00ED0902"/>
    <w:rsid w:val="00ED09E8"/>
    <w:rsid w:val="00ED0F2F"/>
    <w:rsid w:val="00ED12C6"/>
    <w:rsid w:val="00ED1CF4"/>
    <w:rsid w:val="00ED1E80"/>
    <w:rsid w:val="00ED3673"/>
    <w:rsid w:val="00ED4211"/>
    <w:rsid w:val="00ED4EFB"/>
    <w:rsid w:val="00ED5256"/>
    <w:rsid w:val="00ED61FD"/>
    <w:rsid w:val="00ED63D3"/>
    <w:rsid w:val="00ED680A"/>
    <w:rsid w:val="00ED6960"/>
    <w:rsid w:val="00ED6D0B"/>
    <w:rsid w:val="00ED7154"/>
    <w:rsid w:val="00ED79F6"/>
    <w:rsid w:val="00ED7E1C"/>
    <w:rsid w:val="00EE0062"/>
    <w:rsid w:val="00EE0198"/>
    <w:rsid w:val="00EE0693"/>
    <w:rsid w:val="00EE102A"/>
    <w:rsid w:val="00EE14E8"/>
    <w:rsid w:val="00EE1FBF"/>
    <w:rsid w:val="00EE20AC"/>
    <w:rsid w:val="00EE2857"/>
    <w:rsid w:val="00EE285E"/>
    <w:rsid w:val="00EE2DB6"/>
    <w:rsid w:val="00EE2EAA"/>
    <w:rsid w:val="00EE30AA"/>
    <w:rsid w:val="00EE3341"/>
    <w:rsid w:val="00EE36C5"/>
    <w:rsid w:val="00EE398B"/>
    <w:rsid w:val="00EE42F3"/>
    <w:rsid w:val="00EE5085"/>
    <w:rsid w:val="00EE5204"/>
    <w:rsid w:val="00EE5C9B"/>
    <w:rsid w:val="00EE5DA1"/>
    <w:rsid w:val="00EE701E"/>
    <w:rsid w:val="00EE7BD6"/>
    <w:rsid w:val="00EF0D8F"/>
    <w:rsid w:val="00EF1130"/>
    <w:rsid w:val="00EF1481"/>
    <w:rsid w:val="00EF1B63"/>
    <w:rsid w:val="00EF1E34"/>
    <w:rsid w:val="00EF2F0D"/>
    <w:rsid w:val="00EF2FBF"/>
    <w:rsid w:val="00EF32A1"/>
    <w:rsid w:val="00EF36B9"/>
    <w:rsid w:val="00EF388F"/>
    <w:rsid w:val="00EF3939"/>
    <w:rsid w:val="00EF39FC"/>
    <w:rsid w:val="00EF3F7F"/>
    <w:rsid w:val="00EF4ABD"/>
    <w:rsid w:val="00EF4FEA"/>
    <w:rsid w:val="00EF50D1"/>
    <w:rsid w:val="00EF5C8C"/>
    <w:rsid w:val="00EF77A9"/>
    <w:rsid w:val="00EF7A39"/>
    <w:rsid w:val="00EF7B63"/>
    <w:rsid w:val="00EF7FB6"/>
    <w:rsid w:val="00F00023"/>
    <w:rsid w:val="00F00876"/>
    <w:rsid w:val="00F00B7F"/>
    <w:rsid w:val="00F01037"/>
    <w:rsid w:val="00F0132C"/>
    <w:rsid w:val="00F01832"/>
    <w:rsid w:val="00F018F6"/>
    <w:rsid w:val="00F01E33"/>
    <w:rsid w:val="00F0279A"/>
    <w:rsid w:val="00F02FD4"/>
    <w:rsid w:val="00F03390"/>
    <w:rsid w:val="00F04690"/>
    <w:rsid w:val="00F04AAD"/>
    <w:rsid w:val="00F0512D"/>
    <w:rsid w:val="00F06115"/>
    <w:rsid w:val="00F06513"/>
    <w:rsid w:val="00F06CF5"/>
    <w:rsid w:val="00F074D2"/>
    <w:rsid w:val="00F07664"/>
    <w:rsid w:val="00F078D0"/>
    <w:rsid w:val="00F078EF"/>
    <w:rsid w:val="00F103A3"/>
    <w:rsid w:val="00F1084C"/>
    <w:rsid w:val="00F10D12"/>
    <w:rsid w:val="00F1191E"/>
    <w:rsid w:val="00F13930"/>
    <w:rsid w:val="00F13B35"/>
    <w:rsid w:val="00F14121"/>
    <w:rsid w:val="00F14A82"/>
    <w:rsid w:val="00F1592A"/>
    <w:rsid w:val="00F16586"/>
    <w:rsid w:val="00F16675"/>
    <w:rsid w:val="00F1721E"/>
    <w:rsid w:val="00F172DF"/>
    <w:rsid w:val="00F17EFF"/>
    <w:rsid w:val="00F17F33"/>
    <w:rsid w:val="00F2061C"/>
    <w:rsid w:val="00F20742"/>
    <w:rsid w:val="00F20A33"/>
    <w:rsid w:val="00F21A47"/>
    <w:rsid w:val="00F21A74"/>
    <w:rsid w:val="00F21BCA"/>
    <w:rsid w:val="00F2223A"/>
    <w:rsid w:val="00F2286D"/>
    <w:rsid w:val="00F229CA"/>
    <w:rsid w:val="00F22A42"/>
    <w:rsid w:val="00F235A8"/>
    <w:rsid w:val="00F235C4"/>
    <w:rsid w:val="00F23D27"/>
    <w:rsid w:val="00F23FCC"/>
    <w:rsid w:val="00F24178"/>
    <w:rsid w:val="00F2444B"/>
    <w:rsid w:val="00F24523"/>
    <w:rsid w:val="00F24837"/>
    <w:rsid w:val="00F24FF9"/>
    <w:rsid w:val="00F25359"/>
    <w:rsid w:val="00F25F48"/>
    <w:rsid w:val="00F25F67"/>
    <w:rsid w:val="00F25FD5"/>
    <w:rsid w:val="00F260CC"/>
    <w:rsid w:val="00F2657B"/>
    <w:rsid w:val="00F26635"/>
    <w:rsid w:val="00F27851"/>
    <w:rsid w:val="00F27942"/>
    <w:rsid w:val="00F27A50"/>
    <w:rsid w:val="00F27D0E"/>
    <w:rsid w:val="00F30072"/>
    <w:rsid w:val="00F304B0"/>
    <w:rsid w:val="00F30D96"/>
    <w:rsid w:val="00F31137"/>
    <w:rsid w:val="00F3140E"/>
    <w:rsid w:val="00F3345C"/>
    <w:rsid w:val="00F33514"/>
    <w:rsid w:val="00F338B3"/>
    <w:rsid w:val="00F33BAA"/>
    <w:rsid w:val="00F35392"/>
    <w:rsid w:val="00F353EB"/>
    <w:rsid w:val="00F35F11"/>
    <w:rsid w:val="00F36B36"/>
    <w:rsid w:val="00F36B4B"/>
    <w:rsid w:val="00F36CD5"/>
    <w:rsid w:val="00F37035"/>
    <w:rsid w:val="00F372C3"/>
    <w:rsid w:val="00F41590"/>
    <w:rsid w:val="00F417D7"/>
    <w:rsid w:val="00F41D90"/>
    <w:rsid w:val="00F41F42"/>
    <w:rsid w:val="00F42030"/>
    <w:rsid w:val="00F423FC"/>
    <w:rsid w:val="00F44074"/>
    <w:rsid w:val="00F4485B"/>
    <w:rsid w:val="00F44A00"/>
    <w:rsid w:val="00F44A4C"/>
    <w:rsid w:val="00F44DD2"/>
    <w:rsid w:val="00F45F25"/>
    <w:rsid w:val="00F47663"/>
    <w:rsid w:val="00F500B1"/>
    <w:rsid w:val="00F52575"/>
    <w:rsid w:val="00F52BA8"/>
    <w:rsid w:val="00F52E4D"/>
    <w:rsid w:val="00F53852"/>
    <w:rsid w:val="00F53EB5"/>
    <w:rsid w:val="00F543A1"/>
    <w:rsid w:val="00F54C90"/>
    <w:rsid w:val="00F555F8"/>
    <w:rsid w:val="00F55A94"/>
    <w:rsid w:val="00F56CB7"/>
    <w:rsid w:val="00F56DC4"/>
    <w:rsid w:val="00F573B0"/>
    <w:rsid w:val="00F5765F"/>
    <w:rsid w:val="00F57717"/>
    <w:rsid w:val="00F57951"/>
    <w:rsid w:val="00F57B77"/>
    <w:rsid w:val="00F60DEE"/>
    <w:rsid w:val="00F60FA9"/>
    <w:rsid w:val="00F612EE"/>
    <w:rsid w:val="00F620C8"/>
    <w:rsid w:val="00F621DC"/>
    <w:rsid w:val="00F62E4E"/>
    <w:rsid w:val="00F62F93"/>
    <w:rsid w:val="00F6318A"/>
    <w:rsid w:val="00F6395F"/>
    <w:rsid w:val="00F63E56"/>
    <w:rsid w:val="00F64777"/>
    <w:rsid w:val="00F658BF"/>
    <w:rsid w:val="00F66C77"/>
    <w:rsid w:val="00F66EB2"/>
    <w:rsid w:val="00F67299"/>
    <w:rsid w:val="00F70362"/>
    <w:rsid w:val="00F709B6"/>
    <w:rsid w:val="00F70B70"/>
    <w:rsid w:val="00F711CF"/>
    <w:rsid w:val="00F71221"/>
    <w:rsid w:val="00F71482"/>
    <w:rsid w:val="00F715FE"/>
    <w:rsid w:val="00F720DB"/>
    <w:rsid w:val="00F72B41"/>
    <w:rsid w:val="00F72EFB"/>
    <w:rsid w:val="00F73537"/>
    <w:rsid w:val="00F73C5B"/>
    <w:rsid w:val="00F73EEE"/>
    <w:rsid w:val="00F7527E"/>
    <w:rsid w:val="00F7528D"/>
    <w:rsid w:val="00F75C21"/>
    <w:rsid w:val="00F75D1A"/>
    <w:rsid w:val="00F76092"/>
    <w:rsid w:val="00F7621F"/>
    <w:rsid w:val="00F76298"/>
    <w:rsid w:val="00F76615"/>
    <w:rsid w:val="00F76991"/>
    <w:rsid w:val="00F773C1"/>
    <w:rsid w:val="00F777B0"/>
    <w:rsid w:val="00F810CC"/>
    <w:rsid w:val="00F811A8"/>
    <w:rsid w:val="00F81EF8"/>
    <w:rsid w:val="00F82835"/>
    <w:rsid w:val="00F8370B"/>
    <w:rsid w:val="00F8381F"/>
    <w:rsid w:val="00F83B49"/>
    <w:rsid w:val="00F8466F"/>
    <w:rsid w:val="00F84AE0"/>
    <w:rsid w:val="00F8533A"/>
    <w:rsid w:val="00F85A0D"/>
    <w:rsid w:val="00F87628"/>
    <w:rsid w:val="00F90C27"/>
    <w:rsid w:val="00F910FE"/>
    <w:rsid w:val="00F9117C"/>
    <w:rsid w:val="00F91AD0"/>
    <w:rsid w:val="00F91F87"/>
    <w:rsid w:val="00F9304C"/>
    <w:rsid w:val="00F9310D"/>
    <w:rsid w:val="00F95445"/>
    <w:rsid w:val="00F95E6E"/>
    <w:rsid w:val="00F96BAD"/>
    <w:rsid w:val="00F96D4D"/>
    <w:rsid w:val="00F977E5"/>
    <w:rsid w:val="00FA0084"/>
    <w:rsid w:val="00FA025E"/>
    <w:rsid w:val="00FA05D0"/>
    <w:rsid w:val="00FA065F"/>
    <w:rsid w:val="00FA0EAD"/>
    <w:rsid w:val="00FA0EFB"/>
    <w:rsid w:val="00FA2309"/>
    <w:rsid w:val="00FA28A3"/>
    <w:rsid w:val="00FA2E7F"/>
    <w:rsid w:val="00FA34FB"/>
    <w:rsid w:val="00FA3822"/>
    <w:rsid w:val="00FA3BDA"/>
    <w:rsid w:val="00FA3D62"/>
    <w:rsid w:val="00FA47F0"/>
    <w:rsid w:val="00FA4E28"/>
    <w:rsid w:val="00FA5DAF"/>
    <w:rsid w:val="00FA6496"/>
    <w:rsid w:val="00FA71C0"/>
    <w:rsid w:val="00FA746F"/>
    <w:rsid w:val="00FA7553"/>
    <w:rsid w:val="00FA7FCD"/>
    <w:rsid w:val="00FB0647"/>
    <w:rsid w:val="00FB0A38"/>
    <w:rsid w:val="00FB0AAB"/>
    <w:rsid w:val="00FB13B1"/>
    <w:rsid w:val="00FB175B"/>
    <w:rsid w:val="00FB1E1B"/>
    <w:rsid w:val="00FB2054"/>
    <w:rsid w:val="00FB2CD8"/>
    <w:rsid w:val="00FB3BC4"/>
    <w:rsid w:val="00FB40B1"/>
    <w:rsid w:val="00FB4440"/>
    <w:rsid w:val="00FB498D"/>
    <w:rsid w:val="00FB4B99"/>
    <w:rsid w:val="00FB4F9E"/>
    <w:rsid w:val="00FB5E46"/>
    <w:rsid w:val="00FB5F57"/>
    <w:rsid w:val="00FB60A1"/>
    <w:rsid w:val="00FB63CD"/>
    <w:rsid w:val="00FB63D1"/>
    <w:rsid w:val="00FB6456"/>
    <w:rsid w:val="00FB6ABB"/>
    <w:rsid w:val="00FB6E17"/>
    <w:rsid w:val="00FB6E51"/>
    <w:rsid w:val="00FB74BE"/>
    <w:rsid w:val="00FC004F"/>
    <w:rsid w:val="00FC0234"/>
    <w:rsid w:val="00FC0886"/>
    <w:rsid w:val="00FC0B4B"/>
    <w:rsid w:val="00FC12D8"/>
    <w:rsid w:val="00FC19A3"/>
    <w:rsid w:val="00FC1C64"/>
    <w:rsid w:val="00FC1C80"/>
    <w:rsid w:val="00FC2F20"/>
    <w:rsid w:val="00FC34D0"/>
    <w:rsid w:val="00FC3973"/>
    <w:rsid w:val="00FC3C29"/>
    <w:rsid w:val="00FC3C45"/>
    <w:rsid w:val="00FC5893"/>
    <w:rsid w:val="00FC5AD3"/>
    <w:rsid w:val="00FC5F18"/>
    <w:rsid w:val="00FC5F7E"/>
    <w:rsid w:val="00FC6088"/>
    <w:rsid w:val="00FC6A74"/>
    <w:rsid w:val="00FC7420"/>
    <w:rsid w:val="00FC75A8"/>
    <w:rsid w:val="00FD00CE"/>
    <w:rsid w:val="00FD014A"/>
    <w:rsid w:val="00FD0196"/>
    <w:rsid w:val="00FD0600"/>
    <w:rsid w:val="00FD1086"/>
    <w:rsid w:val="00FD1264"/>
    <w:rsid w:val="00FD1357"/>
    <w:rsid w:val="00FD18A3"/>
    <w:rsid w:val="00FD1ADA"/>
    <w:rsid w:val="00FD2228"/>
    <w:rsid w:val="00FD3C4A"/>
    <w:rsid w:val="00FD4326"/>
    <w:rsid w:val="00FD461D"/>
    <w:rsid w:val="00FD47B9"/>
    <w:rsid w:val="00FD4DC5"/>
    <w:rsid w:val="00FD6604"/>
    <w:rsid w:val="00FD67A0"/>
    <w:rsid w:val="00FD6C06"/>
    <w:rsid w:val="00FD7246"/>
    <w:rsid w:val="00FD74B9"/>
    <w:rsid w:val="00FD78D2"/>
    <w:rsid w:val="00FD7C19"/>
    <w:rsid w:val="00FE0555"/>
    <w:rsid w:val="00FE06FB"/>
    <w:rsid w:val="00FE0BAD"/>
    <w:rsid w:val="00FE0CF3"/>
    <w:rsid w:val="00FE1343"/>
    <w:rsid w:val="00FE20E9"/>
    <w:rsid w:val="00FE3D9A"/>
    <w:rsid w:val="00FE3DF5"/>
    <w:rsid w:val="00FE3F3F"/>
    <w:rsid w:val="00FE45E4"/>
    <w:rsid w:val="00FE45FE"/>
    <w:rsid w:val="00FE48C0"/>
    <w:rsid w:val="00FE4A9B"/>
    <w:rsid w:val="00FE4AEF"/>
    <w:rsid w:val="00FE53A7"/>
    <w:rsid w:val="00FE5C04"/>
    <w:rsid w:val="00FE607D"/>
    <w:rsid w:val="00FE60E3"/>
    <w:rsid w:val="00FE60F1"/>
    <w:rsid w:val="00FE67C6"/>
    <w:rsid w:val="00FE6DC8"/>
    <w:rsid w:val="00FE7D3B"/>
    <w:rsid w:val="00FF0035"/>
    <w:rsid w:val="00FF08C8"/>
    <w:rsid w:val="00FF110B"/>
    <w:rsid w:val="00FF135D"/>
    <w:rsid w:val="00FF1D65"/>
    <w:rsid w:val="00FF2566"/>
    <w:rsid w:val="00FF270A"/>
    <w:rsid w:val="00FF2CD3"/>
    <w:rsid w:val="00FF33C0"/>
    <w:rsid w:val="00FF375B"/>
    <w:rsid w:val="00FF37C4"/>
    <w:rsid w:val="00FF482C"/>
    <w:rsid w:val="00FF5106"/>
    <w:rsid w:val="00FF52CC"/>
    <w:rsid w:val="00FF5876"/>
    <w:rsid w:val="00FF5A58"/>
    <w:rsid w:val="00FF5FD6"/>
    <w:rsid w:val="00FF6047"/>
    <w:rsid w:val="00FF6400"/>
    <w:rsid w:val="00FF6477"/>
    <w:rsid w:val="00FF64D1"/>
    <w:rsid w:val="00FF67F9"/>
    <w:rsid w:val="00FF6FB6"/>
    <w:rsid w:val="00FF73D5"/>
    <w:rsid w:val="00FF7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C4124C"/>
  <w15:docId w15:val="{9F560AFD-4DE3-4B8D-8CCA-D5635A5F2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10C5B"/>
    <w:pPr>
      <w:spacing w:before="60" w:line="360" w:lineRule="auto"/>
      <w:ind w:firstLine="567"/>
      <w:jc w:val="both"/>
    </w:pPr>
    <w:rPr>
      <w:sz w:val="26"/>
      <w:szCs w:val="26"/>
    </w:rPr>
  </w:style>
  <w:style w:type="paragraph" w:styleId="Heading1">
    <w:name w:val="heading 1"/>
    <w:basedOn w:val="Normal"/>
    <w:next w:val="Normal"/>
    <w:link w:val="Heading1Char"/>
    <w:qFormat/>
    <w:rsid w:val="00A9525E"/>
    <w:pPr>
      <w:keepNext/>
      <w:numPr>
        <w:numId w:val="5"/>
      </w:numPr>
      <w:spacing w:before="0" w:after="840"/>
      <w:jc w:val="center"/>
      <w:outlineLvl w:val="0"/>
    </w:pPr>
    <w:rPr>
      <w:rFonts w:cs="Arial"/>
      <w:b/>
      <w:bCs/>
      <w:kern w:val="32"/>
      <w:sz w:val="36"/>
      <w:szCs w:val="32"/>
    </w:rPr>
  </w:style>
  <w:style w:type="paragraph" w:styleId="Heading2">
    <w:name w:val="heading 2"/>
    <w:basedOn w:val="Normal"/>
    <w:next w:val="Normal"/>
    <w:link w:val="Heading2Char"/>
    <w:qFormat/>
    <w:rsid w:val="00B41C30"/>
    <w:pPr>
      <w:keepNext/>
      <w:numPr>
        <w:ilvl w:val="1"/>
        <w:numId w:val="5"/>
      </w:numPr>
      <w:spacing w:before="240" w:after="120"/>
      <w:outlineLvl w:val="1"/>
    </w:pPr>
    <w:rPr>
      <w:rFonts w:cs="Arial"/>
      <w:b/>
      <w:bCs/>
      <w:iCs/>
      <w:caps/>
      <w:sz w:val="28"/>
      <w:szCs w:val="28"/>
    </w:rPr>
  </w:style>
  <w:style w:type="paragraph" w:styleId="Heading3">
    <w:name w:val="heading 3"/>
    <w:basedOn w:val="Normal"/>
    <w:next w:val="Normal"/>
    <w:link w:val="Heading3Char"/>
    <w:qFormat/>
    <w:rsid w:val="00F715FE"/>
    <w:pPr>
      <w:keepNext/>
      <w:numPr>
        <w:ilvl w:val="2"/>
        <w:numId w:val="5"/>
      </w:numPr>
      <w:spacing w:before="240" w:after="60"/>
      <w:outlineLvl w:val="2"/>
    </w:pPr>
    <w:rPr>
      <w:rFonts w:eastAsia="MS Mincho" w:cs="Arial"/>
      <w:b/>
      <w:bCs/>
      <w:lang w:eastAsia="ja-JP"/>
    </w:rPr>
  </w:style>
  <w:style w:type="paragraph" w:styleId="Heading4">
    <w:name w:val="heading 4"/>
    <w:basedOn w:val="Normal"/>
    <w:next w:val="Normal"/>
    <w:qFormat/>
    <w:rsid w:val="00FF1D65"/>
    <w:pPr>
      <w:keepNext/>
      <w:numPr>
        <w:ilvl w:val="3"/>
        <w:numId w:val="5"/>
      </w:numPr>
      <w:spacing w:before="240" w:after="60"/>
      <w:outlineLvl w:val="3"/>
    </w:pPr>
    <w:rPr>
      <w:rFonts w:eastAsia="MS Mincho"/>
      <w:b/>
      <w:bCs/>
      <w:i/>
      <w:szCs w:val="28"/>
      <w:lang w:eastAsia="ja-JP"/>
    </w:rPr>
  </w:style>
  <w:style w:type="paragraph" w:styleId="Heading5">
    <w:name w:val="heading 5"/>
    <w:basedOn w:val="Normal"/>
    <w:next w:val="Normal"/>
    <w:rsid w:val="00800EBD"/>
    <w:pPr>
      <w:keepNext/>
      <w:numPr>
        <w:ilvl w:val="4"/>
        <w:numId w:val="5"/>
      </w:numPr>
      <w:jc w:val="center"/>
      <w:outlineLvl w:val="4"/>
    </w:pPr>
    <w:rPr>
      <w:b/>
      <w:sz w:val="32"/>
      <w:szCs w:val="32"/>
    </w:rPr>
  </w:style>
  <w:style w:type="paragraph" w:styleId="Heading6">
    <w:name w:val="heading 6"/>
    <w:basedOn w:val="Normal"/>
    <w:next w:val="Normal"/>
    <w:qFormat/>
    <w:rsid w:val="00BB6504"/>
    <w:pPr>
      <w:keepNext/>
      <w:jc w:val="center"/>
      <w:outlineLvl w:val="5"/>
    </w:pPr>
    <w:rPr>
      <w:b/>
      <w:sz w:val="28"/>
      <w:szCs w:val="32"/>
    </w:rPr>
  </w:style>
  <w:style w:type="paragraph" w:styleId="Heading7">
    <w:name w:val="heading 7"/>
    <w:basedOn w:val="Normal"/>
    <w:next w:val="Normal"/>
    <w:qFormat/>
    <w:rsid w:val="00BB6504"/>
    <w:pPr>
      <w:keepNext/>
      <w:outlineLvl w:val="6"/>
    </w:pPr>
    <w:rPr>
      <w:b/>
      <w:bCs/>
      <w:iCs/>
      <w:noProof/>
      <w:lang w:bidi="th-TH"/>
    </w:rPr>
  </w:style>
  <w:style w:type="paragraph" w:styleId="Heading8">
    <w:name w:val="heading 8"/>
    <w:basedOn w:val="Normal"/>
    <w:next w:val="Normal"/>
    <w:link w:val="Heading8Char"/>
    <w:rsid w:val="00BB6504"/>
    <w:pPr>
      <w:spacing w:before="240" w:after="60"/>
      <w:outlineLvl w:val="7"/>
    </w:pPr>
    <w:rPr>
      <w:rFonts w:ascii="Calibri" w:hAnsi="Calibri"/>
      <w:i/>
      <w:iCs/>
      <w:sz w:val="24"/>
      <w:szCs w:val="24"/>
    </w:rPr>
  </w:style>
  <w:style w:type="paragraph" w:styleId="Heading9">
    <w:name w:val="heading 9"/>
    <w:basedOn w:val="Normal"/>
    <w:next w:val="Normal"/>
    <w:link w:val="Heading9Char"/>
    <w:rsid w:val="00BB6504"/>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9525E"/>
    <w:rPr>
      <w:rFonts w:cs="Arial"/>
      <w:b/>
      <w:bCs/>
      <w:kern w:val="32"/>
      <w:sz w:val="36"/>
      <w:szCs w:val="32"/>
    </w:rPr>
  </w:style>
  <w:style w:type="paragraph" w:customStyle="1" w:styleId="Subtitle1">
    <w:name w:val="Subtitle1"/>
    <w:basedOn w:val="Normal"/>
    <w:next w:val="normaltext"/>
    <w:rsid w:val="001F6652"/>
    <w:pPr>
      <w:numPr>
        <w:numId w:val="2"/>
      </w:numPr>
      <w:tabs>
        <w:tab w:val="clear" w:pos="1080"/>
      </w:tabs>
      <w:ind w:left="720" w:hanging="720"/>
    </w:pPr>
    <w:rPr>
      <w:b/>
    </w:rPr>
  </w:style>
  <w:style w:type="paragraph" w:styleId="TOC5">
    <w:name w:val="toc 5"/>
    <w:basedOn w:val="Normal"/>
    <w:next w:val="Normal"/>
    <w:autoRedefine/>
    <w:semiHidden/>
    <w:rsid w:val="004D22AB"/>
    <w:pPr>
      <w:ind w:left="960"/>
    </w:pPr>
    <w:rPr>
      <w:sz w:val="24"/>
      <w:szCs w:val="24"/>
      <w:lang w:val="en-SG" w:eastAsia="en-SG"/>
    </w:rPr>
  </w:style>
  <w:style w:type="paragraph" w:styleId="Header">
    <w:name w:val="header"/>
    <w:basedOn w:val="Normal"/>
    <w:link w:val="HeaderChar"/>
    <w:uiPriority w:val="99"/>
    <w:rsid w:val="00FD2228"/>
    <w:pPr>
      <w:tabs>
        <w:tab w:val="center" w:pos="4320"/>
        <w:tab w:val="right" w:pos="8640"/>
      </w:tabs>
    </w:pPr>
  </w:style>
  <w:style w:type="paragraph" w:styleId="Footer">
    <w:name w:val="footer"/>
    <w:basedOn w:val="Normal"/>
    <w:link w:val="FooterChar"/>
    <w:uiPriority w:val="99"/>
    <w:rsid w:val="00FD2228"/>
    <w:pPr>
      <w:tabs>
        <w:tab w:val="center" w:pos="4320"/>
        <w:tab w:val="right" w:pos="8640"/>
      </w:tabs>
    </w:pPr>
  </w:style>
  <w:style w:type="character" w:styleId="PageNumber">
    <w:name w:val="page number"/>
    <w:basedOn w:val="DefaultParagraphFont"/>
    <w:rsid w:val="00FD2228"/>
  </w:style>
  <w:style w:type="paragraph" w:styleId="TOC6">
    <w:name w:val="toc 6"/>
    <w:basedOn w:val="Normal"/>
    <w:next w:val="Normal"/>
    <w:autoRedefine/>
    <w:semiHidden/>
    <w:rsid w:val="004D22AB"/>
    <w:pPr>
      <w:ind w:left="1200"/>
    </w:pPr>
    <w:rPr>
      <w:sz w:val="24"/>
      <w:szCs w:val="24"/>
      <w:lang w:val="en-SG" w:eastAsia="en-SG"/>
    </w:rPr>
  </w:style>
  <w:style w:type="paragraph" w:styleId="TOC7">
    <w:name w:val="toc 7"/>
    <w:basedOn w:val="Normal"/>
    <w:next w:val="Normal"/>
    <w:autoRedefine/>
    <w:semiHidden/>
    <w:rsid w:val="004D22AB"/>
    <w:pPr>
      <w:ind w:left="1440"/>
    </w:pPr>
    <w:rPr>
      <w:sz w:val="24"/>
      <w:szCs w:val="24"/>
      <w:lang w:val="en-SG" w:eastAsia="en-SG"/>
    </w:rPr>
  </w:style>
  <w:style w:type="paragraph" w:styleId="TOC1">
    <w:name w:val="toc 1"/>
    <w:basedOn w:val="Normal"/>
    <w:next w:val="Normal"/>
    <w:autoRedefine/>
    <w:uiPriority w:val="39"/>
    <w:rsid w:val="00DB10D8"/>
    <w:pPr>
      <w:tabs>
        <w:tab w:val="right" w:leader="dot" w:pos="8780"/>
      </w:tabs>
    </w:pPr>
    <w:rPr>
      <w:sz w:val="30"/>
    </w:rPr>
  </w:style>
  <w:style w:type="paragraph" w:styleId="TOC2">
    <w:name w:val="toc 2"/>
    <w:basedOn w:val="Normal"/>
    <w:next w:val="Normal"/>
    <w:autoRedefine/>
    <w:uiPriority w:val="39"/>
    <w:rsid w:val="00712B34"/>
    <w:pPr>
      <w:tabs>
        <w:tab w:val="left" w:pos="960"/>
        <w:tab w:val="right" w:leader="dot" w:pos="8780"/>
      </w:tabs>
      <w:ind w:left="240"/>
    </w:pPr>
  </w:style>
  <w:style w:type="character" w:styleId="Hyperlink">
    <w:name w:val="Hyperlink"/>
    <w:basedOn w:val="DefaultParagraphFont"/>
    <w:uiPriority w:val="99"/>
    <w:rsid w:val="00E55193"/>
    <w:rPr>
      <w:color w:val="0000FF"/>
      <w:u w:val="single"/>
    </w:rPr>
  </w:style>
  <w:style w:type="paragraph" w:styleId="TOC3">
    <w:name w:val="toc 3"/>
    <w:basedOn w:val="Normal"/>
    <w:next w:val="Normal"/>
    <w:autoRedefine/>
    <w:uiPriority w:val="39"/>
    <w:rsid w:val="00C82243"/>
    <w:pPr>
      <w:tabs>
        <w:tab w:val="left" w:pos="1440"/>
        <w:tab w:val="right" w:leader="dot" w:pos="8780"/>
      </w:tabs>
      <w:ind w:left="480"/>
    </w:pPr>
  </w:style>
  <w:style w:type="paragraph" w:styleId="BodyTextIndent3">
    <w:name w:val="Body Text Indent 3"/>
    <w:basedOn w:val="Normal"/>
    <w:rsid w:val="008830E1"/>
    <w:pPr>
      <w:ind w:left="720"/>
    </w:pPr>
    <w:rPr>
      <w:rFonts w:ascii="VNI-Times" w:hAnsi="VNI-Times"/>
      <w:szCs w:val="20"/>
    </w:rPr>
  </w:style>
  <w:style w:type="paragraph" w:styleId="TOC4">
    <w:name w:val="toc 4"/>
    <w:basedOn w:val="Normal"/>
    <w:next w:val="Normal"/>
    <w:autoRedefine/>
    <w:semiHidden/>
    <w:rsid w:val="005728FC"/>
    <w:pPr>
      <w:ind w:left="720"/>
    </w:pPr>
    <w:rPr>
      <w:i/>
    </w:rPr>
  </w:style>
  <w:style w:type="paragraph" w:styleId="BodyText">
    <w:name w:val="Body Text"/>
    <w:basedOn w:val="Normal"/>
    <w:link w:val="BodyTextChar1"/>
    <w:rsid w:val="00061274"/>
    <w:pPr>
      <w:spacing w:after="120"/>
    </w:pPr>
  </w:style>
  <w:style w:type="paragraph" w:customStyle="1" w:styleId="Style1">
    <w:name w:val="Style1"/>
    <w:basedOn w:val="Heading4"/>
    <w:rsid w:val="00061274"/>
    <w:pPr>
      <w:numPr>
        <w:ilvl w:val="1"/>
        <w:numId w:val="1"/>
      </w:numPr>
    </w:pPr>
    <w:rPr>
      <w:u w:val="single"/>
    </w:rPr>
  </w:style>
  <w:style w:type="paragraph" w:styleId="Title">
    <w:name w:val="Title"/>
    <w:basedOn w:val="Normal"/>
    <w:link w:val="TitleChar"/>
    <w:qFormat/>
    <w:rsid w:val="007C5261"/>
    <w:pPr>
      <w:spacing w:before="120" w:after="480"/>
      <w:ind w:firstLine="0"/>
      <w:jc w:val="center"/>
    </w:pPr>
    <w:rPr>
      <w:b/>
      <w:sz w:val="36"/>
      <w:szCs w:val="20"/>
    </w:rPr>
  </w:style>
  <w:style w:type="table" w:styleId="TableGrid">
    <w:name w:val="Table Grid"/>
    <w:basedOn w:val="TableNormal"/>
    <w:rsid w:val="00BC3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rsid w:val="00106393"/>
    <w:pPr>
      <w:spacing w:after="120" w:line="480" w:lineRule="auto"/>
      <w:ind w:left="283"/>
    </w:pPr>
  </w:style>
  <w:style w:type="paragraph" w:styleId="BodyText2">
    <w:name w:val="Body Text 2"/>
    <w:basedOn w:val="Normal"/>
    <w:rsid w:val="00730B22"/>
    <w:pPr>
      <w:spacing w:after="120" w:line="480" w:lineRule="auto"/>
    </w:pPr>
  </w:style>
  <w:style w:type="paragraph" w:styleId="NormalWeb">
    <w:name w:val="Normal (Web)"/>
    <w:basedOn w:val="Normal"/>
    <w:rsid w:val="006E788E"/>
    <w:pPr>
      <w:spacing w:before="100" w:beforeAutospacing="1" w:after="100" w:afterAutospacing="1"/>
    </w:pPr>
    <w:rPr>
      <w:sz w:val="24"/>
      <w:szCs w:val="24"/>
    </w:rPr>
  </w:style>
  <w:style w:type="paragraph" w:styleId="TableofFigures">
    <w:name w:val="table of figures"/>
    <w:basedOn w:val="Normal"/>
    <w:next w:val="Normal"/>
    <w:uiPriority w:val="99"/>
    <w:rsid w:val="00E13D5F"/>
    <w:pPr>
      <w:ind w:firstLine="0"/>
    </w:pPr>
  </w:style>
  <w:style w:type="character" w:customStyle="1" w:styleId="normal021">
    <w:name w:val="normal_021"/>
    <w:basedOn w:val="DefaultParagraphFont"/>
    <w:rsid w:val="00E175E5"/>
    <w:rPr>
      <w:rFonts w:ascii="Verdana" w:hAnsi="Verdana" w:hint="default"/>
      <w:b/>
      <w:bCs/>
      <w:strike w:val="0"/>
      <w:dstrike w:val="0"/>
      <w:color w:val="808080"/>
      <w:sz w:val="15"/>
      <w:szCs w:val="15"/>
      <w:u w:val="none"/>
      <w:effect w:val="none"/>
    </w:rPr>
  </w:style>
  <w:style w:type="character" w:customStyle="1" w:styleId="normal011">
    <w:name w:val="normal011"/>
    <w:basedOn w:val="DefaultParagraphFont"/>
    <w:rsid w:val="00E175E5"/>
    <w:rPr>
      <w:rFonts w:ascii="Verdana" w:hAnsi="Verdana" w:hint="default"/>
      <w:strike w:val="0"/>
      <w:dstrike w:val="0"/>
      <w:sz w:val="17"/>
      <w:szCs w:val="17"/>
      <w:u w:val="none"/>
      <w:effect w:val="none"/>
    </w:rPr>
  </w:style>
  <w:style w:type="character" w:styleId="Strong">
    <w:name w:val="Strong"/>
    <w:basedOn w:val="DefaultParagraphFont"/>
    <w:qFormat/>
    <w:rsid w:val="0020128D"/>
    <w:rPr>
      <w:b/>
      <w:bCs/>
    </w:rPr>
  </w:style>
  <w:style w:type="paragraph" w:styleId="Caption">
    <w:name w:val="caption"/>
    <w:aliases w:val="Hinh"/>
    <w:basedOn w:val="Normal"/>
    <w:next w:val="Normal"/>
    <w:qFormat/>
    <w:rsid w:val="006B6B2E"/>
    <w:pPr>
      <w:spacing w:before="240"/>
      <w:ind w:firstLine="0"/>
      <w:jc w:val="center"/>
    </w:pPr>
    <w:rPr>
      <w:bCs/>
      <w:i/>
      <w:szCs w:val="20"/>
    </w:rPr>
  </w:style>
  <w:style w:type="paragraph" w:customStyle="1" w:styleId="StyleCaptionCentered">
    <w:name w:val="Style Caption + Centered"/>
    <w:basedOn w:val="Caption"/>
    <w:rsid w:val="007D6222"/>
  </w:style>
  <w:style w:type="paragraph" w:customStyle="1" w:styleId="StyleCaptionCentered1">
    <w:name w:val="Style Caption + Centered1"/>
    <w:basedOn w:val="Caption"/>
    <w:autoRedefine/>
    <w:rsid w:val="007D6222"/>
  </w:style>
  <w:style w:type="paragraph" w:customStyle="1" w:styleId="StyleCaption13ptCenteredLinespacing15lines">
    <w:name w:val="Style Caption + 13 pt Centered Line spacing:  1.5 lines"/>
    <w:basedOn w:val="Caption"/>
    <w:autoRedefine/>
    <w:rsid w:val="007D6222"/>
  </w:style>
  <w:style w:type="paragraph" w:styleId="BodyTextIndent">
    <w:name w:val="Body Text Indent"/>
    <w:basedOn w:val="Normal"/>
    <w:link w:val="BodyTextIndentChar"/>
    <w:rsid w:val="003C21BD"/>
    <w:pPr>
      <w:ind w:firstLine="720"/>
    </w:pPr>
    <w:rPr>
      <w:i/>
    </w:rPr>
  </w:style>
  <w:style w:type="paragraph" w:customStyle="1" w:styleId="Ml2">
    <w:name w:val="Ml_2"/>
    <w:basedOn w:val="Normal"/>
    <w:rsid w:val="00A879E4"/>
    <w:pPr>
      <w:numPr>
        <w:numId w:val="3"/>
      </w:numPr>
      <w:spacing w:before="100" w:beforeAutospacing="1" w:after="100" w:afterAutospacing="1"/>
    </w:pPr>
    <w:rPr>
      <w:b/>
      <w:sz w:val="24"/>
      <w:szCs w:val="24"/>
    </w:rPr>
  </w:style>
  <w:style w:type="paragraph" w:customStyle="1" w:styleId="Ml3">
    <w:name w:val="Ml_3"/>
    <w:basedOn w:val="Normal"/>
    <w:link w:val="Ml3Char"/>
    <w:rsid w:val="00A879E4"/>
    <w:pPr>
      <w:numPr>
        <w:ilvl w:val="1"/>
        <w:numId w:val="3"/>
      </w:numPr>
      <w:tabs>
        <w:tab w:val="left" w:pos="1250"/>
      </w:tabs>
      <w:spacing w:before="100" w:beforeAutospacing="1" w:after="100" w:afterAutospacing="1"/>
    </w:pPr>
    <w:rPr>
      <w:i/>
      <w:sz w:val="24"/>
      <w:szCs w:val="24"/>
    </w:rPr>
  </w:style>
  <w:style w:type="paragraph" w:customStyle="1" w:styleId="StyleIIIIII">
    <w:name w:val="Style_I_II_III"/>
    <w:basedOn w:val="Header"/>
    <w:rsid w:val="00A879E4"/>
    <w:pPr>
      <w:numPr>
        <w:numId w:val="4"/>
      </w:numPr>
      <w:tabs>
        <w:tab w:val="clear" w:pos="4320"/>
        <w:tab w:val="clear" w:pos="8640"/>
      </w:tabs>
      <w:spacing w:before="100" w:beforeAutospacing="1" w:after="100" w:afterAutospacing="1"/>
    </w:pPr>
    <w:rPr>
      <w:b/>
      <w:bCs/>
      <w:sz w:val="24"/>
      <w:szCs w:val="24"/>
    </w:rPr>
  </w:style>
  <w:style w:type="paragraph" w:customStyle="1" w:styleId="Style123">
    <w:name w:val="Style_1_2_3"/>
    <w:basedOn w:val="StyleIIIIII"/>
    <w:rsid w:val="00A879E4"/>
    <w:pPr>
      <w:numPr>
        <w:ilvl w:val="1"/>
      </w:numPr>
      <w:tabs>
        <w:tab w:val="left" w:pos="480"/>
      </w:tabs>
    </w:pPr>
    <w:rPr>
      <w:b w:val="0"/>
      <w:u w:val="single"/>
    </w:rPr>
  </w:style>
  <w:style w:type="paragraph" w:customStyle="1" w:styleId="Styleabc">
    <w:name w:val="Style_a_b_c"/>
    <w:basedOn w:val="Style123"/>
    <w:rsid w:val="00A879E4"/>
    <w:pPr>
      <w:numPr>
        <w:ilvl w:val="2"/>
      </w:numPr>
    </w:pPr>
    <w:rPr>
      <w:i/>
      <w:u w:val="none"/>
    </w:rPr>
  </w:style>
  <w:style w:type="paragraph" w:customStyle="1" w:styleId="StyleNormal">
    <w:name w:val="Style_Normal"/>
    <w:basedOn w:val="Styleabc"/>
    <w:rsid w:val="00A879E4"/>
    <w:pPr>
      <w:numPr>
        <w:ilvl w:val="3"/>
      </w:numPr>
      <w:tabs>
        <w:tab w:val="clear" w:pos="480"/>
        <w:tab w:val="left" w:pos="2040"/>
      </w:tabs>
    </w:pPr>
    <w:rPr>
      <w:i w:val="0"/>
    </w:rPr>
  </w:style>
  <w:style w:type="character" w:customStyle="1" w:styleId="Ml3Char">
    <w:name w:val="Ml_3 Char"/>
    <w:basedOn w:val="DefaultParagraphFont"/>
    <w:link w:val="Ml3"/>
    <w:rsid w:val="00A879E4"/>
    <w:rPr>
      <w:i/>
      <w:sz w:val="24"/>
      <w:szCs w:val="24"/>
    </w:rPr>
  </w:style>
  <w:style w:type="paragraph" w:styleId="TOC8">
    <w:name w:val="toc 8"/>
    <w:basedOn w:val="Normal"/>
    <w:next w:val="Normal"/>
    <w:autoRedefine/>
    <w:semiHidden/>
    <w:rsid w:val="004D22AB"/>
    <w:pPr>
      <w:ind w:left="1680"/>
    </w:pPr>
    <w:rPr>
      <w:sz w:val="24"/>
      <w:szCs w:val="24"/>
      <w:lang w:val="en-SG" w:eastAsia="en-SG"/>
    </w:rPr>
  </w:style>
  <w:style w:type="paragraph" w:styleId="TOC9">
    <w:name w:val="toc 9"/>
    <w:basedOn w:val="Normal"/>
    <w:next w:val="Normal"/>
    <w:autoRedefine/>
    <w:semiHidden/>
    <w:rsid w:val="004D22AB"/>
    <w:pPr>
      <w:ind w:left="1920"/>
    </w:pPr>
    <w:rPr>
      <w:sz w:val="24"/>
      <w:szCs w:val="24"/>
      <w:lang w:val="en-SG" w:eastAsia="en-SG"/>
    </w:rPr>
  </w:style>
  <w:style w:type="paragraph" w:customStyle="1" w:styleId="HinhVe">
    <w:name w:val="HinhVe"/>
    <w:basedOn w:val="Normal"/>
    <w:rsid w:val="00E766EB"/>
    <w:pPr>
      <w:spacing w:before="100" w:beforeAutospacing="1" w:after="100" w:afterAutospacing="1"/>
      <w:jc w:val="center"/>
    </w:pPr>
  </w:style>
  <w:style w:type="paragraph" w:styleId="BodyText3">
    <w:name w:val="Body Text 3"/>
    <w:basedOn w:val="Normal"/>
    <w:link w:val="BodyText3Char"/>
    <w:rsid w:val="003F3FBD"/>
    <w:rPr>
      <w:rFonts w:cs="Arial"/>
      <w:sz w:val="48"/>
      <w:szCs w:val="48"/>
      <w:lang w:bidi="th-TH"/>
    </w:rPr>
  </w:style>
  <w:style w:type="character" w:styleId="FollowedHyperlink">
    <w:name w:val="FollowedHyperlink"/>
    <w:basedOn w:val="DefaultParagraphFont"/>
    <w:rsid w:val="00B545CC"/>
    <w:rPr>
      <w:color w:val="800080"/>
      <w:u w:val="single"/>
    </w:rPr>
  </w:style>
  <w:style w:type="character" w:customStyle="1" w:styleId="bold021">
    <w:name w:val="bold021"/>
    <w:basedOn w:val="DefaultParagraphFont"/>
    <w:rsid w:val="00B545CC"/>
    <w:rPr>
      <w:rFonts w:ascii="Verdana" w:hAnsi="Verdana" w:hint="default"/>
      <w:b/>
      <w:bCs/>
      <w:strike w:val="0"/>
      <w:dstrike w:val="0"/>
      <w:color w:val="CC3333"/>
      <w:sz w:val="17"/>
      <w:szCs w:val="17"/>
      <w:u w:val="none"/>
      <w:effect w:val="none"/>
    </w:rPr>
  </w:style>
  <w:style w:type="character" w:styleId="Emphasis">
    <w:name w:val="Emphasis"/>
    <w:basedOn w:val="DefaultParagraphFont"/>
    <w:qFormat/>
    <w:rsid w:val="00B545CC"/>
    <w:rPr>
      <w:i/>
      <w:iCs/>
    </w:rPr>
  </w:style>
  <w:style w:type="character" w:customStyle="1" w:styleId="titlecontent1">
    <w:name w:val="title_content1"/>
    <w:basedOn w:val="DefaultParagraphFont"/>
    <w:rsid w:val="00B545CC"/>
    <w:rPr>
      <w:rFonts w:ascii="Verdana" w:hAnsi="Verdana" w:hint="default"/>
      <w:b/>
      <w:bCs/>
      <w:strike w:val="0"/>
      <w:dstrike w:val="0"/>
      <w:color w:val="BB6721"/>
      <w:spacing w:val="0"/>
      <w:sz w:val="18"/>
      <w:szCs w:val="18"/>
      <w:u w:val="none"/>
      <w:effect w:val="none"/>
    </w:rPr>
  </w:style>
  <w:style w:type="paragraph" w:customStyle="1" w:styleId="normaltext">
    <w:name w:val="normal_text"/>
    <w:basedOn w:val="Normal"/>
    <w:rsid w:val="00B545CC"/>
    <w:pPr>
      <w:spacing w:before="100" w:beforeAutospacing="1" w:after="100" w:afterAutospacing="1"/>
    </w:pPr>
    <w:rPr>
      <w:rFonts w:ascii="Verdana" w:hAnsi="Verdana"/>
      <w:sz w:val="17"/>
      <w:szCs w:val="17"/>
      <w:lang w:bidi="th-TH"/>
    </w:rPr>
  </w:style>
  <w:style w:type="character" w:customStyle="1" w:styleId="style41">
    <w:name w:val="style41"/>
    <w:basedOn w:val="DefaultParagraphFont"/>
    <w:rsid w:val="00B545CC"/>
    <w:rPr>
      <w:b/>
      <w:bCs/>
      <w:sz w:val="24"/>
      <w:szCs w:val="24"/>
    </w:rPr>
  </w:style>
  <w:style w:type="paragraph" w:styleId="z-TopofForm">
    <w:name w:val="HTML Top of Form"/>
    <w:basedOn w:val="Normal"/>
    <w:next w:val="Normal"/>
    <w:hidden/>
    <w:rsid w:val="00B545CC"/>
    <w:pPr>
      <w:pBdr>
        <w:bottom w:val="single" w:sz="6" w:space="1" w:color="auto"/>
      </w:pBdr>
      <w:jc w:val="center"/>
    </w:pPr>
    <w:rPr>
      <w:rFonts w:ascii="Arial" w:hAnsi="Arial"/>
      <w:vanish/>
      <w:sz w:val="16"/>
      <w:szCs w:val="16"/>
      <w:lang w:bidi="th-TH"/>
    </w:rPr>
  </w:style>
  <w:style w:type="paragraph" w:styleId="z-BottomofForm">
    <w:name w:val="HTML Bottom of Form"/>
    <w:basedOn w:val="Normal"/>
    <w:next w:val="Normal"/>
    <w:hidden/>
    <w:rsid w:val="00B545CC"/>
    <w:pPr>
      <w:pBdr>
        <w:top w:val="single" w:sz="6" w:space="1" w:color="auto"/>
      </w:pBdr>
      <w:jc w:val="center"/>
    </w:pPr>
    <w:rPr>
      <w:rFonts w:ascii="Arial" w:hAnsi="Arial"/>
      <w:vanish/>
      <w:sz w:val="16"/>
      <w:szCs w:val="16"/>
      <w:lang w:bidi="th-TH"/>
    </w:rPr>
  </w:style>
  <w:style w:type="character" w:customStyle="1" w:styleId="footer1">
    <w:name w:val="footer1"/>
    <w:basedOn w:val="DefaultParagraphFont"/>
    <w:rsid w:val="00B545CC"/>
    <w:rPr>
      <w:rFonts w:ascii="Arial" w:hAnsi="Arial" w:hint="default"/>
      <w:strike w:val="0"/>
      <w:dstrike w:val="0"/>
      <w:color w:val="000000"/>
      <w:sz w:val="15"/>
      <w:szCs w:val="15"/>
      <w:u w:val="none"/>
      <w:effect w:val="none"/>
    </w:rPr>
  </w:style>
  <w:style w:type="paragraph" w:customStyle="1" w:styleId="tahoma-pa">
    <w:name w:val="tahoma-pa"/>
    <w:basedOn w:val="Normal"/>
    <w:rsid w:val="00B545CC"/>
    <w:pPr>
      <w:spacing w:before="100" w:beforeAutospacing="1" w:after="100" w:afterAutospacing="1"/>
    </w:pPr>
    <w:rPr>
      <w:sz w:val="24"/>
      <w:szCs w:val="24"/>
    </w:rPr>
  </w:style>
  <w:style w:type="paragraph" w:styleId="BalloonText">
    <w:name w:val="Balloon Text"/>
    <w:basedOn w:val="Normal"/>
    <w:semiHidden/>
    <w:rsid w:val="00A9519F"/>
    <w:rPr>
      <w:rFonts w:ascii="Tahoma" w:hAnsi="Tahoma" w:cs="Tahoma"/>
      <w:sz w:val="16"/>
      <w:szCs w:val="16"/>
    </w:rPr>
  </w:style>
  <w:style w:type="character" w:customStyle="1" w:styleId="Heading3Char">
    <w:name w:val="Heading 3 Char"/>
    <w:basedOn w:val="DefaultParagraphFont"/>
    <w:link w:val="Heading3"/>
    <w:rsid w:val="00F715FE"/>
    <w:rPr>
      <w:rFonts w:eastAsia="MS Mincho" w:cs="Arial"/>
      <w:b/>
      <w:bCs/>
      <w:sz w:val="26"/>
      <w:szCs w:val="26"/>
      <w:lang w:eastAsia="ja-JP"/>
    </w:rPr>
  </w:style>
  <w:style w:type="character" w:customStyle="1" w:styleId="Heading8Char">
    <w:name w:val="Heading 8 Char"/>
    <w:basedOn w:val="DefaultParagraphFont"/>
    <w:link w:val="Heading8"/>
    <w:rsid w:val="00775CB0"/>
    <w:rPr>
      <w:rFonts w:ascii="Calibri" w:hAnsi="Calibri"/>
      <w:i/>
      <w:iCs/>
      <w:sz w:val="24"/>
      <w:szCs w:val="24"/>
    </w:rPr>
  </w:style>
  <w:style w:type="character" w:customStyle="1" w:styleId="Heading9Char">
    <w:name w:val="Heading 9 Char"/>
    <w:basedOn w:val="DefaultParagraphFont"/>
    <w:link w:val="Heading9"/>
    <w:rsid w:val="00775CB0"/>
    <w:rPr>
      <w:rFonts w:ascii="Cambria" w:hAnsi="Cambria"/>
      <w:sz w:val="22"/>
      <w:szCs w:val="22"/>
    </w:rPr>
  </w:style>
  <w:style w:type="character" w:customStyle="1" w:styleId="BodyTextIndentChar">
    <w:name w:val="Body Text Indent Char"/>
    <w:basedOn w:val="DefaultParagraphFont"/>
    <w:link w:val="BodyTextIndent"/>
    <w:locked/>
    <w:rsid w:val="000457F8"/>
    <w:rPr>
      <w:i/>
      <w:sz w:val="26"/>
      <w:szCs w:val="26"/>
    </w:rPr>
  </w:style>
  <w:style w:type="character" w:customStyle="1" w:styleId="TitleChar">
    <w:name w:val="Title Char"/>
    <w:basedOn w:val="DefaultParagraphFont"/>
    <w:link w:val="Title"/>
    <w:locked/>
    <w:rsid w:val="007C5261"/>
    <w:rPr>
      <w:b/>
      <w:sz w:val="36"/>
    </w:rPr>
  </w:style>
  <w:style w:type="character" w:customStyle="1" w:styleId="Heading2Char">
    <w:name w:val="Heading 2 Char"/>
    <w:basedOn w:val="DefaultParagraphFont"/>
    <w:link w:val="Heading2"/>
    <w:locked/>
    <w:rsid w:val="00B41C30"/>
    <w:rPr>
      <w:rFonts w:cs="Arial"/>
      <w:b/>
      <w:bCs/>
      <w:iCs/>
      <w:caps/>
      <w:sz w:val="28"/>
      <w:szCs w:val="28"/>
    </w:rPr>
  </w:style>
  <w:style w:type="character" w:customStyle="1" w:styleId="BodyText3Char">
    <w:name w:val="Body Text 3 Char"/>
    <w:basedOn w:val="DefaultParagraphFont"/>
    <w:link w:val="BodyText3"/>
    <w:locked/>
    <w:rsid w:val="001640B5"/>
    <w:rPr>
      <w:rFonts w:cs="Arial"/>
      <w:sz w:val="48"/>
      <w:szCs w:val="48"/>
      <w:lang w:bidi="th-TH"/>
    </w:rPr>
  </w:style>
  <w:style w:type="character" w:customStyle="1" w:styleId="FooterChar">
    <w:name w:val="Footer Char"/>
    <w:basedOn w:val="DefaultParagraphFont"/>
    <w:link w:val="Footer"/>
    <w:uiPriority w:val="99"/>
    <w:locked/>
    <w:rsid w:val="001640B5"/>
    <w:rPr>
      <w:sz w:val="26"/>
      <w:szCs w:val="26"/>
    </w:rPr>
  </w:style>
  <w:style w:type="character" w:customStyle="1" w:styleId="BodyTextChar1">
    <w:name w:val="Body Text Char1"/>
    <w:basedOn w:val="DefaultParagraphFont"/>
    <w:link w:val="BodyText"/>
    <w:locked/>
    <w:rsid w:val="001640B5"/>
    <w:rPr>
      <w:sz w:val="26"/>
      <w:szCs w:val="26"/>
    </w:rPr>
  </w:style>
  <w:style w:type="paragraph" w:styleId="ListParagraph">
    <w:name w:val="List Paragraph"/>
    <w:basedOn w:val="Normal"/>
    <w:uiPriority w:val="1"/>
    <w:qFormat/>
    <w:rsid w:val="0056305E"/>
    <w:pPr>
      <w:numPr>
        <w:numId w:val="20"/>
      </w:numPr>
    </w:pPr>
    <w:rPr>
      <w:b/>
    </w:rPr>
  </w:style>
  <w:style w:type="numbering" w:styleId="1ai">
    <w:name w:val="Outline List 1"/>
    <w:basedOn w:val="NoList"/>
    <w:rsid w:val="009163DF"/>
    <w:pPr>
      <w:numPr>
        <w:numId w:val="8"/>
      </w:numPr>
    </w:pPr>
  </w:style>
  <w:style w:type="numbering" w:styleId="ArticleSection">
    <w:name w:val="Outline List 3"/>
    <w:basedOn w:val="NoList"/>
    <w:rsid w:val="009163DF"/>
    <w:pPr>
      <w:numPr>
        <w:numId w:val="9"/>
      </w:numPr>
    </w:pPr>
  </w:style>
  <w:style w:type="numbering" w:styleId="111111">
    <w:name w:val="Outline List 2"/>
    <w:aliases w:val="III.1"/>
    <w:basedOn w:val="NoList"/>
    <w:rsid w:val="009163DF"/>
    <w:pPr>
      <w:numPr>
        <w:numId w:val="7"/>
      </w:numPr>
    </w:pPr>
  </w:style>
  <w:style w:type="paragraph" w:customStyle="1" w:styleId="Style">
    <w:name w:val="Style"/>
    <w:basedOn w:val="Heading1"/>
    <w:rsid w:val="009163DF"/>
    <w:pPr>
      <w:numPr>
        <w:numId w:val="0"/>
      </w:numPr>
      <w:tabs>
        <w:tab w:val="num" w:pos="360"/>
      </w:tabs>
      <w:ind w:left="360" w:hanging="360"/>
    </w:pPr>
    <w:rPr>
      <w:rFonts w:cs="Times New Roman"/>
      <w:szCs w:val="20"/>
    </w:rPr>
  </w:style>
  <w:style w:type="paragraph" w:customStyle="1" w:styleId="CoverTitle">
    <w:name w:val="Cover_Title"/>
    <w:basedOn w:val="Heading1"/>
    <w:link w:val="CoverTitleChar"/>
    <w:rsid w:val="00B87F85"/>
    <w:pPr>
      <w:numPr>
        <w:numId w:val="0"/>
      </w:numPr>
      <w:spacing w:after="240"/>
      <w:ind w:left="431"/>
    </w:pPr>
  </w:style>
  <w:style w:type="paragraph" w:customStyle="1" w:styleId="Bullet4">
    <w:name w:val="Bullet4"/>
    <w:basedOn w:val="Normal"/>
    <w:rsid w:val="007173B2"/>
    <w:pPr>
      <w:numPr>
        <w:numId w:val="10"/>
      </w:numPr>
      <w:spacing w:before="120" w:after="60"/>
      <w:ind w:left="714" w:hanging="357"/>
    </w:pPr>
    <w:rPr>
      <w:rFonts w:eastAsia="MS Mincho"/>
      <w:b/>
    </w:rPr>
  </w:style>
  <w:style w:type="paragraph" w:customStyle="1" w:styleId="Bullet5">
    <w:name w:val="Bullet5"/>
    <w:basedOn w:val="Normal"/>
    <w:rsid w:val="00EB7910"/>
    <w:pPr>
      <w:numPr>
        <w:numId w:val="6"/>
      </w:numPr>
    </w:pPr>
    <w:rPr>
      <w:szCs w:val="24"/>
      <w:lang w:val="fr-FR"/>
    </w:rPr>
  </w:style>
  <w:style w:type="paragraph" w:customStyle="1" w:styleId="Cover1">
    <w:name w:val="Cover 1"/>
    <w:basedOn w:val="Normal"/>
    <w:rsid w:val="00FD00CE"/>
    <w:pPr>
      <w:jc w:val="center"/>
    </w:pPr>
    <w:rPr>
      <w:rFonts w:ascii="Tahoma" w:hAnsi="Tahoma"/>
      <w:b/>
      <w:bCs/>
      <w:szCs w:val="20"/>
    </w:rPr>
  </w:style>
  <w:style w:type="paragraph" w:customStyle="1" w:styleId="Cover2">
    <w:name w:val="Cover 2"/>
    <w:basedOn w:val="Normal"/>
    <w:rsid w:val="00BB3C47"/>
    <w:pPr>
      <w:jc w:val="center"/>
    </w:pPr>
    <w:rPr>
      <w:rFonts w:ascii="Arial" w:hAnsi="Arial"/>
      <w:b/>
      <w:bCs/>
      <w:sz w:val="32"/>
      <w:szCs w:val="20"/>
    </w:rPr>
  </w:style>
  <w:style w:type="paragraph" w:customStyle="1" w:styleId="Cover3">
    <w:name w:val="Cover 3"/>
    <w:basedOn w:val="Normal"/>
    <w:rsid w:val="003A653C"/>
    <w:pPr>
      <w:ind w:left="284" w:right="284"/>
      <w:jc w:val="center"/>
    </w:pPr>
    <w:rPr>
      <w:rFonts w:ascii="Arial" w:hAnsi="Arial"/>
      <w:b/>
      <w:bCs/>
      <w:sz w:val="40"/>
      <w:szCs w:val="20"/>
    </w:rPr>
  </w:style>
  <w:style w:type="paragraph" w:customStyle="1" w:styleId="Cover4">
    <w:name w:val="Cover 4"/>
    <w:basedOn w:val="Normal"/>
    <w:rsid w:val="00FD00CE"/>
    <w:pPr>
      <w:jc w:val="center"/>
    </w:pPr>
    <w:rPr>
      <w:b/>
      <w:bCs/>
      <w:sz w:val="28"/>
      <w:szCs w:val="20"/>
    </w:rPr>
  </w:style>
  <w:style w:type="paragraph" w:customStyle="1" w:styleId="Cover6">
    <w:name w:val="Cover 6"/>
    <w:basedOn w:val="Cover2"/>
    <w:rsid w:val="00FD00CE"/>
    <w:pPr>
      <w:jc w:val="left"/>
    </w:pPr>
  </w:style>
  <w:style w:type="paragraph" w:customStyle="1" w:styleId="cover7">
    <w:name w:val="cover 7"/>
    <w:basedOn w:val="Normal"/>
    <w:rsid w:val="00FD00CE"/>
    <w:rPr>
      <w:rFonts w:ascii="Tahoma" w:hAnsi="Tahoma"/>
      <w:b/>
      <w:bCs/>
      <w:szCs w:val="20"/>
    </w:rPr>
  </w:style>
  <w:style w:type="paragraph" w:customStyle="1" w:styleId="Gachngang">
    <w:name w:val="Gachngang"/>
    <w:basedOn w:val="Normal"/>
    <w:rsid w:val="00C35158"/>
    <w:pPr>
      <w:pBdr>
        <w:top w:val="single" w:sz="4" w:space="1" w:color="auto"/>
      </w:pBdr>
    </w:pPr>
    <w:rPr>
      <w:rFonts w:eastAsia="MS Mincho"/>
      <w:szCs w:val="24"/>
      <w:lang w:eastAsia="ja-JP"/>
    </w:rPr>
  </w:style>
  <w:style w:type="paragraph" w:customStyle="1" w:styleId="Tomtat">
    <w:name w:val="Tom_tat"/>
    <w:basedOn w:val="Normal"/>
    <w:rsid w:val="00850D5A"/>
    <w:pPr>
      <w:tabs>
        <w:tab w:val="left" w:pos="567"/>
        <w:tab w:val="left" w:pos="1134"/>
      </w:tabs>
      <w:ind w:left="1418" w:hanging="1418"/>
    </w:pPr>
    <w:rPr>
      <w:rFonts w:eastAsia="MS Mincho"/>
      <w:szCs w:val="24"/>
      <w:lang w:eastAsia="ja-JP"/>
    </w:rPr>
  </w:style>
  <w:style w:type="paragraph" w:customStyle="1" w:styleId="MTDisplayEquation">
    <w:name w:val="MTDisplayEquation"/>
    <w:basedOn w:val="Normal"/>
    <w:next w:val="Normal"/>
    <w:rsid w:val="00D97035"/>
    <w:pPr>
      <w:tabs>
        <w:tab w:val="center" w:pos="4400"/>
        <w:tab w:val="right" w:pos="8800"/>
      </w:tabs>
    </w:pPr>
  </w:style>
  <w:style w:type="paragraph" w:customStyle="1" w:styleId="Thuattoan">
    <w:name w:val="Thuat_toan"/>
    <w:basedOn w:val="Normal"/>
    <w:link w:val="ThuattoanChar"/>
    <w:rsid w:val="00EF1481"/>
    <w:pPr>
      <w:numPr>
        <w:numId w:val="11"/>
      </w:numPr>
    </w:pPr>
  </w:style>
  <w:style w:type="paragraph" w:customStyle="1" w:styleId="references">
    <w:name w:val="references"/>
    <w:link w:val="referencesChar"/>
    <w:rsid w:val="005149B0"/>
    <w:pPr>
      <w:numPr>
        <w:numId w:val="12"/>
      </w:numPr>
      <w:spacing w:after="50" w:line="360" w:lineRule="auto"/>
      <w:jc w:val="both"/>
    </w:pPr>
    <w:rPr>
      <w:rFonts w:eastAsia="MS Mincho"/>
      <w:noProof/>
      <w:sz w:val="26"/>
      <w:szCs w:val="16"/>
    </w:rPr>
  </w:style>
  <w:style w:type="paragraph" w:customStyle="1" w:styleId="figurecaption">
    <w:name w:val="figure caption"/>
    <w:rsid w:val="001D1C13"/>
    <w:pPr>
      <w:numPr>
        <w:numId w:val="13"/>
      </w:numPr>
      <w:tabs>
        <w:tab w:val="clear" w:pos="720"/>
        <w:tab w:val="left" w:pos="851"/>
      </w:tabs>
      <w:spacing w:before="80" w:after="200"/>
      <w:jc w:val="center"/>
    </w:pPr>
    <w:rPr>
      <w:noProof/>
      <w:szCs w:val="16"/>
    </w:rPr>
  </w:style>
  <w:style w:type="paragraph" w:customStyle="1" w:styleId="equation">
    <w:name w:val="equation"/>
    <w:basedOn w:val="Normal"/>
    <w:link w:val="equationChar"/>
    <w:rsid w:val="0020027B"/>
    <w:pPr>
      <w:tabs>
        <w:tab w:val="center" w:pos="4536"/>
        <w:tab w:val="right" w:pos="8789"/>
      </w:tabs>
      <w:spacing w:before="240" w:after="240" w:line="216" w:lineRule="auto"/>
      <w:ind w:firstLine="0"/>
      <w:jc w:val="center"/>
    </w:pPr>
    <w:rPr>
      <w:rFonts w:ascii="Symbol" w:hAnsi="Symbol" w:cs="Symbol"/>
      <w:sz w:val="24"/>
      <w:szCs w:val="20"/>
    </w:rPr>
  </w:style>
  <w:style w:type="character" w:customStyle="1" w:styleId="BodyTextChar">
    <w:name w:val="Body Text Char"/>
    <w:basedOn w:val="DefaultParagraphFont"/>
    <w:rsid w:val="00ED0215"/>
    <w:rPr>
      <w:spacing w:val="-1"/>
      <w:lang w:val="en-US" w:eastAsia="en-US" w:bidi="ar-SA"/>
    </w:rPr>
  </w:style>
  <w:style w:type="character" w:customStyle="1" w:styleId="equationChar">
    <w:name w:val="equation Char"/>
    <w:basedOn w:val="DefaultParagraphFont"/>
    <w:link w:val="equation"/>
    <w:rsid w:val="0020027B"/>
    <w:rPr>
      <w:rFonts w:ascii="Symbol" w:hAnsi="Symbol" w:cs="Symbol"/>
      <w:sz w:val="24"/>
      <w:lang w:val="en-US" w:eastAsia="en-US" w:bidi="ar-SA"/>
    </w:rPr>
  </w:style>
  <w:style w:type="paragraph" w:customStyle="1" w:styleId="step">
    <w:name w:val="step"/>
    <w:basedOn w:val="Normal"/>
    <w:rsid w:val="006851EE"/>
    <w:pPr>
      <w:numPr>
        <w:numId w:val="14"/>
      </w:numPr>
      <w:spacing w:after="120" w:line="228" w:lineRule="auto"/>
    </w:pPr>
    <w:rPr>
      <w:spacing w:val="-1"/>
      <w:sz w:val="20"/>
      <w:szCs w:val="20"/>
    </w:rPr>
  </w:style>
  <w:style w:type="character" w:customStyle="1" w:styleId="ThuattoanChar">
    <w:name w:val="Thuat_toan Char"/>
    <w:basedOn w:val="DefaultParagraphFont"/>
    <w:link w:val="Thuattoan"/>
    <w:rsid w:val="00BB36D9"/>
    <w:rPr>
      <w:sz w:val="26"/>
      <w:szCs w:val="26"/>
    </w:rPr>
  </w:style>
  <w:style w:type="paragraph" w:customStyle="1" w:styleId="tablecolsubhead">
    <w:name w:val="table col subhead"/>
    <w:basedOn w:val="Normal"/>
    <w:rsid w:val="009B4267"/>
    <w:pPr>
      <w:spacing w:line="240" w:lineRule="auto"/>
      <w:ind w:firstLine="0"/>
      <w:jc w:val="center"/>
    </w:pPr>
    <w:rPr>
      <w:b/>
      <w:bCs/>
      <w:i/>
      <w:iCs/>
      <w:sz w:val="15"/>
      <w:szCs w:val="15"/>
    </w:rPr>
  </w:style>
  <w:style w:type="paragraph" w:customStyle="1" w:styleId="LVNormal">
    <w:name w:val="LV_Normal"/>
    <w:basedOn w:val="Normal"/>
    <w:link w:val="LVNormalChar"/>
    <w:rsid w:val="00BE5BE0"/>
    <w:pPr>
      <w:spacing w:before="120" w:after="120" w:line="240" w:lineRule="auto"/>
      <w:ind w:firstLine="0"/>
      <w:jc w:val="left"/>
    </w:pPr>
    <w:rPr>
      <w:rFonts w:eastAsia="MS Mincho"/>
      <w:szCs w:val="24"/>
      <w:lang w:eastAsia="ja-JP"/>
    </w:rPr>
  </w:style>
  <w:style w:type="numbering" w:customStyle="1" w:styleId="UNSThesisChuong">
    <w:name w:val="UNSThesis_Chuong"/>
    <w:basedOn w:val="NoList"/>
    <w:rsid w:val="00271906"/>
    <w:pPr>
      <w:numPr>
        <w:numId w:val="15"/>
      </w:numPr>
    </w:pPr>
  </w:style>
  <w:style w:type="paragraph" w:customStyle="1" w:styleId="bulletlist">
    <w:name w:val="bullet list"/>
    <w:basedOn w:val="BodyText"/>
    <w:rsid w:val="009B4DC4"/>
    <w:pPr>
      <w:numPr>
        <w:numId w:val="16"/>
      </w:numPr>
    </w:pPr>
    <w:rPr>
      <w:spacing w:val="-1"/>
      <w:szCs w:val="20"/>
    </w:rPr>
  </w:style>
  <w:style w:type="paragraph" w:customStyle="1" w:styleId="tablehead">
    <w:name w:val="table head"/>
    <w:rsid w:val="00C149B7"/>
    <w:pPr>
      <w:numPr>
        <w:numId w:val="17"/>
      </w:numPr>
      <w:spacing w:before="240" w:after="120" w:line="216" w:lineRule="auto"/>
      <w:jc w:val="center"/>
    </w:pPr>
    <w:rPr>
      <w:noProof/>
      <w:sz w:val="22"/>
      <w:szCs w:val="16"/>
    </w:rPr>
  </w:style>
  <w:style w:type="paragraph" w:customStyle="1" w:styleId="tablecolhead">
    <w:name w:val="table col head"/>
    <w:basedOn w:val="Normal"/>
    <w:rsid w:val="00F60DEE"/>
    <w:pPr>
      <w:spacing w:after="60" w:line="240" w:lineRule="auto"/>
      <w:ind w:firstLine="0"/>
      <w:jc w:val="center"/>
    </w:pPr>
    <w:rPr>
      <w:b/>
      <w:bCs/>
      <w:sz w:val="24"/>
      <w:szCs w:val="16"/>
    </w:rPr>
  </w:style>
  <w:style w:type="paragraph" w:customStyle="1" w:styleId="tablecopy">
    <w:name w:val="table copy"/>
    <w:rsid w:val="00346F1A"/>
    <w:pPr>
      <w:spacing w:before="60" w:after="60"/>
      <w:jc w:val="both"/>
    </w:pPr>
    <w:rPr>
      <w:noProof/>
      <w:sz w:val="24"/>
      <w:szCs w:val="16"/>
    </w:rPr>
  </w:style>
  <w:style w:type="character" w:styleId="LineNumber">
    <w:name w:val="line number"/>
    <w:rsid w:val="00F42030"/>
  </w:style>
  <w:style w:type="character" w:customStyle="1" w:styleId="mediumb-text1">
    <w:name w:val="mediumb-text1"/>
    <w:basedOn w:val="DefaultParagraphFont"/>
    <w:rsid w:val="00792D58"/>
    <w:rPr>
      <w:rFonts w:ascii="Arial" w:hAnsi="Arial" w:cs="Arial" w:hint="default"/>
      <w:b/>
      <w:bCs/>
      <w:color w:val="000000"/>
      <w:sz w:val="24"/>
      <w:szCs w:val="24"/>
    </w:rPr>
  </w:style>
  <w:style w:type="paragraph" w:customStyle="1" w:styleId="NormalParagraphIndent">
    <w:name w:val="Normal Paragraph Indent"/>
    <w:basedOn w:val="Normal"/>
    <w:rsid w:val="00A07C89"/>
    <w:pPr>
      <w:spacing w:before="120"/>
      <w:ind w:firstLine="720"/>
    </w:pPr>
    <w:rPr>
      <w:szCs w:val="20"/>
    </w:rPr>
  </w:style>
  <w:style w:type="paragraph" w:styleId="DocumentMap">
    <w:name w:val="Document Map"/>
    <w:basedOn w:val="Normal"/>
    <w:semiHidden/>
    <w:rsid w:val="005A42CD"/>
    <w:pPr>
      <w:shd w:val="clear" w:color="auto" w:fill="000080"/>
    </w:pPr>
    <w:rPr>
      <w:rFonts w:ascii="Tahoma" w:hAnsi="Tahoma" w:cs="Tahoma"/>
      <w:sz w:val="20"/>
      <w:szCs w:val="20"/>
    </w:rPr>
  </w:style>
  <w:style w:type="paragraph" w:customStyle="1" w:styleId="TLTK">
    <w:name w:val="TLTK"/>
    <w:basedOn w:val="CoverTitle"/>
    <w:link w:val="TLTKChar"/>
    <w:rsid w:val="00C94793"/>
  </w:style>
  <w:style w:type="character" w:customStyle="1" w:styleId="CoverTitleChar">
    <w:name w:val="Cover_Title Char"/>
    <w:basedOn w:val="Heading1Char"/>
    <w:link w:val="CoverTitle"/>
    <w:rsid w:val="00C94793"/>
    <w:rPr>
      <w:rFonts w:cs="Arial"/>
      <w:b/>
      <w:bCs/>
      <w:kern w:val="32"/>
      <w:sz w:val="36"/>
      <w:szCs w:val="32"/>
    </w:rPr>
  </w:style>
  <w:style w:type="character" w:customStyle="1" w:styleId="TLTKChar">
    <w:name w:val="TLTK Char"/>
    <w:basedOn w:val="CoverTitleChar"/>
    <w:link w:val="TLTK"/>
    <w:rsid w:val="00C94793"/>
    <w:rPr>
      <w:rFonts w:cs="Arial"/>
      <w:b/>
      <w:bCs/>
      <w:kern w:val="32"/>
      <w:sz w:val="36"/>
      <w:szCs w:val="32"/>
    </w:rPr>
  </w:style>
  <w:style w:type="paragraph" w:customStyle="1" w:styleId="Noidung">
    <w:name w:val="Noidung"/>
    <w:basedOn w:val="Normal"/>
    <w:link w:val="NoidungChar"/>
    <w:rsid w:val="00DA49A7"/>
    <w:pPr>
      <w:ind w:firstLine="397"/>
    </w:pPr>
    <w:rPr>
      <w:szCs w:val="20"/>
    </w:rPr>
  </w:style>
  <w:style w:type="character" w:customStyle="1" w:styleId="NoidungChar">
    <w:name w:val="Noidung Char"/>
    <w:basedOn w:val="DefaultParagraphFont"/>
    <w:link w:val="Noidung"/>
    <w:rsid w:val="00DA49A7"/>
    <w:rPr>
      <w:sz w:val="26"/>
    </w:rPr>
  </w:style>
  <w:style w:type="paragraph" w:customStyle="1" w:styleId="LVThuattoan">
    <w:name w:val="LV_Thuattoan"/>
    <w:basedOn w:val="LVNormal"/>
    <w:link w:val="LVThuattoanChar"/>
    <w:rsid w:val="00842743"/>
    <w:pPr>
      <w:spacing w:before="0" w:after="0" w:line="276" w:lineRule="auto"/>
    </w:pPr>
    <w:rPr>
      <w:rFonts w:ascii="Arial Unicode MS" w:hAnsi="Arial Unicode MS"/>
      <w:sz w:val="22"/>
    </w:rPr>
  </w:style>
  <w:style w:type="character" w:customStyle="1" w:styleId="LVNormalChar">
    <w:name w:val="LV_Normal Char"/>
    <w:basedOn w:val="DefaultParagraphFont"/>
    <w:link w:val="LVNormal"/>
    <w:rsid w:val="00BE5BE0"/>
    <w:rPr>
      <w:rFonts w:eastAsia="MS Mincho"/>
      <w:sz w:val="26"/>
      <w:szCs w:val="24"/>
      <w:lang w:eastAsia="ja-JP"/>
    </w:rPr>
  </w:style>
  <w:style w:type="character" w:customStyle="1" w:styleId="LVThuattoanChar">
    <w:name w:val="LV_Thuattoan Char"/>
    <w:basedOn w:val="LVNormalChar"/>
    <w:link w:val="LVThuattoan"/>
    <w:rsid w:val="00842743"/>
    <w:rPr>
      <w:rFonts w:ascii="Arial Unicode MS" w:eastAsia="MS Mincho" w:hAnsi="Arial Unicode MS"/>
      <w:sz w:val="22"/>
      <w:szCs w:val="24"/>
      <w:lang w:eastAsia="ja-JP"/>
    </w:rPr>
  </w:style>
  <w:style w:type="character" w:styleId="IntenseEmphasis">
    <w:name w:val="Intense Emphasis"/>
    <w:basedOn w:val="DefaultParagraphFont"/>
    <w:uiPriority w:val="21"/>
    <w:rsid w:val="00661251"/>
    <w:rPr>
      <w:b/>
      <w:bCs/>
      <w:i/>
      <w:iCs/>
      <w:color w:val="4F81BD" w:themeColor="accent1"/>
    </w:rPr>
  </w:style>
  <w:style w:type="character" w:styleId="SubtleReference">
    <w:name w:val="Subtle Reference"/>
    <w:basedOn w:val="DefaultParagraphFont"/>
    <w:uiPriority w:val="31"/>
    <w:rsid w:val="00661251"/>
    <w:rPr>
      <w:smallCaps/>
      <w:color w:val="C0504D" w:themeColor="accent2"/>
      <w:u w:val="single"/>
    </w:rPr>
  </w:style>
  <w:style w:type="character" w:styleId="SubtleEmphasis">
    <w:name w:val="Subtle Emphasis"/>
    <w:basedOn w:val="DefaultParagraphFont"/>
    <w:uiPriority w:val="19"/>
    <w:rsid w:val="00661251"/>
    <w:rPr>
      <w:i/>
      <w:iCs/>
      <w:color w:val="808080" w:themeColor="text1" w:themeTint="7F"/>
    </w:rPr>
  </w:style>
  <w:style w:type="paragraph" w:customStyle="1" w:styleId="numbereditem">
    <w:name w:val="numbered item"/>
    <w:basedOn w:val="Normal"/>
    <w:rsid w:val="0039286E"/>
    <w:pPr>
      <w:numPr>
        <w:numId w:val="19"/>
      </w:numPr>
      <w:overflowPunct w:val="0"/>
      <w:autoSpaceDE w:val="0"/>
      <w:autoSpaceDN w:val="0"/>
      <w:adjustRightInd w:val="0"/>
      <w:spacing w:before="120" w:after="120" w:line="240" w:lineRule="exact"/>
      <w:contextualSpacing/>
      <w:textAlignment w:val="baseline"/>
    </w:pPr>
    <w:rPr>
      <w:sz w:val="20"/>
      <w:szCs w:val="20"/>
      <w:lang w:eastAsia="de-DE"/>
    </w:rPr>
  </w:style>
  <w:style w:type="numbering" w:customStyle="1" w:styleId="StyleBulleted">
    <w:name w:val="Style Bulleted"/>
    <w:basedOn w:val="NoList"/>
    <w:rsid w:val="001A57AC"/>
    <w:pPr>
      <w:numPr>
        <w:numId w:val="21"/>
      </w:numPr>
    </w:pPr>
  </w:style>
  <w:style w:type="paragraph" w:customStyle="1" w:styleId="programcode">
    <w:name w:val="programcode"/>
    <w:basedOn w:val="Normal"/>
    <w:rsid w:val="00831844"/>
    <w:pPr>
      <w:tabs>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20" w:after="120" w:line="240" w:lineRule="exact"/>
      <w:ind w:left="227" w:firstLine="0"/>
      <w:contextualSpacing/>
      <w:jc w:val="left"/>
      <w:textAlignment w:val="baseline"/>
    </w:pPr>
    <w:rPr>
      <w:rFonts w:ascii="Courier" w:hAnsi="Courier"/>
      <w:sz w:val="20"/>
      <w:szCs w:val="20"/>
      <w:lang w:eastAsia="de-DE"/>
    </w:rPr>
  </w:style>
  <w:style w:type="paragraph" w:customStyle="1" w:styleId="Bulletnormal">
    <w:name w:val="Bullet_normal"/>
    <w:basedOn w:val="Normal"/>
    <w:link w:val="BulletnormalChar"/>
    <w:qFormat/>
    <w:rsid w:val="00207034"/>
    <w:pPr>
      <w:numPr>
        <w:numId w:val="22"/>
      </w:numPr>
    </w:pPr>
  </w:style>
  <w:style w:type="character" w:customStyle="1" w:styleId="BulletnormalChar">
    <w:name w:val="Bullet_normal Char"/>
    <w:basedOn w:val="DefaultParagraphFont"/>
    <w:link w:val="Bulletnormal"/>
    <w:rsid w:val="00207034"/>
    <w:rPr>
      <w:sz w:val="26"/>
      <w:szCs w:val="26"/>
    </w:rPr>
  </w:style>
  <w:style w:type="paragraph" w:customStyle="1" w:styleId="Stylenormal0">
    <w:name w:val="Style_normal"/>
    <w:basedOn w:val="Normal"/>
    <w:rsid w:val="00FF6477"/>
    <w:pPr>
      <w:ind w:firstLine="0"/>
      <w:jc w:val="center"/>
    </w:pPr>
    <w:rPr>
      <w:szCs w:val="24"/>
      <w:lang w:val="en-GB"/>
    </w:rPr>
  </w:style>
  <w:style w:type="paragraph" w:styleId="Bibliography">
    <w:name w:val="Bibliography"/>
    <w:basedOn w:val="Normal"/>
    <w:next w:val="Normal"/>
    <w:uiPriority w:val="37"/>
    <w:unhideWhenUsed/>
    <w:rsid w:val="007F13A1"/>
  </w:style>
  <w:style w:type="character" w:customStyle="1" w:styleId="gt-icon-text1">
    <w:name w:val="gt-icon-text1"/>
    <w:basedOn w:val="DefaultParagraphFont"/>
    <w:rsid w:val="0024722B"/>
  </w:style>
  <w:style w:type="character" w:customStyle="1" w:styleId="HeaderChar">
    <w:name w:val="Header Char"/>
    <w:basedOn w:val="DefaultParagraphFont"/>
    <w:link w:val="Header"/>
    <w:uiPriority w:val="99"/>
    <w:rsid w:val="004308DC"/>
    <w:rPr>
      <w:sz w:val="26"/>
      <w:szCs w:val="26"/>
    </w:rPr>
  </w:style>
  <w:style w:type="paragraph" w:styleId="TOCHeading">
    <w:name w:val="TOC Heading"/>
    <w:basedOn w:val="Heading1"/>
    <w:next w:val="Normal"/>
    <w:uiPriority w:val="39"/>
    <w:unhideWhenUsed/>
    <w:rsid w:val="00CC2D1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PlaceholderText">
    <w:name w:val="Placeholder Text"/>
    <w:basedOn w:val="DefaultParagraphFont"/>
    <w:uiPriority w:val="99"/>
    <w:semiHidden/>
    <w:rsid w:val="00FA3BDA"/>
    <w:rPr>
      <w:color w:val="808080"/>
    </w:rPr>
  </w:style>
  <w:style w:type="table" w:styleId="MediumGrid1-Accent5">
    <w:name w:val="Medium Grid 1 Accent 5"/>
    <w:basedOn w:val="TableNormal"/>
    <w:uiPriority w:val="67"/>
    <w:rsid w:val="00CF3D7D"/>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LeftNormal">
    <w:name w:val="Left_Normal"/>
    <w:basedOn w:val="Normal"/>
    <w:link w:val="LeftNormalChar"/>
    <w:qFormat/>
    <w:rsid w:val="009716FA"/>
    <w:pPr>
      <w:widowControl w:val="0"/>
      <w:ind w:firstLine="0"/>
    </w:pPr>
  </w:style>
  <w:style w:type="character" w:customStyle="1" w:styleId="LeftNormalChar">
    <w:name w:val="Left_Normal Char"/>
    <w:basedOn w:val="DefaultParagraphFont"/>
    <w:link w:val="LeftNormal"/>
    <w:rsid w:val="009716FA"/>
    <w:rPr>
      <w:sz w:val="26"/>
      <w:szCs w:val="26"/>
    </w:rPr>
  </w:style>
  <w:style w:type="paragraph" w:customStyle="1" w:styleId="Normaltext0">
    <w:name w:val="Normal text"/>
    <w:basedOn w:val="Normal"/>
    <w:link w:val="NormaltextChar"/>
    <w:rsid w:val="009716FA"/>
    <w:pPr>
      <w:spacing w:before="120" w:after="120"/>
      <w:ind w:firstLine="0"/>
    </w:pPr>
    <w:rPr>
      <w:rFonts w:eastAsia="MS Mincho"/>
      <w:szCs w:val="24"/>
      <w:lang w:eastAsia="ja-JP"/>
    </w:rPr>
  </w:style>
  <w:style w:type="character" w:customStyle="1" w:styleId="NormaltextChar">
    <w:name w:val="Normal text Char"/>
    <w:basedOn w:val="DefaultParagraphFont"/>
    <w:link w:val="Normaltext0"/>
    <w:rsid w:val="009716FA"/>
    <w:rPr>
      <w:rFonts w:eastAsia="MS Mincho"/>
      <w:sz w:val="26"/>
      <w:szCs w:val="24"/>
      <w:lang w:eastAsia="ja-JP"/>
    </w:rPr>
  </w:style>
  <w:style w:type="paragraph" w:customStyle="1" w:styleId="Reference">
    <w:name w:val="Reference"/>
    <w:basedOn w:val="references"/>
    <w:link w:val="ReferenceChar"/>
    <w:qFormat/>
    <w:rsid w:val="009716FA"/>
  </w:style>
  <w:style w:type="character" w:customStyle="1" w:styleId="referencesChar">
    <w:name w:val="references Char"/>
    <w:basedOn w:val="DefaultParagraphFont"/>
    <w:link w:val="references"/>
    <w:rsid w:val="009716FA"/>
    <w:rPr>
      <w:rFonts w:eastAsia="MS Mincho"/>
      <w:noProof/>
      <w:sz w:val="26"/>
      <w:szCs w:val="16"/>
    </w:rPr>
  </w:style>
  <w:style w:type="character" w:customStyle="1" w:styleId="ReferenceChar">
    <w:name w:val="Reference Char"/>
    <w:basedOn w:val="referencesChar"/>
    <w:link w:val="Reference"/>
    <w:rsid w:val="009716FA"/>
    <w:rPr>
      <w:rFonts w:eastAsia="MS Mincho"/>
      <w:noProof/>
      <w:sz w:val="2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57482">
      <w:bodyDiv w:val="1"/>
      <w:marLeft w:val="0"/>
      <w:marRight w:val="0"/>
      <w:marTop w:val="0"/>
      <w:marBottom w:val="0"/>
      <w:divBdr>
        <w:top w:val="none" w:sz="0" w:space="0" w:color="auto"/>
        <w:left w:val="none" w:sz="0" w:space="0" w:color="auto"/>
        <w:bottom w:val="none" w:sz="0" w:space="0" w:color="auto"/>
        <w:right w:val="none" w:sz="0" w:space="0" w:color="auto"/>
      </w:divBdr>
      <w:divsChild>
        <w:div w:id="726731176">
          <w:marLeft w:val="0"/>
          <w:marRight w:val="0"/>
          <w:marTop w:val="0"/>
          <w:marBottom w:val="0"/>
          <w:divBdr>
            <w:top w:val="none" w:sz="0" w:space="0" w:color="auto"/>
            <w:left w:val="none" w:sz="0" w:space="0" w:color="auto"/>
            <w:bottom w:val="none" w:sz="0" w:space="0" w:color="auto"/>
            <w:right w:val="none" w:sz="0" w:space="0" w:color="auto"/>
          </w:divBdr>
          <w:divsChild>
            <w:div w:id="12697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5644">
      <w:bodyDiv w:val="1"/>
      <w:marLeft w:val="0"/>
      <w:marRight w:val="0"/>
      <w:marTop w:val="0"/>
      <w:marBottom w:val="0"/>
      <w:divBdr>
        <w:top w:val="none" w:sz="0" w:space="0" w:color="auto"/>
        <w:left w:val="none" w:sz="0" w:space="0" w:color="auto"/>
        <w:bottom w:val="none" w:sz="0" w:space="0" w:color="auto"/>
        <w:right w:val="none" w:sz="0" w:space="0" w:color="auto"/>
      </w:divBdr>
      <w:divsChild>
        <w:div w:id="2027511504">
          <w:marLeft w:val="0"/>
          <w:marRight w:val="0"/>
          <w:marTop w:val="0"/>
          <w:marBottom w:val="0"/>
          <w:divBdr>
            <w:top w:val="none" w:sz="0" w:space="0" w:color="auto"/>
            <w:left w:val="none" w:sz="0" w:space="0" w:color="auto"/>
            <w:bottom w:val="none" w:sz="0" w:space="0" w:color="auto"/>
            <w:right w:val="none" w:sz="0" w:space="0" w:color="auto"/>
          </w:divBdr>
          <w:divsChild>
            <w:div w:id="98455923">
              <w:marLeft w:val="0"/>
              <w:marRight w:val="0"/>
              <w:marTop w:val="0"/>
              <w:marBottom w:val="0"/>
              <w:divBdr>
                <w:top w:val="none" w:sz="0" w:space="0" w:color="auto"/>
                <w:left w:val="none" w:sz="0" w:space="0" w:color="auto"/>
                <w:bottom w:val="none" w:sz="0" w:space="0" w:color="auto"/>
                <w:right w:val="none" w:sz="0" w:space="0" w:color="auto"/>
              </w:divBdr>
            </w:div>
            <w:div w:id="356197677">
              <w:marLeft w:val="0"/>
              <w:marRight w:val="0"/>
              <w:marTop w:val="0"/>
              <w:marBottom w:val="0"/>
              <w:divBdr>
                <w:top w:val="none" w:sz="0" w:space="0" w:color="auto"/>
                <w:left w:val="none" w:sz="0" w:space="0" w:color="auto"/>
                <w:bottom w:val="none" w:sz="0" w:space="0" w:color="auto"/>
                <w:right w:val="none" w:sz="0" w:space="0" w:color="auto"/>
              </w:divBdr>
            </w:div>
            <w:div w:id="366027720">
              <w:marLeft w:val="0"/>
              <w:marRight w:val="0"/>
              <w:marTop w:val="0"/>
              <w:marBottom w:val="0"/>
              <w:divBdr>
                <w:top w:val="none" w:sz="0" w:space="0" w:color="auto"/>
                <w:left w:val="none" w:sz="0" w:space="0" w:color="auto"/>
                <w:bottom w:val="none" w:sz="0" w:space="0" w:color="auto"/>
                <w:right w:val="none" w:sz="0" w:space="0" w:color="auto"/>
              </w:divBdr>
            </w:div>
            <w:div w:id="412318450">
              <w:marLeft w:val="0"/>
              <w:marRight w:val="0"/>
              <w:marTop w:val="0"/>
              <w:marBottom w:val="0"/>
              <w:divBdr>
                <w:top w:val="none" w:sz="0" w:space="0" w:color="auto"/>
                <w:left w:val="none" w:sz="0" w:space="0" w:color="auto"/>
                <w:bottom w:val="none" w:sz="0" w:space="0" w:color="auto"/>
                <w:right w:val="none" w:sz="0" w:space="0" w:color="auto"/>
              </w:divBdr>
            </w:div>
            <w:div w:id="593787873">
              <w:marLeft w:val="0"/>
              <w:marRight w:val="0"/>
              <w:marTop w:val="0"/>
              <w:marBottom w:val="0"/>
              <w:divBdr>
                <w:top w:val="none" w:sz="0" w:space="0" w:color="auto"/>
                <w:left w:val="none" w:sz="0" w:space="0" w:color="auto"/>
                <w:bottom w:val="none" w:sz="0" w:space="0" w:color="auto"/>
                <w:right w:val="none" w:sz="0" w:space="0" w:color="auto"/>
              </w:divBdr>
            </w:div>
            <w:div w:id="707952391">
              <w:marLeft w:val="0"/>
              <w:marRight w:val="0"/>
              <w:marTop w:val="0"/>
              <w:marBottom w:val="0"/>
              <w:divBdr>
                <w:top w:val="none" w:sz="0" w:space="0" w:color="auto"/>
                <w:left w:val="none" w:sz="0" w:space="0" w:color="auto"/>
                <w:bottom w:val="none" w:sz="0" w:space="0" w:color="auto"/>
                <w:right w:val="none" w:sz="0" w:space="0" w:color="auto"/>
              </w:divBdr>
            </w:div>
            <w:div w:id="821434612">
              <w:marLeft w:val="0"/>
              <w:marRight w:val="0"/>
              <w:marTop w:val="0"/>
              <w:marBottom w:val="0"/>
              <w:divBdr>
                <w:top w:val="none" w:sz="0" w:space="0" w:color="auto"/>
                <w:left w:val="none" w:sz="0" w:space="0" w:color="auto"/>
                <w:bottom w:val="none" w:sz="0" w:space="0" w:color="auto"/>
                <w:right w:val="none" w:sz="0" w:space="0" w:color="auto"/>
              </w:divBdr>
            </w:div>
            <w:div w:id="1389376797">
              <w:marLeft w:val="0"/>
              <w:marRight w:val="0"/>
              <w:marTop w:val="0"/>
              <w:marBottom w:val="0"/>
              <w:divBdr>
                <w:top w:val="none" w:sz="0" w:space="0" w:color="auto"/>
                <w:left w:val="none" w:sz="0" w:space="0" w:color="auto"/>
                <w:bottom w:val="none" w:sz="0" w:space="0" w:color="auto"/>
                <w:right w:val="none" w:sz="0" w:space="0" w:color="auto"/>
              </w:divBdr>
            </w:div>
            <w:div w:id="1399590253">
              <w:marLeft w:val="0"/>
              <w:marRight w:val="0"/>
              <w:marTop w:val="0"/>
              <w:marBottom w:val="0"/>
              <w:divBdr>
                <w:top w:val="none" w:sz="0" w:space="0" w:color="auto"/>
                <w:left w:val="none" w:sz="0" w:space="0" w:color="auto"/>
                <w:bottom w:val="none" w:sz="0" w:space="0" w:color="auto"/>
                <w:right w:val="none" w:sz="0" w:space="0" w:color="auto"/>
              </w:divBdr>
            </w:div>
            <w:div w:id="1461194023">
              <w:marLeft w:val="0"/>
              <w:marRight w:val="0"/>
              <w:marTop w:val="0"/>
              <w:marBottom w:val="0"/>
              <w:divBdr>
                <w:top w:val="none" w:sz="0" w:space="0" w:color="auto"/>
                <w:left w:val="none" w:sz="0" w:space="0" w:color="auto"/>
                <w:bottom w:val="none" w:sz="0" w:space="0" w:color="auto"/>
                <w:right w:val="none" w:sz="0" w:space="0" w:color="auto"/>
              </w:divBdr>
            </w:div>
            <w:div w:id="1616474464">
              <w:marLeft w:val="0"/>
              <w:marRight w:val="0"/>
              <w:marTop w:val="0"/>
              <w:marBottom w:val="0"/>
              <w:divBdr>
                <w:top w:val="none" w:sz="0" w:space="0" w:color="auto"/>
                <w:left w:val="none" w:sz="0" w:space="0" w:color="auto"/>
                <w:bottom w:val="none" w:sz="0" w:space="0" w:color="auto"/>
                <w:right w:val="none" w:sz="0" w:space="0" w:color="auto"/>
              </w:divBdr>
            </w:div>
            <w:div w:id="17299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1018">
      <w:bodyDiv w:val="1"/>
      <w:marLeft w:val="0"/>
      <w:marRight w:val="0"/>
      <w:marTop w:val="0"/>
      <w:marBottom w:val="0"/>
      <w:divBdr>
        <w:top w:val="none" w:sz="0" w:space="0" w:color="auto"/>
        <w:left w:val="none" w:sz="0" w:space="0" w:color="auto"/>
        <w:bottom w:val="none" w:sz="0" w:space="0" w:color="auto"/>
        <w:right w:val="none" w:sz="0" w:space="0" w:color="auto"/>
      </w:divBdr>
      <w:divsChild>
        <w:div w:id="252665923">
          <w:marLeft w:val="0"/>
          <w:marRight w:val="0"/>
          <w:marTop w:val="0"/>
          <w:marBottom w:val="0"/>
          <w:divBdr>
            <w:top w:val="none" w:sz="0" w:space="0" w:color="auto"/>
            <w:left w:val="none" w:sz="0" w:space="0" w:color="auto"/>
            <w:bottom w:val="none" w:sz="0" w:space="0" w:color="auto"/>
            <w:right w:val="none" w:sz="0" w:space="0" w:color="auto"/>
          </w:divBdr>
        </w:div>
      </w:divsChild>
    </w:div>
    <w:div w:id="168568738">
      <w:bodyDiv w:val="1"/>
      <w:marLeft w:val="0"/>
      <w:marRight w:val="0"/>
      <w:marTop w:val="0"/>
      <w:marBottom w:val="0"/>
      <w:divBdr>
        <w:top w:val="none" w:sz="0" w:space="0" w:color="auto"/>
        <w:left w:val="none" w:sz="0" w:space="0" w:color="auto"/>
        <w:bottom w:val="none" w:sz="0" w:space="0" w:color="auto"/>
        <w:right w:val="none" w:sz="0" w:space="0" w:color="auto"/>
      </w:divBdr>
      <w:divsChild>
        <w:div w:id="1003824571">
          <w:marLeft w:val="0"/>
          <w:marRight w:val="0"/>
          <w:marTop w:val="0"/>
          <w:marBottom w:val="0"/>
          <w:divBdr>
            <w:top w:val="none" w:sz="0" w:space="0" w:color="auto"/>
            <w:left w:val="none" w:sz="0" w:space="0" w:color="auto"/>
            <w:bottom w:val="none" w:sz="0" w:space="0" w:color="auto"/>
            <w:right w:val="none" w:sz="0" w:space="0" w:color="auto"/>
          </w:divBdr>
          <w:divsChild>
            <w:div w:id="83848244">
              <w:marLeft w:val="0"/>
              <w:marRight w:val="0"/>
              <w:marTop w:val="0"/>
              <w:marBottom w:val="0"/>
              <w:divBdr>
                <w:top w:val="none" w:sz="0" w:space="0" w:color="auto"/>
                <w:left w:val="none" w:sz="0" w:space="0" w:color="auto"/>
                <w:bottom w:val="none" w:sz="0" w:space="0" w:color="auto"/>
                <w:right w:val="none" w:sz="0" w:space="0" w:color="auto"/>
              </w:divBdr>
              <w:divsChild>
                <w:div w:id="1191185432">
                  <w:marLeft w:val="0"/>
                  <w:marRight w:val="0"/>
                  <w:marTop w:val="0"/>
                  <w:marBottom w:val="0"/>
                  <w:divBdr>
                    <w:top w:val="none" w:sz="0" w:space="0" w:color="auto"/>
                    <w:left w:val="none" w:sz="0" w:space="0" w:color="auto"/>
                    <w:bottom w:val="none" w:sz="0" w:space="0" w:color="auto"/>
                    <w:right w:val="none" w:sz="0" w:space="0" w:color="auto"/>
                  </w:divBdr>
                  <w:divsChild>
                    <w:div w:id="50928120">
                      <w:marLeft w:val="0"/>
                      <w:marRight w:val="0"/>
                      <w:marTop w:val="0"/>
                      <w:marBottom w:val="0"/>
                      <w:divBdr>
                        <w:top w:val="none" w:sz="0" w:space="0" w:color="auto"/>
                        <w:left w:val="none" w:sz="0" w:space="0" w:color="auto"/>
                        <w:bottom w:val="none" w:sz="0" w:space="0" w:color="auto"/>
                        <w:right w:val="none" w:sz="0" w:space="0" w:color="auto"/>
                      </w:divBdr>
                      <w:divsChild>
                        <w:div w:id="908346319">
                          <w:marLeft w:val="0"/>
                          <w:marRight w:val="0"/>
                          <w:marTop w:val="0"/>
                          <w:marBottom w:val="0"/>
                          <w:divBdr>
                            <w:top w:val="none" w:sz="0" w:space="0" w:color="auto"/>
                            <w:left w:val="none" w:sz="0" w:space="0" w:color="auto"/>
                            <w:bottom w:val="none" w:sz="0" w:space="0" w:color="auto"/>
                            <w:right w:val="none" w:sz="0" w:space="0" w:color="auto"/>
                          </w:divBdr>
                          <w:divsChild>
                            <w:div w:id="876888584">
                              <w:marLeft w:val="0"/>
                              <w:marRight w:val="0"/>
                              <w:marTop w:val="0"/>
                              <w:marBottom w:val="0"/>
                              <w:divBdr>
                                <w:top w:val="none" w:sz="0" w:space="0" w:color="auto"/>
                                <w:left w:val="none" w:sz="0" w:space="0" w:color="auto"/>
                                <w:bottom w:val="none" w:sz="0" w:space="0" w:color="auto"/>
                                <w:right w:val="none" w:sz="0" w:space="0" w:color="auto"/>
                              </w:divBdr>
                            </w:div>
                          </w:divsChild>
                        </w:div>
                        <w:div w:id="1034232572">
                          <w:marLeft w:val="0"/>
                          <w:marRight w:val="0"/>
                          <w:marTop w:val="0"/>
                          <w:marBottom w:val="0"/>
                          <w:divBdr>
                            <w:top w:val="none" w:sz="0" w:space="0" w:color="auto"/>
                            <w:left w:val="none" w:sz="0" w:space="0" w:color="auto"/>
                            <w:bottom w:val="none" w:sz="0" w:space="0" w:color="auto"/>
                            <w:right w:val="none" w:sz="0" w:space="0" w:color="auto"/>
                          </w:divBdr>
                          <w:divsChild>
                            <w:div w:id="633487710">
                              <w:marLeft w:val="0"/>
                              <w:marRight w:val="0"/>
                              <w:marTop w:val="0"/>
                              <w:marBottom w:val="0"/>
                              <w:divBdr>
                                <w:top w:val="none" w:sz="0" w:space="0" w:color="auto"/>
                                <w:left w:val="none" w:sz="0" w:space="0" w:color="auto"/>
                                <w:bottom w:val="none" w:sz="0" w:space="0" w:color="auto"/>
                                <w:right w:val="none" w:sz="0" w:space="0" w:color="auto"/>
                              </w:divBdr>
                              <w:divsChild>
                                <w:div w:id="615138930">
                                  <w:marLeft w:val="0"/>
                                  <w:marRight w:val="0"/>
                                  <w:marTop w:val="0"/>
                                  <w:marBottom w:val="0"/>
                                  <w:divBdr>
                                    <w:top w:val="none" w:sz="0" w:space="0" w:color="auto"/>
                                    <w:left w:val="none" w:sz="0" w:space="0" w:color="auto"/>
                                    <w:bottom w:val="none" w:sz="0" w:space="0" w:color="auto"/>
                                    <w:right w:val="none" w:sz="0" w:space="0" w:color="auto"/>
                                  </w:divBdr>
                                  <w:divsChild>
                                    <w:div w:id="1995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94">
                              <w:marLeft w:val="0"/>
                              <w:marRight w:val="0"/>
                              <w:marTop w:val="0"/>
                              <w:marBottom w:val="0"/>
                              <w:divBdr>
                                <w:top w:val="none" w:sz="0" w:space="0" w:color="auto"/>
                                <w:left w:val="none" w:sz="0" w:space="0" w:color="auto"/>
                                <w:bottom w:val="none" w:sz="0" w:space="0" w:color="auto"/>
                                <w:right w:val="none" w:sz="0" w:space="0" w:color="auto"/>
                              </w:divBdr>
                            </w:div>
                            <w:div w:id="956445197">
                              <w:marLeft w:val="0"/>
                              <w:marRight w:val="0"/>
                              <w:marTop w:val="97"/>
                              <w:marBottom w:val="0"/>
                              <w:divBdr>
                                <w:top w:val="none" w:sz="0" w:space="0" w:color="auto"/>
                                <w:left w:val="none" w:sz="0" w:space="0" w:color="auto"/>
                                <w:bottom w:val="none" w:sz="0" w:space="0" w:color="auto"/>
                                <w:right w:val="none" w:sz="0" w:space="0" w:color="auto"/>
                              </w:divBdr>
                              <w:divsChild>
                                <w:div w:id="919562716">
                                  <w:marLeft w:val="0"/>
                                  <w:marRight w:val="240"/>
                                  <w:marTop w:val="0"/>
                                  <w:marBottom w:val="0"/>
                                  <w:divBdr>
                                    <w:top w:val="none" w:sz="0" w:space="0" w:color="auto"/>
                                    <w:left w:val="none" w:sz="0" w:space="0" w:color="auto"/>
                                    <w:bottom w:val="none" w:sz="0" w:space="0" w:color="auto"/>
                                    <w:right w:val="none" w:sz="0" w:space="0" w:color="auto"/>
                                  </w:divBdr>
                                </w:div>
                                <w:div w:id="1303655205">
                                  <w:marLeft w:val="0"/>
                                  <w:marRight w:val="240"/>
                                  <w:marTop w:val="0"/>
                                  <w:marBottom w:val="0"/>
                                  <w:divBdr>
                                    <w:top w:val="none" w:sz="0" w:space="0" w:color="auto"/>
                                    <w:left w:val="none" w:sz="0" w:space="0" w:color="auto"/>
                                    <w:bottom w:val="none" w:sz="0" w:space="0" w:color="auto"/>
                                    <w:right w:val="none" w:sz="0" w:space="0" w:color="auto"/>
                                  </w:divBdr>
                                </w:div>
                              </w:divsChild>
                            </w:div>
                            <w:div w:id="1521234789">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64785">
      <w:bodyDiv w:val="1"/>
      <w:marLeft w:val="0"/>
      <w:marRight w:val="0"/>
      <w:marTop w:val="0"/>
      <w:marBottom w:val="0"/>
      <w:divBdr>
        <w:top w:val="none" w:sz="0" w:space="0" w:color="auto"/>
        <w:left w:val="none" w:sz="0" w:space="0" w:color="auto"/>
        <w:bottom w:val="none" w:sz="0" w:space="0" w:color="auto"/>
        <w:right w:val="none" w:sz="0" w:space="0" w:color="auto"/>
      </w:divBdr>
      <w:divsChild>
        <w:div w:id="1235428969">
          <w:marLeft w:val="0"/>
          <w:marRight w:val="0"/>
          <w:marTop w:val="0"/>
          <w:marBottom w:val="0"/>
          <w:divBdr>
            <w:top w:val="none" w:sz="0" w:space="0" w:color="auto"/>
            <w:left w:val="none" w:sz="0" w:space="0" w:color="auto"/>
            <w:bottom w:val="none" w:sz="0" w:space="0" w:color="auto"/>
            <w:right w:val="none" w:sz="0" w:space="0" w:color="auto"/>
          </w:divBdr>
          <w:divsChild>
            <w:div w:id="250046337">
              <w:marLeft w:val="0"/>
              <w:marRight w:val="0"/>
              <w:marTop w:val="0"/>
              <w:marBottom w:val="0"/>
              <w:divBdr>
                <w:top w:val="none" w:sz="0" w:space="0" w:color="auto"/>
                <w:left w:val="none" w:sz="0" w:space="0" w:color="auto"/>
                <w:bottom w:val="none" w:sz="0" w:space="0" w:color="auto"/>
                <w:right w:val="none" w:sz="0" w:space="0" w:color="auto"/>
              </w:divBdr>
            </w:div>
            <w:div w:id="649098811">
              <w:marLeft w:val="0"/>
              <w:marRight w:val="0"/>
              <w:marTop w:val="0"/>
              <w:marBottom w:val="0"/>
              <w:divBdr>
                <w:top w:val="none" w:sz="0" w:space="0" w:color="auto"/>
                <w:left w:val="none" w:sz="0" w:space="0" w:color="auto"/>
                <w:bottom w:val="none" w:sz="0" w:space="0" w:color="auto"/>
                <w:right w:val="none" w:sz="0" w:space="0" w:color="auto"/>
              </w:divBdr>
            </w:div>
            <w:div w:id="777142186">
              <w:marLeft w:val="0"/>
              <w:marRight w:val="0"/>
              <w:marTop w:val="0"/>
              <w:marBottom w:val="0"/>
              <w:divBdr>
                <w:top w:val="none" w:sz="0" w:space="0" w:color="auto"/>
                <w:left w:val="none" w:sz="0" w:space="0" w:color="auto"/>
                <w:bottom w:val="none" w:sz="0" w:space="0" w:color="auto"/>
                <w:right w:val="none" w:sz="0" w:space="0" w:color="auto"/>
              </w:divBdr>
            </w:div>
            <w:div w:id="1059548853">
              <w:marLeft w:val="0"/>
              <w:marRight w:val="0"/>
              <w:marTop w:val="0"/>
              <w:marBottom w:val="0"/>
              <w:divBdr>
                <w:top w:val="none" w:sz="0" w:space="0" w:color="auto"/>
                <w:left w:val="none" w:sz="0" w:space="0" w:color="auto"/>
                <w:bottom w:val="none" w:sz="0" w:space="0" w:color="auto"/>
                <w:right w:val="none" w:sz="0" w:space="0" w:color="auto"/>
              </w:divBdr>
            </w:div>
            <w:div w:id="1092506928">
              <w:marLeft w:val="0"/>
              <w:marRight w:val="0"/>
              <w:marTop w:val="0"/>
              <w:marBottom w:val="0"/>
              <w:divBdr>
                <w:top w:val="none" w:sz="0" w:space="0" w:color="auto"/>
                <w:left w:val="none" w:sz="0" w:space="0" w:color="auto"/>
                <w:bottom w:val="none" w:sz="0" w:space="0" w:color="auto"/>
                <w:right w:val="none" w:sz="0" w:space="0" w:color="auto"/>
              </w:divBdr>
            </w:div>
            <w:div w:id="1100223780">
              <w:marLeft w:val="0"/>
              <w:marRight w:val="0"/>
              <w:marTop w:val="0"/>
              <w:marBottom w:val="0"/>
              <w:divBdr>
                <w:top w:val="none" w:sz="0" w:space="0" w:color="auto"/>
                <w:left w:val="none" w:sz="0" w:space="0" w:color="auto"/>
                <w:bottom w:val="none" w:sz="0" w:space="0" w:color="auto"/>
                <w:right w:val="none" w:sz="0" w:space="0" w:color="auto"/>
              </w:divBdr>
            </w:div>
            <w:div w:id="1140726084">
              <w:marLeft w:val="0"/>
              <w:marRight w:val="0"/>
              <w:marTop w:val="0"/>
              <w:marBottom w:val="0"/>
              <w:divBdr>
                <w:top w:val="none" w:sz="0" w:space="0" w:color="auto"/>
                <w:left w:val="none" w:sz="0" w:space="0" w:color="auto"/>
                <w:bottom w:val="none" w:sz="0" w:space="0" w:color="auto"/>
                <w:right w:val="none" w:sz="0" w:space="0" w:color="auto"/>
              </w:divBdr>
            </w:div>
            <w:div w:id="1479035474">
              <w:marLeft w:val="0"/>
              <w:marRight w:val="0"/>
              <w:marTop w:val="0"/>
              <w:marBottom w:val="0"/>
              <w:divBdr>
                <w:top w:val="none" w:sz="0" w:space="0" w:color="auto"/>
                <w:left w:val="none" w:sz="0" w:space="0" w:color="auto"/>
                <w:bottom w:val="none" w:sz="0" w:space="0" w:color="auto"/>
                <w:right w:val="none" w:sz="0" w:space="0" w:color="auto"/>
              </w:divBdr>
            </w:div>
            <w:div w:id="1552882041">
              <w:marLeft w:val="0"/>
              <w:marRight w:val="0"/>
              <w:marTop w:val="0"/>
              <w:marBottom w:val="0"/>
              <w:divBdr>
                <w:top w:val="none" w:sz="0" w:space="0" w:color="auto"/>
                <w:left w:val="none" w:sz="0" w:space="0" w:color="auto"/>
                <w:bottom w:val="none" w:sz="0" w:space="0" w:color="auto"/>
                <w:right w:val="none" w:sz="0" w:space="0" w:color="auto"/>
              </w:divBdr>
            </w:div>
            <w:div w:id="1582567827">
              <w:marLeft w:val="0"/>
              <w:marRight w:val="0"/>
              <w:marTop w:val="0"/>
              <w:marBottom w:val="0"/>
              <w:divBdr>
                <w:top w:val="none" w:sz="0" w:space="0" w:color="auto"/>
                <w:left w:val="none" w:sz="0" w:space="0" w:color="auto"/>
                <w:bottom w:val="none" w:sz="0" w:space="0" w:color="auto"/>
                <w:right w:val="none" w:sz="0" w:space="0" w:color="auto"/>
              </w:divBdr>
            </w:div>
            <w:div w:id="1890796409">
              <w:marLeft w:val="0"/>
              <w:marRight w:val="0"/>
              <w:marTop w:val="0"/>
              <w:marBottom w:val="0"/>
              <w:divBdr>
                <w:top w:val="none" w:sz="0" w:space="0" w:color="auto"/>
                <w:left w:val="none" w:sz="0" w:space="0" w:color="auto"/>
                <w:bottom w:val="none" w:sz="0" w:space="0" w:color="auto"/>
                <w:right w:val="none" w:sz="0" w:space="0" w:color="auto"/>
              </w:divBdr>
            </w:div>
            <w:div w:id="19337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6267">
      <w:bodyDiv w:val="1"/>
      <w:marLeft w:val="0"/>
      <w:marRight w:val="0"/>
      <w:marTop w:val="0"/>
      <w:marBottom w:val="0"/>
      <w:divBdr>
        <w:top w:val="none" w:sz="0" w:space="0" w:color="auto"/>
        <w:left w:val="none" w:sz="0" w:space="0" w:color="auto"/>
        <w:bottom w:val="none" w:sz="0" w:space="0" w:color="auto"/>
        <w:right w:val="none" w:sz="0" w:space="0" w:color="auto"/>
      </w:divBdr>
      <w:divsChild>
        <w:div w:id="354116315">
          <w:marLeft w:val="0"/>
          <w:marRight w:val="0"/>
          <w:marTop w:val="0"/>
          <w:marBottom w:val="0"/>
          <w:divBdr>
            <w:top w:val="none" w:sz="0" w:space="0" w:color="auto"/>
            <w:left w:val="none" w:sz="0" w:space="0" w:color="auto"/>
            <w:bottom w:val="none" w:sz="0" w:space="0" w:color="auto"/>
            <w:right w:val="none" w:sz="0" w:space="0" w:color="auto"/>
          </w:divBdr>
          <w:divsChild>
            <w:div w:id="403767644">
              <w:marLeft w:val="0"/>
              <w:marRight w:val="0"/>
              <w:marTop w:val="0"/>
              <w:marBottom w:val="0"/>
              <w:divBdr>
                <w:top w:val="none" w:sz="0" w:space="0" w:color="auto"/>
                <w:left w:val="none" w:sz="0" w:space="0" w:color="auto"/>
                <w:bottom w:val="none" w:sz="0" w:space="0" w:color="auto"/>
                <w:right w:val="none" w:sz="0" w:space="0" w:color="auto"/>
              </w:divBdr>
            </w:div>
            <w:div w:id="677925889">
              <w:marLeft w:val="0"/>
              <w:marRight w:val="0"/>
              <w:marTop w:val="0"/>
              <w:marBottom w:val="0"/>
              <w:divBdr>
                <w:top w:val="none" w:sz="0" w:space="0" w:color="auto"/>
                <w:left w:val="none" w:sz="0" w:space="0" w:color="auto"/>
                <w:bottom w:val="none" w:sz="0" w:space="0" w:color="auto"/>
                <w:right w:val="none" w:sz="0" w:space="0" w:color="auto"/>
              </w:divBdr>
            </w:div>
            <w:div w:id="717051902">
              <w:marLeft w:val="0"/>
              <w:marRight w:val="0"/>
              <w:marTop w:val="0"/>
              <w:marBottom w:val="0"/>
              <w:divBdr>
                <w:top w:val="none" w:sz="0" w:space="0" w:color="auto"/>
                <w:left w:val="none" w:sz="0" w:space="0" w:color="auto"/>
                <w:bottom w:val="none" w:sz="0" w:space="0" w:color="auto"/>
                <w:right w:val="none" w:sz="0" w:space="0" w:color="auto"/>
              </w:divBdr>
            </w:div>
            <w:div w:id="830145200">
              <w:marLeft w:val="0"/>
              <w:marRight w:val="0"/>
              <w:marTop w:val="0"/>
              <w:marBottom w:val="0"/>
              <w:divBdr>
                <w:top w:val="none" w:sz="0" w:space="0" w:color="auto"/>
                <w:left w:val="none" w:sz="0" w:space="0" w:color="auto"/>
                <w:bottom w:val="none" w:sz="0" w:space="0" w:color="auto"/>
                <w:right w:val="none" w:sz="0" w:space="0" w:color="auto"/>
              </w:divBdr>
            </w:div>
            <w:div w:id="1168254822">
              <w:marLeft w:val="0"/>
              <w:marRight w:val="0"/>
              <w:marTop w:val="0"/>
              <w:marBottom w:val="0"/>
              <w:divBdr>
                <w:top w:val="none" w:sz="0" w:space="0" w:color="auto"/>
                <w:left w:val="none" w:sz="0" w:space="0" w:color="auto"/>
                <w:bottom w:val="none" w:sz="0" w:space="0" w:color="auto"/>
                <w:right w:val="none" w:sz="0" w:space="0" w:color="auto"/>
              </w:divBdr>
            </w:div>
            <w:div w:id="1229225847">
              <w:marLeft w:val="0"/>
              <w:marRight w:val="0"/>
              <w:marTop w:val="0"/>
              <w:marBottom w:val="0"/>
              <w:divBdr>
                <w:top w:val="none" w:sz="0" w:space="0" w:color="auto"/>
                <w:left w:val="none" w:sz="0" w:space="0" w:color="auto"/>
                <w:bottom w:val="none" w:sz="0" w:space="0" w:color="auto"/>
                <w:right w:val="none" w:sz="0" w:space="0" w:color="auto"/>
              </w:divBdr>
            </w:div>
            <w:div w:id="1471707948">
              <w:marLeft w:val="0"/>
              <w:marRight w:val="0"/>
              <w:marTop w:val="0"/>
              <w:marBottom w:val="0"/>
              <w:divBdr>
                <w:top w:val="none" w:sz="0" w:space="0" w:color="auto"/>
                <w:left w:val="none" w:sz="0" w:space="0" w:color="auto"/>
                <w:bottom w:val="none" w:sz="0" w:space="0" w:color="auto"/>
                <w:right w:val="none" w:sz="0" w:space="0" w:color="auto"/>
              </w:divBdr>
            </w:div>
            <w:div w:id="1513691242">
              <w:marLeft w:val="0"/>
              <w:marRight w:val="0"/>
              <w:marTop w:val="0"/>
              <w:marBottom w:val="0"/>
              <w:divBdr>
                <w:top w:val="none" w:sz="0" w:space="0" w:color="auto"/>
                <w:left w:val="none" w:sz="0" w:space="0" w:color="auto"/>
                <w:bottom w:val="none" w:sz="0" w:space="0" w:color="auto"/>
                <w:right w:val="none" w:sz="0" w:space="0" w:color="auto"/>
              </w:divBdr>
            </w:div>
            <w:div w:id="1538590138">
              <w:marLeft w:val="0"/>
              <w:marRight w:val="0"/>
              <w:marTop w:val="0"/>
              <w:marBottom w:val="0"/>
              <w:divBdr>
                <w:top w:val="none" w:sz="0" w:space="0" w:color="auto"/>
                <w:left w:val="none" w:sz="0" w:space="0" w:color="auto"/>
                <w:bottom w:val="none" w:sz="0" w:space="0" w:color="auto"/>
                <w:right w:val="none" w:sz="0" w:space="0" w:color="auto"/>
              </w:divBdr>
            </w:div>
            <w:div w:id="1989673237">
              <w:marLeft w:val="0"/>
              <w:marRight w:val="0"/>
              <w:marTop w:val="0"/>
              <w:marBottom w:val="0"/>
              <w:divBdr>
                <w:top w:val="none" w:sz="0" w:space="0" w:color="auto"/>
                <w:left w:val="none" w:sz="0" w:space="0" w:color="auto"/>
                <w:bottom w:val="none" w:sz="0" w:space="0" w:color="auto"/>
                <w:right w:val="none" w:sz="0" w:space="0" w:color="auto"/>
              </w:divBdr>
            </w:div>
            <w:div w:id="2045254800">
              <w:marLeft w:val="0"/>
              <w:marRight w:val="0"/>
              <w:marTop w:val="0"/>
              <w:marBottom w:val="0"/>
              <w:divBdr>
                <w:top w:val="none" w:sz="0" w:space="0" w:color="auto"/>
                <w:left w:val="none" w:sz="0" w:space="0" w:color="auto"/>
                <w:bottom w:val="none" w:sz="0" w:space="0" w:color="auto"/>
                <w:right w:val="none" w:sz="0" w:space="0" w:color="auto"/>
              </w:divBdr>
            </w:div>
            <w:div w:id="21428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7759">
      <w:bodyDiv w:val="1"/>
      <w:marLeft w:val="0"/>
      <w:marRight w:val="0"/>
      <w:marTop w:val="0"/>
      <w:marBottom w:val="0"/>
      <w:divBdr>
        <w:top w:val="none" w:sz="0" w:space="0" w:color="auto"/>
        <w:left w:val="none" w:sz="0" w:space="0" w:color="auto"/>
        <w:bottom w:val="none" w:sz="0" w:space="0" w:color="auto"/>
        <w:right w:val="none" w:sz="0" w:space="0" w:color="auto"/>
      </w:divBdr>
      <w:divsChild>
        <w:div w:id="497500532">
          <w:marLeft w:val="0"/>
          <w:marRight w:val="0"/>
          <w:marTop w:val="0"/>
          <w:marBottom w:val="0"/>
          <w:divBdr>
            <w:top w:val="none" w:sz="0" w:space="0" w:color="auto"/>
            <w:left w:val="none" w:sz="0" w:space="0" w:color="auto"/>
            <w:bottom w:val="none" w:sz="0" w:space="0" w:color="auto"/>
            <w:right w:val="none" w:sz="0" w:space="0" w:color="auto"/>
          </w:divBdr>
          <w:divsChild>
            <w:div w:id="57099659">
              <w:marLeft w:val="0"/>
              <w:marRight w:val="0"/>
              <w:marTop w:val="0"/>
              <w:marBottom w:val="0"/>
              <w:divBdr>
                <w:top w:val="none" w:sz="0" w:space="0" w:color="auto"/>
                <w:left w:val="none" w:sz="0" w:space="0" w:color="auto"/>
                <w:bottom w:val="none" w:sz="0" w:space="0" w:color="auto"/>
                <w:right w:val="none" w:sz="0" w:space="0" w:color="auto"/>
              </w:divBdr>
            </w:div>
            <w:div w:id="173232934">
              <w:marLeft w:val="0"/>
              <w:marRight w:val="0"/>
              <w:marTop w:val="0"/>
              <w:marBottom w:val="0"/>
              <w:divBdr>
                <w:top w:val="none" w:sz="0" w:space="0" w:color="auto"/>
                <w:left w:val="none" w:sz="0" w:space="0" w:color="auto"/>
                <w:bottom w:val="none" w:sz="0" w:space="0" w:color="auto"/>
                <w:right w:val="none" w:sz="0" w:space="0" w:color="auto"/>
              </w:divBdr>
            </w:div>
            <w:div w:id="349724627">
              <w:marLeft w:val="0"/>
              <w:marRight w:val="0"/>
              <w:marTop w:val="0"/>
              <w:marBottom w:val="0"/>
              <w:divBdr>
                <w:top w:val="none" w:sz="0" w:space="0" w:color="auto"/>
                <w:left w:val="none" w:sz="0" w:space="0" w:color="auto"/>
                <w:bottom w:val="none" w:sz="0" w:space="0" w:color="auto"/>
                <w:right w:val="none" w:sz="0" w:space="0" w:color="auto"/>
              </w:divBdr>
            </w:div>
            <w:div w:id="490490282">
              <w:marLeft w:val="0"/>
              <w:marRight w:val="0"/>
              <w:marTop w:val="0"/>
              <w:marBottom w:val="0"/>
              <w:divBdr>
                <w:top w:val="none" w:sz="0" w:space="0" w:color="auto"/>
                <w:left w:val="none" w:sz="0" w:space="0" w:color="auto"/>
                <w:bottom w:val="none" w:sz="0" w:space="0" w:color="auto"/>
                <w:right w:val="none" w:sz="0" w:space="0" w:color="auto"/>
              </w:divBdr>
            </w:div>
            <w:div w:id="728111537">
              <w:marLeft w:val="0"/>
              <w:marRight w:val="0"/>
              <w:marTop w:val="0"/>
              <w:marBottom w:val="0"/>
              <w:divBdr>
                <w:top w:val="none" w:sz="0" w:space="0" w:color="auto"/>
                <w:left w:val="none" w:sz="0" w:space="0" w:color="auto"/>
                <w:bottom w:val="none" w:sz="0" w:space="0" w:color="auto"/>
                <w:right w:val="none" w:sz="0" w:space="0" w:color="auto"/>
              </w:divBdr>
            </w:div>
            <w:div w:id="1211722687">
              <w:marLeft w:val="0"/>
              <w:marRight w:val="0"/>
              <w:marTop w:val="0"/>
              <w:marBottom w:val="0"/>
              <w:divBdr>
                <w:top w:val="none" w:sz="0" w:space="0" w:color="auto"/>
                <w:left w:val="none" w:sz="0" w:space="0" w:color="auto"/>
                <w:bottom w:val="none" w:sz="0" w:space="0" w:color="auto"/>
                <w:right w:val="none" w:sz="0" w:space="0" w:color="auto"/>
              </w:divBdr>
            </w:div>
            <w:div w:id="1370840183">
              <w:marLeft w:val="0"/>
              <w:marRight w:val="0"/>
              <w:marTop w:val="0"/>
              <w:marBottom w:val="0"/>
              <w:divBdr>
                <w:top w:val="none" w:sz="0" w:space="0" w:color="auto"/>
                <w:left w:val="none" w:sz="0" w:space="0" w:color="auto"/>
                <w:bottom w:val="none" w:sz="0" w:space="0" w:color="auto"/>
                <w:right w:val="none" w:sz="0" w:space="0" w:color="auto"/>
              </w:divBdr>
            </w:div>
            <w:div w:id="1458332069">
              <w:marLeft w:val="0"/>
              <w:marRight w:val="0"/>
              <w:marTop w:val="0"/>
              <w:marBottom w:val="0"/>
              <w:divBdr>
                <w:top w:val="none" w:sz="0" w:space="0" w:color="auto"/>
                <w:left w:val="none" w:sz="0" w:space="0" w:color="auto"/>
                <w:bottom w:val="none" w:sz="0" w:space="0" w:color="auto"/>
                <w:right w:val="none" w:sz="0" w:space="0" w:color="auto"/>
              </w:divBdr>
            </w:div>
            <w:div w:id="1498961524">
              <w:marLeft w:val="0"/>
              <w:marRight w:val="0"/>
              <w:marTop w:val="0"/>
              <w:marBottom w:val="0"/>
              <w:divBdr>
                <w:top w:val="none" w:sz="0" w:space="0" w:color="auto"/>
                <w:left w:val="none" w:sz="0" w:space="0" w:color="auto"/>
                <w:bottom w:val="none" w:sz="0" w:space="0" w:color="auto"/>
                <w:right w:val="none" w:sz="0" w:space="0" w:color="auto"/>
              </w:divBdr>
            </w:div>
            <w:div w:id="1687825670">
              <w:marLeft w:val="0"/>
              <w:marRight w:val="0"/>
              <w:marTop w:val="0"/>
              <w:marBottom w:val="0"/>
              <w:divBdr>
                <w:top w:val="none" w:sz="0" w:space="0" w:color="auto"/>
                <w:left w:val="none" w:sz="0" w:space="0" w:color="auto"/>
                <w:bottom w:val="none" w:sz="0" w:space="0" w:color="auto"/>
                <w:right w:val="none" w:sz="0" w:space="0" w:color="auto"/>
              </w:divBdr>
            </w:div>
            <w:div w:id="20248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2084">
      <w:bodyDiv w:val="1"/>
      <w:marLeft w:val="0"/>
      <w:marRight w:val="0"/>
      <w:marTop w:val="0"/>
      <w:marBottom w:val="0"/>
      <w:divBdr>
        <w:top w:val="none" w:sz="0" w:space="0" w:color="auto"/>
        <w:left w:val="none" w:sz="0" w:space="0" w:color="auto"/>
        <w:bottom w:val="none" w:sz="0" w:space="0" w:color="auto"/>
        <w:right w:val="none" w:sz="0" w:space="0" w:color="auto"/>
      </w:divBdr>
      <w:divsChild>
        <w:div w:id="441271501">
          <w:marLeft w:val="0"/>
          <w:marRight w:val="0"/>
          <w:marTop w:val="0"/>
          <w:marBottom w:val="0"/>
          <w:divBdr>
            <w:top w:val="none" w:sz="0" w:space="0" w:color="auto"/>
            <w:left w:val="none" w:sz="0" w:space="0" w:color="auto"/>
            <w:bottom w:val="none" w:sz="0" w:space="0" w:color="auto"/>
            <w:right w:val="none" w:sz="0" w:space="0" w:color="auto"/>
          </w:divBdr>
          <w:divsChild>
            <w:div w:id="601111429">
              <w:marLeft w:val="0"/>
              <w:marRight w:val="0"/>
              <w:marTop w:val="0"/>
              <w:marBottom w:val="0"/>
              <w:divBdr>
                <w:top w:val="none" w:sz="0" w:space="0" w:color="auto"/>
                <w:left w:val="none" w:sz="0" w:space="0" w:color="auto"/>
                <w:bottom w:val="none" w:sz="0" w:space="0" w:color="auto"/>
                <w:right w:val="none" w:sz="0" w:space="0" w:color="auto"/>
              </w:divBdr>
            </w:div>
            <w:div w:id="1772355892">
              <w:marLeft w:val="0"/>
              <w:marRight w:val="0"/>
              <w:marTop w:val="0"/>
              <w:marBottom w:val="0"/>
              <w:divBdr>
                <w:top w:val="none" w:sz="0" w:space="0" w:color="auto"/>
                <w:left w:val="none" w:sz="0" w:space="0" w:color="auto"/>
                <w:bottom w:val="none" w:sz="0" w:space="0" w:color="auto"/>
                <w:right w:val="none" w:sz="0" w:space="0" w:color="auto"/>
              </w:divBdr>
            </w:div>
            <w:div w:id="1827359862">
              <w:marLeft w:val="0"/>
              <w:marRight w:val="0"/>
              <w:marTop w:val="0"/>
              <w:marBottom w:val="0"/>
              <w:divBdr>
                <w:top w:val="none" w:sz="0" w:space="0" w:color="auto"/>
                <w:left w:val="none" w:sz="0" w:space="0" w:color="auto"/>
                <w:bottom w:val="none" w:sz="0" w:space="0" w:color="auto"/>
                <w:right w:val="none" w:sz="0" w:space="0" w:color="auto"/>
              </w:divBdr>
            </w:div>
            <w:div w:id="18749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8437">
      <w:bodyDiv w:val="1"/>
      <w:marLeft w:val="0"/>
      <w:marRight w:val="0"/>
      <w:marTop w:val="0"/>
      <w:marBottom w:val="0"/>
      <w:divBdr>
        <w:top w:val="none" w:sz="0" w:space="0" w:color="auto"/>
        <w:left w:val="none" w:sz="0" w:space="0" w:color="auto"/>
        <w:bottom w:val="none" w:sz="0" w:space="0" w:color="auto"/>
        <w:right w:val="none" w:sz="0" w:space="0" w:color="auto"/>
      </w:divBdr>
      <w:divsChild>
        <w:div w:id="803236278">
          <w:marLeft w:val="0"/>
          <w:marRight w:val="0"/>
          <w:marTop w:val="0"/>
          <w:marBottom w:val="0"/>
          <w:divBdr>
            <w:top w:val="none" w:sz="0" w:space="0" w:color="auto"/>
            <w:left w:val="none" w:sz="0" w:space="0" w:color="auto"/>
            <w:bottom w:val="none" w:sz="0" w:space="0" w:color="auto"/>
            <w:right w:val="none" w:sz="0" w:space="0" w:color="auto"/>
          </w:divBdr>
          <w:divsChild>
            <w:div w:id="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7999">
      <w:bodyDiv w:val="1"/>
      <w:marLeft w:val="0"/>
      <w:marRight w:val="0"/>
      <w:marTop w:val="0"/>
      <w:marBottom w:val="0"/>
      <w:divBdr>
        <w:top w:val="none" w:sz="0" w:space="0" w:color="auto"/>
        <w:left w:val="none" w:sz="0" w:space="0" w:color="auto"/>
        <w:bottom w:val="none" w:sz="0" w:space="0" w:color="auto"/>
        <w:right w:val="none" w:sz="0" w:space="0" w:color="auto"/>
      </w:divBdr>
      <w:divsChild>
        <w:div w:id="704912069">
          <w:marLeft w:val="0"/>
          <w:marRight w:val="0"/>
          <w:marTop w:val="0"/>
          <w:marBottom w:val="0"/>
          <w:divBdr>
            <w:top w:val="none" w:sz="0" w:space="0" w:color="auto"/>
            <w:left w:val="none" w:sz="0" w:space="0" w:color="auto"/>
            <w:bottom w:val="none" w:sz="0" w:space="0" w:color="auto"/>
            <w:right w:val="none" w:sz="0" w:space="0" w:color="auto"/>
          </w:divBdr>
          <w:divsChild>
            <w:div w:id="155344092">
              <w:marLeft w:val="0"/>
              <w:marRight w:val="0"/>
              <w:marTop w:val="0"/>
              <w:marBottom w:val="0"/>
              <w:divBdr>
                <w:top w:val="none" w:sz="0" w:space="0" w:color="auto"/>
                <w:left w:val="none" w:sz="0" w:space="0" w:color="auto"/>
                <w:bottom w:val="none" w:sz="0" w:space="0" w:color="auto"/>
                <w:right w:val="none" w:sz="0" w:space="0" w:color="auto"/>
              </w:divBdr>
            </w:div>
            <w:div w:id="283192762">
              <w:marLeft w:val="0"/>
              <w:marRight w:val="0"/>
              <w:marTop w:val="0"/>
              <w:marBottom w:val="0"/>
              <w:divBdr>
                <w:top w:val="none" w:sz="0" w:space="0" w:color="auto"/>
                <w:left w:val="none" w:sz="0" w:space="0" w:color="auto"/>
                <w:bottom w:val="none" w:sz="0" w:space="0" w:color="auto"/>
                <w:right w:val="none" w:sz="0" w:space="0" w:color="auto"/>
              </w:divBdr>
            </w:div>
            <w:div w:id="305282015">
              <w:marLeft w:val="0"/>
              <w:marRight w:val="0"/>
              <w:marTop w:val="0"/>
              <w:marBottom w:val="0"/>
              <w:divBdr>
                <w:top w:val="none" w:sz="0" w:space="0" w:color="auto"/>
                <w:left w:val="none" w:sz="0" w:space="0" w:color="auto"/>
                <w:bottom w:val="none" w:sz="0" w:space="0" w:color="auto"/>
                <w:right w:val="none" w:sz="0" w:space="0" w:color="auto"/>
              </w:divBdr>
            </w:div>
            <w:div w:id="365256189">
              <w:marLeft w:val="0"/>
              <w:marRight w:val="0"/>
              <w:marTop w:val="0"/>
              <w:marBottom w:val="0"/>
              <w:divBdr>
                <w:top w:val="none" w:sz="0" w:space="0" w:color="auto"/>
                <w:left w:val="none" w:sz="0" w:space="0" w:color="auto"/>
                <w:bottom w:val="none" w:sz="0" w:space="0" w:color="auto"/>
                <w:right w:val="none" w:sz="0" w:space="0" w:color="auto"/>
              </w:divBdr>
            </w:div>
            <w:div w:id="971208060">
              <w:marLeft w:val="0"/>
              <w:marRight w:val="0"/>
              <w:marTop w:val="0"/>
              <w:marBottom w:val="0"/>
              <w:divBdr>
                <w:top w:val="none" w:sz="0" w:space="0" w:color="auto"/>
                <w:left w:val="none" w:sz="0" w:space="0" w:color="auto"/>
                <w:bottom w:val="none" w:sz="0" w:space="0" w:color="auto"/>
                <w:right w:val="none" w:sz="0" w:space="0" w:color="auto"/>
              </w:divBdr>
            </w:div>
            <w:div w:id="994797952">
              <w:marLeft w:val="0"/>
              <w:marRight w:val="0"/>
              <w:marTop w:val="0"/>
              <w:marBottom w:val="0"/>
              <w:divBdr>
                <w:top w:val="none" w:sz="0" w:space="0" w:color="auto"/>
                <w:left w:val="none" w:sz="0" w:space="0" w:color="auto"/>
                <w:bottom w:val="none" w:sz="0" w:space="0" w:color="auto"/>
                <w:right w:val="none" w:sz="0" w:space="0" w:color="auto"/>
              </w:divBdr>
            </w:div>
            <w:div w:id="1109007061">
              <w:marLeft w:val="0"/>
              <w:marRight w:val="0"/>
              <w:marTop w:val="0"/>
              <w:marBottom w:val="0"/>
              <w:divBdr>
                <w:top w:val="none" w:sz="0" w:space="0" w:color="auto"/>
                <w:left w:val="none" w:sz="0" w:space="0" w:color="auto"/>
                <w:bottom w:val="none" w:sz="0" w:space="0" w:color="auto"/>
                <w:right w:val="none" w:sz="0" w:space="0" w:color="auto"/>
              </w:divBdr>
            </w:div>
            <w:div w:id="1291521064">
              <w:marLeft w:val="0"/>
              <w:marRight w:val="0"/>
              <w:marTop w:val="0"/>
              <w:marBottom w:val="0"/>
              <w:divBdr>
                <w:top w:val="none" w:sz="0" w:space="0" w:color="auto"/>
                <w:left w:val="none" w:sz="0" w:space="0" w:color="auto"/>
                <w:bottom w:val="none" w:sz="0" w:space="0" w:color="auto"/>
                <w:right w:val="none" w:sz="0" w:space="0" w:color="auto"/>
              </w:divBdr>
            </w:div>
            <w:div w:id="1603564481">
              <w:marLeft w:val="0"/>
              <w:marRight w:val="0"/>
              <w:marTop w:val="0"/>
              <w:marBottom w:val="0"/>
              <w:divBdr>
                <w:top w:val="none" w:sz="0" w:space="0" w:color="auto"/>
                <w:left w:val="none" w:sz="0" w:space="0" w:color="auto"/>
                <w:bottom w:val="none" w:sz="0" w:space="0" w:color="auto"/>
                <w:right w:val="none" w:sz="0" w:space="0" w:color="auto"/>
              </w:divBdr>
            </w:div>
            <w:div w:id="1632055069">
              <w:marLeft w:val="0"/>
              <w:marRight w:val="0"/>
              <w:marTop w:val="0"/>
              <w:marBottom w:val="0"/>
              <w:divBdr>
                <w:top w:val="none" w:sz="0" w:space="0" w:color="auto"/>
                <w:left w:val="none" w:sz="0" w:space="0" w:color="auto"/>
                <w:bottom w:val="none" w:sz="0" w:space="0" w:color="auto"/>
                <w:right w:val="none" w:sz="0" w:space="0" w:color="auto"/>
              </w:divBdr>
            </w:div>
            <w:div w:id="1683245315">
              <w:marLeft w:val="0"/>
              <w:marRight w:val="0"/>
              <w:marTop w:val="0"/>
              <w:marBottom w:val="0"/>
              <w:divBdr>
                <w:top w:val="none" w:sz="0" w:space="0" w:color="auto"/>
                <w:left w:val="none" w:sz="0" w:space="0" w:color="auto"/>
                <w:bottom w:val="none" w:sz="0" w:space="0" w:color="auto"/>
                <w:right w:val="none" w:sz="0" w:space="0" w:color="auto"/>
              </w:divBdr>
            </w:div>
            <w:div w:id="1780223351">
              <w:marLeft w:val="0"/>
              <w:marRight w:val="0"/>
              <w:marTop w:val="0"/>
              <w:marBottom w:val="0"/>
              <w:divBdr>
                <w:top w:val="none" w:sz="0" w:space="0" w:color="auto"/>
                <w:left w:val="none" w:sz="0" w:space="0" w:color="auto"/>
                <w:bottom w:val="none" w:sz="0" w:space="0" w:color="auto"/>
                <w:right w:val="none" w:sz="0" w:space="0" w:color="auto"/>
              </w:divBdr>
            </w:div>
            <w:div w:id="1843622261">
              <w:marLeft w:val="0"/>
              <w:marRight w:val="0"/>
              <w:marTop w:val="0"/>
              <w:marBottom w:val="0"/>
              <w:divBdr>
                <w:top w:val="none" w:sz="0" w:space="0" w:color="auto"/>
                <w:left w:val="none" w:sz="0" w:space="0" w:color="auto"/>
                <w:bottom w:val="none" w:sz="0" w:space="0" w:color="auto"/>
                <w:right w:val="none" w:sz="0" w:space="0" w:color="auto"/>
              </w:divBdr>
            </w:div>
            <w:div w:id="1847137979">
              <w:marLeft w:val="0"/>
              <w:marRight w:val="0"/>
              <w:marTop w:val="0"/>
              <w:marBottom w:val="0"/>
              <w:divBdr>
                <w:top w:val="none" w:sz="0" w:space="0" w:color="auto"/>
                <w:left w:val="none" w:sz="0" w:space="0" w:color="auto"/>
                <w:bottom w:val="none" w:sz="0" w:space="0" w:color="auto"/>
                <w:right w:val="none" w:sz="0" w:space="0" w:color="auto"/>
              </w:divBdr>
            </w:div>
            <w:div w:id="1921063739">
              <w:marLeft w:val="0"/>
              <w:marRight w:val="0"/>
              <w:marTop w:val="0"/>
              <w:marBottom w:val="0"/>
              <w:divBdr>
                <w:top w:val="none" w:sz="0" w:space="0" w:color="auto"/>
                <w:left w:val="none" w:sz="0" w:space="0" w:color="auto"/>
                <w:bottom w:val="none" w:sz="0" w:space="0" w:color="auto"/>
                <w:right w:val="none" w:sz="0" w:space="0" w:color="auto"/>
              </w:divBdr>
            </w:div>
            <w:div w:id="1988775637">
              <w:marLeft w:val="0"/>
              <w:marRight w:val="0"/>
              <w:marTop w:val="0"/>
              <w:marBottom w:val="0"/>
              <w:divBdr>
                <w:top w:val="none" w:sz="0" w:space="0" w:color="auto"/>
                <w:left w:val="none" w:sz="0" w:space="0" w:color="auto"/>
                <w:bottom w:val="none" w:sz="0" w:space="0" w:color="auto"/>
                <w:right w:val="none" w:sz="0" w:space="0" w:color="auto"/>
              </w:divBdr>
            </w:div>
            <w:div w:id="2016373277">
              <w:marLeft w:val="0"/>
              <w:marRight w:val="0"/>
              <w:marTop w:val="0"/>
              <w:marBottom w:val="0"/>
              <w:divBdr>
                <w:top w:val="none" w:sz="0" w:space="0" w:color="auto"/>
                <w:left w:val="none" w:sz="0" w:space="0" w:color="auto"/>
                <w:bottom w:val="none" w:sz="0" w:space="0" w:color="auto"/>
                <w:right w:val="none" w:sz="0" w:space="0" w:color="auto"/>
              </w:divBdr>
            </w:div>
            <w:div w:id="2139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1284">
      <w:bodyDiv w:val="1"/>
      <w:marLeft w:val="0"/>
      <w:marRight w:val="0"/>
      <w:marTop w:val="0"/>
      <w:marBottom w:val="0"/>
      <w:divBdr>
        <w:top w:val="none" w:sz="0" w:space="0" w:color="auto"/>
        <w:left w:val="none" w:sz="0" w:space="0" w:color="auto"/>
        <w:bottom w:val="none" w:sz="0" w:space="0" w:color="auto"/>
        <w:right w:val="none" w:sz="0" w:space="0" w:color="auto"/>
      </w:divBdr>
      <w:divsChild>
        <w:div w:id="239826879">
          <w:marLeft w:val="0"/>
          <w:marRight w:val="0"/>
          <w:marTop w:val="0"/>
          <w:marBottom w:val="0"/>
          <w:divBdr>
            <w:top w:val="none" w:sz="0" w:space="0" w:color="auto"/>
            <w:left w:val="none" w:sz="0" w:space="0" w:color="auto"/>
            <w:bottom w:val="none" w:sz="0" w:space="0" w:color="auto"/>
            <w:right w:val="none" w:sz="0" w:space="0" w:color="auto"/>
          </w:divBdr>
          <w:divsChild>
            <w:div w:id="13847130">
              <w:marLeft w:val="0"/>
              <w:marRight w:val="0"/>
              <w:marTop w:val="0"/>
              <w:marBottom w:val="0"/>
              <w:divBdr>
                <w:top w:val="none" w:sz="0" w:space="0" w:color="auto"/>
                <w:left w:val="none" w:sz="0" w:space="0" w:color="auto"/>
                <w:bottom w:val="none" w:sz="0" w:space="0" w:color="auto"/>
                <w:right w:val="none" w:sz="0" w:space="0" w:color="auto"/>
              </w:divBdr>
            </w:div>
            <w:div w:id="5294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9771">
      <w:bodyDiv w:val="1"/>
      <w:marLeft w:val="0"/>
      <w:marRight w:val="0"/>
      <w:marTop w:val="0"/>
      <w:marBottom w:val="0"/>
      <w:divBdr>
        <w:top w:val="none" w:sz="0" w:space="0" w:color="auto"/>
        <w:left w:val="none" w:sz="0" w:space="0" w:color="auto"/>
        <w:bottom w:val="none" w:sz="0" w:space="0" w:color="auto"/>
        <w:right w:val="none" w:sz="0" w:space="0" w:color="auto"/>
      </w:divBdr>
      <w:divsChild>
        <w:div w:id="827018496">
          <w:marLeft w:val="0"/>
          <w:marRight w:val="0"/>
          <w:marTop w:val="0"/>
          <w:marBottom w:val="0"/>
          <w:divBdr>
            <w:top w:val="none" w:sz="0" w:space="0" w:color="auto"/>
            <w:left w:val="none" w:sz="0" w:space="0" w:color="auto"/>
            <w:bottom w:val="none" w:sz="0" w:space="0" w:color="auto"/>
            <w:right w:val="none" w:sz="0" w:space="0" w:color="auto"/>
          </w:divBdr>
        </w:div>
      </w:divsChild>
    </w:div>
    <w:div w:id="503209295">
      <w:bodyDiv w:val="1"/>
      <w:marLeft w:val="0"/>
      <w:marRight w:val="0"/>
      <w:marTop w:val="0"/>
      <w:marBottom w:val="0"/>
      <w:divBdr>
        <w:top w:val="none" w:sz="0" w:space="0" w:color="auto"/>
        <w:left w:val="none" w:sz="0" w:space="0" w:color="auto"/>
        <w:bottom w:val="none" w:sz="0" w:space="0" w:color="auto"/>
        <w:right w:val="none" w:sz="0" w:space="0" w:color="auto"/>
      </w:divBdr>
      <w:divsChild>
        <w:div w:id="90129874">
          <w:marLeft w:val="0"/>
          <w:marRight w:val="0"/>
          <w:marTop w:val="0"/>
          <w:marBottom w:val="0"/>
          <w:divBdr>
            <w:top w:val="none" w:sz="0" w:space="0" w:color="auto"/>
            <w:left w:val="none" w:sz="0" w:space="0" w:color="auto"/>
            <w:bottom w:val="none" w:sz="0" w:space="0" w:color="auto"/>
            <w:right w:val="none" w:sz="0" w:space="0" w:color="auto"/>
          </w:divBdr>
          <w:divsChild>
            <w:div w:id="550116837">
              <w:marLeft w:val="0"/>
              <w:marRight w:val="0"/>
              <w:marTop w:val="0"/>
              <w:marBottom w:val="0"/>
              <w:divBdr>
                <w:top w:val="none" w:sz="0" w:space="0" w:color="auto"/>
                <w:left w:val="none" w:sz="0" w:space="0" w:color="auto"/>
                <w:bottom w:val="none" w:sz="0" w:space="0" w:color="auto"/>
                <w:right w:val="none" w:sz="0" w:space="0" w:color="auto"/>
              </w:divBdr>
            </w:div>
            <w:div w:id="1059208913">
              <w:marLeft w:val="0"/>
              <w:marRight w:val="0"/>
              <w:marTop w:val="0"/>
              <w:marBottom w:val="0"/>
              <w:divBdr>
                <w:top w:val="none" w:sz="0" w:space="0" w:color="auto"/>
                <w:left w:val="none" w:sz="0" w:space="0" w:color="auto"/>
                <w:bottom w:val="none" w:sz="0" w:space="0" w:color="auto"/>
                <w:right w:val="none" w:sz="0" w:space="0" w:color="auto"/>
              </w:divBdr>
            </w:div>
            <w:div w:id="1143353091">
              <w:marLeft w:val="0"/>
              <w:marRight w:val="0"/>
              <w:marTop w:val="0"/>
              <w:marBottom w:val="0"/>
              <w:divBdr>
                <w:top w:val="none" w:sz="0" w:space="0" w:color="auto"/>
                <w:left w:val="none" w:sz="0" w:space="0" w:color="auto"/>
                <w:bottom w:val="none" w:sz="0" w:space="0" w:color="auto"/>
                <w:right w:val="none" w:sz="0" w:space="0" w:color="auto"/>
              </w:divBdr>
            </w:div>
            <w:div w:id="18475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2280">
      <w:bodyDiv w:val="1"/>
      <w:marLeft w:val="0"/>
      <w:marRight w:val="0"/>
      <w:marTop w:val="0"/>
      <w:marBottom w:val="0"/>
      <w:divBdr>
        <w:top w:val="none" w:sz="0" w:space="0" w:color="auto"/>
        <w:left w:val="none" w:sz="0" w:space="0" w:color="auto"/>
        <w:bottom w:val="none" w:sz="0" w:space="0" w:color="auto"/>
        <w:right w:val="none" w:sz="0" w:space="0" w:color="auto"/>
      </w:divBdr>
      <w:divsChild>
        <w:div w:id="644967422">
          <w:marLeft w:val="0"/>
          <w:marRight w:val="0"/>
          <w:marTop w:val="0"/>
          <w:marBottom w:val="0"/>
          <w:divBdr>
            <w:top w:val="none" w:sz="0" w:space="0" w:color="auto"/>
            <w:left w:val="none" w:sz="0" w:space="0" w:color="auto"/>
            <w:bottom w:val="none" w:sz="0" w:space="0" w:color="auto"/>
            <w:right w:val="none" w:sz="0" w:space="0" w:color="auto"/>
          </w:divBdr>
          <w:divsChild>
            <w:div w:id="494152456">
              <w:marLeft w:val="0"/>
              <w:marRight w:val="0"/>
              <w:marTop w:val="0"/>
              <w:marBottom w:val="0"/>
              <w:divBdr>
                <w:top w:val="none" w:sz="0" w:space="0" w:color="auto"/>
                <w:left w:val="none" w:sz="0" w:space="0" w:color="auto"/>
                <w:bottom w:val="none" w:sz="0" w:space="0" w:color="auto"/>
                <w:right w:val="none" w:sz="0" w:space="0" w:color="auto"/>
              </w:divBdr>
            </w:div>
            <w:div w:id="672073426">
              <w:marLeft w:val="0"/>
              <w:marRight w:val="0"/>
              <w:marTop w:val="0"/>
              <w:marBottom w:val="0"/>
              <w:divBdr>
                <w:top w:val="none" w:sz="0" w:space="0" w:color="auto"/>
                <w:left w:val="none" w:sz="0" w:space="0" w:color="auto"/>
                <w:bottom w:val="none" w:sz="0" w:space="0" w:color="auto"/>
                <w:right w:val="none" w:sz="0" w:space="0" w:color="auto"/>
              </w:divBdr>
            </w:div>
            <w:div w:id="1422137769">
              <w:marLeft w:val="0"/>
              <w:marRight w:val="0"/>
              <w:marTop w:val="0"/>
              <w:marBottom w:val="0"/>
              <w:divBdr>
                <w:top w:val="none" w:sz="0" w:space="0" w:color="auto"/>
                <w:left w:val="none" w:sz="0" w:space="0" w:color="auto"/>
                <w:bottom w:val="none" w:sz="0" w:space="0" w:color="auto"/>
                <w:right w:val="none" w:sz="0" w:space="0" w:color="auto"/>
              </w:divBdr>
            </w:div>
            <w:div w:id="150851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4084">
      <w:bodyDiv w:val="1"/>
      <w:marLeft w:val="0"/>
      <w:marRight w:val="0"/>
      <w:marTop w:val="0"/>
      <w:marBottom w:val="0"/>
      <w:divBdr>
        <w:top w:val="none" w:sz="0" w:space="0" w:color="auto"/>
        <w:left w:val="none" w:sz="0" w:space="0" w:color="auto"/>
        <w:bottom w:val="none" w:sz="0" w:space="0" w:color="auto"/>
        <w:right w:val="none" w:sz="0" w:space="0" w:color="auto"/>
      </w:divBdr>
      <w:divsChild>
        <w:div w:id="1110472563">
          <w:marLeft w:val="0"/>
          <w:marRight w:val="0"/>
          <w:marTop w:val="0"/>
          <w:marBottom w:val="0"/>
          <w:divBdr>
            <w:top w:val="none" w:sz="0" w:space="0" w:color="auto"/>
            <w:left w:val="none" w:sz="0" w:space="0" w:color="auto"/>
            <w:bottom w:val="none" w:sz="0" w:space="0" w:color="auto"/>
            <w:right w:val="none" w:sz="0" w:space="0" w:color="auto"/>
          </w:divBdr>
          <w:divsChild>
            <w:div w:id="152456562">
              <w:marLeft w:val="0"/>
              <w:marRight w:val="0"/>
              <w:marTop w:val="0"/>
              <w:marBottom w:val="0"/>
              <w:divBdr>
                <w:top w:val="none" w:sz="0" w:space="0" w:color="auto"/>
                <w:left w:val="none" w:sz="0" w:space="0" w:color="auto"/>
                <w:bottom w:val="none" w:sz="0" w:space="0" w:color="auto"/>
                <w:right w:val="none" w:sz="0" w:space="0" w:color="auto"/>
              </w:divBdr>
            </w:div>
            <w:div w:id="9844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426">
      <w:bodyDiv w:val="1"/>
      <w:marLeft w:val="0"/>
      <w:marRight w:val="0"/>
      <w:marTop w:val="0"/>
      <w:marBottom w:val="0"/>
      <w:divBdr>
        <w:top w:val="none" w:sz="0" w:space="0" w:color="auto"/>
        <w:left w:val="none" w:sz="0" w:space="0" w:color="auto"/>
        <w:bottom w:val="none" w:sz="0" w:space="0" w:color="auto"/>
        <w:right w:val="none" w:sz="0" w:space="0" w:color="auto"/>
      </w:divBdr>
      <w:divsChild>
        <w:div w:id="1209295369">
          <w:marLeft w:val="0"/>
          <w:marRight w:val="0"/>
          <w:marTop w:val="0"/>
          <w:marBottom w:val="0"/>
          <w:divBdr>
            <w:top w:val="none" w:sz="0" w:space="0" w:color="auto"/>
            <w:left w:val="none" w:sz="0" w:space="0" w:color="auto"/>
            <w:bottom w:val="none" w:sz="0" w:space="0" w:color="auto"/>
            <w:right w:val="none" w:sz="0" w:space="0" w:color="auto"/>
          </w:divBdr>
        </w:div>
      </w:divsChild>
    </w:div>
    <w:div w:id="620965970">
      <w:bodyDiv w:val="1"/>
      <w:marLeft w:val="0"/>
      <w:marRight w:val="0"/>
      <w:marTop w:val="0"/>
      <w:marBottom w:val="0"/>
      <w:divBdr>
        <w:top w:val="none" w:sz="0" w:space="0" w:color="auto"/>
        <w:left w:val="none" w:sz="0" w:space="0" w:color="auto"/>
        <w:bottom w:val="none" w:sz="0" w:space="0" w:color="auto"/>
        <w:right w:val="none" w:sz="0" w:space="0" w:color="auto"/>
      </w:divBdr>
      <w:divsChild>
        <w:div w:id="142242645">
          <w:marLeft w:val="0"/>
          <w:marRight w:val="0"/>
          <w:marTop w:val="0"/>
          <w:marBottom w:val="0"/>
          <w:divBdr>
            <w:top w:val="none" w:sz="0" w:space="0" w:color="auto"/>
            <w:left w:val="none" w:sz="0" w:space="0" w:color="auto"/>
            <w:bottom w:val="none" w:sz="0" w:space="0" w:color="auto"/>
            <w:right w:val="none" w:sz="0" w:space="0" w:color="auto"/>
          </w:divBdr>
          <w:divsChild>
            <w:div w:id="15815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1769">
      <w:bodyDiv w:val="1"/>
      <w:marLeft w:val="0"/>
      <w:marRight w:val="0"/>
      <w:marTop w:val="0"/>
      <w:marBottom w:val="0"/>
      <w:divBdr>
        <w:top w:val="none" w:sz="0" w:space="0" w:color="auto"/>
        <w:left w:val="none" w:sz="0" w:space="0" w:color="auto"/>
        <w:bottom w:val="none" w:sz="0" w:space="0" w:color="auto"/>
        <w:right w:val="none" w:sz="0" w:space="0" w:color="auto"/>
      </w:divBdr>
      <w:divsChild>
        <w:div w:id="1282878381">
          <w:marLeft w:val="0"/>
          <w:marRight w:val="0"/>
          <w:marTop w:val="0"/>
          <w:marBottom w:val="0"/>
          <w:divBdr>
            <w:top w:val="none" w:sz="0" w:space="0" w:color="auto"/>
            <w:left w:val="none" w:sz="0" w:space="0" w:color="auto"/>
            <w:bottom w:val="none" w:sz="0" w:space="0" w:color="auto"/>
            <w:right w:val="none" w:sz="0" w:space="0" w:color="auto"/>
          </w:divBdr>
          <w:divsChild>
            <w:div w:id="18094569">
              <w:marLeft w:val="0"/>
              <w:marRight w:val="0"/>
              <w:marTop w:val="0"/>
              <w:marBottom w:val="0"/>
              <w:divBdr>
                <w:top w:val="none" w:sz="0" w:space="0" w:color="auto"/>
                <w:left w:val="none" w:sz="0" w:space="0" w:color="auto"/>
                <w:bottom w:val="none" w:sz="0" w:space="0" w:color="auto"/>
                <w:right w:val="none" w:sz="0" w:space="0" w:color="auto"/>
              </w:divBdr>
            </w:div>
            <w:div w:id="1265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3344">
      <w:bodyDiv w:val="1"/>
      <w:marLeft w:val="0"/>
      <w:marRight w:val="0"/>
      <w:marTop w:val="0"/>
      <w:marBottom w:val="0"/>
      <w:divBdr>
        <w:top w:val="none" w:sz="0" w:space="0" w:color="auto"/>
        <w:left w:val="none" w:sz="0" w:space="0" w:color="auto"/>
        <w:bottom w:val="none" w:sz="0" w:space="0" w:color="auto"/>
        <w:right w:val="none" w:sz="0" w:space="0" w:color="auto"/>
      </w:divBdr>
      <w:divsChild>
        <w:div w:id="66734550">
          <w:marLeft w:val="0"/>
          <w:marRight w:val="0"/>
          <w:marTop w:val="0"/>
          <w:marBottom w:val="0"/>
          <w:divBdr>
            <w:top w:val="none" w:sz="0" w:space="0" w:color="auto"/>
            <w:left w:val="none" w:sz="0" w:space="0" w:color="auto"/>
            <w:bottom w:val="none" w:sz="0" w:space="0" w:color="auto"/>
            <w:right w:val="none" w:sz="0" w:space="0" w:color="auto"/>
          </w:divBdr>
        </w:div>
      </w:divsChild>
    </w:div>
    <w:div w:id="751658374">
      <w:bodyDiv w:val="1"/>
      <w:marLeft w:val="0"/>
      <w:marRight w:val="0"/>
      <w:marTop w:val="0"/>
      <w:marBottom w:val="0"/>
      <w:divBdr>
        <w:top w:val="none" w:sz="0" w:space="0" w:color="auto"/>
        <w:left w:val="none" w:sz="0" w:space="0" w:color="auto"/>
        <w:bottom w:val="none" w:sz="0" w:space="0" w:color="auto"/>
        <w:right w:val="none" w:sz="0" w:space="0" w:color="auto"/>
      </w:divBdr>
      <w:divsChild>
        <w:div w:id="586234618">
          <w:marLeft w:val="0"/>
          <w:marRight w:val="0"/>
          <w:marTop w:val="0"/>
          <w:marBottom w:val="0"/>
          <w:divBdr>
            <w:top w:val="none" w:sz="0" w:space="0" w:color="auto"/>
            <w:left w:val="none" w:sz="0" w:space="0" w:color="auto"/>
            <w:bottom w:val="none" w:sz="0" w:space="0" w:color="auto"/>
            <w:right w:val="none" w:sz="0" w:space="0" w:color="auto"/>
          </w:divBdr>
          <w:divsChild>
            <w:div w:id="138748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19751">
      <w:bodyDiv w:val="1"/>
      <w:marLeft w:val="0"/>
      <w:marRight w:val="0"/>
      <w:marTop w:val="0"/>
      <w:marBottom w:val="0"/>
      <w:divBdr>
        <w:top w:val="none" w:sz="0" w:space="0" w:color="auto"/>
        <w:left w:val="none" w:sz="0" w:space="0" w:color="auto"/>
        <w:bottom w:val="none" w:sz="0" w:space="0" w:color="auto"/>
        <w:right w:val="none" w:sz="0" w:space="0" w:color="auto"/>
      </w:divBdr>
      <w:divsChild>
        <w:div w:id="387001555">
          <w:marLeft w:val="0"/>
          <w:marRight w:val="0"/>
          <w:marTop w:val="0"/>
          <w:marBottom w:val="0"/>
          <w:divBdr>
            <w:top w:val="none" w:sz="0" w:space="0" w:color="auto"/>
            <w:left w:val="none" w:sz="0" w:space="0" w:color="auto"/>
            <w:bottom w:val="none" w:sz="0" w:space="0" w:color="auto"/>
            <w:right w:val="none" w:sz="0" w:space="0" w:color="auto"/>
          </w:divBdr>
        </w:div>
      </w:divsChild>
    </w:div>
    <w:div w:id="902523796">
      <w:bodyDiv w:val="1"/>
      <w:marLeft w:val="0"/>
      <w:marRight w:val="0"/>
      <w:marTop w:val="0"/>
      <w:marBottom w:val="0"/>
      <w:divBdr>
        <w:top w:val="none" w:sz="0" w:space="0" w:color="auto"/>
        <w:left w:val="none" w:sz="0" w:space="0" w:color="auto"/>
        <w:bottom w:val="none" w:sz="0" w:space="0" w:color="auto"/>
        <w:right w:val="none" w:sz="0" w:space="0" w:color="auto"/>
      </w:divBdr>
      <w:divsChild>
        <w:div w:id="2048870663">
          <w:marLeft w:val="0"/>
          <w:marRight w:val="0"/>
          <w:marTop w:val="0"/>
          <w:marBottom w:val="0"/>
          <w:divBdr>
            <w:top w:val="none" w:sz="0" w:space="0" w:color="auto"/>
            <w:left w:val="none" w:sz="0" w:space="0" w:color="auto"/>
            <w:bottom w:val="none" w:sz="0" w:space="0" w:color="auto"/>
            <w:right w:val="none" w:sz="0" w:space="0" w:color="auto"/>
          </w:divBdr>
        </w:div>
      </w:divsChild>
    </w:div>
    <w:div w:id="921764717">
      <w:bodyDiv w:val="1"/>
      <w:marLeft w:val="0"/>
      <w:marRight w:val="0"/>
      <w:marTop w:val="0"/>
      <w:marBottom w:val="0"/>
      <w:divBdr>
        <w:top w:val="none" w:sz="0" w:space="0" w:color="auto"/>
        <w:left w:val="none" w:sz="0" w:space="0" w:color="auto"/>
        <w:bottom w:val="none" w:sz="0" w:space="0" w:color="auto"/>
        <w:right w:val="none" w:sz="0" w:space="0" w:color="auto"/>
      </w:divBdr>
      <w:divsChild>
        <w:div w:id="986740319">
          <w:marLeft w:val="0"/>
          <w:marRight w:val="0"/>
          <w:marTop w:val="0"/>
          <w:marBottom w:val="0"/>
          <w:divBdr>
            <w:top w:val="none" w:sz="0" w:space="0" w:color="auto"/>
            <w:left w:val="none" w:sz="0" w:space="0" w:color="auto"/>
            <w:bottom w:val="none" w:sz="0" w:space="0" w:color="auto"/>
            <w:right w:val="none" w:sz="0" w:space="0" w:color="auto"/>
          </w:divBdr>
          <w:divsChild>
            <w:div w:id="788296">
              <w:marLeft w:val="0"/>
              <w:marRight w:val="0"/>
              <w:marTop w:val="0"/>
              <w:marBottom w:val="0"/>
              <w:divBdr>
                <w:top w:val="none" w:sz="0" w:space="0" w:color="auto"/>
                <w:left w:val="none" w:sz="0" w:space="0" w:color="auto"/>
                <w:bottom w:val="none" w:sz="0" w:space="0" w:color="auto"/>
                <w:right w:val="none" w:sz="0" w:space="0" w:color="auto"/>
              </w:divBdr>
            </w:div>
            <w:div w:id="156311346">
              <w:marLeft w:val="0"/>
              <w:marRight w:val="0"/>
              <w:marTop w:val="0"/>
              <w:marBottom w:val="0"/>
              <w:divBdr>
                <w:top w:val="none" w:sz="0" w:space="0" w:color="auto"/>
                <w:left w:val="none" w:sz="0" w:space="0" w:color="auto"/>
                <w:bottom w:val="none" w:sz="0" w:space="0" w:color="auto"/>
                <w:right w:val="none" w:sz="0" w:space="0" w:color="auto"/>
              </w:divBdr>
            </w:div>
            <w:div w:id="817576654">
              <w:marLeft w:val="0"/>
              <w:marRight w:val="0"/>
              <w:marTop w:val="0"/>
              <w:marBottom w:val="0"/>
              <w:divBdr>
                <w:top w:val="none" w:sz="0" w:space="0" w:color="auto"/>
                <w:left w:val="none" w:sz="0" w:space="0" w:color="auto"/>
                <w:bottom w:val="none" w:sz="0" w:space="0" w:color="auto"/>
                <w:right w:val="none" w:sz="0" w:space="0" w:color="auto"/>
              </w:divBdr>
            </w:div>
            <w:div w:id="818301805">
              <w:marLeft w:val="0"/>
              <w:marRight w:val="0"/>
              <w:marTop w:val="0"/>
              <w:marBottom w:val="0"/>
              <w:divBdr>
                <w:top w:val="none" w:sz="0" w:space="0" w:color="auto"/>
                <w:left w:val="none" w:sz="0" w:space="0" w:color="auto"/>
                <w:bottom w:val="none" w:sz="0" w:space="0" w:color="auto"/>
                <w:right w:val="none" w:sz="0" w:space="0" w:color="auto"/>
              </w:divBdr>
            </w:div>
            <w:div w:id="1121605830">
              <w:marLeft w:val="0"/>
              <w:marRight w:val="0"/>
              <w:marTop w:val="0"/>
              <w:marBottom w:val="0"/>
              <w:divBdr>
                <w:top w:val="none" w:sz="0" w:space="0" w:color="auto"/>
                <w:left w:val="none" w:sz="0" w:space="0" w:color="auto"/>
                <w:bottom w:val="none" w:sz="0" w:space="0" w:color="auto"/>
                <w:right w:val="none" w:sz="0" w:space="0" w:color="auto"/>
              </w:divBdr>
            </w:div>
            <w:div w:id="1673020922">
              <w:marLeft w:val="0"/>
              <w:marRight w:val="0"/>
              <w:marTop w:val="0"/>
              <w:marBottom w:val="0"/>
              <w:divBdr>
                <w:top w:val="none" w:sz="0" w:space="0" w:color="auto"/>
                <w:left w:val="none" w:sz="0" w:space="0" w:color="auto"/>
                <w:bottom w:val="none" w:sz="0" w:space="0" w:color="auto"/>
                <w:right w:val="none" w:sz="0" w:space="0" w:color="auto"/>
              </w:divBdr>
            </w:div>
            <w:div w:id="17090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9347">
      <w:bodyDiv w:val="1"/>
      <w:marLeft w:val="0"/>
      <w:marRight w:val="0"/>
      <w:marTop w:val="0"/>
      <w:marBottom w:val="0"/>
      <w:divBdr>
        <w:top w:val="none" w:sz="0" w:space="0" w:color="auto"/>
        <w:left w:val="none" w:sz="0" w:space="0" w:color="auto"/>
        <w:bottom w:val="none" w:sz="0" w:space="0" w:color="auto"/>
        <w:right w:val="none" w:sz="0" w:space="0" w:color="auto"/>
      </w:divBdr>
      <w:divsChild>
        <w:div w:id="167906940">
          <w:marLeft w:val="0"/>
          <w:marRight w:val="0"/>
          <w:marTop w:val="0"/>
          <w:marBottom w:val="0"/>
          <w:divBdr>
            <w:top w:val="none" w:sz="0" w:space="0" w:color="auto"/>
            <w:left w:val="none" w:sz="0" w:space="0" w:color="auto"/>
            <w:bottom w:val="none" w:sz="0" w:space="0" w:color="auto"/>
            <w:right w:val="none" w:sz="0" w:space="0" w:color="auto"/>
          </w:divBdr>
        </w:div>
      </w:divsChild>
    </w:div>
    <w:div w:id="946080110">
      <w:bodyDiv w:val="1"/>
      <w:marLeft w:val="0"/>
      <w:marRight w:val="0"/>
      <w:marTop w:val="0"/>
      <w:marBottom w:val="0"/>
      <w:divBdr>
        <w:top w:val="none" w:sz="0" w:space="0" w:color="auto"/>
        <w:left w:val="none" w:sz="0" w:space="0" w:color="auto"/>
        <w:bottom w:val="none" w:sz="0" w:space="0" w:color="auto"/>
        <w:right w:val="none" w:sz="0" w:space="0" w:color="auto"/>
      </w:divBdr>
      <w:divsChild>
        <w:div w:id="1587568865">
          <w:marLeft w:val="0"/>
          <w:marRight w:val="0"/>
          <w:marTop w:val="0"/>
          <w:marBottom w:val="0"/>
          <w:divBdr>
            <w:top w:val="none" w:sz="0" w:space="0" w:color="auto"/>
            <w:left w:val="none" w:sz="0" w:space="0" w:color="auto"/>
            <w:bottom w:val="none" w:sz="0" w:space="0" w:color="auto"/>
            <w:right w:val="none" w:sz="0" w:space="0" w:color="auto"/>
          </w:divBdr>
          <w:divsChild>
            <w:div w:id="178860926">
              <w:marLeft w:val="0"/>
              <w:marRight w:val="0"/>
              <w:marTop w:val="0"/>
              <w:marBottom w:val="0"/>
              <w:divBdr>
                <w:top w:val="none" w:sz="0" w:space="0" w:color="auto"/>
                <w:left w:val="none" w:sz="0" w:space="0" w:color="auto"/>
                <w:bottom w:val="none" w:sz="0" w:space="0" w:color="auto"/>
                <w:right w:val="none" w:sz="0" w:space="0" w:color="auto"/>
              </w:divBdr>
            </w:div>
            <w:div w:id="202181659">
              <w:marLeft w:val="0"/>
              <w:marRight w:val="0"/>
              <w:marTop w:val="0"/>
              <w:marBottom w:val="0"/>
              <w:divBdr>
                <w:top w:val="none" w:sz="0" w:space="0" w:color="auto"/>
                <w:left w:val="none" w:sz="0" w:space="0" w:color="auto"/>
                <w:bottom w:val="none" w:sz="0" w:space="0" w:color="auto"/>
                <w:right w:val="none" w:sz="0" w:space="0" w:color="auto"/>
              </w:divBdr>
            </w:div>
            <w:div w:id="279724305">
              <w:marLeft w:val="0"/>
              <w:marRight w:val="0"/>
              <w:marTop w:val="0"/>
              <w:marBottom w:val="0"/>
              <w:divBdr>
                <w:top w:val="none" w:sz="0" w:space="0" w:color="auto"/>
                <w:left w:val="none" w:sz="0" w:space="0" w:color="auto"/>
                <w:bottom w:val="none" w:sz="0" w:space="0" w:color="auto"/>
                <w:right w:val="none" w:sz="0" w:space="0" w:color="auto"/>
              </w:divBdr>
            </w:div>
            <w:div w:id="683215085">
              <w:marLeft w:val="0"/>
              <w:marRight w:val="0"/>
              <w:marTop w:val="0"/>
              <w:marBottom w:val="0"/>
              <w:divBdr>
                <w:top w:val="none" w:sz="0" w:space="0" w:color="auto"/>
                <w:left w:val="none" w:sz="0" w:space="0" w:color="auto"/>
                <w:bottom w:val="none" w:sz="0" w:space="0" w:color="auto"/>
                <w:right w:val="none" w:sz="0" w:space="0" w:color="auto"/>
              </w:divBdr>
            </w:div>
            <w:div w:id="748042240">
              <w:marLeft w:val="0"/>
              <w:marRight w:val="0"/>
              <w:marTop w:val="0"/>
              <w:marBottom w:val="0"/>
              <w:divBdr>
                <w:top w:val="none" w:sz="0" w:space="0" w:color="auto"/>
                <w:left w:val="none" w:sz="0" w:space="0" w:color="auto"/>
                <w:bottom w:val="none" w:sz="0" w:space="0" w:color="auto"/>
                <w:right w:val="none" w:sz="0" w:space="0" w:color="auto"/>
              </w:divBdr>
            </w:div>
            <w:div w:id="977613874">
              <w:marLeft w:val="0"/>
              <w:marRight w:val="0"/>
              <w:marTop w:val="0"/>
              <w:marBottom w:val="0"/>
              <w:divBdr>
                <w:top w:val="none" w:sz="0" w:space="0" w:color="auto"/>
                <w:left w:val="none" w:sz="0" w:space="0" w:color="auto"/>
                <w:bottom w:val="none" w:sz="0" w:space="0" w:color="auto"/>
                <w:right w:val="none" w:sz="0" w:space="0" w:color="auto"/>
              </w:divBdr>
            </w:div>
            <w:div w:id="1135489162">
              <w:marLeft w:val="0"/>
              <w:marRight w:val="0"/>
              <w:marTop w:val="0"/>
              <w:marBottom w:val="0"/>
              <w:divBdr>
                <w:top w:val="none" w:sz="0" w:space="0" w:color="auto"/>
                <w:left w:val="none" w:sz="0" w:space="0" w:color="auto"/>
                <w:bottom w:val="none" w:sz="0" w:space="0" w:color="auto"/>
                <w:right w:val="none" w:sz="0" w:space="0" w:color="auto"/>
              </w:divBdr>
            </w:div>
            <w:div w:id="21072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13191">
      <w:bodyDiv w:val="1"/>
      <w:marLeft w:val="0"/>
      <w:marRight w:val="0"/>
      <w:marTop w:val="0"/>
      <w:marBottom w:val="0"/>
      <w:divBdr>
        <w:top w:val="none" w:sz="0" w:space="0" w:color="auto"/>
        <w:left w:val="none" w:sz="0" w:space="0" w:color="auto"/>
        <w:bottom w:val="none" w:sz="0" w:space="0" w:color="auto"/>
        <w:right w:val="none" w:sz="0" w:space="0" w:color="auto"/>
      </w:divBdr>
      <w:divsChild>
        <w:div w:id="1981381836">
          <w:marLeft w:val="0"/>
          <w:marRight w:val="0"/>
          <w:marTop w:val="0"/>
          <w:marBottom w:val="0"/>
          <w:divBdr>
            <w:top w:val="none" w:sz="0" w:space="0" w:color="auto"/>
            <w:left w:val="none" w:sz="0" w:space="0" w:color="auto"/>
            <w:bottom w:val="none" w:sz="0" w:space="0" w:color="auto"/>
            <w:right w:val="none" w:sz="0" w:space="0" w:color="auto"/>
          </w:divBdr>
          <w:divsChild>
            <w:div w:id="147937671">
              <w:marLeft w:val="0"/>
              <w:marRight w:val="0"/>
              <w:marTop w:val="0"/>
              <w:marBottom w:val="0"/>
              <w:divBdr>
                <w:top w:val="none" w:sz="0" w:space="0" w:color="auto"/>
                <w:left w:val="none" w:sz="0" w:space="0" w:color="auto"/>
                <w:bottom w:val="none" w:sz="0" w:space="0" w:color="auto"/>
                <w:right w:val="none" w:sz="0" w:space="0" w:color="auto"/>
              </w:divBdr>
            </w:div>
            <w:div w:id="580918068">
              <w:marLeft w:val="0"/>
              <w:marRight w:val="0"/>
              <w:marTop w:val="0"/>
              <w:marBottom w:val="0"/>
              <w:divBdr>
                <w:top w:val="none" w:sz="0" w:space="0" w:color="auto"/>
                <w:left w:val="none" w:sz="0" w:space="0" w:color="auto"/>
                <w:bottom w:val="none" w:sz="0" w:space="0" w:color="auto"/>
                <w:right w:val="none" w:sz="0" w:space="0" w:color="auto"/>
              </w:divBdr>
            </w:div>
            <w:div w:id="621569858">
              <w:marLeft w:val="0"/>
              <w:marRight w:val="0"/>
              <w:marTop w:val="0"/>
              <w:marBottom w:val="0"/>
              <w:divBdr>
                <w:top w:val="none" w:sz="0" w:space="0" w:color="auto"/>
                <w:left w:val="none" w:sz="0" w:space="0" w:color="auto"/>
                <w:bottom w:val="none" w:sz="0" w:space="0" w:color="auto"/>
                <w:right w:val="none" w:sz="0" w:space="0" w:color="auto"/>
              </w:divBdr>
            </w:div>
            <w:div w:id="708142596">
              <w:marLeft w:val="0"/>
              <w:marRight w:val="0"/>
              <w:marTop w:val="0"/>
              <w:marBottom w:val="0"/>
              <w:divBdr>
                <w:top w:val="none" w:sz="0" w:space="0" w:color="auto"/>
                <w:left w:val="none" w:sz="0" w:space="0" w:color="auto"/>
                <w:bottom w:val="none" w:sz="0" w:space="0" w:color="auto"/>
                <w:right w:val="none" w:sz="0" w:space="0" w:color="auto"/>
              </w:divBdr>
            </w:div>
            <w:div w:id="827742956">
              <w:marLeft w:val="0"/>
              <w:marRight w:val="0"/>
              <w:marTop w:val="0"/>
              <w:marBottom w:val="0"/>
              <w:divBdr>
                <w:top w:val="none" w:sz="0" w:space="0" w:color="auto"/>
                <w:left w:val="none" w:sz="0" w:space="0" w:color="auto"/>
                <w:bottom w:val="none" w:sz="0" w:space="0" w:color="auto"/>
                <w:right w:val="none" w:sz="0" w:space="0" w:color="auto"/>
              </w:divBdr>
            </w:div>
            <w:div w:id="839351470">
              <w:marLeft w:val="0"/>
              <w:marRight w:val="0"/>
              <w:marTop w:val="0"/>
              <w:marBottom w:val="0"/>
              <w:divBdr>
                <w:top w:val="none" w:sz="0" w:space="0" w:color="auto"/>
                <w:left w:val="none" w:sz="0" w:space="0" w:color="auto"/>
                <w:bottom w:val="none" w:sz="0" w:space="0" w:color="auto"/>
                <w:right w:val="none" w:sz="0" w:space="0" w:color="auto"/>
              </w:divBdr>
            </w:div>
            <w:div w:id="1138064734">
              <w:marLeft w:val="0"/>
              <w:marRight w:val="0"/>
              <w:marTop w:val="0"/>
              <w:marBottom w:val="0"/>
              <w:divBdr>
                <w:top w:val="none" w:sz="0" w:space="0" w:color="auto"/>
                <w:left w:val="none" w:sz="0" w:space="0" w:color="auto"/>
                <w:bottom w:val="none" w:sz="0" w:space="0" w:color="auto"/>
                <w:right w:val="none" w:sz="0" w:space="0" w:color="auto"/>
              </w:divBdr>
            </w:div>
            <w:div w:id="1476602233">
              <w:marLeft w:val="0"/>
              <w:marRight w:val="0"/>
              <w:marTop w:val="0"/>
              <w:marBottom w:val="0"/>
              <w:divBdr>
                <w:top w:val="none" w:sz="0" w:space="0" w:color="auto"/>
                <w:left w:val="none" w:sz="0" w:space="0" w:color="auto"/>
                <w:bottom w:val="none" w:sz="0" w:space="0" w:color="auto"/>
                <w:right w:val="none" w:sz="0" w:space="0" w:color="auto"/>
              </w:divBdr>
            </w:div>
            <w:div w:id="1580361847">
              <w:marLeft w:val="0"/>
              <w:marRight w:val="0"/>
              <w:marTop w:val="0"/>
              <w:marBottom w:val="0"/>
              <w:divBdr>
                <w:top w:val="none" w:sz="0" w:space="0" w:color="auto"/>
                <w:left w:val="none" w:sz="0" w:space="0" w:color="auto"/>
                <w:bottom w:val="none" w:sz="0" w:space="0" w:color="auto"/>
                <w:right w:val="none" w:sz="0" w:space="0" w:color="auto"/>
              </w:divBdr>
            </w:div>
            <w:div w:id="2082874287">
              <w:marLeft w:val="0"/>
              <w:marRight w:val="0"/>
              <w:marTop w:val="0"/>
              <w:marBottom w:val="0"/>
              <w:divBdr>
                <w:top w:val="none" w:sz="0" w:space="0" w:color="auto"/>
                <w:left w:val="none" w:sz="0" w:space="0" w:color="auto"/>
                <w:bottom w:val="none" w:sz="0" w:space="0" w:color="auto"/>
                <w:right w:val="none" w:sz="0" w:space="0" w:color="auto"/>
              </w:divBdr>
            </w:div>
            <w:div w:id="2088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8730">
      <w:bodyDiv w:val="1"/>
      <w:marLeft w:val="0"/>
      <w:marRight w:val="0"/>
      <w:marTop w:val="0"/>
      <w:marBottom w:val="0"/>
      <w:divBdr>
        <w:top w:val="none" w:sz="0" w:space="0" w:color="auto"/>
        <w:left w:val="none" w:sz="0" w:space="0" w:color="auto"/>
        <w:bottom w:val="none" w:sz="0" w:space="0" w:color="auto"/>
        <w:right w:val="none" w:sz="0" w:space="0" w:color="auto"/>
      </w:divBdr>
      <w:divsChild>
        <w:div w:id="1976179025">
          <w:marLeft w:val="0"/>
          <w:marRight w:val="0"/>
          <w:marTop w:val="0"/>
          <w:marBottom w:val="0"/>
          <w:divBdr>
            <w:top w:val="none" w:sz="0" w:space="0" w:color="auto"/>
            <w:left w:val="none" w:sz="0" w:space="0" w:color="auto"/>
            <w:bottom w:val="none" w:sz="0" w:space="0" w:color="auto"/>
            <w:right w:val="none" w:sz="0" w:space="0" w:color="auto"/>
          </w:divBdr>
          <w:divsChild>
            <w:div w:id="10837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2877">
      <w:bodyDiv w:val="1"/>
      <w:marLeft w:val="0"/>
      <w:marRight w:val="0"/>
      <w:marTop w:val="0"/>
      <w:marBottom w:val="0"/>
      <w:divBdr>
        <w:top w:val="none" w:sz="0" w:space="0" w:color="auto"/>
        <w:left w:val="none" w:sz="0" w:space="0" w:color="auto"/>
        <w:bottom w:val="none" w:sz="0" w:space="0" w:color="auto"/>
        <w:right w:val="none" w:sz="0" w:space="0" w:color="auto"/>
      </w:divBdr>
      <w:divsChild>
        <w:div w:id="906770437">
          <w:marLeft w:val="0"/>
          <w:marRight w:val="0"/>
          <w:marTop w:val="0"/>
          <w:marBottom w:val="0"/>
          <w:divBdr>
            <w:top w:val="none" w:sz="0" w:space="0" w:color="auto"/>
            <w:left w:val="none" w:sz="0" w:space="0" w:color="auto"/>
            <w:bottom w:val="none" w:sz="0" w:space="0" w:color="auto"/>
            <w:right w:val="none" w:sz="0" w:space="0" w:color="auto"/>
          </w:divBdr>
        </w:div>
      </w:divsChild>
    </w:div>
    <w:div w:id="1016687414">
      <w:bodyDiv w:val="1"/>
      <w:marLeft w:val="0"/>
      <w:marRight w:val="0"/>
      <w:marTop w:val="0"/>
      <w:marBottom w:val="0"/>
      <w:divBdr>
        <w:top w:val="none" w:sz="0" w:space="0" w:color="auto"/>
        <w:left w:val="none" w:sz="0" w:space="0" w:color="auto"/>
        <w:bottom w:val="none" w:sz="0" w:space="0" w:color="auto"/>
        <w:right w:val="none" w:sz="0" w:space="0" w:color="auto"/>
      </w:divBdr>
      <w:divsChild>
        <w:div w:id="463696078">
          <w:marLeft w:val="0"/>
          <w:marRight w:val="0"/>
          <w:marTop w:val="0"/>
          <w:marBottom w:val="0"/>
          <w:divBdr>
            <w:top w:val="none" w:sz="0" w:space="0" w:color="auto"/>
            <w:left w:val="none" w:sz="0" w:space="0" w:color="auto"/>
            <w:bottom w:val="none" w:sz="0" w:space="0" w:color="auto"/>
            <w:right w:val="none" w:sz="0" w:space="0" w:color="auto"/>
          </w:divBdr>
          <w:divsChild>
            <w:div w:id="407576369">
              <w:marLeft w:val="0"/>
              <w:marRight w:val="0"/>
              <w:marTop w:val="0"/>
              <w:marBottom w:val="0"/>
              <w:divBdr>
                <w:top w:val="none" w:sz="0" w:space="0" w:color="auto"/>
                <w:left w:val="none" w:sz="0" w:space="0" w:color="auto"/>
                <w:bottom w:val="none" w:sz="0" w:space="0" w:color="auto"/>
                <w:right w:val="none" w:sz="0" w:space="0" w:color="auto"/>
              </w:divBdr>
            </w:div>
            <w:div w:id="426660093">
              <w:marLeft w:val="0"/>
              <w:marRight w:val="0"/>
              <w:marTop w:val="0"/>
              <w:marBottom w:val="0"/>
              <w:divBdr>
                <w:top w:val="none" w:sz="0" w:space="0" w:color="auto"/>
                <w:left w:val="none" w:sz="0" w:space="0" w:color="auto"/>
                <w:bottom w:val="none" w:sz="0" w:space="0" w:color="auto"/>
                <w:right w:val="none" w:sz="0" w:space="0" w:color="auto"/>
              </w:divBdr>
            </w:div>
            <w:div w:id="779105081">
              <w:marLeft w:val="0"/>
              <w:marRight w:val="0"/>
              <w:marTop w:val="0"/>
              <w:marBottom w:val="0"/>
              <w:divBdr>
                <w:top w:val="none" w:sz="0" w:space="0" w:color="auto"/>
                <w:left w:val="none" w:sz="0" w:space="0" w:color="auto"/>
                <w:bottom w:val="none" w:sz="0" w:space="0" w:color="auto"/>
                <w:right w:val="none" w:sz="0" w:space="0" w:color="auto"/>
              </w:divBdr>
            </w:div>
            <w:div w:id="1054620174">
              <w:marLeft w:val="0"/>
              <w:marRight w:val="0"/>
              <w:marTop w:val="0"/>
              <w:marBottom w:val="0"/>
              <w:divBdr>
                <w:top w:val="none" w:sz="0" w:space="0" w:color="auto"/>
                <w:left w:val="none" w:sz="0" w:space="0" w:color="auto"/>
                <w:bottom w:val="none" w:sz="0" w:space="0" w:color="auto"/>
                <w:right w:val="none" w:sz="0" w:space="0" w:color="auto"/>
              </w:divBdr>
            </w:div>
            <w:div w:id="1163351318">
              <w:marLeft w:val="0"/>
              <w:marRight w:val="0"/>
              <w:marTop w:val="0"/>
              <w:marBottom w:val="0"/>
              <w:divBdr>
                <w:top w:val="none" w:sz="0" w:space="0" w:color="auto"/>
                <w:left w:val="none" w:sz="0" w:space="0" w:color="auto"/>
                <w:bottom w:val="none" w:sz="0" w:space="0" w:color="auto"/>
                <w:right w:val="none" w:sz="0" w:space="0" w:color="auto"/>
              </w:divBdr>
            </w:div>
            <w:div w:id="1241990317">
              <w:marLeft w:val="0"/>
              <w:marRight w:val="0"/>
              <w:marTop w:val="0"/>
              <w:marBottom w:val="0"/>
              <w:divBdr>
                <w:top w:val="none" w:sz="0" w:space="0" w:color="auto"/>
                <w:left w:val="none" w:sz="0" w:space="0" w:color="auto"/>
                <w:bottom w:val="none" w:sz="0" w:space="0" w:color="auto"/>
                <w:right w:val="none" w:sz="0" w:space="0" w:color="auto"/>
              </w:divBdr>
            </w:div>
            <w:div w:id="1536456646">
              <w:marLeft w:val="0"/>
              <w:marRight w:val="0"/>
              <w:marTop w:val="0"/>
              <w:marBottom w:val="0"/>
              <w:divBdr>
                <w:top w:val="none" w:sz="0" w:space="0" w:color="auto"/>
                <w:left w:val="none" w:sz="0" w:space="0" w:color="auto"/>
                <w:bottom w:val="none" w:sz="0" w:space="0" w:color="auto"/>
                <w:right w:val="none" w:sz="0" w:space="0" w:color="auto"/>
              </w:divBdr>
            </w:div>
            <w:div w:id="1561089970">
              <w:marLeft w:val="0"/>
              <w:marRight w:val="0"/>
              <w:marTop w:val="0"/>
              <w:marBottom w:val="0"/>
              <w:divBdr>
                <w:top w:val="none" w:sz="0" w:space="0" w:color="auto"/>
                <w:left w:val="none" w:sz="0" w:space="0" w:color="auto"/>
                <w:bottom w:val="none" w:sz="0" w:space="0" w:color="auto"/>
                <w:right w:val="none" w:sz="0" w:space="0" w:color="auto"/>
              </w:divBdr>
            </w:div>
            <w:div w:id="2035300021">
              <w:marLeft w:val="0"/>
              <w:marRight w:val="0"/>
              <w:marTop w:val="0"/>
              <w:marBottom w:val="0"/>
              <w:divBdr>
                <w:top w:val="none" w:sz="0" w:space="0" w:color="auto"/>
                <w:left w:val="none" w:sz="0" w:space="0" w:color="auto"/>
                <w:bottom w:val="none" w:sz="0" w:space="0" w:color="auto"/>
                <w:right w:val="none" w:sz="0" w:space="0" w:color="auto"/>
              </w:divBdr>
            </w:div>
            <w:div w:id="21409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8302">
      <w:bodyDiv w:val="1"/>
      <w:marLeft w:val="0"/>
      <w:marRight w:val="0"/>
      <w:marTop w:val="0"/>
      <w:marBottom w:val="0"/>
      <w:divBdr>
        <w:top w:val="none" w:sz="0" w:space="0" w:color="auto"/>
        <w:left w:val="none" w:sz="0" w:space="0" w:color="auto"/>
        <w:bottom w:val="none" w:sz="0" w:space="0" w:color="auto"/>
        <w:right w:val="none" w:sz="0" w:space="0" w:color="auto"/>
      </w:divBdr>
      <w:divsChild>
        <w:div w:id="185559226">
          <w:marLeft w:val="0"/>
          <w:marRight w:val="0"/>
          <w:marTop w:val="0"/>
          <w:marBottom w:val="0"/>
          <w:divBdr>
            <w:top w:val="none" w:sz="0" w:space="0" w:color="auto"/>
            <w:left w:val="none" w:sz="0" w:space="0" w:color="auto"/>
            <w:bottom w:val="none" w:sz="0" w:space="0" w:color="auto"/>
            <w:right w:val="none" w:sz="0" w:space="0" w:color="auto"/>
          </w:divBdr>
          <w:divsChild>
            <w:div w:id="35206241">
              <w:marLeft w:val="0"/>
              <w:marRight w:val="0"/>
              <w:marTop w:val="0"/>
              <w:marBottom w:val="0"/>
              <w:divBdr>
                <w:top w:val="none" w:sz="0" w:space="0" w:color="auto"/>
                <w:left w:val="none" w:sz="0" w:space="0" w:color="auto"/>
                <w:bottom w:val="none" w:sz="0" w:space="0" w:color="auto"/>
                <w:right w:val="none" w:sz="0" w:space="0" w:color="auto"/>
              </w:divBdr>
            </w:div>
            <w:div w:id="24500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5241">
      <w:bodyDiv w:val="1"/>
      <w:marLeft w:val="0"/>
      <w:marRight w:val="0"/>
      <w:marTop w:val="0"/>
      <w:marBottom w:val="0"/>
      <w:divBdr>
        <w:top w:val="none" w:sz="0" w:space="0" w:color="auto"/>
        <w:left w:val="none" w:sz="0" w:space="0" w:color="auto"/>
        <w:bottom w:val="none" w:sz="0" w:space="0" w:color="auto"/>
        <w:right w:val="none" w:sz="0" w:space="0" w:color="auto"/>
      </w:divBdr>
      <w:divsChild>
        <w:div w:id="1853300113">
          <w:marLeft w:val="0"/>
          <w:marRight w:val="0"/>
          <w:marTop w:val="0"/>
          <w:marBottom w:val="0"/>
          <w:divBdr>
            <w:top w:val="none" w:sz="0" w:space="0" w:color="auto"/>
            <w:left w:val="none" w:sz="0" w:space="0" w:color="auto"/>
            <w:bottom w:val="none" w:sz="0" w:space="0" w:color="auto"/>
            <w:right w:val="none" w:sz="0" w:space="0" w:color="auto"/>
          </w:divBdr>
          <w:divsChild>
            <w:div w:id="47997352">
              <w:marLeft w:val="0"/>
              <w:marRight w:val="0"/>
              <w:marTop w:val="0"/>
              <w:marBottom w:val="0"/>
              <w:divBdr>
                <w:top w:val="none" w:sz="0" w:space="0" w:color="auto"/>
                <w:left w:val="none" w:sz="0" w:space="0" w:color="auto"/>
                <w:bottom w:val="none" w:sz="0" w:space="0" w:color="auto"/>
                <w:right w:val="none" w:sz="0" w:space="0" w:color="auto"/>
              </w:divBdr>
            </w:div>
            <w:div w:id="1287933386">
              <w:marLeft w:val="0"/>
              <w:marRight w:val="0"/>
              <w:marTop w:val="0"/>
              <w:marBottom w:val="0"/>
              <w:divBdr>
                <w:top w:val="none" w:sz="0" w:space="0" w:color="auto"/>
                <w:left w:val="none" w:sz="0" w:space="0" w:color="auto"/>
                <w:bottom w:val="none" w:sz="0" w:space="0" w:color="auto"/>
                <w:right w:val="none" w:sz="0" w:space="0" w:color="auto"/>
              </w:divBdr>
            </w:div>
            <w:div w:id="1362433752">
              <w:marLeft w:val="0"/>
              <w:marRight w:val="0"/>
              <w:marTop w:val="0"/>
              <w:marBottom w:val="0"/>
              <w:divBdr>
                <w:top w:val="none" w:sz="0" w:space="0" w:color="auto"/>
                <w:left w:val="none" w:sz="0" w:space="0" w:color="auto"/>
                <w:bottom w:val="none" w:sz="0" w:space="0" w:color="auto"/>
                <w:right w:val="none" w:sz="0" w:space="0" w:color="auto"/>
              </w:divBdr>
            </w:div>
            <w:div w:id="20969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1041">
      <w:bodyDiv w:val="1"/>
      <w:marLeft w:val="0"/>
      <w:marRight w:val="0"/>
      <w:marTop w:val="0"/>
      <w:marBottom w:val="0"/>
      <w:divBdr>
        <w:top w:val="none" w:sz="0" w:space="0" w:color="auto"/>
        <w:left w:val="none" w:sz="0" w:space="0" w:color="auto"/>
        <w:bottom w:val="none" w:sz="0" w:space="0" w:color="auto"/>
        <w:right w:val="none" w:sz="0" w:space="0" w:color="auto"/>
      </w:divBdr>
      <w:divsChild>
        <w:div w:id="1347974921">
          <w:marLeft w:val="0"/>
          <w:marRight w:val="0"/>
          <w:marTop w:val="0"/>
          <w:marBottom w:val="0"/>
          <w:divBdr>
            <w:top w:val="none" w:sz="0" w:space="0" w:color="auto"/>
            <w:left w:val="none" w:sz="0" w:space="0" w:color="auto"/>
            <w:bottom w:val="none" w:sz="0" w:space="0" w:color="auto"/>
            <w:right w:val="none" w:sz="0" w:space="0" w:color="auto"/>
          </w:divBdr>
        </w:div>
      </w:divsChild>
    </w:div>
    <w:div w:id="1133139770">
      <w:bodyDiv w:val="1"/>
      <w:marLeft w:val="0"/>
      <w:marRight w:val="0"/>
      <w:marTop w:val="0"/>
      <w:marBottom w:val="0"/>
      <w:divBdr>
        <w:top w:val="none" w:sz="0" w:space="0" w:color="auto"/>
        <w:left w:val="none" w:sz="0" w:space="0" w:color="auto"/>
        <w:bottom w:val="none" w:sz="0" w:space="0" w:color="auto"/>
        <w:right w:val="none" w:sz="0" w:space="0" w:color="auto"/>
      </w:divBdr>
      <w:divsChild>
        <w:div w:id="2006860563">
          <w:marLeft w:val="0"/>
          <w:marRight w:val="0"/>
          <w:marTop w:val="0"/>
          <w:marBottom w:val="0"/>
          <w:divBdr>
            <w:top w:val="none" w:sz="0" w:space="0" w:color="auto"/>
            <w:left w:val="none" w:sz="0" w:space="0" w:color="auto"/>
            <w:bottom w:val="none" w:sz="0" w:space="0" w:color="auto"/>
            <w:right w:val="none" w:sz="0" w:space="0" w:color="auto"/>
          </w:divBdr>
          <w:divsChild>
            <w:div w:id="337930517">
              <w:marLeft w:val="0"/>
              <w:marRight w:val="0"/>
              <w:marTop w:val="0"/>
              <w:marBottom w:val="0"/>
              <w:divBdr>
                <w:top w:val="none" w:sz="0" w:space="0" w:color="auto"/>
                <w:left w:val="none" w:sz="0" w:space="0" w:color="auto"/>
                <w:bottom w:val="none" w:sz="0" w:space="0" w:color="auto"/>
                <w:right w:val="none" w:sz="0" w:space="0" w:color="auto"/>
              </w:divBdr>
            </w:div>
            <w:div w:id="183136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1260">
      <w:bodyDiv w:val="1"/>
      <w:marLeft w:val="0"/>
      <w:marRight w:val="0"/>
      <w:marTop w:val="0"/>
      <w:marBottom w:val="0"/>
      <w:divBdr>
        <w:top w:val="none" w:sz="0" w:space="0" w:color="auto"/>
        <w:left w:val="none" w:sz="0" w:space="0" w:color="auto"/>
        <w:bottom w:val="none" w:sz="0" w:space="0" w:color="auto"/>
        <w:right w:val="none" w:sz="0" w:space="0" w:color="auto"/>
      </w:divBdr>
      <w:divsChild>
        <w:div w:id="583683563">
          <w:marLeft w:val="0"/>
          <w:marRight w:val="0"/>
          <w:marTop w:val="0"/>
          <w:marBottom w:val="0"/>
          <w:divBdr>
            <w:top w:val="none" w:sz="0" w:space="0" w:color="auto"/>
            <w:left w:val="none" w:sz="0" w:space="0" w:color="auto"/>
            <w:bottom w:val="none" w:sz="0" w:space="0" w:color="auto"/>
            <w:right w:val="none" w:sz="0" w:space="0" w:color="auto"/>
          </w:divBdr>
          <w:divsChild>
            <w:div w:id="95907345">
              <w:marLeft w:val="0"/>
              <w:marRight w:val="0"/>
              <w:marTop w:val="0"/>
              <w:marBottom w:val="0"/>
              <w:divBdr>
                <w:top w:val="none" w:sz="0" w:space="0" w:color="auto"/>
                <w:left w:val="none" w:sz="0" w:space="0" w:color="auto"/>
                <w:bottom w:val="none" w:sz="0" w:space="0" w:color="auto"/>
                <w:right w:val="none" w:sz="0" w:space="0" w:color="auto"/>
              </w:divBdr>
            </w:div>
            <w:div w:id="801341068">
              <w:marLeft w:val="0"/>
              <w:marRight w:val="0"/>
              <w:marTop w:val="0"/>
              <w:marBottom w:val="0"/>
              <w:divBdr>
                <w:top w:val="none" w:sz="0" w:space="0" w:color="auto"/>
                <w:left w:val="none" w:sz="0" w:space="0" w:color="auto"/>
                <w:bottom w:val="none" w:sz="0" w:space="0" w:color="auto"/>
                <w:right w:val="none" w:sz="0" w:space="0" w:color="auto"/>
              </w:divBdr>
            </w:div>
            <w:div w:id="975793360">
              <w:marLeft w:val="0"/>
              <w:marRight w:val="0"/>
              <w:marTop w:val="0"/>
              <w:marBottom w:val="0"/>
              <w:divBdr>
                <w:top w:val="none" w:sz="0" w:space="0" w:color="auto"/>
                <w:left w:val="none" w:sz="0" w:space="0" w:color="auto"/>
                <w:bottom w:val="none" w:sz="0" w:space="0" w:color="auto"/>
                <w:right w:val="none" w:sz="0" w:space="0" w:color="auto"/>
              </w:divBdr>
            </w:div>
            <w:div w:id="1125343247">
              <w:marLeft w:val="0"/>
              <w:marRight w:val="0"/>
              <w:marTop w:val="0"/>
              <w:marBottom w:val="0"/>
              <w:divBdr>
                <w:top w:val="none" w:sz="0" w:space="0" w:color="auto"/>
                <w:left w:val="none" w:sz="0" w:space="0" w:color="auto"/>
                <w:bottom w:val="none" w:sz="0" w:space="0" w:color="auto"/>
                <w:right w:val="none" w:sz="0" w:space="0" w:color="auto"/>
              </w:divBdr>
            </w:div>
            <w:div w:id="1747875612">
              <w:marLeft w:val="0"/>
              <w:marRight w:val="0"/>
              <w:marTop w:val="0"/>
              <w:marBottom w:val="0"/>
              <w:divBdr>
                <w:top w:val="none" w:sz="0" w:space="0" w:color="auto"/>
                <w:left w:val="none" w:sz="0" w:space="0" w:color="auto"/>
                <w:bottom w:val="none" w:sz="0" w:space="0" w:color="auto"/>
                <w:right w:val="none" w:sz="0" w:space="0" w:color="auto"/>
              </w:divBdr>
            </w:div>
            <w:div w:id="1791438088">
              <w:marLeft w:val="0"/>
              <w:marRight w:val="0"/>
              <w:marTop w:val="0"/>
              <w:marBottom w:val="0"/>
              <w:divBdr>
                <w:top w:val="none" w:sz="0" w:space="0" w:color="auto"/>
                <w:left w:val="none" w:sz="0" w:space="0" w:color="auto"/>
                <w:bottom w:val="none" w:sz="0" w:space="0" w:color="auto"/>
                <w:right w:val="none" w:sz="0" w:space="0" w:color="auto"/>
              </w:divBdr>
            </w:div>
            <w:div w:id="1912495709">
              <w:marLeft w:val="0"/>
              <w:marRight w:val="0"/>
              <w:marTop w:val="0"/>
              <w:marBottom w:val="0"/>
              <w:divBdr>
                <w:top w:val="none" w:sz="0" w:space="0" w:color="auto"/>
                <w:left w:val="none" w:sz="0" w:space="0" w:color="auto"/>
                <w:bottom w:val="none" w:sz="0" w:space="0" w:color="auto"/>
                <w:right w:val="none" w:sz="0" w:space="0" w:color="auto"/>
              </w:divBdr>
            </w:div>
            <w:div w:id="19555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6062">
      <w:bodyDiv w:val="1"/>
      <w:marLeft w:val="0"/>
      <w:marRight w:val="0"/>
      <w:marTop w:val="0"/>
      <w:marBottom w:val="0"/>
      <w:divBdr>
        <w:top w:val="none" w:sz="0" w:space="0" w:color="auto"/>
        <w:left w:val="none" w:sz="0" w:space="0" w:color="auto"/>
        <w:bottom w:val="none" w:sz="0" w:space="0" w:color="auto"/>
        <w:right w:val="none" w:sz="0" w:space="0" w:color="auto"/>
      </w:divBdr>
      <w:divsChild>
        <w:div w:id="2030795720">
          <w:marLeft w:val="0"/>
          <w:marRight w:val="0"/>
          <w:marTop w:val="0"/>
          <w:marBottom w:val="0"/>
          <w:divBdr>
            <w:top w:val="none" w:sz="0" w:space="0" w:color="auto"/>
            <w:left w:val="none" w:sz="0" w:space="0" w:color="auto"/>
            <w:bottom w:val="none" w:sz="0" w:space="0" w:color="auto"/>
            <w:right w:val="none" w:sz="0" w:space="0" w:color="auto"/>
          </w:divBdr>
          <w:divsChild>
            <w:div w:id="127864768">
              <w:marLeft w:val="0"/>
              <w:marRight w:val="0"/>
              <w:marTop w:val="0"/>
              <w:marBottom w:val="0"/>
              <w:divBdr>
                <w:top w:val="none" w:sz="0" w:space="0" w:color="auto"/>
                <w:left w:val="none" w:sz="0" w:space="0" w:color="auto"/>
                <w:bottom w:val="none" w:sz="0" w:space="0" w:color="auto"/>
                <w:right w:val="none" w:sz="0" w:space="0" w:color="auto"/>
              </w:divBdr>
            </w:div>
            <w:div w:id="217865056">
              <w:marLeft w:val="0"/>
              <w:marRight w:val="0"/>
              <w:marTop w:val="0"/>
              <w:marBottom w:val="0"/>
              <w:divBdr>
                <w:top w:val="none" w:sz="0" w:space="0" w:color="auto"/>
                <w:left w:val="none" w:sz="0" w:space="0" w:color="auto"/>
                <w:bottom w:val="none" w:sz="0" w:space="0" w:color="auto"/>
                <w:right w:val="none" w:sz="0" w:space="0" w:color="auto"/>
              </w:divBdr>
            </w:div>
            <w:div w:id="583613555">
              <w:marLeft w:val="0"/>
              <w:marRight w:val="0"/>
              <w:marTop w:val="0"/>
              <w:marBottom w:val="0"/>
              <w:divBdr>
                <w:top w:val="none" w:sz="0" w:space="0" w:color="auto"/>
                <w:left w:val="none" w:sz="0" w:space="0" w:color="auto"/>
                <w:bottom w:val="none" w:sz="0" w:space="0" w:color="auto"/>
                <w:right w:val="none" w:sz="0" w:space="0" w:color="auto"/>
              </w:divBdr>
            </w:div>
            <w:div w:id="585192200">
              <w:marLeft w:val="0"/>
              <w:marRight w:val="0"/>
              <w:marTop w:val="0"/>
              <w:marBottom w:val="0"/>
              <w:divBdr>
                <w:top w:val="none" w:sz="0" w:space="0" w:color="auto"/>
                <w:left w:val="none" w:sz="0" w:space="0" w:color="auto"/>
                <w:bottom w:val="none" w:sz="0" w:space="0" w:color="auto"/>
                <w:right w:val="none" w:sz="0" w:space="0" w:color="auto"/>
              </w:divBdr>
            </w:div>
            <w:div w:id="845288295">
              <w:marLeft w:val="0"/>
              <w:marRight w:val="0"/>
              <w:marTop w:val="0"/>
              <w:marBottom w:val="0"/>
              <w:divBdr>
                <w:top w:val="none" w:sz="0" w:space="0" w:color="auto"/>
                <w:left w:val="none" w:sz="0" w:space="0" w:color="auto"/>
                <w:bottom w:val="none" w:sz="0" w:space="0" w:color="auto"/>
                <w:right w:val="none" w:sz="0" w:space="0" w:color="auto"/>
              </w:divBdr>
            </w:div>
            <w:div w:id="2013220639">
              <w:marLeft w:val="0"/>
              <w:marRight w:val="0"/>
              <w:marTop w:val="0"/>
              <w:marBottom w:val="0"/>
              <w:divBdr>
                <w:top w:val="none" w:sz="0" w:space="0" w:color="auto"/>
                <w:left w:val="none" w:sz="0" w:space="0" w:color="auto"/>
                <w:bottom w:val="none" w:sz="0" w:space="0" w:color="auto"/>
                <w:right w:val="none" w:sz="0" w:space="0" w:color="auto"/>
              </w:divBdr>
            </w:div>
            <w:div w:id="204690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25950">
      <w:bodyDiv w:val="1"/>
      <w:marLeft w:val="0"/>
      <w:marRight w:val="0"/>
      <w:marTop w:val="0"/>
      <w:marBottom w:val="0"/>
      <w:divBdr>
        <w:top w:val="none" w:sz="0" w:space="0" w:color="auto"/>
        <w:left w:val="none" w:sz="0" w:space="0" w:color="auto"/>
        <w:bottom w:val="none" w:sz="0" w:space="0" w:color="auto"/>
        <w:right w:val="none" w:sz="0" w:space="0" w:color="auto"/>
      </w:divBdr>
      <w:divsChild>
        <w:div w:id="2067219055">
          <w:marLeft w:val="0"/>
          <w:marRight w:val="0"/>
          <w:marTop w:val="0"/>
          <w:marBottom w:val="0"/>
          <w:divBdr>
            <w:top w:val="none" w:sz="0" w:space="0" w:color="auto"/>
            <w:left w:val="none" w:sz="0" w:space="0" w:color="auto"/>
            <w:bottom w:val="none" w:sz="0" w:space="0" w:color="auto"/>
            <w:right w:val="none" w:sz="0" w:space="0" w:color="auto"/>
          </w:divBdr>
          <w:divsChild>
            <w:div w:id="280655298">
              <w:marLeft w:val="0"/>
              <w:marRight w:val="0"/>
              <w:marTop w:val="0"/>
              <w:marBottom w:val="0"/>
              <w:divBdr>
                <w:top w:val="none" w:sz="0" w:space="0" w:color="auto"/>
                <w:left w:val="none" w:sz="0" w:space="0" w:color="auto"/>
                <w:bottom w:val="none" w:sz="0" w:space="0" w:color="auto"/>
                <w:right w:val="none" w:sz="0" w:space="0" w:color="auto"/>
              </w:divBdr>
            </w:div>
            <w:div w:id="1043139140">
              <w:marLeft w:val="0"/>
              <w:marRight w:val="0"/>
              <w:marTop w:val="0"/>
              <w:marBottom w:val="0"/>
              <w:divBdr>
                <w:top w:val="none" w:sz="0" w:space="0" w:color="auto"/>
                <w:left w:val="none" w:sz="0" w:space="0" w:color="auto"/>
                <w:bottom w:val="none" w:sz="0" w:space="0" w:color="auto"/>
                <w:right w:val="none" w:sz="0" w:space="0" w:color="auto"/>
              </w:divBdr>
            </w:div>
            <w:div w:id="1229074570">
              <w:marLeft w:val="0"/>
              <w:marRight w:val="0"/>
              <w:marTop w:val="0"/>
              <w:marBottom w:val="0"/>
              <w:divBdr>
                <w:top w:val="none" w:sz="0" w:space="0" w:color="auto"/>
                <w:left w:val="none" w:sz="0" w:space="0" w:color="auto"/>
                <w:bottom w:val="none" w:sz="0" w:space="0" w:color="auto"/>
                <w:right w:val="none" w:sz="0" w:space="0" w:color="auto"/>
              </w:divBdr>
            </w:div>
            <w:div w:id="1334795223">
              <w:marLeft w:val="0"/>
              <w:marRight w:val="0"/>
              <w:marTop w:val="0"/>
              <w:marBottom w:val="0"/>
              <w:divBdr>
                <w:top w:val="none" w:sz="0" w:space="0" w:color="auto"/>
                <w:left w:val="none" w:sz="0" w:space="0" w:color="auto"/>
                <w:bottom w:val="none" w:sz="0" w:space="0" w:color="auto"/>
                <w:right w:val="none" w:sz="0" w:space="0" w:color="auto"/>
              </w:divBdr>
            </w:div>
            <w:div w:id="1743025683">
              <w:marLeft w:val="0"/>
              <w:marRight w:val="0"/>
              <w:marTop w:val="0"/>
              <w:marBottom w:val="0"/>
              <w:divBdr>
                <w:top w:val="none" w:sz="0" w:space="0" w:color="auto"/>
                <w:left w:val="none" w:sz="0" w:space="0" w:color="auto"/>
                <w:bottom w:val="none" w:sz="0" w:space="0" w:color="auto"/>
                <w:right w:val="none" w:sz="0" w:space="0" w:color="auto"/>
              </w:divBdr>
            </w:div>
            <w:div w:id="19177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3514">
      <w:bodyDiv w:val="1"/>
      <w:marLeft w:val="0"/>
      <w:marRight w:val="0"/>
      <w:marTop w:val="0"/>
      <w:marBottom w:val="0"/>
      <w:divBdr>
        <w:top w:val="none" w:sz="0" w:space="0" w:color="auto"/>
        <w:left w:val="none" w:sz="0" w:space="0" w:color="auto"/>
        <w:bottom w:val="none" w:sz="0" w:space="0" w:color="auto"/>
        <w:right w:val="none" w:sz="0" w:space="0" w:color="auto"/>
      </w:divBdr>
    </w:div>
    <w:div w:id="1363242924">
      <w:bodyDiv w:val="1"/>
      <w:marLeft w:val="0"/>
      <w:marRight w:val="0"/>
      <w:marTop w:val="0"/>
      <w:marBottom w:val="0"/>
      <w:divBdr>
        <w:top w:val="none" w:sz="0" w:space="0" w:color="auto"/>
        <w:left w:val="none" w:sz="0" w:space="0" w:color="auto"/>
        <w:bottom w:val="none" w:sz="0" w:space="0" w:color="auto"/>
        <w:right w:val="none" w:sz="0" w:space="0" w:color="auto"/>
      </w:divBdr>
      <w:divsChild>
        <w:div w:id="141626838">
          <w:marLeft w:val="0"/>
          <w:marRight w:val="0"/>
          <w:marTop w:val="0"/>
          <w:marBottom w:val="0"/>
          <w:divBdr>
            <w:top w:val="none" w:sz="0" w:space="0" w:color="auto"/>
            <w:left w:val="none" w:sz="0" w:space="0" w:color="auto"/>
            <w:bottom w:val="none" w:sz="0" w:space="0" w:color="auto"/>
            <w:right w:val="none" w:sz="0" w:space="0" w:color="auto"/>
          </w:divBdr>
          <w:divsChild>
            <w:div w:id="148861991">
              <w:marLeft w:val="0"/>
              <w:marRight w:val="0"/>
              <w:marTop w:val="0"/>
              <w:marBottom w:val="0"/>
              <w:divBdr>
                <w:top w:val="none" w:sz="0" w:space="0" w:color="auto"/>
                <w:left w:val="none" w:sz="0" w:space="0" w:color="auto"/>
                <w:bottom w:val="none" w:sz="0" w:space="0" w:color="auto"/>
                <w:right w:val="none" w:sz="0" w:space="0" w:color="auto"/>
              </w:divBdr>
            </w:div>
            <w:div w:id="256136905">
              <w:marLeft w:val="0"/>
              <w:marRight w:val="0"/>
              <w:marTop w:val="0"/>
              <w:marBottom w:val="0"/>
              <w:divBdr>
                <w:top w:val="none" w:sz="0" w:space="0" w:color="auto"/>
                <w:left w:val="none" w:sz="0" w:space="0" w:color="auto"/>
                <w:bottom w:val="none" w:sz="0" w:space="0" w:color="auto"/>
                <w:right w:val="none" w:sz="0" w:space="0" w:color="auto"/>
              </w:divBdr>
            </w:div>
            <w:div w:id="1446653255">
              <w:marLeft w:val="0"/>
              <w:marRight w:val="0"/>
              <w:marTop w:val="0"/>
              <w:marBottom w:val="0"/>
              <w:divBdr>
                <w:top w:val="none" w:sz="0" w:space="0" w:color="auto"/>
                <w:left w:val="none" w:sz="0" w:space="0" w:color="auto"/>
                <w:bottom w:val="none" w:sz="0" w:space="0" w:color="auto"/>
                <w:right w:val="none" w:sz="0" w:space="0" w:color="auto"/>
              </w:divBdr>
            </w:div>
            <w:div w:id="1476486437">
              <w:marLeft w:val="0"/>
              <w:marRight w:val="0"/>
              <w:marTop w:val="0"/>
              <w:marBottom w:val="0"/>
              <w:divBdr>
                <w:top w:val="none" w:sz="0" w:space="0" w:color="auto"/>
                <w:left w:val="none" w:sz="0" w:space="0" w:color="auto"/>
                <w:bottom w:val="none" w:sz="0" w:space="0" w:color="auto"/>
                <w:right w:val="none" w:sz="0" w:space="0" w:color="auto"/>
              </w:divBdr>
            </w:div>
            <w:div w:id="1681933683">
              <w:marLeft w:val="0"/>
              <w:marRight w:val="0"/>
              <w:marTop w:val="0"/>
              <w:marBottom w:val="0"/>
              <w:divBdr>
                <w:top w:val="none" w:sz="0" w:space="0" w:color="auto"/>
                <w:left w:val="none" w:sz="0" w:space="0" w:color="auto"/>
                <w:bottom w:val="none" w:sz="0" w:space="0" w:color="auto"/>
                <w:right w:val="none" w:sz="0" w:space="0" w:color="auto"/>
              </w:divBdr>
            </w:div>
            <w:div w:id="16911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83779">
      <w:bodyDiv w:val="1"/>
      <w:marLeft w:val="0"/>
      <w:marRight w:val="0"/>
      <w:marTop w:val="0"/>
      <w:marBottom w:val="0"/>
      <w:divBdr>
        <w:top w:val="none" w:sz="0" w:space="0" w:color="auto"/>
        <w:left w:val="none" w:sz="0" w:space="0" w:color="auto"/>
        <w:bottom w:val="none" w:sz="0" w:space="0" w:color="auto"/>
        <w:right w:val="none" w:sz="0" w:space="0" w:color="auto"/>
      </w:divBdr>
      <w:divsChild>
        <w:div w:id="224027303">
          <w:marLeft w:val="0"/>
          <w:marRight w:val="0"/>
          <w:marTop w:val="0"/>
          <w:marBottom w:val="0"/>
          <w:divBdr>
            <w:top w:val="none" w:sz="0" w:space="0" w:color="auto"/>
            <w:left w:val="none" w:sz="0" w:space="0" w:color="auto"/>
            <w:bottom w:val="none" w:sz="0" w:space="0" w:color="auto"/>
            <w:right w:val="none" w:sz="0" w:space="0" w:color="auto"/>
          </w:divBdr>
          <w:divsChild>
            <w:div w:id="442185887">
              <w:marLeft w:val="0"/>
              <w:marRight w:val="0"/>
              <w:marTop w:val="0"/>
              <w:marBottom w:val="0"/>
              <w:divBdr>
                <w:top w:val="none" w:sz="0" w:space="0" w:color="auto"/>
                <w:left w:val="none" w:sz="0" w:space="0" w:color="auto"/>
                <w:bottom w:val="none" w:sz="0" w:space="0" w:color="auto"/>
                <w:right w:val="none" w:sz="0" w:space="0" w:color="auto"/>
              </w:divBdr>
            </w:div>
            <w:div w:id="985553245">
              <w:marLeft w:val="0"/>
              <w:marRight w:val="0"/>
              <w:marTop w:val="0"/>
              <w:marBottom w:val="0"/>
              <w:divBdr>
                <w:top w:val="none" w:sz="0" w:space="0" w:color="auto"/>
                <w:left w:val="none" w:sz="0" w:space="0" w:color="auto"/>
                <w:bottom w:val="none" w:sz="0" w:space="0" w:color="auto"/>
                <w:right w:val="none" w:sz="0" w:space="0" w:color="auto"/>
              </w:divBdr>
            </w:div>
            <w:div w:id="1531144483">
              <w:marLeft w:val="0"/>
              <w:marRight w:val="0"/>
              <w:marTop w:val="0"/>
              <w:marBottom w:val="0"/>
              <w:divBdr>
                <w:top w:val="none" w:sz="0" w:space="0" w:color="auto"/>
                <w:left w:val="none" w:sz="0" w:space="0" w:color="auto"/>
                <w:bottom w:val="none" w:sz="0" w:space="0" w:color="auto"/>
                <w:right w:val="none" w:sz="0" w:space="0" w:color="auto"/>
              </w:divBdr>
            </w:div>
            <w:div w:id="187723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5898">
      <w:bodyDiv w:val="1"/>
      <w:marLeft w:val="0"/>
      <w:marRight w:val="0"/>
      <w:marTop w:val="0"/>
      <w:marBottom w:val="0"/>
      <w:divBdr>
        <w:top w:val="none" w:sz="0" w:space="0" w:color="auto"/>
        <w:left w:val="none" w:sz="0" w:space="0" w:color="auto"/>
        <w:bottom w:val="none" w:sz="0" w:space="0" w:color="auto"/>
        <w:right w:val="none" w:sz="0" w:space="0" w:color="auto"/>
      </w:divBdr>
      <w:divsChild>
        <w:div w:id="2030988261">
          <w:marLeft w:val="0"/>
          <w:marRight w:val="0"/>
          <w:marTop w:val="0"/>
          <w:marBottom w:val="0"/>
          <w:divBdr>
            <w:top w:val="none" w:sz="0" w:space="0" w:color="auto"/>
            <w:left w:val="none" w:sz="0" w:space="0" w:color="auto"/>
            <w:bottom w:val="none" w:sz="0" w:space="0" w:color="auto"/>
            <w:right w:val="none" w:sz="0" w:space="0" w:color="auto"/>
          </w:divBdr>
          <w:divsChild>
            <w:div w:id="385106011">
              <w:marLeft w:val="0"/>
              <w:marRight w:val="0"/>
              <w:marTop w:val="0"/>
              <w:marBottom w:val="0"/>
              <w:divBdr>
                <w:top w:val="none" w:sz="0" w:space="0" w:color="auto"/>
                <w:left w:val="none" w:sz="0" w:space="0" w:color="auto"/>
                <w:bottom w:val="none" w:sz="0" w:space="0" w:color="auto"/>
                <w:right w:val="none" w:sz="0" w:space="0" w:color="auto"/>
              </w:divBdr>
            </w:div>
            <w:div w:id="83934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0125">
      <w:bodyDiv w:val="1"/>
      <w:marLeft w:val="0"/>
      <w:marRight w:val="0"/>
      <w:marTop w:val="0"/>
      <w:marBottom w:val="0"/>
      <w:divBdr>
        <w:top w:val="none" w:sz="0" w:space="0" w:color="auto"/>
        <w:left w:val="none" w:sz="0" w:space="0" w:color="auto"/>
        <w:bottom w:val="none" w:sz="0" w:space="0" w:color="auto"/>
        <w:right w:val="none" w:sz="0" w:space="0" w:color="auto"/>
      </w:divBdr>
      <w:divsChild>
        <w:div w:id="1360931451">
          <w:marLeft w:val="0"/>
          <w:marRight w:val="0"/>
          <w:marTop w:val="0"/>
          <w:marBottom w:val="0"/>
          <w:divBdr>
            <w:top w:val="none" w:sz="0" w:space="0" w:color="auto"/>
            <w:left w:val="none" w:sz="0" w:space="0" w:color="auto"/>
            <w:bottom w:val="none" w:sz="0" w:space="0" w:color="auto"/>
            <w:right w:val="none" w:sz="0" w:space="0" w:color="auto"/>
          </w:divBdr>
          <w:divsChild>
            <w:div w:id="6796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7272">
      <w:bodyDiv w:val="1"/>
      <w:marLeft w:val="0"/>
      <w:marRight w:val="0"/>
      <w:marTop w:val="0"/>
      <w:marBottom w:val="0"/>
      <w:divBdr>
        <w:top w:val="none" w:sz="0" w:space="0" w:color="auto"/>
        <w:left w:val="none" w:sz="0" w:space="0" w:color="auto"/>
        <w:bottom w:val="none" w:sz="0" w:space="0" w:color="auto"/>
        <w:right w:val="none" w:sz="0" w:space="0" w:color="auto"/>
      </w:divBdr>
      <w:divsChild>
        <w:div w:id="1132021093">
          <w:marLeft w:val="0"/>
          <w:marRight w:val="0"/>
          <w:marTop w:val="0"/>
          <w:marBottom w:val="0"/>
          <w:divBdr>
            <w:top w:val="none" w:sz="0" w:space="0" w:color="auto"/>
            <w:left w:val="none" w:sz="0" w:space="0" w:color="auto"/>
            <w:bottom w:val="none" w:sz="0" w:space="0" w:color="auto"/>
            <w:right w:val="none" w:sz="0" w:space="0" w:color="auto"/>
          </w:divBdr>
        </w:div>
      </w:divsChild>
    </w:div>
    <w:div w:id="1558282067">
      <w:bodyDiv w:val="1"/>
      <w:marLeft w:val="0"/>
      <w:marRight w:val="0"/>
      <w:marTop w:val="0"/>
      <w:marBottom w:val="0"/>
      <w:divBdr>
        <w:top w:val="none" w:sz="0" w:space="0" w:color="auto"/>
        <w:left w:val="none" w:sz="0" w:space="0" w:color="auto"/>
        <w:bottom w:val="none" w:sz="0" w:space="0" w:color="auto"/>
        <w:right w:val="none" w:sz="0" w:space="0" w:color="auto"/>
      </w:divBdr>
      <w:divsChild>
        <w:div w:id="1436634353">
          <w:marLeft w:val="0"/>
          <w:marRight w:val="0"/>
          <w:marTop w:val="0"/>
          <w:marBottom w:val="0"/>
          <w:divBdr>
            <w:top w:val="none" w:sz="0" w:space="0" w:color="auto"/>
            <w:left w:val="none" w:sz="0" w:space="0" w:color="auto"/>
            <w:bottom w:val="none" w:sz="0" w:space="0" w:color="auto"/>
            <w:right w:val="none" w:sz="0" w:space="0" w:color="auto"/>
          </w:divBdr>
          <w:divsChild>
            <w:div w:id="16289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6747">
      <w:bodyDiv w:val="1"/>
      <w:marLeft w:val="0"/>
      <w:marRight w:val="0"/>
      <w:marTop w:val="0"/>
      <w:marBottom w:val="0"/>
      <w:divBdr>
        <w:top w:val="none" w:sz="0" w:space="0" w:color="auto"/>
        <w:left w:val="none" w:sz="0" w:space="0" w:color="auto"/>
        <w:bottom w:val="none" w:sz="0" w:space="0" w:color="auto"/>
        <w:right w:val="none" w:sz="0" w:space="0" w:color="auto"/>
      </w:divBdr>
      <w:divsChild>
        <w:div w:id="1994332471">
          <w:marLeft w:val="0"/>
          <w:marRight w:val="0"/>
          <w:marTop w:val="0"/>
          <w:marBottom w:val="0"/>
          <w:divBdr>
            <w:top w:val="none" w:sz="0" w:space="0" w:color="auto"/>
            <w:left w:val="none" w:sz="0" w:space="0" w:color="auto"/>
            <w:bottom w:val="none" w:sz="0" w:space="0" w:color="auto"/>
            <w:right w:val="none" w:sz="0" w:space="0" w:color="auto"/>
          </w:divBdr>
        </w:div>
      </w:divsChild>
    </w:div>
    <w:div w:id="1610703660">
      <w:bodyDiv w:val="1"/>
      <w:marLeft w:val="0"/>
      <w:marRight w:val="0"/>
      <w:marTop w:val="0"/>
      <w:marBottom w:val="0"/>
      <w:divBdr>
        <w:top w:val="none" w:sz="0" w:space="0" w:color="auto"/>
        <w:left w:val="none" w:sz="0" w:space="0" w:color="auto"/>
        <w:bottom w:val="none" w:sz="0" w:space="0" w:color="auto"/>
        <w:right w:val="none" w:sz="0" w:space="0" w:color="auto"/>
      </w:divBdr>
      <w:divsChild>
        <w:div w:id="1105465504">
          <w:marLeft w:val="0"/>
          <w:marRight w:val="0"/>
          <w:marTop w:val="0"/>
          <w:marBottom w:val="0"/>
          <w:divBdr>
            <w:top w:val="none" w:sz="0" w:space="0" w:color="auto"/>
            <w:left w:val="none" w:sz="0" w:space="0" w:color="auto"/>
            <w:bottom w:val="none" w:sz="0" w:space="0" w:color="auto"/>
            <w:right w:val="none" w:sz="0" w:space="0" w:color="auto"/>
          </w:divBdr>
          <w:divsChild>
            <w:div w:id="24717836">
              <w:marLeft w:val="0"/>
              <w:marRight w:val="0"/>
              <w:marTop w:val="0"/>
              <w:marBottom w:val="0"/>
              <w:divBdr>
                <w:top w:val="none" w:sz="0" w:space="0" w:color="auto"/>
                <w:left w:val="none" w:sz="0" w:space="0" w:color="auto"/>
                <w:bottom w:val="none" w:sz="0" w:space="0" w:color="auto"/>
                <w:right w:val="none" w:sz="0" w:space="0" w:color="auto"/>
              </w:divBdr>
            </w:div>
            <w:div w:id="436676259">
              <w:marLeft w:val="0"/>
              <w:marRight w:val="0"/>
              <w:marTop w:val="0"/>
              <w:marBottom w:val="0"/>
              <w:divBdr>
                <w:top w:val="none" w:sz="0" w:space="0" w:color="auto"/>
                <w:left w:val="none" w:sz="0" w:space="0" w:color="auto"/>
                <w:bottom w:val="none" w:sz="0" w:space="0" w:color="auto"/>
                <w:right w:val="none" w:sz="0" w:space="0" w:color="auto"/>
              </w:divBdr>
            </w:div>
            <w:div w:id="527304373">
              <w:marLeft w:val="0"/>
              <w:marRight w:val="0"/>
              <w:marTop w:val="0"/>
              <w:marBottom w:val="0"/>
              <w:divBdr>
                <w:top w:val="none" w:sz="0" w:space="0" w:color="auto"/>
                <w:left w:val="none" w:sz="0" w:space="0" w:color="auto"/>
                <w:bottom w:val="none" w:sz="0" w:space="0" w:color="auto"/>
                <w:right w:val="none" w:sz="0" w:space="0" w:color="auto"/>
              </w:divBdr>
            </w:div>
            <w:div w:id="613445918">
              <w:marLeft w:val="0"/>
              <w:marRight w:val="0"/>
              <w:marTop w:val="0"/>
              <w:marBottom w:val="0"/>
              <w:divBdr>
                <w:top w:val="none" w:sz="0" w:space="0" w:color="auto"/>
                <w:left w:val="none" w:sz="0" w:space="0" w:color="auto"/>
                <w:bottom w:val="none" w:sz="0" w:space="0" w:color="auto"/>
                <w:right w:val="none" w:sz="0" w:space="0" w:color="auto"/>
              </w:divBdr>
            </w:div>
            <w:div w:id="653217406">
              <w:marLeft w:val="0"/>
              <w:marRight w:val="0"/>
              <w:marTop w:val="0"/>
              <w:marBottom w:val="0"/>
              <w:divBdr>
                <w:top w:val="none" w:sz="0" w:space="0" w:color="auto"/>
                <w:left w:val="none" w:sz="0" w:space="0" w:color="auto"/>
                <w:bottom w:val="none" w:sz="0" w:space="0" w:color="auto"/>
                <w:right w:val="none" w:sz="0" w:space="0" w:color="auto"/>
              </w:divBdr>
            </w:div>
            <w:div w:id="876282158">
              <w:marLeft w:val="0"/>
              <w:marRight w:val="0"/>
              <w:marTop w:val="0"/>
              <w:marBottom w:val="0"/>
              <w:divBdr>
                <w:top w:val="none" w:sz="0" w:space="0" w:color="auto"/>
                <w:left w:val="none" w:sz="0" w:space="0" w:color="auto"/>
                <w:bottom w:val="none" w:sz="0" w:space="0" w:color="auto"/>
                <w:right w:val="none" w:sz="0" w:space="0" w:color="auto"/>
              </w:divBdr>
            </w:div>
            <w:div w:id="1300305244">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1500074734">
              <w:marLeft w:val="0"/>
              <w:marRight w:val="0"/>
              <w:marTop w:val="0"/>
              <w:marBottom w:val="0"/>
              <w:divBdr>
                <w:top w:val="none" w:sz="0" w:space="0" w:color="auto"/>
                <w:left w:val="none" w:sz="0" w:space="0" w:color="auto"/>
                <w:bottom w:val="none" w:sz="0" w:space="0" w:color="auto"/>
                <w:right w:val="none" w:sz="0" w:space="0" w:color="auto"/>
              </w:divBdr>
            </w:div>
            <w:div w:id="1638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11808">
      <w:bodyDiv w:val="1"/>
      <w:marLeft w:val="0"/>
      <w:marRight w:val="0"/>
      <w:marTop w:val="0"/>
      <w:marBottom w:val="0"/>
      <w:divBdr>
        <w:top w:val="none" w:sz="0" w:space="0" w:color="auto"/>
        <w:left w:val="none" w:sz="0" w:space="0" w:color="auto"/>
        <w:bottom w:val="none" w:sz="0" w:space="0" w:color="auto"/>
        <w:right w:val="none" w:sz="0" w:space="0" w:color="auto"/>
      </w:divBdr>
      <w:divsChild>
        <w:div w:id="1499267108">
          <w:marLeft w:val="0"/>
          <w:marRight w:val="0"/>
          <w:marTop w:val="0"/>
          <w:marBottom w:val="0"/>
          <w:divBdr>
            <w:top w:val="none" w:sz="0" w:space="0" w:color="auto"/>
            <w:left w:val="none" w:sz="0" w:space="0" w:color="auto"/>
            <w:bottom w:val="none" w:sz="0" w:space="0" w:color="auto"/>
            <w:right w:val="none" w:sz="0" w:space="0" w:color="auto"/>
          </w:divBdr>
          <w:divsChild>
            <w:div w:id="307977287">
              <w:marLeft w:val="0"/>
              <w:marRight w:val="0"/>
              <w:marTop w:val="0"/>
              <w:marBottom w:val="0"/>
              <w:divBdr>
                <w:top w:val="none" w:sz="0" w:space="0" w:color="auto"/>
                <w:left w:val="none" w:sz="0" w:space="0" w:color="auto"/>
                <w:bottom w:val="none" w:sz="0" w:space="0" w:color="auto"/>
                <w:right w:val="none" w:sz="0" w:space="0" w:color="auto"/>
              </w:divBdr>
            </w:div>
            <w:div w:id="5539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8349">
      <w:bodyDiv w:val="1"/>
      <w:marLeft w:val="0"/>
      <w:marRight w:val="0"/>
      <w:marTop w:val="0"/>
      <w:marBottom w:val="0"/>
      <w:divBdr>
        <w:top w:val="none" w:sz="0" w:space="0" w:color="auto"/>
        <w:left w:val="none" w:sz="0" w:space="0" w:color="auto"/>
        <w:bottom w:val="none" w:sz="0" w:space="0" w:color="auto"/>
        <w:right w:val="none" w:sz="0" w:space="0" w:color="auto"/>
      </w:divBdr>
      <w:divsChild>
        <w:div w:id="522206198">
          <w:marLeft w:val="0"/>
          <w:marRight w:val="0"/>
          <w:marTop w:val="0"/>
          <w:marBottom w:val="0"/>
          <w:divBdr>
            <w:top w:val="none" w:sz="0" w:space="0" w:color="auto"/>
            <w:left w:val="none" w:sz="0" w:space="0" w:color="auto"/>
            <w:bottom w:val="none" w:sz="0" w:space="0" w:color="auto"/>
            <w:right w:val="none" w:sz="0" w:space="0" w:color="auto"/>
          </w:divBdr>
          <w:divsChild>
            <w:div w:id="863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56149">
      <w:bodyDiv w:val="1"/>
      <w:marLeft w:val="0"/>
      <w:marRight w:val="0"/>
      <w:marTop w:val="0"/>
      <w:marBottom w:val="0"/>
      <w:divBdr>
        <w:top w:val="none" w:sz="0" w:space="0" w:color="auto"/>
        <w:left w:val="none" w:sz="0" w:space="0" w:color="auto"/>
        <w:bottom w:val="none" w:sz="0" w:space="0" w:color="auto"/>
        <w:right w:val="none" w:sz="0" w:space="0" w:color="auto"/>
      </w:divBdr>
    </w:div>
    <w:div w:id="1757556560">
      <w:bodyDiv w:val="1"/>
      <w:marLeft w:val="0"/>
      <w:marRight w:val="0"/>
      <w:marTop w:val="0"/>
      <w:marBottom w:val="0"/>
      <w:divBdr>
        <w:top w:val="none" w:sz="0" w:space="0" w:color="auto"/>
        <w:left w:val="none" w:sz="0" w:space="0" w:color="auto"/>
        <w:bottom w:val="none" w:sz="0" w:space="0" w:color="auto"/>
        <w:right w:val="none" w:sz="0" w:space="0" w:color="auto"/>
      </w:divBdr>
      <w:divsChild>
        <w:div w:id="1097798623">
          <w:marLeft w:val="0"/>
          <w:marRight w:val="0"/>
          <w:marTop w:val="0"/>
          <w:marBottom w:val="0"/>
          <w:divBdr>
            <w:top w:val="none" w:sz="0" w:space="0" w:color="auto"/>
            <w:left w:val="none" w:sz="0" w:space="0" w:color="auto"/>
            <w:bottom w:val="none" w:sz="0" w:space="0" w:color="auto"/>
            <w:right w:val="none" w:sz="0" w:space="0" w:color="auto"/>
          </w:divBdr>
          <w:divsChild>
            <w:div w:id="291789024">
              <w:marLeft w:val="0"/>
              <w:marRight w:val="0"/>
              <w:marTop w:val="0"/>
              <w:marBottom w:val="0"/>
              <w:divBdr>
                <w:top w:val="none" w:sz="0" w:space="0" w:color="auto"/>
                <w:left w:val="none" w:sz="0" w:space="0" w:color="auto"/>
                <w:bottom w:val="none" w:sz="0" w:space="0" w:color="auto"/>
                <w:right w:val="none" w:sz="0" w:space="0" w:color="auto"/>
              </w:divBdr>
            </w:div>
            <w:div w:id="297347195">
              <w:marLeft w:val="0"/>
              <w:marRight w:val="0"/>
              <w:marTop w:val="0"/>
              <w:marBottom w:val="0"/>
              <w:divBdr>
                <w:top w:val="none" w:sz="0" w:space="0" w:color="auto"/>
                <w:left w:val="none" w:sz="0" w:space="0" w:color="auto"/>
                <w:bottom w:val="none" w:sz="0" w:space="0" w:color="auto"/>
                <w:right w:val="none" w:sz="0" w:space="0" w:color="auto"/>
              </w:divBdr>
            </w:div>
            <w:div w:id="822357150">
              <w:marLeft w:val="0"/>
              <w:marRight w:val="0"/>
              <w:marTop w:val="0"/>
              <w:marBottom w:val="0"/>
              <w:divBdr>
                <w:top w:val="none" w:sz="0" w:space="0" w:color="auto"/>
                <w:left w:val="none" w:sz="0" w:space="0" w:color="auto"/>
                <w:bottom w:val="none" w:sz="0" w:space="0" w:color="auto"/>
                <w:right w:val="none" w:sz="0" w:space="0" w:color="auto"/>
              </w:divBdr>
            </w:div>
            <w:div w:id="1335112332">
              <w:marLeft w:val="0"/>
              <w:marRight w:val="0"/>
              <w:marTop w:val="0"/>
              <w:marBottom w:val="0"/>
              <w:divBdr>
                <w:top w:val="none" w:sz="0" w:space="0" w:color="auto"/>
                <w:left w:val="none" w:sz="0" w:space="0" w:color="auto"/>
                <w:bottom w:val="none" w:sz="0" w:space="0" w:color="auto"/>
                <w:right w:val="none" w:sz="0" w:space="0" w:color="auto"/>
              </w:divBdr>
            </w:div>
            <w:div w:id="204289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5984">
      <w:bodyDiv w:val="1"/>
      <w:marLeft w:val="0"/>
      <w:marRight w:val="0"/>
      <w:marTop w:val="0"/>
      <w:marBottom w:val="0"/>
      <w:divBdr>
        <w:top w:val="none" w:sz="0" w:space="0" w:color="auto"/>
        <w:left w:val="none" w:sz="0" w:space="0" w:color="auto"/>
        <w:bottom w:val="none" w:sz="0" w:space="0" w:color="auto"/>
        <w:right w:val="none" w:sz="0" w:space="0" w:color="auto"/>
      </w:divBdr>
      <w:divsChild>
        <w:div w:id="1308245289">
          <w:marLeft w:val="0"/>
          <w:marRight w:val="0"/>
          <w:marTop w:val="0"/>
          <w:marBottom w:val="0"/>
          <w:divBdr>
            <w:top w:val="none" w:sz="0" w:space="0" w:color="auto"/>
            <w:left w:val="none" w:sz="0" w:space="0" w:color="auto"/>
            <w:bottom w:val="none" w:sz="0" w:space="0" w:color="auto"/>
            <w:right w:val="none" w:sz="0" w:space="0" w:color="auto"/>
          </w:divBdr>
          <w:divsChild>
            <w:div w:id="246349868">
              <w:marLeft w:val="0"/>
              <w:marRight w:val="0"/>
              <w:marTop w:val="0"/>
              <w:marBottom w:val="0"/>
              <w:divBdr>
                <w:top w:val="none" w:sz="0" w:space="0" w:color="auto"/>
                <w:left w:val="none" w:sz="0" w:space="0" w:color="auto"/>
                <w:bottom w:val="none" w:sz="0" w:space="0" w:color="auto"/>
                <w:right w:val="none" w:sz="0" w:space="0" w:color="auto"/>
              </w:divBdr>
            </w:div>
            <w:div w:id="301665691">
              <w:marLeft w:val="0"/>
              <w:marRight w:val="0"/>
              <w:marTop w:val="0"/>
              <w:marBottom w:val="0"/>
              <w:divBdr>
                <w:top w:val="none" w:sz="0" w:space="0" w:color="auto"/>
                <w:left w:val="none" w:sz="0" w:space="0" w:color="auto"/>
                <w:bottom w:val="none" w:sz="0" w:space="0" w:color="auto"/>
                <w:right w:val="none" w:sz="0" w:space="0" w:color="auto"/>
              </w:divBdr>
            </w:div>
            <w:div w:id="62188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18131">
      <w:bodyDiv w:val="1"/>
      <w:marLeft w:val="0"/>
      <w:marRight w:val="0"/>
      <w:marTop w:val="0"/>
      <w:marBottom w:val="0"/>
      <w:divBdr>
        <w:top w:val="none" w:sz="0" w:space="0" w:color="auto"/>
        <w:left w:val="none" w:sz="0" w:space="0" w:color="auto"/>
        <w:bottom w:val="none" w:sz="0" w:space="0" w:color="auto"/>
        <w:right w:val="none" w:sz="0" w:space="0" w:color="auto"/>
      </w:divBdr>
      <w:divsChild>
        <w:div w:id="379549981">
          <w:marLeft w:val="0"/>
          <w:marRight w:val="0"/>
          <w:marTop w:val="0"/>
          <w:marBottom w:val="0"/>
          <w:divBdr>
            <w:top w:val="none" w:sz="0" w:space="0" w:color="auto"/>
            <w:left w:val="none" w:sz="0" w:space="0" w:color="auto"/>
            <w:bottom w:val="none" w:sz="0" w:space="0" w:color="auto"/>
            <w:right w:val="none" w:sz="0" w:space="0" w:color="auto"/>
          </w:divBdr>
        </w:div>
        <w:div w:id="1002969837">
          <w:marLeft w:val="0"/>
          <w:marRight w:val="0"/>
          <w:marTop w:val="0"/>
          <w:marBottom w:val="0"/>
          <w:divBdr>
            <w:top w:val="none" w:sz="0" w:space="0" w:color="auto"/>
            <w:left w:val="none" w:sz="0" w:space="0" w:color="auto"/>
            <w:bottom w:val="none" w:sz="0" w:space="0" w:color="auto"/>
            <w:right w:val="none" w:sz="0" w:space="0" w:color="auto"/>
          </w:divBdr>
        </w:div>
      </w:divsChild>
    </w:div>
    <w:div w:id="1885825535">
      <w:bodyDiv w:val="1"/>
      <w:marLeft w:val="0"/>
      <w:marRight w:val="0"/>
      <w:marTop w:val="0"/>
      <w:marBottom w:val="0"/>
      <w:divBdr>
        <w:top w:val="none" w:sz="0" w:space="0" w:color="auto"/>
        <w:left w:val="none" w:sz="0" w:space="0" w:color="auto"/>
        <w:bottom w:val="none" w:sz="0" w:space="0" w:color="auto"/>
        <w:right w:val="none" w:sz="0" w:space="0" w:color="auto"/>
      </w:divBdr>
      <w:divsChild>
        <w:div w:id="1887524189">
          <w:marLeft w:val="0"/>
          <w:marRight w:val="0"/>
          <w:marTop w:val="0"/>
          <w:marBottom w:val="0"/>
          <w:divBdr>
            <w:top w:val="none" w:sz="0" w:space="0" w:color="auto"/>
            <w:left w:val="none" w:sz="0" w:space="0" w:color="auto"/>
            <w:bottom w:val="none" w:sz="0" w:space="0" w:color="auto"/>
            <w:right w:val="none" w:sz="0" w:space="0" w:color="auto"/>
          </w:divBdr>
        </w:div>
      </w:divsChild>
    </w:div>
    <w:div w:id="1887911414">
      <w:bodyDiv w:val="1"/>
      <w:marLeft w:val="0"/>
      <w:marRight w:val="0"/>
      <w:marTop w:val="0"/>
      <w:marBottom w:val="0"/>
      <w:divBdr>
        <w:top w:val="none" w:sz="0" w:space="0" w:color="auto"/>
        <w:left w:val="none" w:sz="0" w:space="0" w:color="auto"/>
        <w:bottom w:val="none" w:sz="0" w:space="0" w:color="auto"/>
        <w:right w:val="none" w:sz="0" w:space="0" w:color="auto"/>
      </w:divBdr>
      <w:divsChild>
        <w:div w:id="1246451991">
          <w:marLeft w:val="0"/>
          <w:marRight w:val="0"/>
          <w:marTop w:val="0"/>
          <w:marBottom w:val="0"/>
          <w:divBdr>
            <w:top w:val="none" w:sz="0" w:space="0" w:color="auto"/>
            <w:left w:val="none" w:sz="0" w:space="0" w:color="auto"/>
            <w:bottom w:val="none" w:sz="0" w:space="0" w:color="auto"/>
            <w:right w:val="none" w:sz="0" w:space="0" w:color="auto"/>
          </w:divBdr>
        </w:div>
      </w:divsChild>
    </w:div>
    <w:div w:id="1982999432">
      <w:bodyDiv w:val="1"/>
      <w:marLeft w:val="0"/>
      <w:marRight w:val="0"/>
      <w:marTop w:val="0"/>
      <w:marBottom w:val="0"/>
      <w:divBdr>
        <w:top w:val="none" w:sz="0" w:space="0" w:color="auto"/>
        <w:left w:val="none" w:sz="0" w:space="0" w:color="auto"/>
        <w:bottom w:val="none" w:sz="0" w:space="0" w:color="auto"/>
        <w:right w:val="none" w:sz="0" w:space="0" w:color="auto"/>
      </w:divBdr>
      <w:divsChild>
        <w:div w:id="891576103">
          <w:marLeft w:val="0"/>
          <w:marRight w:val="0"/>
          <w:marTop w:val="0"/>
          <w:marBottom w:val="0"/>
          <w:divBdr>
            <w:top w:val="none" w:sz="0" w:space="0" w:color="auto"/>
            <w:left w:val="none" w:sz="0" w:space="0" w:color="auto"/>
            <w:bottom w:val="none" w:sz="0" w:space="0" w:color="auto"/>
            <w:right w:val="none" w:sz="0" w:space="0" w:color="auto"/>
          </w:divBdr>
          <w:divsChild>
            <w:div w:id="160079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9559">
      <w:bodyDiv w:val="1"/>
      <w:marLeft w:val="0"/>
      <w:marRight w:val="0"/>
      <w:marTop w:val="0"/>
      <w:marBottom w:val="0"/>
      <w:divBdr>
        <w:top w:val="none" w:sz="0" w:space="0" w:color="auto"/>
        <w:left w:val="none" w:sz="0" w:space="0" w:color="auto"/>
        <w:bottom w:val="none" w:sz="0" w:space="0" w:color="auto"/>
        <w:right w:val="none" w:sz="0" w:space="0" w:color="auto"/>
      </w:divBdr>
      <w:divsChild>
        <w:div w:id="1516378697">
          <w:marLeft w:val="0"/>
          <w:marRight w:val="0"/>
          <w:marTop w:val="0"/>
          <w:marBottom w:val="0"/>
          <w:divBdr>
            <w:top w:val="none" w:sz="0" w:space="0" w:color="auto"/>
            <w:left w:val="none" w:sz="0" w:space="0" w:color="auto"/>
            <w:bottom w:val="none" w:sz="0" w:space="0" w:color="auto"/>
            <w:right w:val="none" w:sz="0" w:space="0" w:color="auto"/>
          </w:divBdr>
          <w:divsChild>
            <w:div w:id="545291998">
              <w:marLeft w:val="0"/>
              <w:marRight w:val="0"/>
              <w:marTop w:val="0"/>
              <w:marBottom w:val="0"/>
              <w:divBdr>
                <w:top w:val="none" w:sz="0" w:space="0" w:color="auto"/>
                <w:left w:val="none" w:sz="0" w:space="0" w:color="auto"/>
                <w:bottom w:val="none" w:sz="0" w:space="0" w:color="auto"/>
                <w:right w:val="none" w:sz="0" w:space="0" w:color="auto"/>
              </w:divBdr>
            </w:div>
            <w:div w:id="783378635">
              <w:marLeft w:val="0"/>
              <w:marRight w:val="0"/>
              <w:marTop w:val="0"/>
              <w:marBottom w:val="0"/>
              <w:divBdr>
                <w:top w:val="none" w:sz="0" w:space="0" w:color="auto"/>
                <w:left w:val="none" w:sz="0" w:space="0" w:color="auto"/>
                <w:bottom w:val="none" w:sz="0" w:space="0" w:color="auto"/>
                <w:right w:val="none" w:sz="0" w:space="0" w:color="auto"/>
              </w:divBdr>
            </w:div>
            <w:div w:id="1227645847">
              <w:marLeft w:val="0"/>
              <w:marRight w:val="0"/>
              <w:marTop w:val="0"/>
              <w:marBottom w:val="0"/>
              <w:divBdr>
                <w:top w:val="none" w:sz="0" w:space="0" w:color="auto"/>
                <w:left w:val="none" w:sz="0" w:space="0" w:color="auto"/>
                <w:bottom w:val="none" w:sz="0" w:space="0" w:color="auto"/>
                <w:right w:val="none" w:sz="0" w:space="0" w:color="auto"/>
              </w:divBdr>
            </w:div>
            <w:div w:id="1350911274">
              <w:marLeft w:val="0"/>
              <w:marRight w:val="0"/>
              <w:marTop w:val="0"/>
              <w:marBottom w:val="0"/>
              <w:divBdr>
                <w:top w:val="none" w:sz="0" w:space="0" w:color="auto"/>
                <w:left w:val="none" w:sz="0" w:space="0" w:color="auto"/>
                <w:bottom w:val="none" w:sz="0" w:space="0" w:color="auto"/>
                <w:right w:val="none" w:sz="0" w:space="0" w:color="auto"/>
              </w:divBdr>
            </w:div>
            <w:div w:id="1840778321">
              <w:marLeft w:val="0"/>
              <w:marRight w:val="0"/>
              <w:marTop w:val="0"/>
              <w:marBottom w:val="0"/>
              <w:divBdr>
                <w:top w:val="none" w:sz="0" w:space="0" w:color="auto"/>
                <w:left w:val="none" w:sz="0" w:space="0" w:color="auto"/>
                <w:bottom w:val="none" w:sz="0" w:space="0" w:color="auto"/>
                <w:right w:val="none" w:sz="0" w:space="0" w:color="auto"/>
              </w:divBdr>
            </w:div>
            <w:div w:id="1867254311">
              <w:marLeft w:val="0"/>
              <w:marRight w:val="0"/>
              <w:marTop w:val="0"/>
              <w:marBottom w:val="0"/>
              <w:divBdr>
                <w:top w:val="none" w:sz="0" w:space="0" w:color="auto"/>
                <w:left w:val="none" w:sz="0" w:space="0" w:color="auto"/>
                <w:bottom w:val="none" w:sz="0" w:space="0" w:color="auto"/>
                <w:right w:val="none" w:sz="0" w:space="0" w:color="auto"/>
              </w:divBdr>
            </w:div>
            <w:div w:id="189480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65392">
      <w:bodyDiv w:val="1"/>
      <w:marLeft w:val="0"/>
      <w:marRight w:val="0"/>
      <w:marTop w:val="0"/>
      <w:marBottom w:val="0"/>
      <w:divBdr>
        <w:top w:val="none" w:sz="0" w:space="0" w:color="auto"/>
        <w:left w:val="none" w:sz="0" w:space="0" w:color="auto"/>
        <w:bottom w:val="none" w:sz="0" w:space="0" w:color="auto"/>
        <w:right w:val="none" w:sz="0" w:space="0" w:color="auto"/>
      </w:divBdr>
      <w:divsChild>
        <w:div w:id="1955281971">
          <w:marLeft w:val="0"/>
          <w:marRight w:val="0"/>
          <w:marTop w:val="0"/>
          <w:marBottom w:val="0"/>
          <w:divBdr>
            <w:top w:val="none" w:sz="0" w:space="0" w:color="auto"/>
            <w:left w:val="none" w:sz="0" w:space="0" w:color="auto"/>
            <w:bottom w:val="none" w:sz="0" w:space="0" w:color="auto"/>
            <w:right w:val="none" w:sz="0" w:space="0" w:color="auto"/>
          </w:divBdr>
          <w:divsChild>
            <w:div w:id="973675515">
              <w:marLeft w:val="0"/>
              <w:marRight w:val="0"/>
              <w:marTop w:val="0"/>
              <w:marBottom w:val="0"/>
              <w:divBdr>
                <w:top w:val="none" w:sz="0" w:space="0" w:color="auto"/>
                <w:left w:val="none" w:sz="0" w:space="0" w:color="auto"/>
                <w:bottom w:val="none" w:sz="0" w:space="0" w:color="auto"/>
                <w:right w:val="none" w:sz="0" w:space="0" w:color="auto"/>
              </w:divBdr>
            </w:div>
            <w:div w:id="15861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6286">
      <w:bodyDiv w:val="1"/>
      <w:marLeft w:val="0"/>
      <w:marRight w:val="0"/>
      <w:marTop w:val="0"/>
      <w:marBottom w:val="0"/>
      <w:divBdr>
        <w:top w:val="none" w:sz="0" w:space="0" w:color="auto"/>
        <w:left w:val="none" w:sz="0" w:space="0" w:color="auto"/>
        <w:bottom w:val="none" w:sz="0" w:space="0" w:color="auto"/>
        <w:right w:val="none" w:sz="0" w:space="0" w:color="auto"/>
      </w:divBdr>
      <w:divsChild>
        <w:div w:id="567309316">
          <w:marLeft w:val="0"/>
          <w:marRight w:val="0"/>
          <w:marTop w:val="0"/>
          <w:marBottom w:val="0"/>
          <w:divBdr>
            <w:top w:val="none" w:sz="0" w:space="0" w:color="auto"/>
            <w:left w:val="none" w:sz="0" w:space="0" w:color="auto"/>
            <w:bottom w:val="none" w:sz="0" w:space="0" w:color="auto"/>
            <w:right w:val="none" w:sz="0" w:space="0" w:color="auto"/>
          </w:divBdr>
          <w:divsChild>
            <w:div w:id="537745556">
              <w:marLeft w:val="0"/>
              <w:marRight w:val="0"/>
              <w:marTop w:val="0"/>
              <w:marBottom w:val="0"/>
              <w:divBdr>
                <w:top w:val="none" w:sz="0" w:space="0" w:color="auto"/>
                <w:left w:val="none" w:sz="0" w:space="0" w:color="auto"/>
                <w:bottom w:val="none" w:sz="0" w:space="0" w:color="auto"/>
                <w:right w:val="none" w:sz="0" w:space="0" w:color="auto"/>
              </w:divBdr>
            </w:div>
            <w:div w:id="797605292">
              <w:marLeft w:val="0"/>
              <w:marRight w:val="0"/>
              <w:marTop w:val="0"/>
              <w:marBottom w:val="0"/>
              <w:divBdr>
                <w:top w:val="none" w:sz="0" w:space="0" w:color="auto"/>
                <w:left w:val="none" w:sz="0" w:space="0" w:color="auto"/>
                <w:bottom w:val="none" w:sz="0" w:space="0" w:color="auto"/>
                <w:right w:val="none" w:sz="0" w:space="0" w:color="auto"/>
              </w:divBdr>
            </w:div>
            <w:div w:id="932008461">
              <w:marLeft w:val="0"/>
              <w:marRight w:val="0"/>
              <w:marTop w:val="0"/>
              <w:marBottom w:val="0"/>
              <w:divBdr>
                <w:top w:val="none" w:sz="0" w:space="0" w:color="auto"/>
                <w:left w:val="none" w:sz="0" w:space="0" w:color="auto"/>
                <w:bottom w:val="none" w:sz="0" w:space="0" w:color="auto"/>
                <w:right w:val="none" w:sz="0" w:space="0" w:color="auto"/>
              </w:divBdr>
            </w:div>
            <w:div w:id="1235047984">
              <w:marLeft w:val="0"/>
              <w:marRight w:val="0"/>
              <w:marTop w:val="0"/>
              <w:marBottom w:val="0"/>
              <w:divBdr>
                <w:top w:val="none" w:sz="0" w:space="0" w:color="auto"/>
                <w:left w:val="none" w:sz="0" w:space="0" w:color="auto"/>
                <w:bottom w:val="none" w:sz="0" w:space="0" w:color="auto"/>
                <w:right w:val="none" w:sz="0" w:space="0" w:color="auto"/>
              </w:divBdr>
            </w:div>
            <w:div w:id="1474368394">
              <w:marLeft w:val="0"/>
              <w:marRight w:val="0"/>
              <w:marTop w:val="0"/>
              <w:marBottom w:val="0"/>
              <w:divBdr>
                <w:top w:val="none" w:sz="0" w:space="0" w:color="auto"/>
                <w:left w:val="none" w:sz="0" w:space="0" w:color="auto"/>
                <w:bottom w:val="none" w:sz="0" w:space="0" w:color="auto"/>
                <w:right w:val="none" w:sz="0" w:space="0" w:color="auto"/>
              </w:divBdr>
            </w:div>
            <w:div w:id="1495218436">
              <w:marLeft w:val="0"/>
              <w:marRight w:val="0"/>
              <w:marTop w:val="0"/>
              <w:marBottom w:val="0"/>
              <w:divBdr>
                <w:top w:val="none" w:sz="0" w:space="0" w:color="auto"/>
                <w:left w:val="none" w:sz="0" w:space="0" w:color="auto"/>
                <w:bottom w:val="none" w:sz="0" w:space="0" w:color="auto"/>
                <w:right w:val="none" w:sz="0" w:space="0" w:color="auto"/>
              </w:divBdr>
            </w:div>
            <w:div w:id="1740131462">
              <w:marLeft w:val="0"/>
              <w:marRight w:val="0"/>
              <w:marTop w:val="0"/>
              <w:marBottom w:val="0"/>
              <w:divBdr>
                <w:top w:val="none" w:sz="0" w:space="0" w:color="auto"/>
                <w:left w:val="none" w:sz="0" w:space="0" w:color="auto"/>
                <w:bottom w:val="none" w:sz="0" w:space="0" w:color="auto"/>
                <w:right w:val="none" w:sz="0" w:space="0" w:color="auto"/>
              </w:divBdr>
            </w:div>
            <w:div w:id="1746221960">
              <w:marLeft w:val="0"/>
              <w:marRight w:val="0"/>
              <w:marTop w:val="0"/>
              <w:marBottom w:val="0"/>
              <w:divBdr>
                <w:top w:val="none" w:sz="0" w:space="0" w:color="auto"/>
                <w:left w:val="none" w:sz="0" w:space="0" w:color="auto"/>
                <w:bottom w:val="none" w:sz="0" w:space="0" w:color="auto"/>
                <w:right w:val="none" w:sz="0" w:space="0" w:color="auto"/>
              </w:divBdr>
            </w:div>
            <w:div w:id="188961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16251">
      <w:bodyDiv w:val="1"/>
      <w:marLeft w:val="0"/>
      <w:marRight w:val="0"/>
      <w:marTop w:val="0"/>
      <w:marBottom w:val="0"/>
      <w:divBdr>
        <w:top w:val="none" w:sz="0" w:space="0" w:color="auto"/>
        <w:left w:val="none" w:sz="0" w:space="0" w:color="auto"/>
        <w:bottom w:val="none" w:sz="0" w:space="0" w:color="auto"/>
        <w:right w:val="none" w:sz="0" w:space="0" w:color="auto"/>
      </w:divBdr>
      <w:divsChild>
        <w:div w:id="614558163">
          <w:marLeft w:val="0"/>
          <w:marRight w:val="0"/>
          <w:marTop w:val="0"/>
          <w:marBottom w:val="0"/>
          <w:divBdr>
            <w:top w:val="none" w:sz="0" w:space="0" w:color="auto"/>
            <w:left w:val="none" w:sz="0" w:space="0" w:color="auto"/>
            <w:bottom w:val="none" w:sz="0" w:space="0" w:color="auto"/>
            <w:right w:val="none" w:sz="0" w:space="0" w:color="auto"/>
          </w:divBdr>
          <w:divsChild>
            <w:div w:id="8185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4810">
      <w:bodyDiv w:val="1"/>
      <w:marLeft w:val="0"/>
      <w:marRight w:val="0"/>
      <w:marTop w:val="0"/>
      <w:marBottom w:val="0"/>
      <w:divBdr>
        <w:top w:val="none" w:sz="0" w:space="0" w:color="auto"/>
        <w:left w:val="none" w:sz="0" w:space="0" w:color="auto"/>
        <w:bottom w:val="none" w:sz="0" w:space="0" w:color="auto"/>
        <w:right w:val="none" w:sz="0" w:space="0" w:color="auto"/>
      </w:divBdr>
      <w:divsChild>
        <w:div w:id="1293100198">
          <w:marLeft w:val="0"/>
          <w:marRight w:val="0"/>
          <w:marTop w:val="0"/>
          <w:marBottom w:val="0"/>
          <w:divBdr>
            <w:top w:val="none" w:sz="0" w:space="0" w:color="auto"/>
            <w:left w:val="none" w:sz="0" w:space="0" w:color="auto"/>
            <w:bottom w:val="none" w:sz="0" w:space="0" w:color="auto"/>
            <w:right w:val="none" w:sz="0" w:space="0" w:color="auto"/>
          </w:divBdr>
          <w:divsChild>
            <w:div w:id="18183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ordpress.org/suppor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vietnix.vn/cac-trang-web-su-dung-wordpre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vi.wikipedia.org/wiki/WordPress"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forums.wordpress.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iki.matbao.net/kb/huong-dan-su-dung-wordpress-tu-a-toi-z/" TargetMode="Externa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vi.wikipedia.org/wiki/C%C6%A1_s%E1%BB%9F_d%E1%BB%AF_li%E1%BB%87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pbeginner.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viblo.asia/tags/wordpress" TargetMode="External"/><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LUAN%20VAN%20NCS\Template_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aa00</b:Tag>
    <b:SourceType>JournalArticle</b:SourceType>
    <b:Guid>{909D8177-8385-49CF-ABEC-670D40A3D0D8}</b:Guid>
    <b:Author>
      <b:Author>
        <b:NameList>
          <b:Person>
            <b:Last>aa</b:Last>
          </b:Person>
        </b:NameList>
      </b:Author>
    </b:Author>
    <b:Title>bb</b:Title>
    <b:Pages>1-3</b:Pages>
    <b:Year>2000</b:Year>
    <b:JournalName>cc</b:JournalName>
    <b:RefOrder>1</b:RefOrder>
  </b:Source>
</b:Sources>
</file>

<file path=customXml/itemProps1.xml><?xml version="1.0" encoding="utf-8"?>
<ds:datastoreItem xmlns:ds="http://schemas.openxmlformats.org/officeDocument/2006/customXml" ds:itemID="{1AF4017E-EACA-4FFA-8F83-8CA3CBE7B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Template_baocao</Template>
  <TotalTime>35</TotalTime>
  <Pages>63</Pages>
  <Words>8445</Words>
  <Characters>48137</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
  <LinksUpToDate>false</LinksUpToDate>
  <CharactersWithSpaces>56470</CharactersWithSpaces>
  <SharedDoc>false</SharedDoc>
  <HLinks>
    <vt:vector size="432" baseType="variant">
      <vt:variant>
        <vt:i4>1179709</vt:i4>
      </vt:variant>
      <vt:variant>
        <vt:i4>434</vt:i4>
      </vt:variant>
      <vt:variant>
        <vt:i4>0</vt:i4>
      </vt:variant>
      <vt:variant>
        <vt:i4>5</vt:i4>
      </vt:variant>
      <vt:variant>
        <vt:lpwstr/>
      </vt:variant>
      <vt:variant>
        <vt:lpwstr>_Toc276307964</vt:lpwstr>
      </vt:variant>
      <vt:variant>
        <vt:i4>1179709</vt:i4>
      </vt:variant>
      <vt:variant>
        <vt:i4>428</vt:i4>
      </vt:variant>
      <vt:variant>
        <vt:i4>0</vt:i4>
      </vt:variant>
      <vt:variant>
        <vt:i4>5</vt:i4>
      </vt:variant>
      <vt:variant>
        <vt:lpwstr/>
      </vt:variant>
      <vt:variant>
        <vt:lpwstr>_Toc276307963</vt:lpwstr>
      </vt:variant>
      <vt:variant>
        <vt:i4>1179709</vt:i4>
      </vt:variant>
      <vt:variant>
        <vt:i4>422</vt:i4>
      </vt:variant>
      <vt:variant>
        <vt:i4>0</vt:i4>
      </vt:variant>
      <vt:variant>
        <vt:i4>5</vt:i4>
      </vt:variant>
      <vt:variant>
        <vt:lpwstr/>
      </vt:variant>
      <vt:variant>
        <vt:lpwstr>_Toc276307962</vt:lpwstr>
      </vt:variant>
      <vt:variant>
        <vt:i4>1179709</vt:i4>
      </vt:variant>
      <vt:variant>
        <vt:i4>416</vt:i4>
      </vt:variant>
      <vt:variant>
        <vt:i4>0</vt:i4>
      </vt:variant>
      <vt:variant>
        <vt:i4>5</vt:i4>
      </vt:variant>
      <vt:variant>
        <vt:lpwstr/>
      </vt:variant>
      <vt:variant>
        <vt:lpwstr>_Toc276307961</vt:lpwstr>
      </vt:variant>
      <vt:variant>
        <vt:i4>1179709</vt:i4>
      </vt:variant>
      <vt:variant>
        <vt:i4>410</vt:i4>
      </vt:variant>
      <vt:variant>
        <vt:i4>0</vt:i4>
      </vt:variant>
      <vt:variant>
        <vt:i4>5</vt:i4>
      </vt:variant>
      <vt:variant>
        <vt:lpwstr/>
      </vt:variant>
      <vt:variant>
        <vt:lpwstr>_Toc276307960</vt:lpwstr>
      </vt:variant>
      <vt:variant>
        <vt:i4>1114173</vt:i4>
      </vt:variant>
      <vt:variant>
        <vt:i4>404</vt:i4>
      </vt:variant>
      <vt:variant>
        <vt:i4>0</vt:i4>
      </vt:variant>
      <vt:variant>
        <vt:i4>5</vt:i4>
      </vt:variant>
      <vt:variant>
        <vt:lpwstr/>
      </vt:variant>
      <vt:variant>
        <vt:lpwstr>_Toc276307959</vt:lpwstr>
      </vt:variant>
      <vt:variant>
        <vt:i4>1114173</vt:i4>
      </vt:variant>
      <vt:variant>
        <vt:i4>398</vt:i4>
      </vt:variant>
      <vt:variant>
        <vt:i4>0</vt:i4>
      </vt:variant>
      <vt:variant>
        <vt:i4>5</vt:i4>
      </vt:variant>
      <vt:variant>
        <vt:lpwstr/>
      </vt:variant>
      <vt:variant>
        <vt:lpwstr>_Toc276307958</vt:lpwstr>
      </vt:variant>
      <vt:variant>
        <vt:i4>1114173</vt:i4>
      </vt:variant>
      <vt:variant>
        <vt:i4>392</vt:i4>
      </vt:variant>
      <vt:variant>
        <vt:i4>0</vt:i4>
      </vt:variant>
      <vt:variant>
        <vt:i4>5</vt:i4>
      </vt:variant>
      <vt:variant>
        <vt:lpwstr/>
      </vt:variant>
      <vt:variant>
        <vt:lpwstr>_Toc276307957</vt:lpwstr>
      </vt:variant>
      <vt:variant>
        <vt:i4>1114173</vt:i4>
      </vt:variant>
      <vt:variant>
        <vt:i4>386</vt:i4>
      </vt:variant>
      <vt:variant>
        <vt:i4>0</vt:i4>
      </vt:variant>
      <vt:variant>
        <vt:i4>5</vt:i4>
      </vt:variant>
      <vt:variant>
        <vt:lpwstr/>
      </vt:variant>
      <vt:variant>
        <vt:lpwstr>_Toc276307956</vt:lpwstr>
      </vt:variant>
      <vt:variant>
        <vt:i4>1114173</vt:i4>
      </vt:variant>
      <vt:variant>
        <vt:i4>380</vt:i4>
      </vt:variant>
      <vt:variant>
        <vt:i4>0</vt:i4>
      </vt:variant>
      <vt:variant>
        <vt:i4>5</vt:i4>
      </vt:variant>
      <vt:variant>
        <vt:lpwstr/>
      </vt:variant>
      <vt:variant>
        <vt:lpwstr>_Toc276307955</vt:lpwstr>
      </vt:variant>
      <vt:variant>
        <vt:i4>1114173</vt:i4>
      </vt:variant>
      <vt:variant>
        <vt:i4>374</vt:i4>
      </vt:variant>
      <vt:variant>
        <vt:i4>0</vt:i4>
      </vt:variant>
      <vt:variant>
        <vt:i4>5</vt:i4>
      </vt:variant>
      <vt:variant>
        <vt:lpwstr/>
      </vt:variant>
      <vt:variant>
        <vt:lpwstr>_Toc276307954</vt:lpwstr>
      </vt:variant>
      <vt:variant>
        <vt:i4>1114173</vt:i4>
      </vt:variant>
      <vt:variant>
        <vt:i4>368</vt:i4>
      </vt:variant>
      <vt:variant>
        <vt:i4>0</vt:i4>
      </vt:variant>
      <vt:variant>
        <vt:i4>5</vt:i4>
      </vt:variant>
      <vt:variant>
        <vt:lpwstr/>
      </vt:variant>
      <vt:variant>
        <vt:lpwstr>_Toc276307953</vt:lpwstr>
      </vt:variant>
      <vt:variant>
        <vt:i4>1114173</vt:i4>
      </vt:variant>
      <vt:variant>
        <vt:i4>362</vt:i4>
      </vt:variant>
      <vt:variant>
        <vt:i4>0</vt:i4>
      </vt:variant>
      <vt:variant>
        <vt:i4>5</vt:i4>
      </vt:variant>
      <vt:variant>
        <vt:lpwstr/>
      </vt:variant>
      <vt:variant>
        <vt:lpwstr>_Toc276307952</vt:lpwstr>
      </vt:variant>
      <vt:variant>
        <vt:i4>1114173</vt:i4>
      </vt:variant>
      <vt:variant>
        <vt:i4>356</vt:i4>
      </vt:variant>
      <vt:variant>
        <vt:i4>0</vt:i4>
      </vt:variant>
      <vt:variant>
        <vt:i4>5</vt:i4>
      </vt:variant>
      <vt:variant>
        <vt:lpwstr/>
      </vt:variant>
      <vt:variant>
        <vt:lpwstr>_Toc276307951</vt:lpwstr>
      </vt:variant>
      <vt:variant>
        <vt:i4>1114173</vt:i4>
      </vt:variant>
      <vt:variant>
        <vt:i4>350</vt:i4>
      </vt:variant>
      <vt:variant>
        <vt:i4>0</vt:i4>
      </vt:variant>
      <vt:variant>
        <vt:i4>5</vt:i4>
      </vt:variant>
      <vt:variant>
        <vt:lpwstr/>
      </vt:variant>
      <vt:variant>
        <vt:lpwstr>_Toc276307950</vt:lpwstr>
      </vt:variant>
      <vt:variant>
        <vt:i4>1048637</vt:i4>
      </vt:variant>
      <vt:variant>
        <vt:i4>344</vt:i4>
      </vt:variant>
      <vt:variant>
        <vt:i4>0</vt:i4>
      </vt:variant>
      <vt:variant>
        <vt:i4>5</vt:i4>
      </vt:variant>
      <vt:variant>
        <vt:lpwstr/>
      </vt:variant>
      <vt:variant>
        <vt:lpwstr>_Toc276307949</vt:lpwstr>
      </vt:variant>
      <vt:variant>
        <vt:i4>1048637</vt:i4>
      </vt:variant>
      <vt:variant>
        <vt:i4>338</vt:i4>
      </vt:variant>
      <vt:variant>
        <vt:i4>0</vt:i4>
      </vt:variant>
      <vt:variant>
        <vt:i4>5</vt:i4>
      </vt:variant>
      <vt:variant>
        <vt:lpwstr/>
      </vt:variant>
      <vt:variant>
        <vt:lpwstr>_Toc276307948</vt:lpwstr>
      </vt:variant>
      <vt:variant>
        <vt:i4>1048637</vt:i4>
      </vt:variant>
      <vt:variant>
        <vt:i4>332</vt:i4>
      </vt:variant>
      <vt:variant>
        <vt:i4>0</vt:i4>
      </vt:variant>
      <vt:variant>
        <vt:i4>5</vt:i4>
      </vt:variant>
      <vt:variant>
        <vt:lpwstr/>
      </vt:variant>
      <vt:variant>
        <vt:lpwstr>_Toc276307947</vt:lpwstr>
      </vt:variant>
      <vt:variant>
        <vt:i4>1048637</vt:i4>
      </vt:variant>
      <vt:variant>
        <vt:i4>326</vt:i4>
      </vt:variant>
      <vt:variant>
        <vt:i4>0</vt:i4>
      </vt:variant>
      <vt:variant>
        <vt:i4>5</vt:i4>
      </vt:variant>
      <vt:variant>
        <vt:lpwstr/>
      </vt:variant>
      <vt:variant>
        <vt:lpwstr>_Toc276307946</vt:lpwstr>
      </vt:variant>
      <vt:variant>
        <vt:i4>1048637</vt:i4>
      </vt:variant>
      <vt:variant>
        <vt:i4>320</vt:i4>
      </vt:variant>
      <vt:variant>
        <vt:i4>0</vt:i4>
      </vt:variant>
      <vt:variant>
        <vt:i4>5</vt:i4>
      </vt:variant>
      <vt:variant>
        <vt:lpwstr/>
      </vt:variant>
      <vt:variant>
        <vt:lpwstr>_Toc276307945</vt:lpwstr>
      </vt:variant>
      <vt:variant>
        <vt:i4>1048637</vt:i4>
      </vt:variant>
      <vt:variant>
        <vt:i4>311</vt:i4>
      </vt:variant>
      <vt:variant>
        <vt:i4>0</vt:i4>
      </vt:variant>
      <vt:variant>
        <vt:i4>5</vt:i4>
      </vt:variant>
      <vt:variant>
        <vt:lpwstr/>
      </vt:variant>
      <vt:variant>
        <vt:lpwstr>_Toc276307944</vt:lpwstr>
      </vt:variant>
      <vt:variant>
        <vt:i4>1048637</vt:i4>
      </vt:variant>
      <vt:variant>
        <vt:i4>305</vt:i4>
      </vt:variant>
      <vt:variant>
        <vt:i4>0</vt:i4>
      </vt:variant>
      <vt:variant>
        <vt:i4>5</vt:i4>
      </vt:variant>
      <vt:variant>
        <vt:lpwstr/>
      </vt:variant>
      <vt:variant>
        <vt:lpwstr>_Toc276307943</vt:lpwstr>
      </vt:variant>
      <vt:variant>
        <vt:i4>1048637</vt:i4>
      </vt:variant>
      <vt:variant>
        <vt:i4>299</vt:i4>
      </vt:variant>
      <vt:variant>
        <vt:i4>0</vt:i4>
      </vt:variant>
      <vt:variant>
        <vt:i4>5</vt:i4>
      </vt:variant>
      <vt:variant>
        <vt:lpwstr/>
      </vt:variant>
      <vt:variant>
        <vt:lpwstr>_Toc276307942</vt:lpwstr>
      </vt:variant>
      <vt:variant>
        <vt:i4>1048637</vt:i4>
      </vt:variant>
      <vt:variant>
        <vt:i4>293</vt:i4>
      </vt:variant>
      <vt:variant>
        <vt:i4>0</vt:i4>
      </vt:variant>
      <vt:variant>
        <vt:i4>5</vt:i4>
      </vt:variant>
      <vt:variant>
        <vt:lpwstr/>
      </vt:variant>
      <vt:variant>
        <vt:lpwstr>_Toc276307941</vt:lpwstr>
      </vt:variant>
      <vt:variant>
        <vt:i4>1048637</vt:i4>
      </vt:variant>
      <vt:variant>
        <vt:i4>287</vt:i4>
      </vt:variant>
      <vt:variant>
        <vt:i4>0</vt:i4>
      </vt:variant>
      <vt:variant>
        <vt:i4>5</vt:i4>
      </vt:variant>
      <vt:variant>
        <vt:lpwstr/>
      </vt:variant>
      <vt:variant>
        <vt:lpwstr>_Toc276307940</vt:lpwstr>
      </vt:variant>
      <vt:variant>
        <vt:i4>1507389</vt:i4>
      </vt:variant>
      <vt:variant>
        <vt:i4>281</vt:i4>
      </vt:variant>
      <vt:variant>
        <vt:i4>0</vt:i4>
      </vt:variant>
      <vt:variant>
        <vt:i4>5</vt:i4>
      </vt:variant>
      <vt:variant>
        <vt:lpwstr/>
      </vt:variant>
      <vt:variant>
        <vt:lpwstr>_Toc276307939</vt:lpwstr>
      </vt:variant>
      <vt:variant>
        <vt:i4>1507389</vt:i4>
      </vt:variant>
      <vt:variant>
        <vt:i4>275</vt:i4>
      </vt:variant>
      <vt:variant>
        <vt:i4>0</vt:i4>
      </vt:variant>
      <vt:variant>
        <vt:i4>5</vt:i4>
      </vt:variant>
      <vt:variant>
        <vt:lpwstr/>
      </vt:variant>
      <vt:variant>
        <vt:lpwstr>_Toc276307938</vt:lpwstr>
      </vt:variant>
      <vt:variant>
        <vt:i4>1507389</vt:i4>
      </vt:variant>
      <vt:variant>
        <vt:i4>269</vt:i4>
      </vt:variant>
      <vt:variant>
        <vt:i4>0</vt:i4>
      </vt:variant>
      <vt:variant>
        <vt:i4>5</vt:i4>
      </vt:variant>
      <vt:variant>
        <vt:lpwstr/>
      </vt:variant>
      <vt:variant>
        <vt:lpwstr>_Toc276307937</vt:lpwstr>
      </vt:variant>
      <vt:variant>
        <vt:i4>1507389</vt:i4>
      </vt:variant>
      <vt:variant>
        <vt:i4>263</vt:i4>
      </vt:variant>
      <vt:variant>
        <vt:i4>0</vt:i4>
      </vt:variant>
      <vt:variant>
        <vt:i4>5</vt:i4>
      </vt:variant>
      <vt:variant>
        <vt:lpwstr/>
      </vt:variant>
      <vt:variant>
        <vt:lpwstr>_Toc276307936</vt:lpwstr>
      </vt:variant>
      <vt:variant>
        <vt:i4>1507389</vt:i4>
      </vt:variant>
      <vt:variant>
        <vt:i4>257</vt:i4>
      </vt:variant>
      <vt:variant>
        <vt:i4>0</vt:i4>
      </vt:variant>
      <vt:variant>
        <vt:i4>5</vt:i4>
      </vt:variant>
      <vt:variant>
        <vt:lpwstr/>
      </vt:variant>
      <vt:variant>
        <vt:lpwstr>_Toc276307935</vt:lpwstr>
      </vt:variant>
      <vt:variant>
        <vt:i4>1507389</vt:i4>
      </vt:variant>
      <vt:variant>
        <vt:i4>251</vt:i4>
      </vt:variant>
      <vt:variant>
        <vt:i4>0</vt:i4>
      </vt:variant>
      <vt:variant>
        <vt:i4>5</vt:i4>
      </vt:variant>
      <vt:variant>
        <vt:lpwstr/>
      </vt:variant>
      <vt:variant>
        <vt:lpwstr>_Toc276307934</vt:lpwstr>
      </vt:variant>
      <vt:variant>
        <vt:i4>1507389</vt:i4>
      </vt:variant>
      <vt:variant>
        <vt:i4>245</vt:i4>
      </vt:variant>
      <vt:variant>
        <vt:i4>0</vt:i4>
      </vt:variant>
      <vt:variant>
        <vt:i4>5</vt:i4>
      </vt:variant>
      <vt:variant>
        <vt:lpwstr/>
      </vt:variant>
      <vt:variant>
        <vt:lpwstr>_Toc276307933</vt:lpwstr>
      </vt:variant>
      <vt:variant>
        <vt:i4>1507389</vt:i4>
      </vt:variant>
      <vt:variant>
        <vt:i4>236</vt:i4>
      </vt:variant>
      <vt:variant>
        <vt:i4>0</vt:i4>
      </vt:variant>
      <vt:variant>
        <vt:i4>5</vt:i4>
      </vt:variant>
      <vt:variant>
        <vt:lpwstr/>
      </vt:variant>
      <vt:variant>
        <vt:lpwstr>_Toc276307932</vt:lpwstr>
      </vt:variant>
      <vt:variant>
        <vt:i4>1507389</vt:i4>
      </vt:variant>
      <vt:variant>
        <vt:i4>230</vt:i4>
      </vt:variant>
      <vt:variant>
        <vt:i4>0</vt:i4>
      </vt:variant>
      <vt:variant>
        <vt:i4>5</vt:i4>
      </vt:variant>
      <vt:variant>
        <vt:lpwstr/>
      </vt:variant>
      <vt:variant>
        <vt:lpwstr>_Toc276307931</vt:lpwstr>
      </vt:variant>
      <vt:variant>
        <vt:i4>1507389</vt:i4>
      </vt:variant>
      <vt:variant>
        <vt:i4>224</vt:i4>
      </vt:variant>
      <vt:variant>
        <vt:i4>0</vt:i4>
      </vt:variant>
      <vt:variant>
        <vt:i4>5</vt:i4>
      </vt:variant>
      <vt:variant>
        <vt:lpwstr/>
      </vt:variant>
      <vt:variant>
        <vt:lpwstr>_Toc276307930</vt:lpwstr>
      </vt:variant>
      <vt:variant>
        <vt:i4>1441853</vt:i4>
      </vt:variant>
      <vt:variant>
        <vt:i4>218</vt:i4>
      </vt:variant>
      <vt:variant>
        <vt:i4>0</vt:i4>
      </vt:variant>
      <vt:variant>
        <vt:i4>5</vt:i4>
      </vt:variant>
      <vt:variant>
        <vt:lpwstr/>
      </vt:variant>
      <vt:variant>
        <vt:lpwstr>_Toc276307929</vt:lpwstr>
      </vt:variant>
      <vt:variant>
        <vt:i4>1441853</vt:i4>
      </vt:variant>
      <vt:variant>
        <vt:i4>212</vt:i4>
      </vt:variant>
      <vt:variant>
        <vt:i4>0</vt:i4>
      </vt:variant>
      <vt:variant>
        <vt:i4>5</vt:i4>
      </vt:variant>
      <vt:variant>
        <vt:lpwstr/>
      </vt:variant>
      <vt:variant>
        <vt:lpwstr>_Toc276307928</vt:lpwstr>
      </vt:variant>
      <vt:variant>
        <vt:i4>1441853</vt:i4>
      </vt:variant>
      <vt:variant>
        <vt:i4>206</vt:i4>
      </vt:variant>
      <vt:variant>
        <vt:i4>0</vt:i4>
      </vt:variant>
      <vt:variant>
        <vt:i4>5</vt:i4>
      </vt:variant>
      <vt:variant>
        <vt:lpwstr/>
      </vt:variant>
      <vt:variant>
        <vt:lpwstr>_Toc276307927</vt:lpwstr>
      </vt:variant>
      <vt:variant>
        <vt:i4>1441853</vt:i4>
      </vt:variant>
      <vt:variant>
        <vt:i4>200</vt:i4>
      </vt:variant>
      <vt:variant>
        <vt:i4>0</vt:i4>
      </vt:variant>
      <vt:variant>
        <vt:i4>5</vt:i4>
      </vt:variant>
      <vt:variant>
        <vt:lpwstr/>
      </vt:variant>
      <vt:variant>
        <vt:lpwstr>_Toc276307926</vt:lpwstr>
      </vt:variant>
      <vt:variant>
        <vt:i4>1441853</vt:i4>
      </vt:variant>
      <vt:variant>
        <vt:i4>194</vt:i4>
      </vt:variant>
      <vt:variant>
        <vt:i4>0</vt:i4>
      </vt:variant>
      <vt:variant>
        <vt:i4>5</vt:i4>
      </vt:variant>
      <vt:variant>
        <vt:lpwstr/>
      </vt:variant>
      <vt:variant>
        <vt:lpwstr>_Toc276307925</vt:lpwstr>
      </vt:variant>
      <vt:variant>
        <vt:i4>1441853</vt:i4>
      </vt:variant>
      <vt:variant>
        <vt:i4>188</vt:i4>
      </vt:variant>
      <vt:variant>
        <vt:i4>0</vt:i4>
      </vt:variant>
      <vt:variant>
        <vt:i4>5</vt:i4>
      </vt:variant>
      <vt:variant>
        <vt:lpwstr/>
      </vt:variant>
      <vt:variant>
        <vt:lpwstr>_Toc276307924</vt:lpwstr>
      </vt:variant>
      <vt:variant>
        <vt:i4>1441853</vt:i4>
      </vt:variant>
      <vt:variant>
        <vt:i4>182</vt:i4>
      </vt:variant>
      <vt:variant>
        <vt:i4>0</vt:i4>
      </vt:variant>
      <vt:variant>
        <vt:i4>5</vt:i4>
      </vt:variant>
      <vt:variant>
        <vt:lpwstr/>
      </vt:variant>
      <vt:variant>
        <vt:lpwstr>_Toc276307923</vt:lpwstr>
      </vt:variant>
      <vt:variant>
        <vt:i4>1441853</vt:i4>
      </vt:variant>
      <vt:variant>
        <vt:i4>176</vt:i4>
      </vt:variant>
      <vt:variant>
        <vt:i4>0</vt:i4>
      </vt:variant>
      <vt:variant>
        <vt:i4>5</vt:i4>
      </vt:variant>
      <vt:variant>
        <vt:lpwstr/>
      </vt:variant>
      <vt:variant>
        <vt:lpwstr>_Toc276307922</vt:lpwstr>
      </vt:variant>
      <vt:variant>
        <vt:i4>1441853</vt:i4>
      </vt:variant>
      <vt:variant>
        <vt:i4>170</vt:i4>
      </vt:variant>
      <vt:variant>
        <vt:i4>0</vt:i4>
      </vt:variant>
      <vt:variant>
        <vt:i4>5</vt:i4>
      </vt:variant>
      <vt:variant>
        <vt:lpwstr/>
      </vt:variant>
      <vt:variant>
        <vt:lpwstr>_Toc276307921</vt:lpwstr>
      </vt:variant>
      <vt:variant>
        <vt:i4>1441853</vt:i4>
      </vt:variant>
      <vt:variant>
        <vt:i4>164</vt:i4>
      </vt:variant>
      <vt:variant>
        <vt:i4>0</vt:i4>
      </vt:variant>
      <vt:variant>
        <vt:i4>5</vt:i4>
      </vt:variant>
      <vt:variant>
        <vt:lpwstr/>
      </vt:variant>
      <vt:variant>
        <vt:lpwstr>_Toc276307920</vt:lpwstr>
      </vt:variant>
      <vt:variant>
        <vt:i4>1376317</vt:i4>
      </vt:variant>
      <vt:variant>
        <vt:i4>158</vt:i4>
      </vt:variant>
      <vt:variant>
        <vt:i4>0</vt:i4>
      </vt:variant>
      <vt:variant>
        <vt:i4>5</vt:i4>
      </vt:variant>
      <vt:variant>
        <vt:lpwstr/>
      </vt:variant>
      <vt:variant>
        <vt:lpwstr>_Toc276307919</vt:lpwstr>
      </vt:variant>
      <vt:variant>
        <vt:i4>1376317</vt:i4>
      </vt:variant>
      <vt:variant>
        <vt:i4>152</vt:i4>
      </vt:variant>
      <vt:variant>
        <vt:i4>0</vt:i4>
      </vt:variant>
      <vt:variant>
        <vt:i4>5</vt:i4>
      </vt:variant>
      <vt:variant>
        <vt:lpwstr/>
      </vt:variant>
      <vt:variant>
        <vt:lpwstr>_Toc276307918</vt:lpwstr>
      </vt:variant>
      <vt:variant>
        <vt:i4>1376317</vt:i4>
      </vt:variant>
      <vt:variant>
        <vt:i4>146</vt:i4>
      </vt:variant>
      <vt:variant>
        <vt:i4>0</vt:i4>
      </vt:variant>
      <vt:variant>
        <vt:i4>5</vt:i4>
      </vt:variant>
      <vt:variant>
        <vt:lpwstr/>
      </vt:variant>
      <vt:variant>
        <vt:lpwstr>_Toc276307917</vt:lpwstr>
      </vt:variant>
      <vt:variant>
        <vt:i4>1376317</vt:i4>
      </vt:variant>
      <vt:variant>
        <vt:i4>140</vt:i4>
      </vt:variant>
      <vt:variant>
        <vt:i4>0</vt:i4>
      </vt:variant>
      <vt:variant>
        <vt:i4>5</vt:i4>
      </vt:variant>
      <vt:variant>
        <vt:lpwstr/>
      </vt:variant>
      <vt:variant>
        <vt:lpwstr>_Toc276307916</vt:lpwstr>
      </vt:variant>
      <vt:variant>
        <vt:i4>1376317</vt:i4>
      </vt:variant>
      <vt:variant>
        <vt:i4>134</vt:i4>
      </vt:variant>
      <vt:variant>
        <vt:i4>0</vt:i4>
      </vt:variant>
      <vt:variant>
        <vt:i4>5</vt:i4>
      </vt:variant>
      <vt:variant>
        <vt:lpwstr/>
      </vt:variant>
      <vt:variant>
        <vt:lpwstr>_Toc276307915</vt:lpwstr>
      </vt:variant>
      <vt:variant>
        <vt:i4>1376317</vt:i4>
      </vt:variant>
      <vt:variant>
        <vt:i4>128</vt:i4>
      </vt:variant>
      <vt:variant>
        <vt:i4>0</vt:i4>
      </vt:variant>
      <vt:variant>
        <vt:i4>5</vt:i4>
      </vt:variant>
      <vt:variant>
        <vt:lpwstr/>
      </vt:variant>
      <vt:variant>
        <vt:lpwstr>_Toc276307914</vt:lpwstr>
      </vt:variant>
      <vt:variant>
        <vt:i4>1376317</vt:i4>
      </vt:variant>
      <vt:variant>
        <vt:i4>122</vt:i4>
      </vt:variant>
      <vt:variant>
        <vt:i4>0</vt:i4>
      </vt:variant>
      <vt:variant>
        <vt:i4>5</vt:i4>
      </vt:variant>
      <vt:variant>
        <vt:lpwstr/>
      </vt:variant>
      <vt:variant>
        <vt:lpwstr>_Toc276307913</vt:lpwstr>
      </vt:variant>
      <vt:variant>
        <vt:i4>1376317</vt:i4>
      </vt:variant>
      <vt:variant>
        <vt:i4>116</vt:i4>
      </vt:variant>
      <vt:variant>
        <vt:i4>0</vt:i4>
      </vt:variant>
      <vt:variant>
        <vt:i4>5</vt:i4>
      </vt:variant>
      <vt:variant>
        <vt:lpwstr/>
      </vt:variant>
      <vt:variant>
        <vt:lpwstr>_Toc276307912</vt:lpwstr>
      </vt:variant>
      <vt:variant>
        <vt:i4>1376317</vt:i4>
      </vt:variant>
      <vt:variant>
        <vt:i4>110</vt:i4>
      </vt:variant>
      <vt:variant>
        <vt:i4>0</vt:i4>
      </vt:variant>
      <vt:variant>
        <vt:i4>5</vt:i4>
      </vt:variant>
      <vt:variant>
        <vt:lpwstr/>
      </vt:variant>
      <vt:variant>
        <vt:lpwstr>_Toc276307911</vt:lpwstr>
      </vt:variant>
      <vt:variant>
        <vt:i4>1376317</vt:i4>
      </vt:variant>
      <vt:variant>
        <vt:i4>104</vt:i4>
      </vt:variant>
      <vt:variant>
        <vt:i4>0</vt:i4>
      </vt:variant>
      <vt:variant>
        <vt:i4>5</vt:i4>
      </vt:variant>
      <vt:variant>
        <vt:lpwstr/>
      </vt:variant>
      <vt:variant>
        <vt:lpwstr>_Toc276307910</vt:lpwstr>
      </vt:variant>
      <vt:variant>
        <vt:i4>1310781</vt:i4>
      </vt:variant>
      <vt:variant>
        <vt:i4>98</vt:i4>
      </vt:variant>
      <vt:variant>
        <vt:i4>0</vt:i4>
      </vt:variant>
      <vt:variant>
        <vt:i4>5</vt:i4>
      </vt:variant>
      <vt:variant>
        <vt:lpwstr/>
      </vt:variant>
      <vt:variant>
        <vt:lpwstr>_Toc276307909</vt:lpwstr>
      </vt:variant>
      <vt:variant>
        <vt:i4>1310781</vt:i4>
      </vt:variant>
      <vt:variant>
        <vt:i4>92</vt:i4>
      </vt:variant>
      <vt:variant>
        <vt:i4>0</vt:i4>
      </vt:variant>
      <vt:variant>
        <vt:i4>5</vt:i4>
      </vt:variant>
      <vt:variant>
        <vt:lpwstr/>
      </vt:variant>
      <vt:variant>
        <vt:lpwstr>_Toc276307908</vt:lpwstr>
      </vt:variant>
      <vt:variant>
        <vt:i4>1310781</vt:i4>
      </vt:variant>
      <vt:variant>
        <vt:i4>86</vt:i4>
      </vt:variant>
      <vt:variant>
        <vt:i4>0</vt:i4>
      </vt:variant>
      <vt:variant>
        <vt:i4>5</vt:i4>
      </vt:variant>
      <vt:variant>
        <vt:lpwstr/>
      </vt:variant>
      <vt:variant>
        <vt:lpwstr>_Toc276307907</vt:lpwstr>
      </vt:variant>
      <vt:variant>
        <vt:i4>1310781</vt:i4>
      </vt:variant>
      <vt:variant>
        <vt:i4>80</vt:i4>
      </vt:variant>
      <vt:variant>
        <vt:i4>0</vt:i4>
      </vt:variant>
      <vt:variant>
        <vt:i4>5</vt:i4>
      </vt:variant>
      <vt:variant>
        <vt:lpwstr/>
      </vt:variant>
      <vt:variant>
        <vt:lpwstr>_Toc276307906</vt:lpwstr>
      </vt:variant>
      <vt:variant>
        <vt:i4>1310781</vt:i4>
      </vt:variant>
      <vt:variant>
        <vt:i4>74</vt:i4>
      </vt:variant>
      <vt:variant>
        <vt:i4>0</vt:i4>
      </vt:variant>
      <vt:variant>
        <vt:i4>5</vt:i4>
      </vt:variant>
      <vt:variant>
        <vt:lpwstr/>
      </vt:variant>
      <vt:variant>
        <vt:lpwstr>_Toc276307905</vt:lpwstr>
      </vt:variant>
      <vt:variant>
        <vt:i4>1310781</vt:i4>
      </vt:variant>
      <vt:variant>
        <vt:i4>68</vt:i4>
      </vt:variant>
      <vt:variant>
        <vt:i4>0</vt:i4>
      </vt:variant>
      <vt:variant>
        <vt:i4>5</vt:i4>
      </vt:variant>
      <vt:variant>
        <vt:lpwstr/>
      </vt:variant>
      <vt:variant>
        <vt:lpwstr>_Toc276307904</vt:lpwstr>
      </vt:variant>
      <vt:variant>
        <vt:i4>1310781</vt:i4>
      </vt:variant>
      <vt:variant>
        <vt:i4>62</vt:i4>
      </vt:variant>
      <vt:variant>
        <vt:i4>0</vt:i4>
      </vt:variant>
      <vt:variant>
        <vt:i4>5</vt:i4>
      </vt:variant>
      <vt:variant>
        <vt:lpwstr/>
      </vt:variant>
      <vt:variant>
        <vt:lpwstr>_Toc276307903</vt:lpwstr>
      </vt:variant>
      <vt:variant>
        <vt:i4>1310781</vt:i4>
      </vt:variant>
      <vt:variant>
        <vt:i4>56</vt:i4>
      </vt:variant>
      <vt:variant>
        <vt:i4>0</vt:i4>
      </vt:variant>
      <vt:variant>
        <vt:i4>5</vt:i4>
      </vt:variant>
      <vt:variant>
        <vt:lpwstr/>
      </vt:variant>
      <vt:variant>
        <vt:lpwstr>_Toc276307902</vt:lpwstr>
      </vt:variant>
      <vt:variant>
        <vt:i4>1310781</vt:i4>
      </vt:variant>
      <vt:variant>
        <vt:i4>50</vt:i4>
      </vt:variant>
      <vt:variant>
        <vt:i4>0</vt:i4>
      </vt:variant>
      <vt:variant>
        <vt:i4>5</vt:i4>
      </vt:variant>
      <vt:variant>
        <vt:lpwstr/>
      </vt:variant>
      <vt:variant>
        <vt:lpwstr>_Toc276307901</vt:lpwstr>
      </vt:variant>
      <vt:variant>
        <vt:i4>1310781</vt:i4>
      </vt:variant>
      <vt:variant>
        <vt:i4>44</vt:i4>
      </vt:variant>
      <vt:variant>
        <vt:i4>0</vt:i4>
      </vt:variant>
      <vt:variant>
        <vt:i4>5</vt:i4>
      </vt:variant>
      <vt:variant>
        <vt:lpwstr/>
      </vt:variant>
      <vt:variant>
        <vt:lpwstr>_Toc276307900</vt:lpwstr>
      </vt:variant>
      <vt:variant>
        <vt:i4>1900604</vt:i4>
      </vt:variant>
      <vt:variant>
        <vt:i4>38</vt:i4>
      </vt:variant>
      <vt:variant>
        <vt:i4>0</vt:i4>
      </vt:variant>
      <vt:variant>
        <vt:i4>5</vt:i4>
      </vt:variant>
      <vt:variant>
        <vt:lpwstr/>
      </vt:variant>
      <vt:variant>
        <vt:lpwstr>_Toc276307899</vt:lpwstr>
      </vt:variant>
      <vt:variant>
        <vt:i4>1900604</vt:i4>
      </vt:variant>
      <vt:variant>
        <vt:i4>32</vt:i4>
      </vt:variant>
      <vt:variant>
        <vt:i4>0</vt:i4>
      </vt:variant>
      <vt:variant>
        <vt:i4>5</vt:i4>
      </vt:variant>
      <vt:variant>
        <vt:lpwstr/>
      </vt:variant>
      <vt:variant>
        <vt:lpwstr>_Toc276307898</vt:lpwstr>
      </vt:variant>
      <vt:variant>
        <vt:i4>1900604</vt:i4>
      </vt:variant>
      <vt:variant>
        <vt:i4>26</vt:i4>
      </vt:variant>
      <vt:variant>
        <vt:i4>0</vt:i4>
      </vt:variant>
      <vt:variant>
        <vt:i4>5</vt:i4>
      </vt:variant>
      <vt:variant>
        <vt:lpwstr/>
      </vt:variant>
      <vt:variant>
        <vt:lpwstr>_Toc276307897</vt:lpwstr>
      </vt:variant>
      <vt:variant>
        <vt:i4>1900604</vt:i4>
      </vt:variant>
      <vt:variant>
        <vt:i4>20</vt:i4>
      </vt:variant>
      <vt:variant>
        <vt:i4>0</vt:i4>
      </vt:variant>
      <vt:variant>
        <vt:i4>5</vt:i4>
      </vt:variant>
      <vt:variant>
        <vt:lpwstr/>
      </vt:variant>
      <vt:variant>
        <vt:lpwstr>_Toc276307896</vt:lpwstr>
      </vt:variant>
      <vt:variant>
        <vt:i4>1900604</vt:i4>
      </vt:variant>
      <vt:variant>
        <vt:i4>14</vt:i4>
      </vt:variant>
      <vt:variant>
        <vt:i4>0</vt:i4>
      </vt:variant>
      <vt:variant>
        <vt:i4>5</vt:i4>
      </vt:variant>
      <vt:variant>
        <vt:lpwstr/>
      </vt:variant>
      <vt:variant>
        <vt:lpwstr>_Toc276307895</vt:lpwstr>
      </vt:variant>
      <vt:variant>
        <vt:i4>1900604</vt:i4>
      </vt:variant>
      <vt:variant>
        <vt:i4>8</vt:i4>
      </vt:variant>
      <vt:variant>
        <vt:i4>0</vt:i4>
      </vt:variant>
      <vt:variant>
        <vt:i4>5</vt:i4>
      </vt:variant>
      <vt:variant>
        <vt:lpwstr/>
      </vt:variant>
      <vt:variant>
        <vt:lpwstr>_Toc276307894</vt:lpwstr>
      </vt:variant>
      <vt:variant>
        <vt:i4>1900604</vt:i4>
      </vt:variant>
      <vt:variant>
        <vt:i4>2</vt:i4>
      </vt:variant>
      <vt:variant>
        <vt:i4>0</vt:i4>
      </vt:variant>
      <vt:variant>
        <vt:i4>5</vt:i4>
      </vt:variant>
      <vt:variant>
        <vt:lpwstr/>
      </vt:variant>
      <vt:variant>
        <vt:lpwstr>_Toc276307893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creator>trangthien247@gmail.com</dc:creator>
  <cp:lastModifiedBy>Nguyen Dat</cp:lastModifiedBy>
  <cp:revision>7</cp:revision>
  <cp:lastPrinted>2010-11-27T01:37:00Z</cp:lastPrinted>
  <dcterms:created xsi:type="dcterms:W3CDTF">2024-01-15T04:53:00Z</dcterms:created>
  <dcterms:modified xsi:type="dcterms:W3CDTF">2024-01-16T15:20:00Z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